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736EBE17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05B10739" w14:textId="2F5CB65A" w:rsidR="00DB609C" w:rsidRDefault="007402A0">
            <w:pPr>
              <w:pStyle w:val="Cover1"/>
            </w:pPr>
            <w:proofErr w:type="spellStart"/>
            <w:r>
              <w:t>OpenC</w:t>
            </w:r>
            <w:r w:rsidR="003B5B2C">
              <w:t>PU</w:t>
            </w:r>
            <w:proofErr w:type="spellEnd"/>
          </w:p>
        </w:tc>
      </w:tr>
      <w:tr w:rsidR="00DB609C" w14:paraId="06B3FE1D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7A7F74E2" w14:textId="14141DBA" w:rsidR="00DB609C" w:rsidRDefault="00D57C2E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</w:t>
            </w:r>
            <w:proofErr w:type="spellStart"/>
            <w:r w:rsidR="003B5B2C">
              <w:rPr>
                <w:color w:val="404040"/>
                <w:sz w:val="52"/>
                <w:szCs w:val="52"/>
              </w:rPr>
              <w:t>SSLconfig</w:t>
            </w:r>
            <w:proofErr w:type="spellEnd"/>
            <w:r w:rsidR="003B5B2C">
              <w:rPr>
                <w:color w:val="404040"/>
                <w:sz w:val="52"/>
                <w:szCs w:val="52"/>
              </w:rPr>
              <w:t xml:space="preserve"> </w:t>
            </w:r>
            <w:r w:rsidR="00F077CD">
              <w:rPr>
                <w:color w:val="404040"/>
                <w:sz w:val="52"/>
                <w:szCs w:val="52"/>
              </w:rPr>
              <w:t>API</w:t>
            </w:r>
            <w:r w:rsidR="00F077CD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DB609C" w14:paraId="1DABA81D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42284353" w14:textId="0595BAB8" w:rsidR="00DB609C" w:rsidRDefault="00F077CD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72057F">
              <w:rPr>
                <w:rFonts w:hint="eastAsia"/>
              </w:rPr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A37BF9">
              <w:rPr>
                <w:noProof/>
              </w:rPr>
              <w:t>2025-02-25</w:t>
            </w:r>
            <w:r>
              <w:fldChar w:fldCharType="end"/>
            </w:r>
          </w:p>
        </w:tc>
      </w:tr>
    </w:tbl>
    <w:p w14:paraId="5D5D15A8" w14:textId="77777777" w:rsidR="00DB609C" w:rsidRDefault="00DB609C"/>
    <w:p w14:paraId="5714C5EA" w14:textId="77777777" w:rsidR="00DB609C" w:rsidRDefault="00DB609C">
      <w:pPr>
        <w:sectPr w:rsidR="00DB609C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52F993D3" w14:textId="77777777" w:rsidR="00DB609C" w:rsidRDefault="00F077CD">
      <w:pPr>
        <w:pStyle w:val="Cover3"/>
      </w:pPr>
      <w:r>
        <w:lastRenderedPageBreak/>
        <w:t>版权声明</w:t>
      </w:r>
    </w:p>
    <w:p w14:paraId="4BA8DC1F" w14:textId="3596B912" w:rsidR="00DB609C" w:rsidRDefault="00F077CD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3B5B2C">
        <w:t>5</w:t>
      </w:r>
      <w:r>
        <w:t>。深圳市有方科技股份有限公司保留所有权利。</w:t>
      </w:r>
    </w:p>
    <w:p w14:paraId="28115C44" w14:textId="77777777" w:rsidR="00DB609C" w:rsidRDefault="00F077CD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3D0D6FB9" w14:textId="77777777" w:rsidR="00DB609C" w:rsidRDefault="00DB609C">
      <w:pPr>
        <w:pStyle w:val="CoverText"/>
      </w:pPr>
    </w:p>
    <w:p w14:paraId="4783EFF0" w14:textId="77777777" w:rsidR="00DB609C" w:rsidRDefault="00F077CD">
      <w:pPr>
        <w:pStyle w:val="CoverText"/>
      </w:pPr>
      <w:r>
        <w:rPr>
          <w:noProof/>
        </w:rPr>
        <w:drawing>
          <wp:inline distT="0" distB="0" distL="114300" distR="114300" wp14:anchorId="0E65CE56" wp14:editId="72A965BF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2B989AF6" w14:textId="77777777" w:rsidR="00DB609C" w:rsidRDefault="00F077CD">
      <w:pPr>
        <w:pStyle w:val="CoverText"/>
      </w:pPr>
      <w:r>
        <w:t>本文档中出现的其他商标，由商标所有者所有。</w:t>
      </w:r>
    </w:p>
    <w:p w14:paraId="187DA1DE" w14:textId="77777777" w:rsidR="00DB609C" w:rsidRDefault="00DB609C">
      <w:pPr>
        <w:pStyle w:val="CoverText"/>
      </w:pPr>
    </w:p>
    <w:p w14:paraId="26B7749A" w14:textId="77777777" w:rsidR="00DB609C" w:rsidRDefault="00F077CD">
      <w:pPr>
        <w:pStyle w:val="Cover3"/>
      </w:pPr>
      <w:r>
        <w:t>说明</w:t>
      </w:r>
    </w:p>
    <w:p w14:paraId="6700FF33" w14:textId="77777777" w:rsidR="00DB609C" w:rsidRDefault="00F077CD">
      <w:pPr>
        <w:pStyle w:val="CoverText"/>
      </w:pPr>
      <w:r>
        <w:t>本文档的使用对象为系统工程师，开发工程师及测试工程师。</w:t>
      </w:r>
    </w:p>
    <w:p w14:paraId="2C4B3DC4" w14:textId="77777777" w:rsidR="00DB609C" w:rsidRDefault="00F077CD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5D8D53CE" w14:textId="77777777" w:rsidR="00DB609C" w:rsidRDefault="00DB609C">
      <w:pPr>
        <w:pStyle w:val="CoverText"/>
      </w:pPr>
    </w:p>
    <w:p w14:paraId="11D4EA3E" w14:textId="77777777" w:rsidR="00DB609C" w:rsidRDefault="00F077CD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302B0F49" w14:textId="77777777" w:rsidR="00DB609C" w:rsidRDefault="00F077CD">
      <w:pPr>
        <w:pStyle w:val="CoverText"/>
      </w:pPr>
      <w:r>
        <w:t>除非另有约定，本文档中的所有陈述、信息和建议不构成任何明示或暗示的担保。</w:t>
      </w:r>
    </w:p>
    <w:p w14:paraId="7EF63749" w14:textId="77777777" w:rsidR="00DB609C" w:rsidRDefault="00DB609C">
      <w:pPr>
        <w:pStyle w:val="CoverText"/>
      </w:pPr>
    </w:p>
    <w:p w14:paraId="46B3EE92" w14:textId="77777777" w:rsidR="00DB609C" w:rsidRDefault="00DB609C">
      <w:pPr>
        <w:pStyle w:val="CoverText"/>
      </w:pPr>
    </w:p>
    <w:p w14:paraId="7FD42509" w14:textId="77777777" w:rsidR="00DB609C" w:rsidRDefault="00F077CD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089DCDD9" w14:textId="77777777" w:rsidR="00DB609C" w:rsidRDefault="00F077CD">
      <w:pPr>
        <w:pStyle w:val="CoverText"/>
        <w:ind w:firstLineChars="550" w:firstLine="1100"/>
      </w:pPr>
      <w:r>
        <w:t>Sales@neoway.com</w:t>
      </w:r>
    </w:p>
    <w:p w14:paraId="28EEAFD0" w14:textId="77777777" w:rsidR="00DB609C" w:rsidRDefault="00F077CD">
      <w:pPr>
        <w:pStyle w:val="CoverText"/>
        <w:ind w:firstLineChars="550" w:firstLine="1100"/>
      </w:pPr>
      <w:r>
        <w:t>Support@neoway.com</w:t>
      </w:r>
    </w:p>
    <w:p w14:paraId="67DB77F5" w14:textId="77777777" w:rsidR="00DB609C" w:rsidRDefault="00F077CD">
      <w:pPr>
        <w:pStyle w:val="CoverText"/>
      </w:pPr>
      <w:r>
        <w:t>公司网址：</w:t>
      </w:r>
      <w:r>
        <w:t>http://www.neoway.com</w:t>
      </w:r>
    </w:p>
    <w:p w14:paraId="6995D116" w14:textId="77777777" w:rsidR="00DB609C" w:rsidRDefault="00DB609C">
      <w:pPr>
        <w:pStyle w:val="CoverText"/>
        <w:sectPr w:rsidR="00DB609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33832617" w14:textId="77777777" w:rsidR="00DB609C" w:rsidRDefault="00F077CD">
      <w:pPr>
        <w:pStyle w:val="Contents"/>
      </w:pPr>
      <w:r>
        <w:lastRenderedPageBreak/>
        <w:t>目录</w:t>
      </w:r>
    </w:p>
    <w:bookmarkStart w:id="1" w:name="_Toc383425345"/>
    <w:p w14:paraId="090972DF" w14:textId="2456269A" w:rsidR="00D57C2E" w:rsidRDefault="00F077C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395950" w:history="1">
        <w:r w:rsidR="00D57C2E" w:rsidRPr="00922CB9">
          <w:rPr>
            <w:rStyle w:val="affff5"/>
            <w:rFonts w:hint="eastAsia"/>
          </w:rPr>
          <w:t>关于本文档</w:t>
        </w:r>
        <w:r w:rsidR="00D57C2E">
          <w:rPr>
            <w:rFonts w:hint="eastAsia"/>
            <w:webHidden/>
          </w:rPr>
          <w:tab/>
        </w:r>
        <w:r w:rsidR="00D57C2E">
          <w:rPr>
            <w:rFonts w:hint="eastAsia"/>
            <w:webHidden/>
          </w:rPr>
          <w:fldChar w:fldCharType="begin"/>
        </w:r>
        <w:r w:rsidR="00D57C2E">
          <w:rPr>
            <w:rFonts w:hint="eastAsia"/>
            <w:webHidden/>
          </w:rPr>
          <w:instrText xml:space="preserve"> </w:instrText>
        </w:r>
        <w:r w:rsidR="00D57C2E">
          <w:rPr>
            <w:webHidden/>
          </w:rPr>
          <w:instrText>PAGEREF _Toc191395950 \h</w:instrText>
        </w:r>
        <w:r w:rsidR="00D57C2E">
          <w:rPr>
            <w:rFonts w:hint="eastAsia"/>
            <w:webHidden/>
          </w:rPr>
          <w:instrText xml:space="preserve"> </w:instrText>
        </w:r>
        <w:r w:rsidR="00D57C2E">
          <w:rPr>
            <w:rFonts w:hint="eastAsia"/>
            <w:webHidden/>
          </w:rPr>
        </w:r>
        <w:r w:rsidR="00D57C2E">
          <w:rPr>
            <w:webHidden/>
          </w:rPr>
          <w:fldChar w:fldCharType="separate"/>
        </w:r>
        <w:r w:rsidR="00A37BF9">
          <w:rPr>
            <w:webHidden/>
          </w:rPr>
          <w:t>iv</w:t>
        </w:r>
        <w:r w:rsidR="00D57C2E">
          <w:rPr>
            <w:rFonts w:hint="eastAsia"/>
            <w:webHidden/>
          </w:rPr>
          <w:fldChar w:fldCharType="end"/>
        </w:r>
      </w:hyperlink>
    </w:p>
    <w:p w14:paraId="4A889766" w14:textId="47712731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51" w:history="1">
        <w:r w:rsidRPr="00922CB9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24FB58" w14:textId="2CA5C2C4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52" w:history="1">
        <w:r w:rsidRPr="00922CB9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CB5043" w14:textId="69FB4183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53" w:history="1">
        <w:r w:rsidRPr="00922CB9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D2E664" w14:textId="7E746E5A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54" w:history="1">
        <w:r w:rsidRPr="00922CB9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DD722E" w14:textId="30D70A53" w:rsidR="00D57C2E" w:rsidRDefault="00D57C2E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395955" w:history="1">
        <w:r w:rsidRPr="00922CB9">
          <w:rPr>
            <w:rStyle w:val="affff5"/>
            <w:rFonts w:cs="Times New Roman" w:hint="eastAsia"/>
          </w:rPr>
          <w:t>1</w:t>
        </w:r>
        <w:r w:rsidRPr="00922CB9">
          <w:rPr>
            <w:rStyle w:val="affff5"/>
            <w:rFonts w:hint="eastAsia"/>
          </w:rPr>
          <w:t xml:space="preserve"> </w:t>
        </w:r>
        <w:r w:rsidRPr="00922CB9">
          <w:rPr>
            <w:rStyle w:val="affff5"/>
            <w:rFonts w:hint="eastAsia"/>
          </w:rPr>
          <w:t>范围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_Toc191395955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A37BF9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6B721F1B" w14:textId="415DCFE4" w:rsidR="00D57C2E" w:rsidRDefault="00D57C2E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395956" w:history="1">
        <w:r w:rsidRPr="00922CB9">
          <w:rPr>
            <w:rStyle w:val="affff5"/>
            <w:rFonts w:cs="Times New Roman" w:hint="eastAsia"/>
          </w:rPr>
          <w:t>2</w:t>
        </w:r>
        <w:r w:rsidRPr="00922CB9">
          <w:rPr>
            <w:rStyle w:val="affff5"/>
            <w:rFonts w:hint="eastAsia"/>
          </w:rPr>
          <w:t xml:space="preserve"> </w:t>
        </w:r>
        <w:r w:rsidRPr="00922CB9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_Toc191395956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A37BF9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14204B31" w14:textId="7B338DF4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57" w:history="1">
        <w:r w:rsidRPr="00922CB9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922CB9">
          <w:rPr>
            <w:rStyle w:val="affff5"/>
            <w:rFonts w:hint="eastAsia"/>
            <w:noProof/>
          </w:rPr>
          <w:t xml:space="preserve"> nwy_ssl_version_e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F15E5C" w14:textId="54DF181D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58" w:history="1">
        <w:r w:rsidRPr="00922CB9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922CB9">
          <w:rPr>
            <w:rStyle w:val="affff5"/>
            <w:rFonts w:hint="eastAsia"/>
            <w:noProof/>
          </w:rPr>
          <w:t xml:space="preserve"> nwy_ssl_auth_mode_e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BDB4CF" w14:textId="404BB828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59" w:history="1">
        <w:r w:rsidRPr="00922CB9">
          <w:rPr>
            <w:rStyle w:val="affff5"/>
            <w:rFonts w:cs="Times New Roman" w:hint="eastAsia"/>
            <w:noProof/>
            <w:snapToGrid w:val="0"/>
            <w:kern w:val="0"/>
          </w:rPr>
          <w:t>2.3</w:t>
        </w:r>
        <w:r w:rsidRPr="00922CB9">
          <w:rPr>
            <w:rStyle w:val="affff5"/>
            <w:rFonts w:hint="eastAsia"/>
            <w:noProof/>
          </w:rPr>
          <w:t xml:space="preserve"> nwy_ssl_cert_t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CE2452" w14:textId="65D66F20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60" w:history="1">
        <w:r w:rsidRPr="00922CB9">
          <w:rPr>
            <w:rStyle w:val="affff5"/>
            <w:rFonts w:cs="Times New Roman" w:hint="eastAsia"/>
            <w:noProof/>
            <w:snapToGrid w:val="0"/>
            <w:kern w:val="0"/>
          </w:rPr>
          <w:t>2.4</w:t>
        </w:r>
        <w:r w:rsidRPr="00922CB9">
          <w:rPr>
            <w:rStyle w:val="affff5"/>
            <w:rFonts w:hint="eastAsia"/>
            <w:noProof/>
          </w:rPr>
          <w:t xml:space="preserve"> nwy_ssl_conf_t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541D54" w14:textId="25AEDAE5" w:rsidR="00D57C2E" w:rsidRDefault="00D57C2E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5961" w:history="1">
        <w:r w:rsidRPr="00922CB9">
          <w:rPr>
            <w:rStyle w:val="affff5"/>
            <w:rFonts w:cs="Times New Roman" w:hint="eastAsia"/>
            <w:noProof/>
            <w:snapToGrid w:val="0"/>
            <w:kern w:val="0"/>
          </w:rPr>
          <w:t>2.5</w:t>
        </w:r>
        <w:r w:rsidRPr="00922CB9">
          <w:rPr>
            <w:rStyle w:val="affff5"/>
            <w:rFonts w:hint="eastAsia"/>
            <w:noProof/>
          </w:rPr>
          <w:t xml:space="preserve"> nwy_ssl_version_info_t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_Toc191395961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BF9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F5FA8E" w14:textId="4CD9A415" w:rsidR="00D57C2E" w:rsidRDefault="00D57C2E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395962" w:history="1">
        <w:r w:rsidRPr="00922CB9">
          <w:rPr>
            <w:rStyle w:val="affff5"/>
            <w:rFonts w:hint="eastAsia"/>
          </w:rPr>
          <w:t xml:space="preserve">3 </w:t>
        </w:r>
        <w:r w:rsidRPr="00922CB9">
          <w:rPr>
            <w:rStyle w:val="affff5"/>
            <w:rFonts w:hint="eastAsia"/>
          </w:rPr>
          <w:t>函数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_Toc191395962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A37BF9">
          <w:rPr>
            <w:webHidden/>
          </w:rPr>
          <w:t>9</w:t>
        </w:r>
        <w:r>
          <w:rPr>
            <w:rFonts w:hint="eastAsia"/>
            <w:webHidden/>
          </w:rPr>
          <w:fldChar w:fldCharType="end"/>
        </w:r>
      </w:hyperlink>
    </w:p>
    <w:p w14:paraId="262A4295" w14:textId="4E99E7A9" w:rsidR="00DB609C" w:rsidRDefault="00F077CD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3E492067" w14:textId="77777777" w:rsidR="00DB609C" w:rsidRDefault="00DB609C">
      <w:pPr>
        <w:sectPr w:rsidR="00DB609C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166CD3D5" w14:textId="77777777" w:rsidR="00DB609C" w:rsidRDefault="00F077CD">
      <w:pPr>
        <w:pStyle w:val="AboutThisDocument"/>
      </w:pPr>
      <w:bookmarkStart w:id="2" w:name="_Toc191395950"/>
      <w:bookmarkEnd w:id="1"/>
      <w:r>
        <w:lastRenderedPageBreak/>
        <w:t>关于本文档</w:t>
      </w:r>
      <w:bookmarkEnd w:id="2"/>
    </w:p>
    <w:p w14:paraId="68073FA2" w14:textId="77777777" w:rsidR="00DB609C" w:rsidRDefault="00F077CD">
      <w:pPr>
        <w:pStyle w:val="Heading2NoNumber"/>
      </w:pPr>
      <w:bookmarkStart w:id="3" w:name="_Toc191395951"/>
      <w:r>
        <w:t>范围</w:t>
      </w:r>
      <w:bookmarkEnd w:id="3"/>
    </w:p>
    <w:p w14:paraId="2D9983C5" w14:textId="4FA08C6B" w:rsidR="003B5B2C" w:rsidRDefault="00D57C2E" w:rsidP="00D57C2E">
      <w:pPr>
        <w:pStyle w:val="afc"/>
      </w:pPr>
      <w:r w:rsidRPr="00D47575">
        <w:t>本文档对应产品为</w:t>
      </w:r>
      <w:r w:rsidRPr="00D47575">
        <w:t>N706B</w:t>
      </w:r>
      <w:r w:rsidRPr="00D47575">
        <w:t>系列（</w:t>
      </w:r>
      <w:r w:rsidRPr="00D47575">
        <w:t>RTOS</w:t>
      </w:r>
      <w:r w:rsidRPr="00D47575">
        <w:t>系统）</w:t>
      </w:r>
      <w:r>
        <w:t>。</w:t>
      </w:r>
    </w:p>
    <w:p w14:paraId="06ADBFE7" w14:textId="77777777" w:rsidR="00DB609C" w:rsidRDefault="00F077CD">
      <w:pPr>
        <w:pStyle w:val="Heading2NoNumber"/>
      </w:pPr>
      <w:bookmarkStart w:id="4" w:name="_Toc191395952"/>
      <w:r>
        <w:t>读者对象</w:t>
      </w:r>
      <w:bookmarkEnd w:id="4"/>
    </w:p>
    <w:p w14:paraId="52A7B032" w14:textId="77777777" w:rsidR="00DB609C" w:rsidRDefault="00F077CD">
      <w:pPr>
        <w:pStyle w:val="afc"/>
      </w:pPr>
      <w:r>
        <w:t>本文档的使用对象为系统工程师，开发工程师及测试工程师。</w:t>
      </w:r>
    </w:p>
    <w:p w14:paraId="061F5F9C" w14:textId="77777777" w:rsidR="00DB609C" w:rsidRDefault="00F077CD">
      <w:pPr>
        <w:pStyle w:val="Heading2NoNumber"/>
      </w:pPr>
      <w:bookmarkStart w:id="5" w:name="_Toc191395953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48B4AD76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7CA3974B" w14:textId="77777777" w:rsidR="00DB609C" w:rsidRDefault="00F077CD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2AF01E38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8C41B7D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765F7FBF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4B38228D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66F5112" w14:textId="77777777" w:rsidR="00DB609C" w:rsidRDefault="00F077CD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7860B24" w14:textId="4816BFDA" w:rsidR="00DB609C" w:rsidRDefault="00F077CD" w:rsidP="00A0200C">
            <w:pPr>
              <w:pStyle w:val="TableText"/>
            </w:pPr>
            <w:r>
              <w:rPr>
                <w:lang w:eastAsia="en-US"/>
              </w:rPr>
              <w:t>202</w:t>
            </w:r>
            <w:r w:rsidR="00225084">
              <w:t>4</w:t>
            </w:r>
            <w:r w:rsidR="00B51DD6">
              <w:rPr>
                <w:lang w:eastAsia="en-US"/>
              </w:rPr>
              <w:t>-</w:t>
            </w:r>
            <w:r w:rsidR="00225084">
              <w:t>12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C661143" w14:textId="77777777" w:rsidR="00DB609C" w:rsidRDefault="00F077CD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2B0FF1F" w14:textId="2529C539" w:rsidR="00DB609C" w:rsidRDefault="00225084">
            <w:pPr>
              <w:pStyle w:val="TableText"/>
            </w:pPr>
            <w:r>
              <w:t>Gao</w:t>
            </w:r>
            <w:r w:rsidR="00D57C2E">
              <w:t xml:space="preserve"> Z</w:t>
            </w:r>
            <w:r>
              <w:t>heng</w:t>
            </w:r>
          </w:p>
        </w:tc>
      </w:tr>
      <w:tr w:rsidR="00A01863" w14:paraId="61360F56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A7ADDD5" w14:textId="4898FCF7" w:rsidR="00A01863" w:rsidRDefault="00A01863">
            <w:pPr>
              <w:pStyle w:val="TableText"/>
            </w:pPr>
            <w: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69CE3A8" w14:textId="046321A9" w:rsidR="00A01863" w:rsidRDefault="00A01863" w:rsidP="00A0200C">
            <w:pPr>
              <w:pStyle w:val="TableText"/>
            </w:pPr>
            <w:r>
              <w:t>2025-02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BD69578" w14:textId="5CB18000" w:rsidR="00A01863" w:rsidRPr="00A01863" w:rsidRDefault="00A01863" w:rsidP="00A01863">
            <w:pPr>
              <w:pStyle w:val="TableText"/>
            </w:pPr>
            <w:r w:rsidRPr="00A01863">
              <w:t>更新目录，新增版本查询功能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2311D18" w14:textId="1099FFFB" w:rsidR="00A01863" w:rsidRDefault="00A01863">
            <w:pPr>
              <w:pStyle w:val="TableText"/>
            </w:pPr>
            <w:r>
              <w:t>Gao</w:t>
            </w:r>
            <w:r w:rsidR="00D57C2E">
              <w:t xml:space="preserve"> Z</w:t>
            </w:r>
            <w:r>
              <w:t>heng</w:t>
            </w:r>
          </w:p>
        </w:tc>
      </w:tr>
    </w:tbl>
    <w:p w14:paraId="43925057" w14:textId="77777777" w:rsidR="00DB609C" w:rsidRDefault="00F077CD">
      <w:pPr>
        <w:pStyle w:val="Heading2NoNumber"/>
      </w:pPr>
      <w:bookmarkStart w:id="6" w:name="_Toc191395954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06E5A824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F2100A1" w14:textId="77777777" w:rsidR="00DB609C" w:rsidRDefault="00F077CD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10221754" w14:textId="77777777" w:rsidR="00DB609C" w:rsidRDefault="00F077CD">
            <w:pPr>
              <w:pStyle w:val="TableHeading"/>
              <w:jc w:val="both"/>
            </w:pPr>
            <w:r>
              <w:t>含义</w:t>
            </w:r>
          </w:p>
        </w:tc>
      </w:tr>
      <w:tr w:rsidR="00DB609C" w14:paraId="516F0D14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3703084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67B14C8A" wp14:editId="17D24997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201FDB5" w14:textId="77777777" w:rsidR="00DB609C" w:rsidRDefault="00F077CD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1C38DF52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C5589B7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795DD834" wp14:editId="203C457E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890F5F6" w14:textId="77777777" w:rsidR="00DB609C" w:rsidRDefault="00F077CD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3C7CC67B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CDC176B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4342BD54" wp14:editId="72660F16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27B3A6A" w14:textId="77777777" w:rsidR="00DB609C" w:rsidRDefault="00F077CD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19D72B96" w14:textId="77777777" w:rsidR="00DB609C" w:rsidRDefault="00DB609C" w:rsidP="00301D86">
      <w:pPr>
        <w:pStyle w:val="afc"/>
        <w:tabs>
          <w:tab w:val="clear" w:pos="3119"/>
          <w:tab w:val="left" w:pos="1350"/>
        </w:tabs>
        <w:ind w:firstLineChars="0" w:firstLine="0"/>
      </w:pPr>
    </w:p>
    <w:p w14:paraId="6EAFD73B" w14:textId="77777777" w:rsidR="00DB609C" w:rsidRDefault="00DB609C">
      <w:pPr>
        <w:rPr>
          <w:rFonts w:ascii="Arial" w:eastAsia="SimHei" w:hAnsi="Arial"/>
          <w:sz w:val="36"/>
          <w:szCs w:val="36"/>
        </w:rPr>
      </w:pPr>
    </w:p>
    <w:p w14:paraId="6AE0E60C" w14:textId="77777777" w:rsidR="00DB609C" w:rsidRDefault="00DB609C">
      <w:pPr>
        <w:sectPr w:rsidR="00DB609C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50E63EB0" w14:textId="77777777" w:rsidR="00F25587" w:rsidRDefault="00F25587" w:rsidP="00F25587">
      <w:pPr>
        <w:pStyle w:val="1"/>
      </w:pPr>
      <w:bookmarkStart w:id="7" w:name="_Hlk35350379"/>
      <w:bookmarkStart w:id="8" w:name="_Toc522818594"/>
      <w:bookmarkStart w:id="9" w:name="_Toc519692564"/>
      <w:bookmarkStart w:id="10" w:name="_Toc518634226"/>
      <w:bookmarkStart w:id="11" w:name="_Toc532919327"/>
      <w:bookmarkStart w:id="12" w:name="_Toc191395955"/>
      <w:r>
        <w:lastRenderedPageBreak/>
        <w:t>范围</w:t>
      </w:r>
      <w:bookmarkEnd w:id="12"/>
    </w:p>
    <w:p w14:paraId="2BFFC82C" w14:textId="4871975A" w:rsidR="00F25587" w:rsidRDefault="00F25587" w:rsidP="00D57C2E">
      <w:pPr>
        <w:pStyle w:val="afc"/>
        <w:rPr>
          <w:rFonts w:hint="eastAsia"/>
        </w:rPr>
      </w:pPr>
      <w:r>
        <w:t>本文档介绍了</w:t>
      </w:r>
      <w:r w:rsidR="00D57C2E">
        <w:rPr>
          <w:rFonts w:hint="eastAsia"/>
        </w:rPr>
        <w:t>SSL</w:t>
      </w:r>
      <w:r w:rsidR="00577F6D">
        <w:t>配置文件</w:t>
      </w:r>
      <w:r w:rsidR="009A2F23">
        <w:t>，</w:t>
      </w:r>
      <w:r w:rsidR="009A2F23">
        <w:t>nwy_ssl_config.h</w:t>
      </w:r>
      <w:r w:rsidR="00D57C2E">
        <w:rPr>
          <w:rFonts w:hint="eastAsia"/>
        </w:rPr>
        <w:t>。</w:t>
      </w:r>
    </w:p>
    <w:p w14:paraId="4A7F8776" w14:textId="4BC27978" w:rsidR="0064699C" w:rsidRDefault="0064699C" w:rsidP="0064699C">
      <w:pPr>
        <w:pStyle w:val="1"/>
      </w:pPr>
      <w:bookmarkStart w:id="13" w:name="_Toc191395956"/>
      <w:r>
        <w:lastRenderedPageBreak/>
        <w:t>数据结构</w:t>
      </w:r>
      <w:bookmarkEnd w:id="13"/>
    </w:p>
    <w:p w14:paraId="0EAEF87C" w14:textId="77777777" w:rsidR="00463A49" w:rsidRDefault="00463A49" w:rsidP="00463A49">
      <w:pPr>
        <w:pStyle w:val="20"/>
      </w:pPr>
      <w:bookmarkStart w:id="14" w:name="_Toc191395957"/>
      <w:proofErr w:type="spellStart"/>
      <w:r>
        <w:t>nwy_</w:t>
      </w:r>
      <w:r w:rsidR="008D4E02">
        <w:t>ssl_version</w:t>
      </w:r>
      <w:r w:rsidR="003D4262">
        <w:t>_e</w:t>
      </w:r>
      <w:bookmarkEnd w:id="14"/>
      <w:proofErr w:type="spellEnd"/>
    </w:p>
    <w:p w14:paraId="697F5EDF" w14:textId="77777777" w:rsidR="003D4262" w:rsidRDefault="003D4262" w:rsidP="00D57C2E">
      <w:pPr>
        <w:pStyle w:val="TerminalDisplay"/>
        <w:ind w:leftChars="200" w:left="420"/>
      </w:pPr>
      <w:r>
        <w:t xml:space="preserve">typedef </w:t>
      </w:r>
      <w:proofErr w:type="spellStart"/>
      <w:proofErr w:type="gramStart"/>
      <w:r>
        <w:t>enum</w:t>
      </w:r>
      <w:proofErr w:type="spellEnd"/>
      <w:r>
        <w:t>{</w:t>
      </w:r>
      <w:proofErr w:type="gramEnd"/>
    </w:p>
    <w:p w14:paraId="56678932" w14:textId="77777777" w:rsidR="003D4262" w:rsidRDefault="003D4262" w:rsidP="00D57C2E">
      <w:pPr>
        <w:pStyle w:val="TerminalDisplay"/>
        <w:ind w:leftChars="200" w:left="420"/>
      </w:pPr>
      <w:r>
        <w:t xml:space="preserve">    NWY_VERSION_SSL_V3_</w:t>
      </w:r>
      <w:proofErr w:type="gramStart"/>
      <w:r>
        <w:t xml:space="preserve">E,   </w:t>
      </w:r>
      <w:proofErr w:type="gramEnd"/>
      <w:r>
        <w:t xml:space="preserve">      //SSL3.0</w:t>
      </w:r>
    </w:p>
    <w:p w14:paraId="5D072A7D" w14:textId="77777777" w:rsidR="003D4262" w:rsidRDefault="003D4262" w:rsidP="00D57C2E">
      <w:pPr>
        <w:pStyle w:val="TerminalDisplay"/>
        <w:ind w:leftChars="200" w:left="420"/>
      </w:pPr>
      <w:r>
        <w:t xml:space="preserve">    NWY_VERSION_TLS_V1_0_</w:t>
      </w:r>
      <w:proofErr w:type="gramStart"/>
      <w:r>
        <w:t xml:space="preserve">E,   </w:t>
      </w:r>
      <w:proofErr w:type="gramEnd"/>
      <w:r>
        <w:t xml:space="preserve">    //SSL1.0</w:t>
      </w:r>
    </w:p>
    <w:p w14:paraId="76F5E9C1" w14:textId="77777777" w:rsidR="003D4262" w:rsidRDefault="003D4262" w:rsidP="00D57C2E">
      <w:pPr>
        <w:pStyle w:val="TerminalDisplay"/>
        <w:ind w:leftChars="200" w:left="420"/>
      </w:pPr>
      <w:r>
        <w:t xml:space="preserve">    NWY_VERSION_TLS_V1_1_</w:t>
      </w:r>
      <w:proofErr w:type="gramStart"/>
      <w:r>
        <w:t xml:space="preserve">E,   </w:t>
      </w:r>
      <w:proofErr w:type="gramEnd"/>
      <w:r>
        <w:t xml:space="preserve">    //SSL1.1</w:t>
      </w:r>
    </w:p>
    <w:p w14:paraId="531583FA" w14:textId="77777777" w:rsidR="003D4262" w:rsidRDefault="003D4262" w:rsidP="00D57C2E">
      <w:pPr>
        <w:pStyle w:val="TerminalDisplay"/>
        <w:ind w:leftChars="200" w:left="420"/>
      </w:pPr>
      <w:r>
        <w:t xml:space="preserve">    NWY_VERSION_TLS_V1_2_</w:t>
      </w:r>
      <w:proofErr w:type="gramStart"/>
      <w:r>
        <w:t xml:space="preserve">E,   </w:t>
      </w:r>
      <w:proofErr w:type="gramEnd"/>
      <w:r>
        <w:t xml:space="preserve">    //SSL1.2</w:t>
      </w:r>
    </w:p>
    <w:p w14:paraId="7B74F930" w14:textId="77777777" w:rsidR="003D4262" w:rsidRDefault="003D4262" w:rsidP="00D57C2E">
      <w:pPr>
        <w:pStyle w:val="TerminalDisplay"/>
        <w:ind w:leftChars="200" w:left="420"/>
      </w:pPr>
      <w:r>
        <w:t xml:space="preserve">    NWY_VERSION_MAX_E</w:t>
      </w:r>
    </w:p>
    <w:p w14:paraId="5188B1CE" w14:textId="77777777" w:rsidR="00463A49" w:rsidRDefault="003D4262" w:rsidP="00D57C2E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 w:rsidR="008D4E02">
        <w:t>_ssl_version</w:t>
      </w:r>
      <w:r>
        <w:t>_e</w:t>
      </w:r>
      <w:proofErr w:type="spellEnd"/>
      <w:r>
        <w:t>;</w:t>
      </w:r>
    </w:p>
    <w:p w14:paraId="0419FFFC" w14:textId="77777777" w:rsidR="00463A49" w:rsidRDefault="006E1DFD" w:rsidP="006E1DFD">
      <w:pPr>
        <w:pStyle w:val="20"/>
      </w:pPr>
      <w:bookmarkStart w:id="15" w:name="_Toc191395958"/>
      <w:proofErr w:type="spellStart"/>
      <w:r w:rsidRPr="006E1DFD">
        <w:t>nwy_ssl_auth_mode_e</w:t>
      </w:r>
      <w:bookmarkEnd w:id="15"/>
      <w:proofErr w:type="spellEnd"/>
    </w:p>
    <w:p w14:paraId="747E1958" w14:textId="77777777" w:rsidR="0083142F" w:rsidRDefault="0083142F" w:rsidP="00D57C2E">
      <w:pPr>
        <w:pStyle w:val="TerminalDisplay"/>
        <w:ind w:leftChars="200" w:left="420"/>
      </w:pPr>
      <w:r>
        <w:t xml:space="preserve">typedef </w:t>
      </w:r>
      <w:proofErr w:type="spellStart"/>
      <w:proofErr w:type="gramStart"/>
      <w:r>
        <w:t>enum</w:t>
      </w:r>
      <w:proofErr w:type="spellEnd"/>
      <w:r>
        <w:t>{</w:t>
      </w:r>
      <w:proofErr w:type="gramEnd"/>
    </w:p>
    <w:p w14:paraId="249F4B04" w14:textId="77777777" w:rsidR="0083142F" w:rsidRDefault="0083142F" w:rsidP="00D57C2E">
      <w:pPr>
        <w:pStyle w:val="TerminalDisplay"/>
        <w:ind w:leftChars="200" w:left="420"/>
      </w:pPr>
      <w:r>
        <w:t xml:space="preserve">  </w:t>
      </w:r>
      <w:r w:rsidR="004F3599">
        <w:t xml:space="preserve">  NWY_SSL_AUTH_NONE_E = </w:t>
      </w:r>
      <w:proofErr w:type="gramStart"/>
      <w:r w:rsidR="004F3599">
        <w:t xml:space="preserve">0,   </w:t>
      </w:r>
      <w:proofErr w:type="gramEnd"/>
      <w:r>
        <w:t>//No authentication</w:t>
      </w:r>
    </w:p>
    <w:p w14:paraId="0E0DB0A6" w14:textId="77777777" w:rsidR="0083142F" w:rsidRDefault="0083142F" w:rsidP="00D57C2E">
      <w:pPr>
        <w:pStyle w:val="TerminalDisplay"/>
        <w:ind w:leftChars="200" w:left="420"/>
      </w:pPr>
      <w:r>
        <w:t xml:space="preserve">  </w:t>
      </w:r>
      <w:r w:rsidR="004F3599">
        <w:t xml:space="preserve">  NWY_SSL_AUTH_ONE_WAY_</w:t>
      </w:r>
      <w:proofErr w:type="gramStart"/>
      <w:r w:rsidR="004F3599">
        <w:t xml:space="preserve">E,  </w:t>
      </w:r>
      <w:r w:rsidR="0026781A">
        <w:t>/</w:t>
      </w:r>
      <w:proofErr w:type="gramEnd"/>
      <w:r w:rsidR="0026781A">
        <w:t>*</w:t>
      </w:r>
      <w:r>
        <w:t>Manage server authentication</w:t>
      </w:r>
    </w:p>
    <w:p w14:paraId="3E3E7BC3" w14:textId="77777777" w:rsidR="0083142F" w:rsidRDefault="0083142F" w:rsidP="00D57C2E">
      <w:pPr>
        <w:pStyle w:val="TerminalDisplay"/>
        <w:ind w:leftChars="200" w:left="420"/>
      </w:pPr>
      <w:r>
        <w:t xml:space="preserve">    NWY_SSL_AUTH_</w:t>
      </w:r>
      <w:r w:rsidR="004F3599">
        <w:t>MUTUAL_</w:t>
      </w:r>
      <w:proofErr w:type="gramStart"/>
      <w:r w:rsidR="004F3599">
        <w:t xml:space="preserve">E,  </w:t>
      </w:r>
      <w:r>
        <w:t xml:space="preserve"> </w:t>
      </w:r>
      <w:proofErr w:type="gramEnd"/>
      <w:r>
        <w:t>//Manage server and client authentication if requested by the remote server</w:t>
      </w:r>
      <w:r w:rsidR="0026781A">
        <w:t>*/</w:t>
      </w:r>
    </w:p>
    <w:p w14:paraId="7E1ECF2A" w14:textId="77777777" w:rsidR="0083142F" w:rsidRDefault="0083142F" w:rsidP="00D57C2E">
      <w:pPr>
        <w:pStyle w:val="TerminalDisplay"/>
        <w:ind w:leftChars="200" w:left="420"/>
      </w:pPr>
      <w:r>
        <w:t xml:space="preserve">    NWY_SSL_AUTH_MAX_E</w:t>
      </w:r>
    </w:p>
    <w:p w14:paraId="7EFE6A9A" w14:textId="77777777" w:rsidR="00463A49" w:rsidRDefault="0083142F" w:rsidP="00D57C2E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_ssl_auth_mode_e</w:t>
      </w:r>
      <w:proofErr w:type="spellEnd"/>
      <w:r>
        <w:t>;</w:t>
      </w:r>
    </w:p>
    <w:p w14:paraId="014C88F7" w14:textId="77777777" w:rsidR="00463A49" w:rsidRDefault="00301D86" w:rsidP="00EC6507">
      <w:pPr>
        <w:pStyle w:val="20"/>
      </w:pPr>
      <w:bookmarkStart w:id="16" w:name="_Toc191395959"/>
      <w:proofErr w:type="spellStart"/>
      <w:r>
        <w:t>nwy_ssl_cert_t</w:t>
      </w:r>
      <w:bookmarkEnd w:id="16"/>
      <w:proofErr w:type="spellEnd"/>
    </w:p>
    <w:p w14:paraId="702F184F" w14:textId="77777777" w:rsidR="00301D86" w:rsidRDefault="00301D86" w:rsidP="00D57C2E">
      <w:pPr>
        <w:pStyle w:val="TerminalDisplay"/>
        <w:ind w:leftChars="200" w:left="420"/>
      </w:pPr>
      <w:r>
        <w:t xml:space="preserve">typedef struct </w:t>
      </w:r>
    </w:p>
    <w:p w14:paraId="59C491D3" w14:textId="77777777" w:rsidR="00301D86" w:rsidRDefault="00301D86" w:rsidP="00D57C2E">
      <w:pPr>
        <w:pStyle w:val="TerminalDisplay"/>
        <w:ind w:leftChars="200" w:left="420"/>
      </w:pPr>
      <w:r>
        <w:t>{</w:t>
      </w:r>
    </w:p>
    <w:p w14:paraId="651B2C15" w14:textId="77777777" w:rsidR="00301D86" w:rsidRDefault="00301D86" w:rsidP="00D57C2E">
      <w:pPr>
        <w:pStyle w:val="TerminalDisplay"/>
        <w:ind w:leftChars="200" w:left="420"/>
      </w:pPr>
      <w:r>
        <w:t xml:space="preserve">  char </w:t>
      </w:r>
      <w:r w:rsidR="00A13C90">
        <w:t>*</w:t>
      </w:r>
      <w:proofErr w:type="spellStart"/>
      <w:r>
        <w:t>cert_</w:t>
      </w:r>
      <w:proofErr w:type="gramStart"/>
      <w:r w:rsidR="00A13C90">
        <w:t>data</w:t>
      </w:r>
      <w:proofErr w:type="spellEnd"/>
      <w:r>
        <w:t>;</w:t>
      </w:r>
      <w:proofErr w:type="gramEnd"/>
    </w:p>
    <w:p w14:paraId="5E771910" w14:textId="77777777" w:rsidR="00A13C90" w:rsidRDefault="00A13C90" w:rsidP="00D57C2E">
      <w:pPr>
        <w:pStyle w:val="TerminalDisplay"/>
        <w:ind w:leftChars="200" w:left="420"/>
      </w:pPr>
      <w:r>
        <w:t xml:space="preserve">int </w:t>
      </w:r>
      <w:proofErr w:type="spellStart"/>
      <w:r>
        <w:t>cert_</w:t>
      </w:r>
      <w:proofErr w:type="gramStart"/>
      <w:r>
        <w:t>len</w:t>
      </w:r>
      <w:proofErr w:type="spellEnd"/>
      <w:r>
        <w:t>;</w:t>
      </w:r>
      <w:proofErr w:type="gramEnd"/>
    </w:p>
    <w:p w14:paraId="1A09692F" w14:textId="77777777" w:rsidR="00463A49" w:rsidRDefault="00301D86" w:rsidP="00D57C2E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_ssl_cert_t</w:t>
      </w:r>
      <w:proofErr w:type="spellEnd"/>
      <w:r>
        <w:t>;</w:t>
      </w:r>
    </w:p>
    <w:p w14:paraId="7614F8E7" w14:textId="77777777" w:rsidR="00301D86" w:rsidRDefault="008D4E02" w:rsidP="00301D86">
      <w:pPr>
        <w:pStyle w:val="20"/>
      </w:pPr>
      <w:bookmarkStart w:id="17" w:name="_Toc191395960"/>
      <w:proofErr w:type="spellStart"/>
      <w:r>
        <w:t>nwy</w:t>
      </w:r>
      <w:r w:rsidR="00301D86" w:rsidRPr="00301D86">
        <w:t>_ssl_conf_t</w:t>
      </w:r>
      <w:bookmarkEnd w:id="17"/>
      <w:proofErr w:type="spellEnd"/>
    </w:p>
    <w:p w14:paraId="1D9DA50A" w14:textId="77777777" w:rsidR="00301D86" w:rsidRDefault="00301D86" w:rsidP="00D57C2E">
      <w:pPr>
        <w:pStyle w:val="TerminalDisplay"/>
        <w:ind w:leftChars="200" w:left="420"/>
      </w:pPr>
      <w:r>
        <w:t xml:space="preserve">typedef struct </w:t>
      </w:r>
    </w:p>
    <w:p w14:paraId="43D1327F" w14:textId="77777777" w:rsidR="00301D86" w:rsidRDefault="00301D86" w:rsidP="00D57C2E">
      <w:pPr>
        <w:pStyle w:val="TerminalDisplay"/>
        <w:ind w:leftChars="200" w:left="420"/>
      </w:pPr>
      <w:r>
        <w:t>{</w:t>
      </w:r>
    </w:p>
    <w:p w14:paraId="4B8AFF03" w14:textId="77777777" w:rsidR="00301D86" w:rsidRDefault="00301D86" w:rsidP="00D57C2E">
      <w:pPr>
        <w:pStyle w:val="TerminalDisplay"/>
        <w:ind w:leftChars="200" w:left="420"/>
      </w:pPr>
      <w:r>
        <w:t xml:space="preserve">  </w:t>
      </w:r>
      <w:proofErr w:type="spellStart"/>
      <w:r>
        <w:t>nwy_ssl_version_type_e</w:t>
      </w:r>
      <w:proofErr w:type="spellEnd"/>
      <w:r>
        <w:t xml:space="preserve"> </w:t>
      </w:r>
      <w:proofErr w:type="spellStart"/>
      <w:r>
        <w:t>ssl_</w:t>
      </w:r>
      <w:proofErr w:type="gramStart"/>
      <w:r>
        <w:t>version</w:t>
      </w:r>
      <w:proofErr w:type="spellEnd"/>
      <w:r>
        <w:t>;</w:t>
      </w:r>
      <w:proofErr w:type="gramEnd"/>
    </w:p>
    <w:p w14:paraId="2E65FDDE" w14:textId="77777777" w:rsidR="00301D86" w:rsidRDefault="00301D86" w:rsidP="00D57C2E">
      <w:pPr>
        <w:pStyle w:val="TerminalDisplay"/>
        <w:ind w:leftChars="200" w:left="420"/>
      </w:pPr>
      <w:r>
        <w:t xml:space="preserve">  </w:t>
      </w:r>
      <w:proofErr w:type="spellStart"/>
      <w:r>
        <w:t>nwy_ssl_auth_mode_e</w:t>
      </w:r>
      <w:proofErr w:type="spellEnd"/>
      <w:r>
        <w:t xml:space="preserve"> </w:t>
      </w:r>
      <w:proofErr w:type="spellStart"/>
      <w:proofErr w:type="gramStart"/>
      <w:r>
        <w:t>authmode</w:t>
      </w:r>
      <w:proofErr w:type="spellEnd"/>
      <w:r>
        <w:t>;</w:t>
      </w:r>
      <w:proofErr w:type="gramEnd"/>
    </w:p>
    <w:p w14:paraId="19C8F715" w14:textId="77777777" w:rsidR="00301D86" w:rsidRDefault="00301D86" w:rsidP="00D57C2E">
      <w:pPr>
        <w:pStyle w:val="TerminalDisplay"/>
        <w:ind w:leftChars="200" w:left="420"/>
      </w:pPr>
      <w:r>
        <w:t xml:space="preserve">  </w:t>
      </w:r>
      <w:proofErr w:type="spellStart"/>
      <w:r>
        <w:t>nwy_ssl_cert_t</w:t>
      </w:r>
      <w:proofErr w:type="spellEnd"/>
      <w:r>
        <w:t xml:space="preserve"> </w:t>
      </w:r>
      <w:proofErr w:type="spellStart"/>
      <w:proofErr w:type="gramStart"/>
      <w:r>
        <w:t>cacert</w:t>
      </w:r>
      <w:proofErr w:type="spellEnd"/>
      <w:r>
        <w:t>;</w:t>
      </w:r>
      <w:proofErr w:type="gramEnd"/>
    </w:p>
    <w:p w14:paraId="4DBB9467" w14:textId="77777777" w:rsidR="00301D86" w:rsidRDefault="00301D86" w:rsidP="00D57C2E">
      <w:pPr>
        <w:pStyle w:val="TerminalDisplay"/>
        <w:ind w:leftChars="200" w:left="420"/>
      </w:pPr>
      <w:r>
        <w:t xml:space="preserve">  </w:t>
      </w:r>
      <w:proofErr w:type="spellStart"/>
      <w:r>
        <w:t>nwy_ssl_cert_t</w:t>
      </w:r>
      <w:proofErr w:type="spellEnd"/>
      <w:r>
        <w:t xml:space="preserve"> </w:t>
      </w:r>
      <w:proofErr w:type="spellStart"/>
      <w:proofErr w:type="gramStart"/>
      <w:r>
        <w:t>clientcert</w:t>
      </w:r>
      <w:proofErr w:type="spellEnd"/>
      <w:r>
        <w:t>;</w:t>
      </w:r>
      <w:proofErr w:type="gramEnd"/>
    </w:p>
    <w:p w14:paraId="303920F7" w14:textId="77777777" w:rsidR="00301D86" w:rsidRDefault="00301D86" w:rsidP="00D57C2E">
      <w:pPr>
        <w:pStyle w:val="TerminalDisplay"/>
        <w:ind w:leftChars="200" w:left="420"/>
      </w:pPr>
      <w:r>
        <w:t xml:space="preserve">  </w:t>
      </w:r>
      <w:proofErr w:type="spellStart"/>
      <w:r>
        <w:t>nwy_ssl_cert_t</w:t>
      </w:r>
      <w:proofErr w:type="spellEnd"/>
      <w:r>
        <w:t xml:space="preserve"> </w:t>
      </w:r>
      <w:proofErr w:type="spellStart"/>
      <w:proofErr w:type="gramStart"/>
      <w:r>
        <w:t>clientkey</w:t>
      </w:r>
      <w:proofErr w:type="spellEnd"/>
      <w:r>
        <w:t>;</w:t>
      </w:r>
      <w:proofErr w:type="gramEnd"/>
    </w:p>
    <w:p w14:paraId="1AB26CA3" w14:textId="77777777" w:rsidR="00F51ABF" w:rsidRDefault="00F51ABF" w:rsidP="00D57C2E">
      <w:pPr>
        <w:pStyle w:val="TerminalDisplay"/>
        <w:ind w:leftChars="200" w:left="420"/>
      </w:pPr>
      <w:r>
        <w:t xml:space="preserve">  int </w:t>
      </w:r>
      <w:proofErr w:type="spellStart"/>
      <w:r>
        <w:t>sni_name_</w:t>
      </w:r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/**&lt; Length of the SNI server name. */</w:t>
      </w:r>
    </w:p>
    <w:p w14:paraId="49FE78F0" w14:textId="77777777" w:rsidR="00F51ABF" w:rsidRDefault="00F51ABF" w:rsidP="00D57C2E">
      <w:pPr>
        <w:pStyle w:val="TerminalDisplay"/>
        <w:ind w:leftChars="200" w:left="420"/>
      </w:pPr>
      <w:r>
        <w:t xml:space="preserve">  char *</w:t>
      </w:r>
      <w:proofErr w:type="spellStart"/>
      <w:r>
        <w:t>sni_name</w:t>
      </w:r>
      <w:proofErr w:type="spellEnd"/>
      <w:r>
        <w:t>; /**&lt; Server name for SNI. */</w:t>
      </w:r>
    </w:p>
    <w:p w14:paraId="42727338" w14:textId="77777777" w:rsidR="00301D86" w:rsidRDefault="008D4E02" w:rsidP="00D57C2E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 w:rsidR="0007557E">
        <w:t>_ssl_conf_t</w:t>
      </w:r>
      <w:proofErr w:type="spellEnd"/>
      <w:r w:rsidR="0007557E">
        <w:t>;</w:t>
      </w:r>
    </w:p>
    <w:p w14:paraId="3BBAF1A1" w14:textId="77777777" w:rsidR="00EE67CE" w:rsidRDefault="00EE67CE" w:rsidP="00301D86">
      <w:pPr>
        <w:pStyle w:val="ItemListText"/>
      </w:pPr>
    </w:p>
    <w:p w14:paraId="0DD46F81" w14:textId="77777777" w:rsidR="00EE67CE" w:rsidRPr="00EE67CE" w:rsidRDefault="00EE67CE" w:rsidP="00EE67CE">
      <w:pPr>
        <w:pStyle w:val="ItemListText"/>
      </w:pPr>
      <w:r w:rsidRPr="00EE67CE">
        <w:t>Server Name Indication</w:t>
      </w:r>
      <w:r w:rsidRPr="00EE67CE">
        <w:t>（</w:t>
      </w:r>
      <w:r w:rsidRPr="00EE67CE">
        <w:t>SNI</w:t>
      </w:r>
      <w:r w:rsidRPr="00EE67CE">
        <w:t>）</w:t>
      </w:r>
      <w:r>
        <w:t>：</w:t>
      </w:r>
    </w:p>
    <w:p w14:paraId="29C65C51" w14:textId="77777777" w:rsidR="00EE67CE" w:rsidRPr="00EE67CE" w:rsidRDefault="00EE67CE" w:rsidP="00D57C2E">
      <w:pPr>
        <w:pStyle w:val="afc"/>
      </w:pPr>
      <w:r w:rsidRPr="00EE67CE">
        <w:t>SNI (Server Name Indication)</w:t>
      </w:r>
      <w:r w:rsidRPr="00EE67CE">
        <w:t>是用来改善服务器与客户端</w:t>
      </w:r>
      <w:r w:rsidRPr="00EE67CE">
        <w:t xml:space="preserve"> SSL (Secure Socket Layer)</w:t>
      </w:r>
      <w:r w:rsidRPr="00EE67CE">
        <w:t>和</w:t>
      </w:r>
      <w:r w:rsidRPr="00EE67CE">
        <w:t xml:space="preserve"> TLS </w:t>
      </w:r>
      <w:r w:rsidRPr="00EE67CE">
        <w:lastRenderedPageBreak/>
        <w:t xml:space="preserve">(Transport Layer Security) </w:t>
      </w:r>
      <w:r w:rsidRPr="00EE67CE">
        <w:t>的一个扩展。主要解决一台服务器只能使用一个证书</w:t>
      </w:r>
      <w:r w:rsidRPr="00EE67CE">
        <w:t>(</w:t>
      </w:r>
      <w:r w:rsidRPr="00EE67CE">
        <w:t>一个域名</w:t>
      </w:r>
      <w:r w:rsidRPr="00EE67CE">
        <w:t>)</w:t>
      </w:r>
      <w:r w:rsidRPr="00EE67CE">
        <w:t>的缺点，随着服务器对虚拟主机的支持，一个服务器上可以为多个域名提供服务，因此</w:t>
      </w:r>
      <w:r w:rsidRPr="00EE67CE">
        <w:t>SNI</w:t>
      </w:r>
      <w:r w:rsidRPr="00EE67CE">
        <w:t>必须得到支持才能满足需求。</w:t>
      </w:r>
    </w:p>
    <w:p w14:paraId="39D04899" w14:textId="77777777" w:rsidR="00EE67CE" w:rsidRPr="00EE67CE" w:rsidRDefault="00EE67CE" w:rsidP="00D57C2E">
      <w:pPr>
        <w:pStyle w:val="afc"/>
      </w:pPr>
      <w:r w:rsidRPr="00EE67CE">
        <w:t>SSL</w:t>
      </w:r>
      <w:r w:rsidRPr="00EE67CE">
        <w:t>存在验证证书的时候，有这么一个判断：比较</w:t>
      </w:r>
      <w:r w:rsidRPr="00EE67CE">
        <w:t>“</w:t>
      </w:r>
      <w:r w:rsidRPr="00EE67CE">
        <w:t>浏览器输入的地址</w:t>
      </w:r>
      <w:r w:rsidRPr="00EE67CE">
        <w:t>”</w:t>
      </w:r>
      <w:r w:rsidRPr="00EE67CE">
        <w:t>和</w:t>
      </w:r>
      <w:r w:rsidRPr="00EE67CE">
        <w:t>“</w:t>
      </w:r>
      <w:r w:rsidRPr="00EE67CE">
        <w:t>获取的证书的名称</w:t>
      </w:r>
      <w:r w:rsidRPr="00EE67CE">
        <w:t>”</w:t>
      </w:r>
      <w:r w:rsidRPr="00EE67CE">
        <w:t>，如果一样，那么接着验证，如果不一样，那么认为证书是不可信的。</w:t>
      </w:r>
    </w:p>
    <w:p w14:paraId="067DDFC4" w14:textId="77777777" w:rsidR="00EE67CE" w:rsidRPr="00EE67CE" w:rsidRDefault="00EE67CE" w:rsidP="00D57C2E">
      <w:pPr>
        <w:pStyle w:val="afc"/>
      </w:pPr>
      <w:r w:rsidRPr="00EE67CE">
        <w:t>假设有公司的域名存在</w:t>
      </w:r>
      <w:r w:rsidRPr="00EE67CE">
        <w:t>2</w:t>
      </w:r>
      <w:r w:rsidRPr="00EE67CE">
        <w:t>个：</w:t>
      </w:r>
      <w:r>
        <w:fldChar w:fldCharType="begin"/>
      </w:r>
      <w:r>
        <w:instrText>HYPERLINK "http://www.123.com/"</w:instrText>
      </w:r>
      <w:r>
        <w:fldChar w:fldCharType="separate"/>
      </w:r>
      <w:r w:rsidRPr="00EE67CE">
        <w:t>www.123.com</w:t>
      </w:r>
      <w:r>
        <w:fldChar w:fldCharType="end"/>
      </w:r>
      <w:r w:rsidRPr="00EE67CE">
        <w:t>和</w:t>
      </w:r>
      <w:r>
        <w:fldChar w:fldCharType="begin"/>
      </w:r>
      <w:r>
        <w:instrText>HYPERLINK "http://www.567.com/"</w:instrText>
      </w:r>
      <w:r>
        <w:fldChar w:fldCharType="separate"/>
      </w:r>
      <w:r w:rsidRPr="00EE67CE">
        <w:t>www.567.com</w:t>
      </w:r>
      <w:r>
        <w:fldChar w:fldCharType="end"/>
      </w:r>
      <w:r w:rsidRPr="00EE67CE">
        <w:t>，它们对应的</w:t>
      </w:r>
      <w:proofErr w:type="spellStart"/>
      <w:r w:rsidRPr="00EE67CE">
        <w:t>ip</w:t>
      </w:r>
      <w:proofErr w:type="spellEnd"/>
      <w:r w:rsidRPr="00EE67CE">
        <w:t>都是</w:t>
      </w:r>
      <w:r w:rsidRPr="00EE67CE">
        <w:t>222.12.34.56</w:t>
      </w:r>
      <w:r w:rsidRPr="00EE67CE">
        <w:t>，假设服务证书的名字是</w:t>
      </w:r>
      <w:r w:rsidRPr="00EE67CE">
        <w:t xml:space="preserve"> </w:t>
      </w:r>
      <w:proofErr w:type="gramStart"/>
      <w:r w:rsidRPr="00EE67CE">
        <w:t>”</w:t>
      </w:r>
      <w:proofErr w:type="gramEnd"/>
      <w:r>
        <w:fldChar w:fldCharType="begin"/>
      </w:r>
      <w:r>
        <w:instrText>HYPERLINK "http://www.123.com/"</w:instrText>
      </w:r>
      <w:r>
        <w:fldChar w:fldCharType="separate"/>
      </w:r>
      <w:r w:rsidRPr="00EE67CE">
        <w:t>www.123.com</w:t>
      </w:r>
      <w:r>
        <w:fldChar w:fldCharType="end"/>
      </w:r>
      <w:proofErr w:type="gramStart"/>
      <w:r w:rsidRPr="00EE67CE">
        <w:t>”</w:t>
      </w:r>
      <w:proofErr w:type="gramEnd"/>
      <w:r w:rsidRPr="00EE67CE">
        <w:t xml:space="preserve"> </w:t>
      </w:r>
      <w:r w:rsidRPr="00EE67CE">
        <w:t>，那么从</w:t>
      </w:r>
      <w:r w:rsidRPr="00EE67CE">
        <w:t xml:space="preserve"> </w:t>
      </w:r>
      <w:proofErr w:type="gramStart"/>
      <w:r w:rsidRPr="00EE67CE">
        <w:t>”</w:t>
      </w:r>
      <w:proofErr w:type="gramEnd"/>
      <w:r>
        <w:fldChar w:fldCharType="begin"/>
      </w:r>
      <w:r>
        <w:instrText>HYPERLINK "http://www.567.com/"</w:instrText>
      </w:r>
      <w:r>
        <w:fldChar w:fldCharType="separate"/>
      </w:r>
      <w:r w:rsidRPr="00EE67CE">
        <w:t>www.567.com</w:t>
      </w:r>
      <w:r>
        <w:fldChar w:fldCharType="end"/>
      </w:r>
      <w:proofErr w:type="gramStart"/>
      <w:r w:rsidRPr="00EE67CE">
        <w:t>”</w:t>
      </w:r>
      <w:proofErr w:type="gramEnd"/>
      <w:r w:rsidRPr="00EE67CE">
        <w:t xml:space="preserve"> </w:t>
      </w:r>
      <w:r w:rsidRPr="00EE67CE">
        <w:t>访问过来的用户无法信任服务器证书，总之，总有一个域名访问会导致客户端无法信任服务器。为了解决这个问题，客户端在</w:t>
      </w:r>
      <w:r w:rsidRPr="00EE67CE">
        <w:t>client hello</w:t>
      </w:r>
      <w:r w:rsidRPr="00EE67CE">
        <w:t>中带上</w:t>
      </w:r>
      <w:r w:rsidRPr="00EE67CE">
        <w:t xml:space="preserve">server name </w:t>
      </w:r>
      <w:r w:rsidRPr="00EE67CE">
        <w:t>拓展（如果使用</w:t>
      </w:r>
      <w:proofErr w:type="spellStart"/>
      <w:r w:rsidRPr="00EE67CE">
        <w:t>ip</w:t>
      </w:r>
      <w:proofErr w:type="spellEnd"/>
      <w:r w:rsidRPr="00EE67CE">
        <w:t>地址进行访问，那么就不会有</w:t>
      </w:r>
      <w:r w:rsidRPr="00EE67CE">
        <w:t>server name</w:t>
      </w:r>
      <w:r w:rsidRPr="00EE67CE">
        <w:t>拓展），它会捎带上域名地址，服务器解析到</w:t>
      </w:r>
      <w:r w:rsidRPr="00EE67CE">
        <w:t>server name</w:t>
      </w:r>
      <w:r w:rsidRPr="00EE67CE">
        <w:t>后，就会根据</w:t>
      </w:r>
      <w:r w:rsidRPr="00EE67CE">
        <w:t>server name</w:t>
      </w:r>
      <w:r w:rsidRPr="00EE67CE">
        <w:t>中的域名，选择合适的证书</w:t>
      </w:r>
      <w:r w:rsidR="002B2C32">
        <w:t>。</w:t>
      </w:r>
    </w:p>
    <w:p w14:paraId="611EAB64" w14:textId="075BDE71" w:rsidR="004E4F32" w:rsidRDefault="004E4F32" w:rsidP="004E4F32">
      <w:pPr>
        <w:pStyle w:val="20"/>
      </w:pPr>
      <w:bookmarkStart w:id="18" w:name="_Toc191395961"/>
      <w:proofErr w:type="spellStart"/>
      <w:r>
        <w:t>nwy_ssl_version_info_t</w:t>
      </w:r>
      <w:bookmarkEnd w:id="18"/>
      <w:proofErr w:type="spellEnd"/>
    </w:p>
    <w:p w14:paraId="6CB38B13" w14:textId="77777777" w:rsidR="004E4F32" w:rsidRDefault="004E4F32" w:rsidP="00D57C2E">
      <w:pPr>
        <w:pStyle w:val="TerminalDisplay"/>
        <w:ind w:leftChars="200" w:left="420"/>
      </w:pPr>
      <w:r>
        <w:t>typedef struct {</w:t>
      </w:r>
    </w:p>
    <w:p w14:paraId="3EEB5C4D" w14:textId="5B555EEF" w:rsidR="004E4F32" w:rsidRDefault="004E4F32" w:rsidP="00D57C2E">
      <w:pPr>
        <w:pStyle w:val="TerminalDisplay"/>
        <w:ind w:leftChars="200" w:left="420"/>
      </w:pPr>
      <w:r>
        <w:t xml:space="preserve">    char </w:t>
      </w:r>
      <w:proofErr w:type="spellStart"/>
      <w:r>
        <w:t>version_string</w:t>
      </w:r>
      <w:proofErr w:type="spellEnd"/>
      <w:r>
        <w:t>[64];</w:t>
      </w:r>
      <w:r w:rsidR="00BD72CE">
        <w:t xml:space="preserve">// </w:t>
      </w:r>
      <w:r w:rsidR="00BD72CE">
        <w:t>库版本信息</w:t>
      </w:r>
    </w:p>
    <w:p w14:paraId="6640CE50" w14:textId="11073D75" w:rsidR="004E4F32" w:rsidRPr="002863BD" w:rsidRDefault="004E4F32" w:rsidP="00D57C2E">
      <w:pPr>
        <w:pStyle w:val="TerminalDisplay"/>
        <w:ind w:leftChars="200" w:left="420"/>
        <w:rPr>
          <w:rFonts w:ascii="Arial" w:eastAsia="NSimSun" w:hAnsi="Arial"/>
          <w:sz w:val="21"/>
          <w:szCs w:val="21"/>
        </w:rPr>
      </w:pPr>
      <w:r w:rsidRPr="002863BD">
        <w:rPr>
          <w:rFonts w:ascii="Arial" w:eastAsia="NSimSun" w:hAnsi="Arial"/>
          <w:sz w:val="21"/>
          <w:szCs w:val="21"/>
        </w:rPr>
        <w:t xml:space="preserve">    </w:t>
      </w:r>
      <w:r w:rsidR="002863BD">
        <w:rPr>
          <w:rFonts w:ascii="Arial" w:eastAsia="NSimSun" w:hAnsi="Arial"/>
          <w:sz w:val="21"/>
          <w:szCs w:val="21"/>
        </w:rPr>
        <w:t xml:space="preserve">    </w:t>
      </w:r>
      <w:r w:rsidR="002863BD" w:rsidRPr="00D57C2E">
        <w:t xml:space="preserve"> </w:t>
      </w:r>
      <w:r w:rsidRPr="00D57C2E">
        <w:t xml:space="preserve">int </w:t>
      </w:r>
      <w:proofErr w:type="spellStart"/>
      <w:r w:rsidRPr="00D57C2E">
        <w:t>tls_version</w:t>
      </w:r>
      <w:proofErr w:type="spellEnd"/>
      <w:r w:rsidRPr="00D57C2E">
        <w:t>;</w:t>
      </w:r>
      <w:r w:rsidR="00BD72CE" w:rsidRPr="00D57C2E">
        <w:t>//</w:t>
      </w:r>
      <w:r w:rsidR="002863BD" w:rsidRPr="00D57C2E">
        <w:t xml:space="preserve"> </w:t>
      </w:r>
      <w:r w:rsidR="002863BD" w:rsidRPr="00D57C2E">
        <w:t>支持的</w:t>
      </w:r>
      <w:r w:rsidR="002863BD" w:rsidRPr="00D57C2E">
        <w:t xml:space="preserve"> TLS </w:t>
      </w:r>
      <w:r w:rsidR="002863BD" w:rsidRPr="00D57C2E">
        <w:t>版本信息</w:t>
      </w:r>
    </w:p>
    <w:p w14:paraId="5F37B2D2" w14:textId="5F57A725" w:rsidR="004E4F32" w:rsidRDefault="004E4F32" w:rsidP="00D57C2E">
      <w:pPr>
        <w:pStyle w:val="TerminalDisplay"/>
        <w:ind w:leftChars="200" w:left="420"/>
      </w:pPr>
      <w:r>
        <w:t xml:space="preserve">    int </w:t>
      </w:r>
      <w:proofErr w:type="spellStart"/>
      <w:r>
        <w:t>dtls_version</w:t>
      </w:r>
      <w:proofErr w:type="spellEnd"/>
      <w:r>
        <w:t>;</w:t>
      </w:r>
      <w:r w:rsidR="00BD72CE" w:rsidRPr="00BD72CE">
        <w:t xml:space="preserve"> </w:t>
      </w:r>
      <w:r w:rsidR="00BD72CE">
        <w:t>//</w:t>
      </w:r>
      <w:r w:rsidR="002863BD">
        <w:t>支持</w:t>
      </w:r>
      <w:r w:rsidR="002863BD">
        <w:t xml:space="preserve"> </w:t>
      </w:r>
      <w:proofErr w:type="spellStart"/>
      <w:r w:rsidR="00BD72CE">
        <w:t>dtls</w:t>
      </w:r>
      <w:proofErr w:type="spellEnd"/>
      <w:r w:rsidR="00BD72CE">
        <w:t xml:space="preserve"> </w:t>
      </w:r>
      <w:r w:rsidR="00BD72CE">
        <w:t>协议版本信息</w:t>
      </w:r>
    </w:p>
    <w:p w14:paraId="7CDAB08A" w14:textId="3E45869C" w:rsidR="004E4F32" w:rsidRDefault="004E4F32" w:rsidP="00D57C2E">
      <w:pPr>
        <w:pStyle w:val="TerminalDisplay"/>
        <w:ind w:leftChars="200" w:left="420"/>
      </w:pPr>
      <w:r>
        <w:t xml:space="preserve">} </w:t>
      </w:r>
      <w:proofErr w:type="spellStart"/>
      <w:r>
        <w:t>nwy_ssl_version_info_</w:t>
      </w:r>
      <w:proofErr w:type="gramStart"/>
      <w:r>
        <w:t>t</w:t>
      </w:r>
      <w:proofErr w:type="spellEnd"/>
      <w:r>
        <w:t>;</w:t>
      </w:r>
      <w:proofErr w:type="gramEnd"/>
    </w:p>
    <w:p w14:paraId="2718B9F8" w14:textId="77777777" w:rsidR="000F75F5" w:rsidRDefault="000F75F5" w:rsidP="004E4F32">
      <w:pPr>
        <w:pStyle w:val="ItemListText"/>
      </w:pPr>
    </w:p>
    <w:p w14:paraId="5E70ACAC" w14:textId="77777777" w:rsidR="000F75F5" w:rsidRPr="000E1810" w:rsidRDefault="000F75F5" w:rsidP="000F75F5">
      <w:pPr>
        <w:pStyle w:val="ItemListText"/>
        <w:widowControl w:val="0"/>
        <w:ind w:left="0"/>
        <w:rPr>
          <w:b/>
          <w:bCs/>
          <w:iCs/>
        </w:rPr>
      </w:pPr>
      <w:r w:rsidRPr="000E1810">
        <w:rPr>
          <w:b/>
          <w:bCs/>
          <w:iCs/>
        </w:rPr>
        <w:t>参数</w:t>
      </w:r>
      <w:proofErr w:type="spellStart"/>
      <w:r w:rsidRPr="000E1810">
        <w:rPr>
          <w:b/>
        </w:rPr>
        <w:t>nwy_ssl_version_info_t</w:t>
      </w:r>
      <w:proofErr w:type="spellEnd"/>
      <w:r w:rsidRPr="000E1810">
        <w:rPr>
          <w:b/>
          <w:bCs/>
          <w:iCs/>
        </w:rPr>
        <w:t>字段说明</w:t>
      </w:r>
    </w:p>
    <w:p w14:paraId="239D361A" w14:textId="77777777" w:rsidR="000F75F5" w:rsidRPr="0067127F" w:rsidRDefault="000F75F5" w:rsidP="000F75F5">
      <w:pPr>
        <w:pStyle w:val="ItemListText"/>
        <w:widowControl w:val="0"/>
        <w:ind w:left="0"/>
        <w:rPr>
          <w:bCs/>
          <w:iCs/>
        </w:rPr>
      </w:pPr>
      <w:r w:rsidRPr="0067127F">
        <w:rPr>
          <w:bCs/>
          <w:iCs/>
        </w:rPr>
        <w:t>（</w:t>
      </w:r>
      <w:r w:rsidRPr="0067127F">
        <w:rPr>
          <w:bCs/>
          <w:iCs/>
        </w:rPr>
        <w:t>1</w:t>
      </w:r>
      <w:r w:rsidRPr="0067127F">
        <w:rPr>
          <w:bCs/>
          <w:iCs/>
        </w:rPr>
        <w:t>）</w:t>
      </w:r>
      <w:proofErr w:type="spellStart"/>
      <w:r w:rsidRPr="0067127F">
        <w:rPr>
          <w:bCs/>
          <w:iCs/>
        </w:rPr>
        <w:t>version_string</w:t>
      </w:r>
      <w:proofErr w:type="spellEnd"/>
      <w:r w:rsidRPr="0067127F">
        <w:rPr>
          <w:bCs/>
          <w:iCs/>
        </w:rPr>
        <w:t>[64]</w:t>
      </w:r>
    </w:p>
    <w:p w14:paraId="39A45B6E" w14:textId="0A84BEBD" w:rsidR="000F75F5" w:rsidRPr="0067127F" w:rsidRDefault="000F75F5" w:rsidP="00D57C2E">
      <w:pPr>
        <w:pStyle w:val="ItemListText"/>
      </w:pPr>
      <w:r w:rsidRPr="0067127F">
        <w:t>存储</w:t>
      </w:r>
      <w:r>
        <w:t xml:space="preserve"> </w:t>
      </w:r>
      <w:proofErr w:type="spellStart"/>
      <w:r>
        <w:t>Mbed</w:t>
      </w:r>
      <w:r w:rsidRPr="0067127F">
        <w:t>TLS</w:t>
      </w:r>
      <w:proofErr w:type="spellEnd"/>
      <w:r w:rsidRPr="0067127F">
        <w:t xml:space="preserve"> </w:t>
      </w:r>
      <w:r w:rsidRPr="0067127F">
        <w:t>的版本字符串，例如</w:t>
      </w:r>
      <w:r>
        <w:t xml:space="preserve"> "</w:t>
      </w:r>
      <w:proofErr w:type="spellStart"/>
      <w:r>
        <w:t>MbedTLS</w:t>
      </w:r>
      <w:proofErr w:type="spellEnd"/>
      <w:r>
        <w:t xml:space="preserve"> 3.3</w:t>
      </w:r>
      <w:r w:rsidRPr="0067127F">
        <w:t>.0"</w:t>
      </w:r>
      <w:r w:rsidRPr="0067127F">
        <w:t>。</w:t>
      </w:r>
    </w:p>
    <w:p w14:paraId="0C32515C" w14:textId="77777777" w:rsidR="000F75F5" w:rsidRPr="0067127F" w:rsidRDefault="000F75F5" w:rsidP="000F75F5">
      <w:pPr>
        <w:pStyle w:val="ItemListText"/>
        <w:widowControl w:val="0"/>
        <w:ind w:left="0"/>
        <w:rPr>
          <w:bCs/>
          <w:iCs/>
        </w:rPr>
      </w:pPr>
      <w:r w:rsidRPr="0067127F">
        <w:rPr>
          <w:bCs/>
          <w:iCs/>
        </w:rPr>
        <w:t>（</w:t>
      </w:r>
      <w:r w:rsidRPr="0067127F">
        <w:rPr>
          <w:bCs/>
          <w:iCs/>
        </w:rPr>
        <w:t>2</w:t>
      </w:r>
      <w:r w:rsidRPr="0067127F">
        <w:rPr>
          <w:bCs/>
          <w:iCs/>
        </w:rPr>
        <w:t>）</w:t>
      </w:r>
      <w:proofErr w:type="spellStart"/>
      <w:r w:rsidRPr="0067127F">
        <w:rPr>
          <w:bCs/>
          <w:iCs/>
        </w:rPr>
        <w:t>tls_version</w:t>
      </w:r>
      <w:proofErr w:type="spellEnd"/>
    </w:p>
    <w:p w14:paraId="09BBB748" w14:textId="21961D12" w:rsidR="000F75F5" w:rsidRPr="0067127F" w:rsidRDefault="000F75F5" w:rsidP="00D57C2E">
      <w:pPr>
        <w:pStyle w:val="ItemListText"/>
      </w:pPr>
      <w:r w:rsidRPr="0067127F">
        <w:t>存储支持的</w:t>
      </w:r>
      <w:r w:rsidRPr="0067127F">
        <w:t xml:space="preserve"> TLS </w:t>
      </w:r>
      <w:r w:rsidRPr="0067127F">
        <w:t>协议版本信息。</w:t>
      </w:r>
    </w:p>
    <w:p w14:paraId="35A49A67" w14:textId="77777777" w:rsidR="000F75F5" w:rsidRPr="0067127F" w:rsidRDefault="000F75F5" w:rsidP="00D57C2E">
      <w:pPr>
        <w:pStyle w:val="ItemListText"/>
      </w:pPr>
      <w:r w:rsidRPr="0067127F">
        <w:t>版本信息以位掩码的形式存储。每个位代表一个特定的</w:t>
      </w:r>
      <w:r w:rsidRPr="0067127F">
        <w:t xml:space="preserve"> TLS </w:t>
      </w:r>
      <w:r w:rsidRPr="0067127F">
        <w:t>协议版本。</w:t>
      </w:r>
    </w:p>
    <w:p w14:paraId="06C425CC" w14:textId="77777777" w:rsidR="000F75F5" w:rsidRPr="0067127F" w:rsidRDefault="000F75F5" w:rsidP="00D57C2E">
      <w:pPr>
        <w:pStyle w:val="ItemListText"/>
      </w:pPr>
      <w:r w:rsidRPr="0067127F">
        <w:t>例如：</w:t>
      </w:r>
    </w:p>
    <w:p w14:paraId="2DEAA534" w14:textId="77777777" w:rsidR="000F75F5" w:rsidRPr="0067127F" w:rsidRDefault="000F75F5" w:rsidP="00D57C2E">
      <w:pPr>
        <w:pStyle w:val="ItemListText"/>
      </w:pPr>
      <w:r w:rsidRPr="0067127F">
        <w:t>第</w:t>
      </w:r>
      <w:r w:rsidRPr="0067127F">
        <w:t xml:space="preserve"> 0 </w:t>
      </w:r>
      <w:r w:rsidRPr="0067127F">
        <w:t>位（</w:t>
      </w:r>
      <w:r w:rsidRPr="0067127F">
        <w:t>1 &lt;&lt; 0</w:t>
      </w:r>
      <w:r w:rsidRPr="0067127F">
        <w:t>）表示是否支持</w:t>
      </w:r>
      <w:r w:rsidRPr="0067127F">
        <w:t xml:space="preserve"> SSL 3.0</w:t>
      </w:r>
      <w:r w:rsidRPr="0067127F">
        <w:t>。</w:t>
      </w:r>
    </w:p>
    <w:p w14:paraId="1DD0882C" w14:textId="77777777" w:rsidR="000F75F5" w:rsidRPr="0067127F" w:rsidRDefault="000F75F5" w:rsidP="00D57C2E">
      <w:pPr>
        <w:pStyle w:val="ItemListText"/>
      </w:pPr>
      <w:r w:rsidRPr="0067127F">
        <w:t>第</w:t>
      </w:r>
      <w:r w:rsidRPr="0067127F">
        <w:t xml:space="preserve"> 1 </w:t>
      </w:r>
      <w:r w:rsidRPr="0067127F">
        <w:t>位（</w:t>
      </w:r>
      <w:r w:rsidRPr="0067127F">
        <w:t>1 &lt;&lt; 1</w:t>
      </w:r>
      <w:r w:rsidRPr="0067127F">
        <w:t>）表示是否支持</w:t>
      </w:r>
      <w:r w:rsidRPr="0067127F">
        <w:t xml:space="preserve"> TLS 1.0</w:t>
      </w:r>
      <w:r w:rsidRPr="0067127F">
        <w:t>。</w:t>
      </w:r>
    </w:p>
    <w:p w14:paraId="6404B003" w14:textId="77777777" w:rsidR="000F75F5" w:rsidRPr="0067127F" w:rsidRDefault="000F75F5" w:rsidP="00D57C2E">
      <w:pPr>
        <w:pStyle w:val="ItemListText"/>
      </w:pPr>
      <w:r w:rsidRPr="0067127F">
        <w:t>第</w:t>
      </w:r>
      <w:r w:rsidRPr="0067127F">
        <w:t xml:space="preserve"> 2 </w:t>
      </w:r>
      <w:r w:rsidRPr="0067127F">
        <w:t>位（</w:t>
      </w:r>
      <w:r w:rsidRPr="0067127F">
        <w:t>1 &lt;&lt; 2</w:t>
      </w:r>
      <w:r w:rsidRPr="0067127F">
        <w:t>）表示是否支持</w:t>
      </w:r>
      <w:r w:rsidRPr="0067127F">
        <w:t xml:space="preserve"> TLS 1.1</w:t>
      </w:r>
      <w:r w:rsidRPr="0067127F">
        <w:t>。</w:t>
      </w:r>
    </w:p>
    <w:p w14:paraId="22E14D7D" w14:textId="77777777" w:rsidR="000F75F5" w:rsidRPr="0067127F" w:rsidRDefault="000F75F5" w:rsidP="00D57C2E">
      <w:pPr>
        <w:pStyle w:val="ItemListText"/>
      </w:pPr>
      <w:r w:rsidRPr="0067127F">
        <w:t>第</w:t>
      </w:r>
      <w:r w:rsidRPr="0067127F">
        <w:t xml:space="preserve"> 3 </w:t>
      </w:r>
      <w:r w:rsidRPr="0067127F">
        <w:t>位（</w:t>
      </w:r>
      <w:r w:rsidRPr="0067127F">
        <w:t>1 &lt;&lt; 3</w:t>
      </w:r>
      <w:r w:rsidRPr="0067127F">
        <w:t>）表示是否支持</w:t>
      </w:r>
      <w:r w:rsidRPr="0067127F">
        <w:t xml:space="preserve"> TLS 1.2</w:t>
      </w:r>
      <w:r w:rsidRPr="0067127F">
        <w:t>。</w:t>
      </w:r>
    </w:p>
    <w:p w14:paraId="38668B8D" w14:textId="77777777" w:rsidR="000F75F5" w:rsidRPr="0067127F" w:rsidRDefault="000F75F5" w:rsidP="00D57C2E">
      <w:pPr>
        <w:pStyle w:val="ItemListText"/>
      </w:pPr>
      <w:proofErr w:type="gramStart"/>
      <w:r w:rsidRPr="0067127F">
        <w:t>通过位</w:t>
      </w:r>
      <w:proofErr w:type="gramEnd"/>
      <w:r w:rsidRPr="0067127F">
        <w:t>运算（如</w:t>
      </w:r>
      <w:r w:rsidRPr="0067127F">
        <w:t xml:space="preserve"> &amp; </w:t>
      </w:r>
      <w:r w:rsidRPr="0067127F">
        <w:t>和</w:t>
      </w:r>
      <w:r w:rsidRPr="0067127F">
        <w:t xml:space="preserve"> &lt;&lt;</w:t>
      </w:r>
      <w:r w:rsidRPr="0067127F">
        <w:t>）可以检查是否支持某个特定版本。</w:t>
      </w:r>
    </w:p>
    <w:p w14:paraId="51048394" w14:textId="77777777" w:rsidR="000F75F5" w:rsidRPr="0067127F" w:rsidRDefault="000F75F5" w:rsidP="000F75F5">
      <w:pPr>
        <w:pStyle w:val="ItemListText"/>
        <w:widowControl w:val="0"/>
        <w:ind w:left="0"/>
        <w:rPr>
          <w:bCs/>
          <w:iCs/>
        </w:rPr>
      </w:pPr>
      <w:r w:rsidRPr="0067127F">
        <w:rPr>
          <w:bCs/>
          <w:iCs/>
        </w:rPr>
        <w:t>（</w:t>
      </w:r>
      <w:r w:rsidRPr="0067127F">
        <w:rPr>
          <w:bCs/>
          <w:iCs/>
        </w:rPr>
        <w:t>3</w:t>
      </w:r>
      <w:r w:rsidRPr="0067127F">
        <w:rPr>
          <w:bCs/>
          <w:iCs/>
        </w:rPr>
        <w:t>）</w:t>
      </w:r>
      <w:proofErr w:type="spellStart"/>
      <w:r w:rsidRPr="0067127F">
        <w:rPr>
          <w:bCs/>
          <w:iCs/>
        </w:rPr>
        <w:t>dtls_version</w:t>
      </w:r>
      <w:proofErr w:type="spellEnd"/>
    </w:p>
    <w:p w14:paraId="5754BB8D" w14:textId="16E60F29" w:rsidR="000F75F5" w:rsidRPr="0067127F" w:rsidRDefault="000F75F5" w:rsidP="00D57C2E">
      <w:pPr>
        <w:pStyle w:val="ItemListText"/>
      </w:pPr>
      <w:r w:rsidRPr="0067127F">
        <w:t>存储支持的</w:t>
      </w:r>
      <w:r w:rsidRPr="0067127F">
        <w:t xml:space="preserve"> DTLS </w:t>
      </w:r>
      <w:r w:rsidRPr="0067127F">
        <w:t>协议版本信息。</w:t>
      </w:r>
    </w:p>
    <w:p w14:paraId="25E33DA0" w14:textId="77777777" w:rsidR="000F75F5" w:rsidRPr="0067127F" w:rsidRDefault="000F75F5" w:rsidP="00D57C2E">
      <w:pPr>
        <w:pStyle w:val="ItemListText"/>
      </w:pPr>
      <w:r w:rsidRPr="0067127F">
        <w:t>同样以位掩码的形式存储。每个位代表一个特定的</w:t>
      </w:r>
      <w:r w:rsidRPr="0067127F">
        <w:t xml:space="preserve"> DTLS </w:t>
      </w:r>
      <w:r w:rsidRPr="0067127F">
        <w:t>协议版本。</w:t>
      </w:r>
    </w:p>
    <w:p w14:paraId="19BFE6F0" w14:textId="77777777" w:rsidR="000F75F5" w:rsidRPr="0067127F" w:rsidRDefault="000F75F5" w:rsidP="00D57C2E">
      <w:pPr>
        <w:pStyle w:val="ItemListText"/>
      </w:pPr>
      <w:r w:rsidRPr="0067127F">
        <w:t>例如：</w:t>
      </w:r>
    </w:p>
    <w:p w14:paraId="720B476C" w14:textId="77777777" w:rsidR="000F75F5" w:rsidRPr="0067127F" w:rsidRDefault="000F75F5" w:rsidP="00D57C2E">
      <w:pPr>
        <w:pStyle w:val="ItemListText"/>
      </w:pPr>
      <w:r w:rsidRPr="0067127F">
        <w:t>第</w:t>
      </w:r>
      <w:r w:rsidRPr="0067127F">
        <w:t xml:space="preserve"> 0 </w:t>
      </w:r>
      <w:r w:rsidRPr="0067127F">
        <w:t>位（</w:t>
      </w:r>
      <w:r w:rsidRPr="0067127F">
        <w:t>1 &lt;&lt; 0</w:t>
      </w:r>
      <w:r w:rsidRPr="0067127F">
        <w:t>）表示是否支持</w:t>
      </w:r>
      <w:r w:rsidRPr="0067127F">
        <w:t xml:space="preserve"> DTLS 1.0</w:t>
      </w:r>
      <w:r w:rsidRPr="0067127F">
        <w:t>。</w:t>
      </w:r>
    </w:p>
    <w:p w14:paraId="35BFE9F4" w14:textId="77777777" w:rsidR="000F75F5" w:rsidRPr="0067127F" w:rsidRDefault="000F75F5" w:rsidP="00D57C2E">
      <w:pPr>
        <w:pStyle w:val="ItemListText"/>
      </w:pPr>
      <w:r w:rsidRPr="0067127F">
        <w:t>第</w:t>
      </w:r>
      <w:r w:rsidRPr="0067127F">
        <w:t xml:space="preserve"> 1 </w:t>
      </w:r>
      <w:r w:rsidRPr="0067127F">
        <w:t>位（</w:t>
      </w:r>
      <w:r w:rsidRPr="0067127F">
        <w:t>1 &lt;&lt; 1</w:t>
      </w:r>
      <w:r w:rsidRPr="0067127F">
        <w:t>）表示是否支持</w:t>
      </w:r>
      <w:r w:rsidRPr="0067127F">
        <w:t xml:space="preserve"> DTLS 1.2</w:t>
      </w:r>
      <w:r w:rsidRPr="0067127F">
        <w:t>。</w:t>
      </w:r>
    </w:p>
    <w:p w14:paraId="7AA31BDB" w14:textId="1E7F08E3" w:rsidR="000F75F5" w:rsidRPr="004E4F32" w:rsidRDefault="000F75F5" w:rsidP="00D57C2E">
      <w:pPr>
        <w:pStyle w:val="ItemListText"/>
      </w:pPr>
      <w:proofErr w:type="gramStart"/>
      <w:r w:rsidRPr="0067127F">
        <w:lastRenderedPageBreak/>
        <w:t>通过位</w:t>
      </w:r>
      <w:proofErr w:type="gramEnd"/>
      <w:r w:rsidRPr="0067127F">
        <w:t>运算可以检查是否支持某个特定版本。</w:t>
      </w:r>
    </w:p>
    <w:p w14:paraId="25FE0EF0" w14:textId="56EED5C2" w:rsidR="00EE67CE" w:rsidRDefault="0067127F" w:rsidP="004E4F32">
      <w:pPr>
        <w:pStyle w:val="1"/>
        <w:numPr>
          <w:ilvl w:val="0"/>
          <w:numId w:val="0"/>
        </w:numPr>
      </w:pPr>
      <w:bookmarkStart w:id="19" w:name="_Toc191395962"/>
      <w:r>
        <w:lastRenderedPageBreak/>
        <w:t>3</w:t>
      </w:r>
      <w:r w:rsidR="00CC527B">
        <w:t xml:space="preserve"> </w:t>
      </w:r>
      <w:r w:rsidR="00CC527B">
        <w:t>函数</w:t>
      </w:r>
      <w:bookmarkEnd w:id="19"/>
    </w:p>
    <w:p w14:paraId="327EF1B4" w14:textId="4B94DC77" w:rsidR="00CC527B" w:rsidRDefault="00CC527B" w:rsidP="00D57C2E">
      <w:pPr>
        <w:pStyle w:val="BlockLabel"/>
      </w:pPr>
      <w:proofErr w:type="spellStart"/>
      <w:r>
        <w:t>nwy_ssl_version_info_get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CC527B" w14:paraId="0AE1DB0D" w14:textId="77777777" w:rsidTr="00D57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B0B67DF" w14:textId="77777777" w:rsidR="00CC527B" w:rsidRDefault="00CC527B" w:rsidP="00D57C2E">
            <w:pPr>
              <w:pStyle w:val="TableText"/>
              <w:rPr>
                <w:bCs w:val="0"/>
              </w:rPr>
            </w:pPr>
            <w:r>
              <w:t>格式</w:t>
            </w:r>
          </w:p>
        </w:tc>
        <w:tc>
          <w:tcPr>
            <w:tcW w:w="8178" w:type="dxa"/>
          </w:tcPr>
          <w:p w14:paraId="0F9CBBEB" w14:textId="67FEE72A" w:rsidR="00CC527B" w:rsidRPr="00CC527B" w:rsidRDefault="00CC527B" w:rsidP="00D57C2E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527B">
              <w:t xml:space="preserve">int </w:t>
            </w:r>
            <w:proofErr w:type="spellStart"/>
            <w:r w:rsidRPr="00CC527B">
              <w:t>nwy_ssl_version_info_</w:t>
            </w:r>
            <w:proofErr w:type="gramStart"/>
            <w:r w:rsidRPr="00CC527B">
              <w:t>get</w:t>
            </w:r>
            <w:proofErr w:type="spellEnd"/>
            <w:r w:rsidRPr="00CC527B">
              <w:t>(</w:t>
            </w:r>
            <w:proofErr w:type="spellStart"/>
            <w:proofErr w:type="gramEnd"/>
            <w:r w:rsidRPr="00CC527B">
              <w:t>nwy_ssl_version_info_t</w:t>
            </w:r>
            <w:proofErr w:type="spellEnd"/>
            <w:r w:rsidRPr="00CC527B">
              <w:t xml:space="preserve"> *info);</w:t>
            </w:r>
          </w:p>
        </w:tc>
      </w:tr>
      <w:tr w:rsidR="00CC527B" w14:paraId="6D680815" w14:textId="77777777" w:rsidTr="00D57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59D2970" w14:textId="77777777" w:rsidR="00CC527B" w:rsidRDefault="00CC527B" w:rsidP="00D57C2E">
            <w:pPr>
              <w:pStyle w:val="TableText"/>
              <w:rPr>
                <w:bCs w:val="0"/>
              </w:rPr>
            </w:pPr>
            <w:r>
              <w:t>描述</w:t>
            </w:r>
          </w:p>
        </w:tc>
        <w:tc>
          <w:tcPr>
            <w:tcW w:w="8178" w:type="dxa"/>
          </w:tcPr>
          <w:p w14:paraId="494B6B81" w14:textId="5A9D4577" w:rsidR="00CC527B" w:rsidRDefault="00CC527B" w:rsidP="00D57C2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shd w:val="clear" w:color="auto" w:fill="FFFFFF"/>
              </w:rPr>
              <w:t>用于获取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Mbed</w:t>
            </w:r>
            <w:proofErr w:type="spellEnd"/>
            <w:r>
              <w:rPr>
                <w:shd w:val="clear" w:color="auto" w:fill="FFFFFF"/>
              </w:rPr>
              <w:t xml:space="preserve"> TLS </w:t>
            </w:r>
            <w:r>
              <w:rPr>
                <w:shd w:val="clear" w:color="auto" w:fill="FFFFFF"/>
              </w:rPr>
              <w:t>的版本信息，包括版本字符串和支持的</w:t>
            </w:r>
            <w:r>
              <w:rPr>
                <w:shd w:val="clear" w:color="auto" w:fill="FFFFFF"/>
              </w:rPr>
              <w:t xml:space="preserve"> TLS/DTLS </w:t>
            </w:r>
            <w:r>
              <w:rPr>
                <w:shd w:val="clear" w:color="auto" w:fill="FFFFFF"/>
              </w:rPr>
              <w:t>版本</w:t>
            </w:r>
          </w:p>
        </w:tc>
      </w:tr>
      <w:tr w:rsidR="00CC527B" w14:paraId="62B0F841" w14:textId="77777777" w:rsidTr="00D57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B0AEDC3" w14:textId="77777777" w:rsidR="00CC527B" w:rsidRDefault="00CC527B" w:rsidP="00D57C2E">
            <w:pPr>
              <w:pStyle w:val="TableText"/>
              <w:rPr>
                <w:bCs w:val="0"/>
              </w:rPr>
            </w:pPr>
            <w:r w:rsidRPr="00CC527B">
              <w:rPr>
                <w:bCs w:val="0"/>
              </w:rPr>
              <w:t>参数说明</w:t>
            </w:r>
          </w:p>
        </w:tc>
        <w:tc>
          <w:tcPr>
            <w:tcW w:w="8178" w:type="dxa"/>
          </w:tcPr>
          <w:p w14:paraId="207928B4" w14:textId="77777777" w:rsidR="00CC527B" w:rsidRPr="00CC527B" w:rsidRDefault="00CC527B" w:rsidP="00CC527B">
            <w:pPr>
              <w:pStyle w:val="ItemList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CC527B">
              <w:rPr>
                <w:b/>
                <w:bCs/>
                <w:iCs/>
              </w:rPr>
              <w:t>输入参数</w:t>
            </w:r>
            <w:r w:rsidRPr="00CC527B">
              <w:rPr>
                <w:bCs/>
                <w:iCs/>
              </w:rPr>
              <w:t>：</w:t>
            </w:r>
          </w:p>
          <w:p w14:paraId="631B5276" w14:textId="77777777" w:rsidR="00CC527B" w:rsidRPr="00CC527B" w:rsidRDefault="00CC527B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527B">
              <w:t>nwy_ssl_version_info_t</w:t>
            </w:r>
            <w:proofErr w:type="spellEnd"/>
            <w:r w:rsidRPr="00CC527B">
              <w:t xml:space="preserve"> *info</w:t>
            </w:r>
            <w:r w:rsidRPr="00CC527B">
              <w:t>：</w:t>
            </w:r>
          </w:p>
          <w:p w14:paraId="2A37673D" w14:textId="77777777" w:rsidR="00CC527B" w:rsidRPr="00CC527B" w:rsidRDefault="00CC527B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27B">
              <w:t>指向</w:t>
            </w:r>
            <w:r w:rsidRPr="00CC527B">
              <w:t xml:space="preserve"> </w:t>
            </w:r>
            <w:proofErr w:type="spellStart"/>
            <w:r w:rsidRPr="00CC527B">
              <w:t>nwy_ssl_version_info_t</w:t>
            </w:r>
            <w:proofErr w:type="spellEnd"/>
            <w:r w:rsidRPr="00CC527B">
              <w:t xml:space="preserve"> </w:t>
            </w:r>
            <w:r w:rsidRPr="00CC527B">
              <w:t>结构体的指针，用于存储版本信息。</w:t>
            </w:r>
          </w:p>
          <w:p w14:paraId="2A8057FE" w14:textId="77777777" w:rsidR="00CC527B" w:rsidRPr="00CC527B" w:rsidRDefault="00CC527B" w:rsidP="00CC527B">
            <w:pPr>
              <w:pStyle w:val="ItemList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CC527B">
              <w:rPr>
                <w:b/>
                <w:bCs/>
                <w:iCs/>
              </w:rPr>
              <w:t>输出参数：</w:t>
            </w:r>
          </w:p>
          <w:p w14:paraId="18BC7408" w14:textId="77777777" w:rsidR="00CC527B" w:rsidRPr="00CC527B" w:rsidRDefault="00CC527B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527B">
              <w:t>nwy_ssl_version_info_t</w:t>
            </w:r>
            <w:proofErr w:type="spellEnd"/>
            <w:r w:rsidRPr="00CC527B">
              <w:t xml:space="preserve"> *info</w:t>
            </w:r>
            <w:r w:rsidRPr="00CC527B">
              <w:t>：</w:t>
            </w:r>
          </w:p>
          <w:p w14:paraId="2E4330B9" w14:textId="3200E037" w:rsidR="00CC527B" w:rsidRPr="00CC527B" w:rsidRDefault="00CC527B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27B">
              <w:t>填充后的结构体，包含</w:t>
            </w:r>
            <w:r w:rsidRPr="00CC527B">
              <w:t xml:space="preserve"> </w:t>
            </w:r>
            <w:proofErr w:type="spellStart"/>
            <w:r w:rsidRPr="00CC527B">
              <w:t>Mbed</w:t>
            </w:r>
            <w:proofErr w:type="spellEnd"/>
            <w:r w:rsidRPr="00CC527B">
              <w:t xml:space="preserve"> TLS </w:t>
            </w:r>
            <w:r w:rsidRPr="00CC527B">
              <w:t>的版本信息。</w:t>
            </w:r>
          </w:p>
        </w:tc>
      </w:tr>
      <w:tr w:rsidR="00CC527B" w14:paraId="38187A5C" w14:textId="77777777" w:rsidTr="00D57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A30C7A8" w14:textId="77777777" w:rsidR="00CC527B" w:rsidRDefault="00CC527B" w:rsidP="00D57C2E">
            <w:pPr>
              <w:pStyle w:val="TableText"/>
              <w:rPr>
                <w:bCs w:val="0"/>
              </w:rPr>
            </w:pPr>
            <w:r>
              <w:t>返回值</w:t>
            </w:r>
          </w:p>
        </w:tc>
        <w:tc>
          <w:tcPr>
            <w:tcW w:w="8178" w:type="dxa"/>
          </w:tcPr>
          <w:p w14:paraId="53F18D23" w14:textId="77777777" w:rsidR="009E25E7" w:rsidRDefault="009E25E7" w:rsidP="00D57C2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 w:rsidRPr="00242B68">
              <w:t>NWY_SUCCESS</w:t>
            </w:r>
          </w:p>
          <w:p w14:paraId="45FA8DA3" w14:textId="74C057D8" w:rsidR="00CC527B" w:rsidRDefault="009E25E7" w:rsidP="00D57C2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失败：</w:t>
            </w:r>
            <w:r>
              <w:t>检查</w:t>
            </w:r>
            <w:proofErr w:type="spellStart"/>
            <w:r w:rsidRPr="00463A49">
              <w:t>nwy_error_e</w:t>
            </w:r>
            <w:proofErr w:type="spellEnd"/>
          </w:p>
        </w:tc>
      </w:tr>
      <w:tr w:rsidR="0064699C" w14:paraId="44FA1EE1" w14:textId="77777777" w:rsidTr="00D57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D2CBAFA" w14:textId="7E307D23" w:rsidR="0064699C" w:rsidRDefault="000E1810" w:rsidP="00D57C2E">
            <w:pPr>
              <w:pStyle w:val="TableText"/>
            </w:pPr>
            <w:r>
              <w:t>例子</w:t>
            </w:r>
          </w:p>
        </w:tc>
        <w:tc>
          <w:tcPr>
            <w:tcW w:w="8178" w:type="dxa"/>
          </w:tcPr>
          <w:p w14:paraId="6D80A52D" w14:textId="77777777" w:rsidR="0064699C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>查询当前支持的</w:t>
            </w:r>
            <w:proofErr w:type="spellStart"/>
            <w:r w:rsidRPr="00D57C2E">
              <w:t>ssl</w:t>
            </w:r>
            <w:proofErr w:type="spellEnd"/>
            <w:r w:rsidRPr="00D57C2E">
              <w:t xml:space="preserve"> </w:t>
            </w:r>
            <w:r w:rsidRPr="00D57C2E">
              <w:t>版本信息：</w:t>
            </w:r>
          </w:p>
          <w:p w14:paraId="0A667E4E" w14:textId="77777777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ret =</w:t>
            </w:r>
            <w:proofErr w:type="spellStart"/>
            <w:r w:rsidRPr="00D57C2E">
              <w:t>nwy_ssl_version_info_get</w:t>
            </w:r>
            <w:proofErr w:type="spellEnd"/>
            <w:r w:rsidRPr="00D57C2E">
              <w:t>(&amp;info</w:t>
            </w:r>
            <w:proofErr w:type="gramStart"/>
            <w:r w:rsidRPr="00D57C2E">
              <w:t>);</w:t>
            </w:r>
            <w:proofErr w:type="gramEnd"/>
          </w:p>
          <w:p w14:paraId="19083F3F" w14:textId="77777777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if (ret == NWY_</w:t>
            </w:r>
            <w:proofErr w:type="gramStart"/>
            <w:r w:rsidRPr="00D57C2E">
              <w:t>SUCCESS) {</w:t>
            </w:r>
            <w:proofErr w:type="gramEnd"/>
          </w:p>
          <w:p w14:paraId="6C6F143D" w14:textId="785F1CF3" w:rsidR="000E1810" w:rsidRPr="00D57C2E" w:rsidRDefault="00AA47C3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NWY_SDK_LOG_</w:t>
            </w:r>
            <w:proofErr w:type="gramStart"/>
            <w:r w:rsidRPr="00D57C2E">
              <w:t>INFO(</w:t>
            </w:r>
            <w:proofErr w:type="gramEnd"/>
            <w:r w:rsidRPr="00D57C2E">
              <w:t>"</w:t>
            </w:r>
            <w:proofErr w:type="spellStart"/>
            <w:r w:rsidRPr="00D57C2E">
              <w:t>Mbed</w:t>
            </w:r>
            <w:proofErr w:type="spellEnd"/>
            <w:r w:rsidRPr="00D57C2E">
              <w:t xml:space="preserve"> TLS Version: %s</w:t>
            </w:r>
            <w:r w:rsidR="000E1810" w:rsidRPr="00D57C2E">
              <w:t xml:space="preserve">", </w:t>
            </w:r>
            <w:proofErr w:type="spellStart"/>
            <w:r w:rsidR="000E1810" w:rsidRPr="00D57C2E">
              <w:t>info.version_string</w:t>
            </w:r>
            <w:proofErr w:type="spellEnd"/>
            <w:r w:rsidR="000E1810" w:rsidRPr="00D57C2E">
              <w:t>);</w:t>
            </w:r>
          </w:p>
          <w:p w14:paraId="7C685A3C" w14:textId="6871F805" w:rsidR="000E1810" w:rsidRPr="00D57C2E" w:rsidRDefault="00AA47C3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NWY_SDK_LOG_</w:t>
            </w:r>
            <w:proofErr w:type="gramStart"/>
            <w:r w:rsidRPr="00D57C2E">
              <w:t>INFO(</w:t>
            </w:r>
            <w:proofErr w:type="gramEnd"/>
            <w:r w:rsidRPr="00D57C2E">
              <w:t>"Supported TLS Versions: 0x%02X</w:t>
            </w:r>
            <w:r w:rsidR="000E1810" w:rsidRPr="00D57C2E">
              <w:t xml:space="preserve">", </w:t>
            </w:r>
            <w:proofErr w:type="spellStart"/>
            <w:r w:rsidR="000E1810" w:rsidRPr="00D57C2E">
              <w:t>info.tls_version</w:t>
            </w:r>
            <w:proofErr w:type="spellEnd"/>
            <w:r w:rsidR="000E1810" w:rsidRPr="00D57C2E">
              <w:t>);</w:t>
            </w:r>
          </w:p>
          <w:p w14:paraId="4A5AB1F2" w14:textId="1AE3D639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NWY_SDK_LOG_</w:t>
            </w:r>
            <w:proofErr w:type="gramStart"/>
            <w:r w:rsidRPr="00D57C2E">
              <w:t>I</w:t>
            </w:r>
            <w:r w:rsidR="00AA47C3" w:rsidRPr="00D57C2E">
              <w:t>NFO(</w:t>
            </w:r>
            <w:proofErr w:type="gramEnd"/>
            <w:r w:rsidR="00AA47C3" w:rsidRPr="00D57C2E">
              <w:t>"</w:t>
            </w:r>
            <w:r w:rsidRPr="00D57C2E">
              <w:t>S</w:t>
            </w:r>
            <w:r w:rsidR="00AA47C3" w:rsidRPr="00D57C2E">
              <w:t>upported DTLS Versions: 0x%02X</w:t>
            </w:r>
            <w:r w:rsidRPr="00D57C2E">
              <w:t xml:space="preserve">", </w:t>
            </w:r>
            <w:proofErr w:type="spellStart"/>
            <w:r w:rsidRPr="00D57C2E">
              <w:t>info.dtls_version</w:t>
            </w:r>
            <w:proofErr w:type="spellEnd"/>
            <w:r w:rsidRPr="00D57C2E">
              <w:t>);</w:t>
            </w:r>
          </w:p>
          <w:p w14:paraId="14697E63" w14:textId="77777777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225DE7" w14:textId="3CD39FB5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if (</w:t>
            </w:r>
            <w:proofErr w:type="spellStart"/>
            <w:r w:rsidRPr="00D57C2E">
              <w:t>info.tls_version</w:t>
            </w:r>
            <w:proofErr w:type="spellEnd"/>
            <w:r w:rsidRPr="00D57C2E">
              <w:t xml:space="preserve"> &amp; (1 &lt;&lt; 0))</w:t>
            </w:r>
            <w:r w:rsidR="00AA47C3" w:rsidRPr="00D57C2E">
              <w:t xml:space="preserve"> NWY_SDK_LOG_</w:t>
            </w:r>
            <w:proofErr w:type="gramStart"/>
            <w:r w:rsidR="00AA47C3" w:rsidRPr="00D57C2E">
              <w:t>INFO(</w:t>
            </w:r>
            <w:proofErr w:type="gramEnd"/>
            <w:r w:rsidR="00AA47C3" w:rsidRPr="00D57C2E">
              <w:t>"  - SSL 3.0</w:t>
            </w:r>
            <w:r w:rsidRPr="00D57C2E">
              <w:t>");</w:t>
            </w:r>
          </w:p>
          <w:p w14:paraId="77793AC2" w14:textId="1EF9AA92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if (</w:t>
            </w:r>
            <w:proofErr w:type="spellStart"/>
            <w:r w:rsidRPr="00D57C2E">
              <w:t>info.tls_version</w:t>
            </w:r>
            <w:proofErr w:type="spellEnd"/>
            <w:r w:rsidRPr="00D57C2E">
              <w:t xml:space="preserve"> &amp; (1 &lt;&lt; 1))</w:t>
            </w:r>
            <w:r w:rsidR="00AA47C3" w:rsidRPr="00D57C2E">
              <w:t xml:space="preserve"> NWY_SDK_LOG_</w:t>
            </w:r>
            <w:proofErr w:type="gramStart"/>
            <w:r w:rsidR="00AA47C3" w:rsidRPr="00D57C2E">
              <w:t>INFO(</w:t>
            </w:r>
            <w:proofErr w:type="gramEnd"/>
            <w:r w:rsidR="00AA47C3" w:rsidRPr="00D57C2E">
              <w:t>"  - TLS 1.0</w:t>
            </w:r>
            <w:r w:rsidRPr="00D57C2E">
              <w:t>");</w:t>
            </w:r>
          </w:p>
          <w:p w14:paraId="00D02E80" w14:textId="24824D9E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if (</w:t>
            </w:r>
            <w:proofErr w:type="spellStart"/>
            <w:r w:rsidRPr="00D57C2E">
              <w:t>info.tls_version</w:t>
            </w:r>
            <w:proofErr w:type="spellEnd"/>
            <w:r w:rsidRPr="00D57C2E">
              <w:t xml:space="preserve"> &amp; (1 &lt;&lt; 2))</w:t>
            </w:r>
            <w:r w:rsidR="00AA47C3" w:rsidRPr="00D57C2E">
              <w:t xml:space="preserve"> NWY_SDK_LOG_</w:t>
            </w:r>
            <w:proofErr w:type="gramStart"/>
            <w:r w:rsidR="00AA47C3" w:rsidRPr="00D57C2E">
              <w:t>INFO(</w:t>
            </w:r>
            <w:proofErr w:type="gramEnd"/>
            <w:r w:rsidR="00AA47C3" w:rsidRPr="00D57C2E">
              <w:t>"  - TLS 1.1</w:t>
            </w:r>
            <w:r w:rsidRPr="00D57C2E">
              <w:t>");</w:t>
            </w:r>
          </w:p>
          <w:p w14:paraId="5635BEE9" w14:textId="72B26321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if (</w:t>
            </w:r>
            <w:proofErr w:type="spellStart"/>
            <w:r w:rsidRPr="00D57C2E">
              <w:t>info.tls_version</w:t>
            </w:r>
            <w:proofErr w:type="spellEnd"/>
            <w:r w:rsidRPr="00D57C2E">
              <w:t xml:space="preserve"> &amp; (1 &lt;&lt; 3)) NWY</w:t>
            </w:r>
            <w:r w:rsidR="00AA47C3" w:rsidRPr="00D57C2E">
              <w:t>_SDK_LOG_</w:t>
            </w:r>
            <w:proofErr w:type="gramStart"/>
            <w:r w:rsidR="00AA47C3" w:rsidRPr="00D57C2E">
              <w:t>INFO(</w:t>
            </w:r>
            <w:proofErr w:type="gramEnd"/>
            <w:r w:rsidR="00AA47C3" w:rsidRPr="00D57C2E">
              <w:t>"  - TLS 1.2</w:t>
            </w:r>
            <w:r w:rsidRPr="00D57C2E">
              <w:t>");</w:t>
            </w:r>
          </w:p>
          <w:p w14:paraId="66E9CCCE" w14:textId="2B31CE11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if (</w:t>
            </w:r>
            <w:proofErr w:type="spellStart"/>
            <w:proofErr w:type="gramStart"/>
            <w:r w:rsidRPr="00D57C2E">
              <w:t>info.dtls</w:t>
            </w:r>
            <w:proofErr w:type="gramEnd"/>
            <w:r w:rsidRPr="00D57C2E">
              <w:t>_version</w:t>
            </w:r>
            <w:proofErr w:type="spellEnd"/>
            <w:r w:rsidRPr="00D57C2E">
              <w:t xml:space="preserve"> &amp; (1 &lt;&lt; 0)) NWY_SDK_LOG_INFO("  - DT</w:t>
            </w:r>
            <w:r w:rsidR="00AA47C3" w:rsidRPr="00D57C2E">
              <w:t>LS 1.0</w:t>
            </w:r>
            <w:r w:rsidRPr="00D57C2E">
              <w:t>");</w:t>
            </w:r>
          </w:p>
          <w:p w14:paraId="3262E4B6" w14:textId="3F6898A8" w:rsidR="000E1810" w:rsidRPr="00D57C2E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2E">
              <w:t xml:space="preserve">        if (</w:t>
            </w:r>
            <w:proofErr w:type="spellStart"/>
            <w:proofErr w:type="gramStart"/>
            <w:r w:rsidRPr="00D57C2E">
              <w:t>info.dtls</w:t>
            </w:r>
            <w:proofErr w:type="gramEnd"/>
            <w:r w:rsidRPr="00D57C2E">
              <w:t>_version</w:t>
            </w:r>
            <w:proofErr w:type="spellEnd"/>
            <w:r w:rsidRPr="00D57C2E">
              <w:t xml:space="preserve"> &amp; (1 &lt;&lt; 1)) </w:t>
            </w:r>
            <w:r w:rsidR="00AA47C3" w:rsidRPr="00D57C2E">
              <w:t>NWY_SDK_LOG_INFO("  - DTLS 1.2</w:t>
            </w:r>
            <w:r w:rsidRPr="00D57C2E">
              <w:t>");</w:t>
            </w:r>
          </w:p>
          <w:p w14:paraId="780DD039" w14:textId="16ECE6D9" w:rsidR="000E1810" w:rsidRDefault="000E1810" w:rsidP="00D57C2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D57C2E">
              <w:t xml:space="preserve">    }</w:t>
            </w:r>
          </w:p>
        </w:tc>
      </w:tr>
    </w:tbl>
    <w:p w14:paraId="3935FB4A" w14:textId="77777777" w:rsidR="00CC527B" w:rsidRPr="00EE67CE" w:rsidRDefault="00CC527B" w:rsidP="00CC527B">
      <w:pPr>
        <w:pStyle w:val="ItemListText"/>
      </w:pPr>
    </w:p>
    <w:bookmarkEnd w:id="7"/>
    <w:bookmarkEnd w:id="8"/>
    <w:bookmarkEnd w:id="9"/>
    <w:bookmarkEnd w:id="10"/>
    <w:bookmarkEnd w:id="11"/>
    <w:p w14:paraId="1E8FD186" w14:textId="32DAD5C8" w:rsidR="00F25587" w:rsidRPr="008B15BB" w:rsidRDefault="00F25587" w:rsidP="00D57C2E">
      <w:pPr>
        <w:pStyle w:val="afc"/>
        <w:rPr>
          <w:rFonts w:hint="eastAsia"/>
        </w:rPr>
      </w:pPr>
    </w:p>
    <w:sectPr w:rsidR="00F25587" w:rsidRPr="008B15BB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CCF62" w14:textId="77777777" w:rsidR="0016742F" w:rsidRDefault="0016742F">
      <w:pPr>
        <w:spacing w:line="240" w:lineRule="auto"/>
      </w:pPr>
      <w:r>
        <w:separator/>
      </w:r>
    </w:p>
  </w:endnote>
  <w:endnote w:type="continuationSeparator" w:id="0">
    <w:p w14:paraId="658E29E1" w14:textId="77777777" w:rsidR="0016742F" w:rsidRDefault="001674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83A7F" w14:textId="77777777" w:rsidR="00242B68" w:rsidRDefault="00242B68">
    <w:pPr>
      <w:pStyle w:val="aff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888BAEB" wp14:editId="30966BB6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242B68" w14:paraId="7622B491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0755904F" w14:textId="77777777" w:rsidR="00242B68" w:rsidRDefault="00242B68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788DE1F7" w14:textId="77777777" w:rsidR="00242B68" w:rsidRDefault="00242B68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01863">
            <w:rPr>
              <w:noProof/>
            </w:rPr>
            <w:t>iv</w:t>
          </w:r>
          <w:r>
            <w:fldChar w:fldCharType="end"/>
          </w:r>
        </w:p>
      </w:tc>
    </w:tr>
  </w:tbl>
  <w:p w14:paraId="2C7617FC" w14:textId="77777777" w:rsidR="00242B68" w:rsidRDefault="00242B68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242B68" w14:paraId="79090F45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018E8959" w14:textId="77777777" w:rsidR="00242B68" w:rsidRDefault="00242B68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5437BAE0" w14:textId="77777777" w:rsidR="00242B68" w:rsidRDefault="00242B68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6B9BC4F2" w14:textId="77777777" w:rsidR="00242B68" w:rsidRDefault="00242B68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DF4C0" w14:textId="77777777" w:rsidR="0016742F" w:rsidRDefault="0016742F">
      <w:pPr>
        <w:spacing w:before="0" w:after="0"/>
      </w:pPr>
      <w:r>
        <w:separator/>
      </w:r>
    </w:p>
  </w:footnote>
  <w:footnote w:type="continuationSeparator" w:id="0">
    <w:p w14:paraId="3F9120BC" w14:textId="77777777" w:rsidR="0016742F" w:rsidRDefault="0016742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79684" w14:textId="77777777" w:rsidR="00242B68" w:rsidRDefault="00000000">
    <w:pPr>
      <w:pStyle w:val="affd"/>
    </w:pPr>
    <w:r>
      <w:pict w14:anchorId="278BF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118"/>
      <w:gridCol w:w="3623"/>
    </w:tblGrid>
    <w:tr w:rsidR="00242B68" w14:paraId="7EF469E7" w14:textId="77777777" w:rsidTr="003B5B2C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5C71D7D0" w14:textId="77777777" w:rsidR="00242B68" w:rsidRDefault="00242B68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01D625AD" wp14:editId="0F701A05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6712DD1" w14:textId="77777777" w:rsidR="00242B68" w:rsidRDefault="00242B68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623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EF769F2" w14:textId="6A5E6935" w:rsidR="00242B68" w:rsidRDefault="003B5B2C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</w:t>
          </w:r>
          <w:proofErr w:type="spellStart"/>
          <w:r>
            <w:rPr>
              <w:rFonts w:ascii="Arial" w:eastAsia="NSimSun" w:hAnsi="Arial"/>
              <w:color w:val="auto"/>
            </w:rPr>
            <w:t>SSLconfig</w:t>
          </w:r>
          <w:proofErr w:type="spellEnd"/>
          <w:r>
            <w:rPr>
              <w:rFonts w:ascii="Arial" w:eastAsia="NSimSun" w:hAnsi="Arial"/>
              <w:color w:val="auto"/>
            </w:rPr>
            <w:t xml:space="preserve"> API</w:t>
          </w:r>
          <w:r w:rsidR="00242B68">
            <w:rPr>
              <w:rFonts w:ascii="Arial" w:eastAsia="NSimSun" w:hAnsi="Arial"/>
              <w:color w:val="auto"/>
            </w:rPr>
            <w:t>说明</w:t>
          </w:r>
        </w:p>
        <w:p w14:paraId="44A8132C" w14:textId="1CDCB12D" w:rsidR="00242B68" w:rsidRDefault="00242B68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A37BF9">
            <w:rPr>
              <w:rFonts w:ascii="Arial" w:eastAsia="NSimSun" w:hAnsi="Arial"/>
              <w:noProof/>
              <w:color w:val="000000"/>
            </w:rPr>
            <w:t>0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A37BF9">
            <w:rPr>
              <w:rFonts w:ascii="Arial" w:eastAsia="NSimSun" w:hAnsi="Arial" w:hint="eastAsia"/>
              <w:noProof/>
              <w:color w:val="000000"/>
            </w:rPr>
            <w:t xml:space="preserve">3 </w:t>
          </w:r>
          <w:r w:rsidR="00A37BF9">
            <w:rPr>
              <w:rFonts w:ascii="Arial" w:eastAsia="NSimSun" w:hAnsi="Arial" w:hint="eastAsia"/>
              <w:noProof/>
              <w:color w:val="000000"/>
            </w:rPr>
            <w:t>函数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018FCAD8" w14:textId="77777777" w:rsidR="00242B68" w:rsidRDefault="00242B68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AA2DFD3" wp14:editId="114F7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73BAEC" w14:textId="77777777" w:rsidR="00242B68" w:rsidRDefault="00242B68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A2DFD3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56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4073BAEC" w14:textId="77777777" w:rsidR="00242B68" w:rsidRDefault="00242B68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DFDB2" w14:textId="77777777" w:rsidR="00242B68" w:rsidRDefault="00000000">
    <w:pPr>
      <w:pStyle w:val="affd"/>
    </w:pPr>
    <w:r>
      <w:pict w14:anchorId="5E563A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242B68">
      <w:rPr>
        <w:noProof/>
      </w:rPr>
      <w:drawing>
        <wp:anchor distT="0" distB="0" distL="114300" distR="114300" simplePos="0" relativeHeight="251649536" behindDoc="1" locked="0" layoutInCell="0" allowOverlap="1" wp14:anchorId="2CFD6BB3" wp14:editId="1529441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3298" w14:textId="77777777" w:rsidR="00242B68" w:rsidRDefault="00242B68">
    <w:pPr>
      <w:pStyle w:val="affd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F2A6F33" wp14:editId="15AEFDFC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F48E4B0" w14:textId="77777777" w:rsidR="00242B68" w:rsidRDefault="00242B68">
    <w:pPr>
      <w:pStyle w:val="affd"/>
      <w:jc w:val="right"/>
    </w:pPr>
  </w:p>
  <w:p w14:paraId="4A79E3F7" w14:textId="77777777" w:rsidR="00242B68" w:rsidRDefault="00242B68">
    <w:pPr>
      <w:pStyle w:val="affd"/>
      <w:jc w:val="right"/>
    </w:pPr>
  </w:p>
  <w:p w14:paraId="412B6521" w14:textId="77777777" w:rsidR="00242B68" w:rsidRDefault="00242B68">
    <w:pPr>
      <w:pStyle w:val="affd"/>
      <w:jc w:val="right"/>
    </w:pPr>
  </w:p>
  <w:p w14:paraId="38D37A21" w14:textId="77777777" w:rsidR="00242B68" w:rsidRDefault="00242B68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F2F43" w14:textId="77777777" w:rsidR="00242B68" w:rsidRDefault="00000000">
    <w:pPr>
      <w:pStyle w:val="affd"/>
      <w:ind w:firstLine="40"/>
    </w:pPr>
    <w:r>
      <w:pict w14:anchorId="373A6F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242B68">
      <w:rPr>
        <w:noProof/>
      </w:rPr>
      <w:drawing>
        <wp:anchor distT="0" distB="0" distL="114300" distR="114300" simplePos="0" relativeHeight="251658240" behindDoc="1" locked="0" layoutInCell="1" allowOverlap="1" wp14:anchorId="57C8F3FB" wp14:editId="220412BC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42B68">
      <w:rPr>
        <w:noProof/>
      </w:rPr>
      <w:drawing>
        <wp:anchor distT="0" distB="0" distL="114300" distR="114300" simplePos="0" relativeHeight="251656192" behindDoc="0" locked="0" layoutInCell="1" allowOverlap="1" wp14:anchorId="13486F2B" wp14:editId="4BF57130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F7364" w14:textId="77777777" w:rsidR="00242B68" w:rsidRDefault="00000000">
    <w:pPr>
      <w:pStyle w:val="affd"/>
    </w:pPr>
    <w:r>
      <w:pict w14:anchorId="35D4A1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242B68" w14:paraId="64C1EA91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102D508" w14:textId="77777777" w:rsidR="00242B68" w:rsidRDefault="00242B68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394F6EAB" wp14:editId="37555703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24B36714" w14:textId="1ACA14EF" w:rsidR="00242B68" w:rsidRDefault="003B5B2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</w:t>
          </w:r>
          <w:proofErr w:type="spellStart"/>
          <w:r>
            <w:rPr>
              <w:rFonts w:ascii="Arial" w:eastAsia="NSimSun" w:hAnsi="Arial"/>
              <w:color w:val="auto"/>
            </w:rPr>
            <w:t>SSLconfig</w:t>
          </w:r>
          <w:proofErr w:type="spellEnd"/>
          <w:r>
            <w:rPr>
              <w:rFonts w:ascii="Arial" w:eastAsia="NSimSun" w:hAnsi="Arial"/>
              <w:color w:val="auto"/>
            </w:rPr>
            <w:t xml:space="preserve"> </w:t>
          </w:r>
          <w:r w:rsidR="00242B68">
            <w:rPr>
              <w:rFonts w:ascii="Arial" w:eastAsia="NSimSun" w:hAnsi="Arial"/>
              <w:color w:val="auto"/>
            </w:rPr>
            <w:t>API</w:t>
          </w:r>
          <w:r w:rsidR="00242B68">
            <w:rPr>
              <w:rFonts w:ascii="Arial" w:eastAsia="NSimSun" w:hAnsi="Arial"/>
              <w:color w:val="auto"/>
            </w:rPr>
            <w:t>说明</w:t>
          </w:r>
        </w:p>
        <w:p w14:paraId="11863592" w14:textId="77777777" w:rsidR="00242B68" w:rsidRDefault="00242B6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7E50B648" w14:textId="77777777" w:rsidR="00242B68" w:rsidRDefault="00000000">
    <w:pPr>
      <w:pStyle w:val="HeadingRight"/>
    </w:pPr>
    <w:r>
      <w:pict w14:anchorId="5FF7CD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242B68" w14:paraId="65329348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0F2BA77" w14:textId="77777777" w:rsidR="00242B68" w:rsidRDefault="00242B68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4084556F" wp14:editId="2FCE47E3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3AE8353B" w14:textId="77777777" w:rsidR="00242B68" w:rsidRDefault="00242B6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794EF5A4" w14:textId="77777777" w:rsidR="00242B68" w:rsidRDefault="00242B6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604910FD" w14:textId="77777777" w:rsidR="00242B68" w:rsidRDefault="00000000">
    <w:pPr>
      <w:pStyle w:val="HeadingRight"/>
    </w:pPr>
    <w:r>
      <w:pict w14:anchorId="17A88A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242B68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7DC3BE7" wp14:editId="7552705B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0818D" w14:textId="77777777" w:rsidR="00242B68" w:rsidRDefault="00242B68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7DB6CD91" w14:textId="77777777" w:rsidR="00242B68" w:rsidRDefault="00242B68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C3BE7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1840818D" w14:textId="77777777" w:rsidR="00242B68" w:rsidRDefault="00242B68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7DB6CD91" w14:textId="77777777" w:rsidR="00242B68" w:rsidRDefault="00242B68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242B68" w14:paraId="53F6A4BA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046EEFE4" w14:textId="77777777" w:rsidR="00242B68" w:rsidRDefault="00242B68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7F1B5730" wp14:editId="56ECD375">
                <wp:extent cx="1684020" cy="252095"/>
                <wp:effectExtent l="0" t="0" r="11430" b="14605"/>
                <wp:docPr id="20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2EF5B86C" w14:textId="378BFACD" w:rsidR="00242B68" w:rsidRDefault="003B5B2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</w:t>
          </w:r>
          <w:proofErr w:type="spellStart"/>
          <w:r>
            <w:rPr>
              <w:rFonts w:ascii="Arial" w:eastAsia="NSimSun" w:hAnsi="Arial"/>
              <w:color w:val="auto"/>
            </w:rPr>
            <w:t>SSLconfig</w:t>
          </w:r>
          <w:proofErr w:type="spellEnd"/>
          <w:r>
            <w:rPr>
              <w:rFonts w:ascii="Arial" w:eastAsia="NSimSun" w:hAnsi="Arial"/>
              <w:color w:val="auto"/>
            </w:rPr>
            <w:t xml:space="preserve"> API</w:t>
          </w:r>
          <w:r w:rsidR="00242B68">
            <w:rPr>
              <w:rFonts w:ascii="Arial" w:eastAsia="NSimSun" w:hAnsi="Arial"/>
              <w:color w:val="auto"/>
            </w:rPr>
            <w:t>说明</w:t>
          </w:r>
        </w:p>
        <w:p w14:paraId="23B0E2B9" w14:textId="77777777" w:rsidR="00242B68" w:rsidRDefault="00242B6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381A6563" w14:textId="77777777" w:rsidR="00242B68" w:rsidRDefault="00242B68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567915A1" wp14:editId="3FA56C3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618E5" w14:textId="77777777" w:rsidR="00242B68" w:rsidRDefault="00242B68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915A1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312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3D5618E5" w14:textId="77777777" w:rsidR="00242B68" w:rsidRDefault="00242B68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242B68" w14:paraId="64C05D45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73FD3653" w14:textId="77777777" w:rsidR="00242B68" w:rsidRDefault="00242B68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6C86B109" wp14:editId="06428BA7">
                <wp:extent cx="1684020" cy="252095"/>
                <wp:effectExtent l="0" t="0" r="11430" b="14605"/>
                <wp:docPr id="21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41A0789" w14:textId="12785DFF" w:rsidR="00242B68" w:rsidRDefault="003B5B2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</w:t>
          </w:r>
          <w:proofErr w:type="spellStart"/>
          <w:r>
            <w:rPr>
              <w:rFonts w:ascii="Arial" w:eastAsia="NSimSun" w:hAnsi="Arial"/>
              <w:color w:val="auto"/>
            </w:rPr>
            <w:t>SSLconfig</w:t>
          </w:r>
          <w:proofErr w:type="spellEnd"/>
          <w:r>
            <w:rPr>
              <w:rFonts w:ascii="Arial" w:eastAsia="NSimSun" w:hAnsi="Arial"/>
              <w:color w:val="auto"/>
            </w:rPr>
            <w:t xml:space="preserve"> API</w:t>
          </w:r>
          <w:r w:rsidR="00242B68">
            <w:rPr>
              <w:rFonts w:ascii="Arial" w:eastAsia="NSimSun" w:hAnsi="Arial"/>
              <w:color w:val="auto"/>
            </w:rPr>
            <w:t>说明</w:t>
          </w:r>
        </w:p>
        <w:p w14:paraId="059FF681" w14:textId="77777777" w:rsidR="00242B68" w:rsidRDefault="00242B6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42C718ED" w14:textId="77777777" w:rsidR="00242B68" w:rsidRDefault="00242B68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41F43001" wp14:editId="48359D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02FE3" w14:textId="77777777" w:rsidR="00242B68" w:rsidRDefault="00242B68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43001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5414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1A202FE3" w14:textId="77777777" w:rsidR="00242B68" w:rsidRDefault="00242B68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64AC3" w14:textId="77777777" w:rsidR="00242B68" w:rsidRDefault="00000000">
    <w:pPr>
      <w:pStyle w:val="affd"/>
    </w:pPr>
    <w:r>
      <w:pict w14:anchorId="3AD245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242B68">
      <w:rPr>
        <w:noProof/>
      </w:rPr>
      <w:drawing>
        <wp:anchor distT="0" distB="0" distL="114300" distR="114300" simplePos="0" relativeHeight="251650560" behindDoc="1" locked="0" layoutInCell="0" allowOverlap="1" wp14:anchorId="2FB80896" wp14:editId="6B26841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0" w15:restartNumberingAfterBreak="0">
    <w:nsid w:val="2ED4EA9C"/>
    <w:multiLevelType w:val="singleLevel"/>
    <w:tmpl w:val="2ED4EA9C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3A07361"/>
    <w:multiLevelType w:val="singleLevel"/>
    <w:tmpl w:val="33A0736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2" w15:restartNumberingAfterBreak="0">
    <w:nsid w:val="3B62523A"/>
    <w:multiLevelType w:val="multilevel"/>
    <w:tmpl w:val="7576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83D504"/>
    <w:multiLevelType w:val="singleLevel"/>
    <w:tmpl w:val="3B83D504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4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5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265480C"/>
    <w:multiLevelType w:val="singleLevel"/>
    <w:tmpl w:val="4265480C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7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30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2" w15:restartNumberingAfterBreak="0">
    <w:nsid w:val="513853C6"/>
    <w:multiLevelType w:val="singleLevel"/>
    <w:tmpl w:val="513853C6"/>
    <w:lvl w:ilvl="0">
      <w:start w:val="1"/>
      <w:numFmt w:val="decimal"/>
      <w:pStyle w:val="2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3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59E312D0"/>
    <w:multiLevelType w:val="multilevel"/>
    <w:tmpl w:val="E8C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71E2D59"/>
    <w:multiLevelType w:val="singleLevel"/>
    <w:tmpl w:val="671E2D59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8" w15:restartNumberingAfterBreak="0">
    <w:nsid w:val="6769F5EA"/>
    <w:multiLevelType w:val="singleLevel"/>
    <w:tmpl w:val="6769F5EA"/>
    <w:lvl w:ilvl="0">
      <w:start w:val="1"/>
      <w:numFmt w:val="decimal"/>
      <w:pStyle w:val="a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9" w15:restartNumberingAfterBreak="0">
    <w:nsid w:val="68042443"/>
    <w:multiLevelType w:val="multilevel"/>
    <w:tmpl w:val="88E0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88AF915"/>
    <w:multiLevelType w:val="singleLevel"/>
    <w:tmpl w:val="788AF915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4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8735005">
    <w:abstractNumId w:val="14"/>
  </w:num>
  <w:num w:numId="2" w16cid:durableId="1310016473">
    <w:abstractNumId w:val="15"/>
  </w:num>
  <w:num w:numId="3" w16cid:durableId="1887639164">
    <w:abstractNumId w:val="31"/>
  </w:num>
  <w:num w:numId="4" w16cid:durableId="352147399">
    <w:abstractNumId w:val="32"/>
  </w:num>
  <w:num w:numId="5" w16cid:durableId="1382829026">
    <w:abstractNumId w:val="21"/>
  </w:num>
  <w:num w:numId="6" w16cid:durableId="373777355">
    <w:abstractNumId w:val="38"/>
  </w:num>
  <w:num w:numId="7" w16cid:durableId="55594338">
    <w:abstractNumId w:val="20"/>
  </w:num>
  <w:num w:numId="8" w16cid:durableId="1979413923">
    <w:abstractNumId w:val="1"/>
  </w:num>
  <w:num w:numId="9" w16cid:durableId="643312778">
    <w:abstractNumId w:val="0"/>
  </w:num>
  <w:num w:numId="10" w16cid:durableId="1437560208">
    <w:abstractNumId w:val="26"/>
  </w:num>
  <w:num w:numId="11" w16cid:durableId="1614480284">
    <w:abstractNumId w:val="37"/>
  </w:num>
  <w:num w:numId="12" w16cid:durableId="1448356111">
    <w:abstractNumId w:val="43"/>
  </w:num>
  <w:num w:numId="13" w16cid:durableId="1222251374">
    <w:abstractNumId w:val="23"/>
  </w:num>
  <w:num w:numId="14" w16cid:durableId="1094135351">
    <w:abstractNumId w:val="13"/>
  </w:num>
  <w:num w:numId="15" w16cid:durableId="1194416870">
    <w:abstractNumId w:val="12"/>
  </w:num>
  <w:num w:numId="16" w16cid:durableId="129715941">
    <w:abstractNumId w:val="24"/>
  </w:num>
  <w:num w:numId="17" w16cid:durableId="238905316">
    <w:abstractNumId w:val="36"/>
  </w:num>
  <w:num w:numId="18" w16cid:durableId="62022310">
    <w:abstractNumId w:val="30"/>
  </w:num>
  <w:num w:numId="19" w16cid:durableId="487602016">
    <w:abstractNumId w:val="17"/>
  </w:num>
  <w:num w:numId="20" w16cid:durableId="215437404">
    <w:abstractNumId w:val="28"/>
  </w:num>
  <w:num w:numId="21" w16cid:durableId="1854342297">
    <w:abstractNumId w:val="16"/>
  </w:num>
  <w:num w:numId="22" w16cid:durableId="89661335">
    <w:abstractNumId w:val="29"/>
  </w:num>
  <w:num w:numId="23" w16cid:durableId="1925407841">
    <w:abstractNumId w:val="11"/>
  </w:num>
  <w:num w:numId="24" w16cid:durableId="507253390">
    <w:abstractNumId w:val="14"/>
  </w:num>
  <w:num w:numId="25" w16cid:durableId="1887568528">
    <w:abstractNumId w:val="14"/>
  </w:num>
  <w:num w:numId="26" w16cid:durableId="1045829819">
    <w:abstractNumId w:val="14"/>
  </w:num>
  <w:num w:numId="27" w16cid:durableId="1318998500">
    <w:abstractNumId w:val="14"/>
  </w:num>
  <w:num w:numId="28" w16cid:durableId="1870147928">
    <w:abstractNumId w:val="14"/>
  </w:num>
  <w:num w:numId="29" w16cid:durableId="1462847192">
    <w:abstractNumId w:val="14"/>
  </w:num>
  <w:num w:numId="30" w16cid:durableId="1689913760">
    <w:abstractNumId w:val="14"/>
  </w:num>
  <w:num w:numId="31" w16cid:durableId="1721006663">
    <w:abstractNumId w:val="14"/>
  </w:num>
  <w:num w:numId="32" w16cid:durableId="1658873741">
    <w:abstractNumId w:val="14"/>
  </w:num>
  <w:num w:numId="33" w16cid:durableId="102455302">
    <w:abstractNumId w:val="14"/>
  </w:num>
  <w:num w:numId="34" w16cid:durableId="1099065164">
    <w:abstractNumId w:val="40"/>
  </w:num>
  <w:num w:numId="35" w16cid:durableId="382485000">
    <w:abstractNumId w:val="42"/>
  </w:num>
  <w:num w:numId="36" w16cid:durableId="433864467">
    <w:abstractNumId w:val="19"/>
  </w:num>
  <w:num w:numId="37" w16cid:durableId="38941161">
    <w:abstractNumId w:val="8"/>
  </w:num>
  <w:num w:numId="38" w16cid:durableId="1643728582">
    <w:abstractNumId w:val="14"/>
  </w:num>
  <w:num w:numId="39" w16cid:durableId="1336372544">
    <w:abstractNumId w:val="34"/>
  </w:num>
  <w:num w:numId="40" w16cid:durableId="943270300">
    <w:abstractNumId w:val="22"/>
  </w:num>
  <w:num w:numId="41" w16cid:durableId="34281165">
    <w:abstractNumId w:val="39"/>
  </w:num>
  <w:num w:numId="42" w16cid:durableId="1664552426">
    <w:abstractNumId w:val="9"/>
  </w:num>
  <w:num w:numId="43" w16cid:durableId="1009143177">
    <w:abstractNumId w:val="7"/>
  </w:num>
  <w:num w:numId="44" w16cid:durableId="1178807292">
    <w:abstractNumId w:val="6"/>
  </w:num>
  <w:num w:numId="45" w16cid:durableId="1351445167">
    <w:abstractNumId w:val="5"/>
  </w:num>
  <w:num w:numId="46" w16cid:durableId="706486873">
    <w:abstractNumId w:val="4"/>
  </w:num>
  <w:num w:numId="47" w16cid:durableId="1664897810">
    <w:abstractNumId w:val="3"/>
  </w:num>
  <w:num w:numId="48" w16cid:durableId="1408728659">
    <w:abstractNumId w:val="2"/>
  </w:num>
  <w:num w:numId="49" w16cid:durableId="1562597026">
    <w:abstractNumId w:val="27"/>
  </w:num>
  <w:num w:numId="50" w16cid:durableId="1327169612">
    <w:abstractNumId w:val="18"/>
  </w:num>
  <w:num w:numId="51" w16cid:durableId="468934911">
    <w:abstractNumId w:val="41"/>
  </w:num>
  <w:num w:numId="52" w16cid:durableId="137646503">
    <w:abstractNumId w:val="33"/>
  </w:num>
  <w:num w:numId="53" w16cid:durableId="1889797715">
    <w:abstractNumId w:val="25"/>
  </w:num>
  <w:num w:numId="54" w16cid:durableId="1905338254">
    <w:abstractNumId w:val="35"/>
  </w:num>
  <w:num w:numId="55" w16cid:durableId="697704978">
    <w:abstractNumId w:val="44"/>
  </w:num>
  <w:num w:numId="56" w16cid:durableId="1335109922">
    <w:abstractNumId w:val="10"/>
  </w:num>
  <w:num w:numId="57" w16cid:durableId="1923756240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247F8"/>
    <w:rsid w:val="00037489"/>
    <w:rsid w:val="000378C6"/>
    <w:rsid w:val="000403DC"/>
    <w:rsid w:val="00040B42"/>
    <w:rsid w:val="00042156"/>
    <w:rsid w:val="0004721D"/>
    <w:rsid w:val="00052D5F"/>
    <w:rsid w:val="00054AEC"/>
    <w:rsid w:val="00065D24"/>
    <w:rsid w:val="0007557E"/>
    <w:rsid w:val="00083E32"/>
    <w:rsid w:val="000852F9"/>
    <w:rsid w:val="00093D45"/>
    <w:rsid w:val="000B226F"/>
    <w:rsid w:val="000B5E15"/>
    <w:rsid w:val="000B7DF3"/>
    <w:rsid w:val="000C0EFE"/>
    <w:rsid w:val="000C54FD"/>
    <w:rsid w:val="000D1507"/>
    <w:rsid w:val="000E1810"/>
    <w:rsid w:val="000E4F12"/>
    <w:rsid w:val="000E75C0"/>
    <w:rsid w:val="000F22EE"/>
    <w:rsid w:val="000F75F5"/>
    <w:rsid w:val="001065C5"/>
    <w:rsid w:val="0013056F"/>
    <w:rsid w:val="00142731"/>
    <w:rsid w:val="00143FDB"/>
    <w:rsid w:val="00154890"/>
    <w:rsid w:val="00156D30"/>
    <w:rsid w:val="0016506E"/>
    <w:rsid w:val="00166C4F"/>
    <w:rsid w:val="0016742F"/>
    <w:rsid w:val="00167CE0"/>
    <w:rsid w:val="00171306"/>
    <w:rsid w:val="00172A27"/>
    <w:rsid w:val="00174556"/>
    <w:rsid w:val="00186D06"/>
    <w:rsid w:val="001A3D15"/>
    <w:rsid w:val="001C564F"/>
    <w:rsid w:val="001C76EC"/>
    <w:rsid w:val="001D04A6"/>
    <w:rsid w:val="001D1A9E"/>
    <w:rsid w:val="001E0762"/>
    <w:rsid w:val="001E36E4"/>
    <w:rsid w:val="001E3D09"/>
    <w:rsid w:val="001F1551"/>
    <w:rsid w:val="001F1CAB"/>
    <w:rsid w:val="001F3BBF"/>
    <w:rsid w:val="001F450E"/>
    <w:rsid w:val="001F65D6"/>
    <w:rsid w:val="002045F4"/>
    <w:rsid w:val="00213B84"/>
    <w:rsid w:val="00220E40"/>
    <w:rsid w:val="002232B8"/>
    <w:rsid w:val="00223403"/>
    <w:rsid w:val="00225084"/>
    <w:rsid w:val="00230A98"/>
    <w:rsid w:val="00233AFA"/>
    <w:rsid w:val="00242B68"/>
    <w:rsid w:val="00246AD0"/>
    <w:rsid w:val="002470E2"/>
    <w:rsid w:val="002562ED"/>
    <w:rsid w:val="00256324"/>
    <w:rsid w:val="00256D8E"/>
    <w:rsid w:val="002619DC"/>
    <w:rsid w:val="00266B61"/>
    <w:rsid w:val="00266E04"/>
    <w:rsid w:val="0026781A"/>
    <w:rsid w:val="0027451A"/>
    <w:rsid w:val="00275AD6"/>
    <w:rsid w:val="002863BD"/>
    <w:rsid w:val="00292D3E"/>
    <w:rsid w:val="002A7256"/>
    <w:rsid w:val="002B0211"/>
    <w:rsid w:val="002B2C32"/>
    <w:rsid w:val="002B31C8"/>
    <w:rsid w:val="002B75F1"/>
    <w:rsid w:val="002C75AE"/>
    <w:rsid w:val="002D1B7C"/>
    <w:rsid w:val="002D259D"/>
    <w:rsid w:val="002D2637"/>
    <w:rsid w:val="002D5D43"/>
    <w:rsid w:val="002D78DD"/>
    <w:rsid w:val="002E454D"/>
    <w:rsid w:val="002F18A1"/>
    <w:rsid w:val="002F2F55"/>
    <w:rsid w:val="00301D86"/>
    <w:rsid w:val="00322764"/>
    <w:rsid w:val="003240F9"/>
    <w:rsid w:val="00326744"/>
    <w:rsid w:val="003330DC"/>
    <w:rsid w:val="00340CC6"/>
    <w:rsid w:val="003431AF"/>
    <w:rsid w:val="003443CD"/>
    <w:rsid w:val="0035538D"/>
    <w:rsid w:val="0035604F"/>
    <w:rsid w:val="00360B74"/>
    <w:rsid w:val="0036319E"/>
    <w:rsid w:val="003706A6"/>
    <w:rsid w:val="00371CEB"/>
    <w:rsid w:val="00375EFC"/>
    <w:rsid w:val="003774F0"/>
    <w:rsid w:val="00380EDE"/>
    <w:rsid w:val="00385C39"/>
    <w:rsid w:val="0039086C"/>
    <w:rsid w:val="003A3609"/>
    <w:rsid w:val="003B4E6D"/>
    <w:rsid w:val="003B5B2C"/>
    <w:rsid w:val="003C32E1"/>
    <w:rsid w:val="003C5443"/>
    <w:rsid w:val="003C62EA"/>
    <w:rsid w:val="003D4262"/>
    <w:rsid w:val="003E2BD4"/>
    <w:rsid w:val="003F1109"/>
    <w:rsid w:val="003F2D32"/>
    <w:rsid w:val="003F698A"/>
    <w:rsid w:val="004019B9"/>
    <w:rsid w:val="00404124"/>
    <w:rsid w:val="004075AC"/>
    <w:rsid w:val="00411AA5"/>
    <w:rsid w:val="004137C4"/>
    <w:rsid w:val="0041798F"/>
    <w:rsid w:val="00417DD5"/>
    <w:rsid w:val="00426645"/>
    <w:rsid w:val="004328B3"/>
    <w:rsid w:val="004329E2"/>
    <w:rsid w:val="0043457E"/>
    <w:rsid w:val="00443D6D"/>
    <w:rsid w:val="00452EFD"/>
    <w:rsid w:val="0046120F"/>
    <w:rsid w:val="00463A49"/>
    <w:rsid w:val="0046648B"/>
    <w:rsid w:val="00470E4E"/>
    <w:rsid w:val="004712A8"/>
    <w:rsid w:val="00476892"/>
    <w:rsid w:val="00483D7B"/>
    <w:rsid w:val="004B4421"/>
    <w:rsid w:val="004C1B13"/>
    <w:rsid w:val="004C37FB"/>
    <w:rsid w:val="004C3C8C"/>
    <w:rsid w:val="004D5303"/>
    <w:rsid w:val="004E4F32"/>
    <w:rsid w:val="004F1CF3"/>
    <w:rsid w:val="004F27F7"/>
    <w:rsid w:val="004F2DAE"/>
    <w:rsid w:val="004F3599"/>
    <w:rsid w:val="005014A4"/>
    <w:rsid w:val="00505674"/>
    <w:rsid w:val="00514E63"/>
    <w:rsid w:val="0051570F"/>
    <w:rsid w:val="00520A62"/>
    <w:rsid w:val="00523FC0"/>
    <w:rsid w:val="00527B8B"/>
    <w:rsid w:val="005341DA"/>
    <w:rsid w:val="00550267"/>
    <w:rsid w:val="00553FF6"/>
    <w:rsid w:val="00554072"/>
    <w:rsid w:val="00554E3B"/>
    <w:rsid w:val="0055503A"/>
    <w:rsid w:val="00561A9A"/>
    <w:rsid w:val="005630A2"/>
    <w:rsid w:val="00571228"/>
    <w:rsid w:val="0057620C"/>
    <w:rsid w:val="005774B9"/>
    <w:rsid w:val="00577F6D"/>
    <w:rsid w:val="005830DA"/>
    <w:rsid w:val="005839D2"/>
    <w:rsid w:val="005A4A17"/>
    <w:rsid w:val="005A5172"/>
    <w:rsid w:val="005A60AD"/>
    <w:rsid w:val="005A6309"/>
    <w:rsid w:val="005B73DC"/>
    <w:rsid w:val="005E23BF"/>
    <w:rsid w:val="005E351D"/>
    <w:rsid w:val="00600090"/>
    <w:rsid w:val="00607E15"/>
    <w:rsid w:val="00617639"/>
    <w:rsid w:val="006266CF"/>
    <w:rsid w:val="00627FA1"/>
    <w:rsid w:val="006304AA"/>
    <w:rsid w:val="0064699C"/>
    <w:rsid w:val="00652992"/>
    <w:rsid w:val="00652F00"/>
    <w:rsid w:val="0065484A"/>
    <w:rsid w:val="0066021A"/>
    <w:rsid w:val="00665277"/>
    <w:rsid w:val="00665D48"/>
    <w:rsid w:val="0066762D"/>
    <w:rsid w:val="0067127F"/>
    <w:rsid w:val="00683A0E"/>
    <w:rsid w:val="0069097E"/>
    <w:rsid w:val="006951F4"/>
    <w:rsid w:val="0069713A"/>
    <w:rsid w:val="006A186A"/>
    <w:rsid w:val="006A252F"/>
    <w:rsid w:val="006B0575"/>
    <w:rsid w:val="006D2288"/>
    <w:rsid w:val="006D24FC"/>
    <w:rsid w:val="006E1DFD"/>
    <w:rsid w:val="006E282A"/>
    <w:rsid w:val="006F34B1"/>
    <w:rsid w:val="006F69F6"/>
    <w:rsid w:val="00701B15"/>
    <w:rsid w:val="00710845"/>
    <w:rsid w:val="00717376"/>
    <w:rsid w:val="0072057F"/>
    <w:rsid w:val="00724FB6"/>
    <w:rsid w:val="00730CFC"/>
    <w:rsid w:val="00731B9A"/>
    <w:rsid w:val="0073713A"/>
    <w:rsid w:val="007402A0"/>
    <w:rsid w:val="00742AA1"/>
    <w:rsid w:val="007522E1"/>
    <w:rsid w:val="0075352E"/>
    <w:rsid w:val="00757CA9"/>
    <w:rsid w:val="007623F7"/>
    <w:rsid w:val="007632BE"/>
    <w:rsid w:val="0078072F"/>
    <w:rsid w:val="00782753"/>
    <w:rsid w:val="00791E05"/>
    <w:rsid w:val="00792FFA"/>
    <w:rsid w:val="0079728E"/>
    <w:rsid w:val="00797995"/>
    <w:rsid w:val="007A4EA3"/>
    <w:rsid w:val="007A64E9"/>
    <w:rsid w:val="007B640D"/>
    <w:rsid w:val="007C0EEE"/>
    <w:rsid w:val="007E2BDC"/>
    <w:rsid w:val="007F26CC"/>
    <w:rsid w:val="007F406B"/>
    <w:rsid w:val="00802A33"/>
    <w:rsid w:val="00803CEB"/>
    <w:rsid w:val="008046B6"/>
    <w:rsid w:val="008055DE"/>
    <w:rsid w:val="00805FB7"/>
    <w:rsid w:val="00811DBB"/>
    <w:rsid w:val="0082454F"/>
    <w:rsid w:val="0083142F"/>
    <w:rsid w:val="00832D42"/>
    <w:rsid w:val="00834CD4"/>
    <w:rsid w:val="00840040"/>
    <w:rsid w:val="008425FD"/>
    <w:rsid w:val="008443D0"/>
    <w:rsid w:val="00852AFA"/>
    <w:rsid w:val="008631D4"/>
    <w:rsid w:val="00864356"/>
    <w:rsid w:val="00871FA1"/>
    <w:rsid w:val="008742E0"/>
    <w:rsid w:val="0087719B"/>
    <w:rsid w:val="00880383"/>
    <w:rsid w:val="008937EE"/>
    <w:rsid w:val="008950C1"/>
    <w:rsid w:val="00896ABA"/>
    <w:rsid w:val="008A4962"/>
    <w:rsid w:val="008B15BB"/>
    <w:rsid w:val="008B1EB3"/>
    <w:rsid w:val="008B4AAB"/>
    <w:rsid w:val="008C3958"/>
    <w:rsid w:val="008D4E02"/>
    <w:rsid w:val="008E055F"/>
    <w:rsid w:val="008E0FB4"/>
    <w:rsid w:val="008E7606"/>
    <w:rsid w:val="008F2607"/>
    <w:rsid w:val="008F397D"/>
    <w:rsid w:val="0090343C"/>
    <w:rsid w:val="009063B1"/>
    <w:rsid w:val="009064B3"/>
    <w:rsid w:val="009076D6"/>
    <w:rsid w:val="00922FB9"/>
    <w:rsid w:val="00924B60"/>
    <w:rsid w:val="009264D0"/>
    <w:rsid w:val="009325EC"/>
    <w:rsid w:val="00945D05"/>
    <w:rsid w:val="00946478"/>
    <w:rsid w:val="00947205"/>
    <w:rsid w:val="00947966"/>
    <w:rsid w:val="00954B67"/>
    <w:rsid w:val="00957D02"/>
    <w:rsid w:val="00961842"/>
    <w:rsid w:val="00962A89"/>
    <w:rsid w:val="00962D7A"/>
    <w:rsid w:val="00966C2B"/>
    <w:rsid w:val="00971CDA"/>
    <w:rsid w:val="00972204"/>
    <w:rsid w:val="009735A5"/>
    <w:rsid w:val="0097425C"/>
    <w:rsid w:val="009777ED"/>
    <w:rsid w:val="00983192"/>
    <w:rsid w:val="00991241"/>
    <w:rsid w:val="00994BFD"/>
    <w:rsid w:val="009A2F23"/>
    <w:rsid w:val="009A67D2"/>
    <w:rsid w:val="009A720E"/>
    <w:rsid w:val="009B497B"/>
    <w:rsid w:val="009B5F81"/>
    <w:rsid w:val="009C0AC8"/>
    <w:rsid w:val="009C60D7"/>
    <w:rsid w:val="009D30A8"/>
    <w:rsid w:val="009D47C9"/>
    <w:rsid w:val="009D5C77"/>
    <w:rsid w:val="009E25E7"/>
    <w:rsid w:val="009F6827"/>
    <w:rsid w:val="00A00440"/>
    <w:rsid w:val="00A01863"/>
    <w:rsid w:val="00A01B13"/>
    <w:rsid w:val="00A0200C"/>
    <w:rsid w:val="00A04D9A"/>
    <w:rsid w:val="00A13161"/>
    <w:rsid w:val="00A13290"/>
    <w:rsid w:val="00A13C90"/>
    <w:rsid w:val="00A23576"/>
    <w:rsid w:val="00A31E41"/>
    <w:rsid w:val="00A3576B"/>
    <w:rsid w:val="00A37BF9"/>
    <w:rsid w:val="00A43A13"/>
    <w:rsid w:val="00A46797"/>
    <w:rsid w:val="00A63900"/>
    <w:rsid w:val="00A6786E"/>
    <w:rsid w:val="00A743A3"/>
    <w:rsid w:val="00A831EB"/>
    <w:rsid w:val="00A8793D"/>
    <w:rsid w:val="00A9390A"/>
    <w:rsid w:val="00A943B8"/>
    <w:rsid w:val="00AA095F"/>
    <w:rsid w:val="00AA0DFB"/>
    <w:rsid w:val="00AA47C3"/>
    <w:rsid w:val="00AA632C"/>
    <w:rsid w:val="00AC072B"/>
    <w:rsid w:val="00AC4C3F"/>
    <w:rsid w:val="00AD15E2"/>
    <w:rsid w:val="00AE2A75"/>
    <w:rsid w:val="00AE36C0"/>
    <w:rsid w:val="00AF145A"/>
    <w:rsid w:val="00AF71C3"/>
    <w:rsid w:val="00B05FAC"/>
    <w:rsid w:val="00B1056E"/>
    <w:rsid w:val="00B11B9A"/>
    <w:rsid w:val="00B124F9"/>
    <w:rsid w:val="00B27320"/>
    <w:rsid w:val="00B35FAC"/>
    <w:rsid w:val="00B378F4"/>
    <w:rsid w:val="00B51DD6"/>
    <w:rsid w:val="00B57C35"/>
    <w:rsid w:val="00B608B8"/>
    <w:rsid w:val="00B70DBC"/>
    <w:rsid w:val="00B727D7"/>
    <w:rsid w:val="00B73E47"/>
    <w:rsid w:val="00B76BEA"/>
    <w:rsid w:val="00B81E96"/>
    <w:rsid w:val="00B935F6"/>
    <w:rsid w:val="00B97A28"/>
    <w:rsid w:val="00B97BDF"/>
    <w:rsid w:val="00BA4108"/>
    <w:rsid w:val="00BA4FD4"/>
    <w:rsid w:val="00BB3139"/>
    <w:rsid w:val="00BB3B60"/>
    <w:rsid w:val="00BD121A"/>
    <w:rsid w:val="00BD33F1"/>
    <w:rsid w:val="00BD72CE"/>
    <w:rsid w:val="00BE0107"/>
    <w:rsid w:val="00BE243A"/>
    <w:rsid w:val="00BE7A3C"/>
    <w:rsid w:val="00BF0EA1"/>
    <w:rsid w:val="00BF5AD7"/>
    <w:rsid w:val="00BF633B"/>
    <w:rsid w:val="00BF64FE"/>
    <w:rsid w:val="00C01D60"/>
    <w:rsid w:val="00C072C9"/>
    <w:rsid w:val="00C1362D"/>
    <w:rsid w:val="00C14F76"/>
    <w:rsid w:val="00C204A2"/>
    <w:rsid w:val="00C23124"/>
    <w:rsid w:val="00C23872"/>
    <w:rsid w:val="00C24C46"/>
    <w:rsid w:val="00C52C0A"/>
    <w:rsid w:val="00C53701"/>
    <w:rsid w:val="00C54229"/>
    <w:rsid w:val="00C57112"/>
    <w:rsid w:val="00C6381E"/>
    <w:rsid w:val="00C647E5"/>
    <w:rsid w:val="00C6569E"/>
    <w:rsid w:val="00C769A4"/>
    <w:rsid w:val="00C80B28"/>
    <w:rsid w:val="00C817CD"/>
    <w:rsid w:val="00C83999"/>
    <w:rsid w:val="00C93459"/>
    <w:rsid w:val="00C9466A"/>
    <w:rsid w:val="00CA270B"/>
    <w:rsid w:val="00CA33D4"/>
    <w:rsid w:val="00CA4382"/>
    <w:rsid w:val="00CA772D"/>
    <w:rsid w:val="00CC193A"/>
    <w:rsid w:val="00CC1B5B"/>
    <w:rsid w:val="00CC527B"/>
    <w:rsid w:val="00CC689B"/>
    <w:rsid w:val="00CE5617"/>
    <w:rsid w:val="00CF4F0A"/>
    <w:rsid w:val="00D007A8"/>
    <w:rsid w:val="00D02B7C"/>
    <w:rsid w:val="00D05737"/>
    <w:rsid w:val="00D072CB"/>
    <w:rsid w:val="00D116EA"/>
    <w:rsid w:val="00D13C01"/>
    <w:rsid w:val="00D15313"/>
    <w:rsid w:val="00D34326"/>
    <w:rsid w:val="00D34686"/>
    <w:rsid w:val="00D374B3"/>
    <w:rsid w:val="00D4014B"/>
    <w:rsid w:val="00D40B4D"/>
    <w:rsid w:val="00D47BD6"/>
    <w:rsid w:val="00D513E8"/>
    <w:rsid w:val="00D51EA0"/>
    <w:rsid w:val="00D56343"/>
    <w:rsid w:val="00D57C2E"/>
    <w:rsid w:val="00D630E7"/>
    <w:rsid w:val="00D81853"/>
    <w:rsid w:val="00D92A30"/>
    <w:rsid w:val="00D9453D"/>
    <w:rsid w:val="00D945D6"/>
    <w:rsid w:val="00DA003E"/>
    <w:rsid w:val="00DA13BE"/>
    <w:rsid w:val="00DA5AF8"/>
    <w:rsid w:val="00DB03FC"/>
    <w:rsid w:val="00DB184A"/>
    <w:rsid w:val="00DB609C"/>
    <w:rsid w:val="00DD033F"/>
    <w:rsid w:val="00DD41FE"/>
    <w:rsid w:val="00DE0F65"/>
    <w:rsid w:val="00DE5941"/>
    <w:rsid w:val="00DF75DE"/>
    <w:rsid w:val="00E03928"/>
    <w:rsid w:val="00E05814"/>
    <w:rsid w:val="00E067B5"/>
    <w:rsid w:val="00E1292B"/>
    <w:rsid w:val="00E21277"/>
    <w:rsid w:val="00E27214"/>
    <w:rsid w:val="00E305DB"/>
    <w:rsid w:val="00E31AA8"/>
    <w:rsid w:val="00E31C8A"/>
    <w:rsid w:val="00E50B26"/>
    <w:rsid w:val="00E529B2"/>
    <w:rsid w:val="00E53B85"/>
    <w:rsid w:val="00E6181A"/>
    <w:rsid w:val="00E679D7"/>
    <w:rsid w:val="00EB0084"/>
    <w:rsid w:val="00EC0344"/>
    <w:rsid w:val="00EC6507"/>
    <w:rsid w:val="00EC722A"/>
    <w:rsid w:val="00ED344A"/>
    <w:rsid w:val="00ED508B"/>
    <w:rsid w:val="00ED525E"/>
    <w:rsid w:val="00EE3B7F"/>
    <w:rsid w:val="00EE49BE"/>
    <w:rsid w:val="00EE67CE"/>
    <w:rsid w:val="00EF0E3A"/>
    <w:rsid w:val="00EF5F84"/>
    <w:rsid w:val="00F0096D"/>
    <w:rsid w:val="00F03F55"/>
    <w:rsid w:val="00F048B8"/>
    <w:rsid w:val="00F077CD"/>
    <w:rsid w:val="00F11EB4"/>
    <w:rsid w:val="00F154E6"/>
    <w:rsid w:val="00F16CBA"/>
    <w:rsid w:val="00F17BB8"/>
    <w:rsid w:val="00F25587"/>
    <w:rsid w:val="00F27000"/>
    <w:rsid w:val="00F3253F"/>
    <w:rsid w:val="00F425B8"/>
    <w:rsid w:val="00F51ABF"/>
    <w:rsid w:val="00F52023"/>
    <w:rsid w:val="00F63029"/>
    <w:rsid w:val="00F65BA7"/>
    <w:rsid w:val="00F7290E"/>
    <w:rsid w:val="00F74E26"/>
    <w:rsid w:val="00F755F9"/>
    <w:rsid w:val="00F763CF"/>
    <w:rsid w:val="00F7789D"/>
    <w:rsid w:val="00F83AB3"/>
    <w:rsid w:val="00F84842"/>
    <w:rsid w:val="00F95C81"/>
    <w:rsid w:val="00F977EA"/>
    <w:rsid w:val="00FA1BBE"/>
    <w:rsid w:val="00FA273F"/>
    <w:rsid w:val="00FA6E5D"/>
    <w:rsid w:val="00FC14CB"/>
    <w:rsid w:val="00FD4CAB"/>
    <w:rsid w:val="00FD5C52"/>
    <w:rsid w:val="00FE175E"/>
    <w:rsid w:val="00FE3C10"/>
    <w:rsid w:val="00FE5909"/>
    <w:rsid w:val="00FE7075"/>
    <w:rsid w:val="00FF61A5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C5E45"/>
  <w15:docId w15:val="{911F4FCD-22D1-407C-80F7-7B8ECB9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rsid w:val="00D57C2E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4"/>
    <w:next w:val="20"/>
    <w:link w:val="10"/>
    <w:autoRedefine/>
    <w:qFormat/>
    <w:rsid w:val="00D57C2E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4"/>
    <w:next w:val="31"/>
    <w:link w:val="23"/>
    <w:autoRedefine/>
    <w:qFormat/>
    <w:rsid w:val="00D57C2E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4"/>
    <w:next w:val="a4"/>
    <w:link w:val="33"/>
    <w:autoRedefine/>
    <w:qFormat/>
    <w:rsid w:val="00D57C2E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4"/>
    <w:next w:val="a4"/>
    <w:link w:val="43"/>
    <w:qFormat/>
    <w:rsid w:val="00D57C2E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4"/>
    <w:next w:val="a4"/>
    <w:link w:val="52"/>
    <w:qFormat/>
    <w:rsid w:val="00D57C2E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D57C2E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D57C2E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D57C2E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4"/>
    <w:link w:val="90"/>
    <w:qFormat/>
    <w:rsid w:val="00D57C2E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5">
    <w:name w:val="Default Paragraph Font"/>
    <w:uiPriority w:val="1"/>
    <w:unhideWhenUsed/>
    <w:rsid w:val="00D57C2E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  <w:rsid w:val="00D57C2E"/>
  </w:style>
  <w:style w:type="paragraph" w:styleId="a8">
    <w:name w:val="macro"/>
    <w:link w:val="a9"/>
    <w:qFormat/>
    <w:rsid w:val="00D57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4"/>
    <w:qFormat/>
    <w:rsid w:val="00D57C2E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4"/>
    <w:next w:val="a4"/>
    <w:autoRedefine/>
    <w:uiPriority w:val="39"/>
    <w:rsid w:val="00D57C2E"/>
    <w:pPr>
      <w:ind w:left="2520"/>
    </w:pPr>
    <w:rPr>
      <w:color w:val="595959"/>
      <w:sz w:val="24"/>
    </w:rPr>
  </w:style>
  <w:style w:type="paragraph" w:styleId="22">
    <w:name w:val="List Number 2"/>
    <w:basedOn w:val="a4"/>
    <w:rsid w:val="00D57C2E"/>
    <w:pPr>
      <w:tabs>
        <w:tab w:val="num" w:pos="780"/>
      </w:tabs>
      <w:ind w:left="780" w:hanging="360"/>
    </w:pPr>
    <w:rPr>
      <w:color w:val="595959"/>
    </w:rPr>
  </w:style>
  <w:style w:type="paragraph" w:styleId="aa">
    <w:name w:val="table of authorities"/>
    <w:basedOn w:val="a4"/>
    <w:next w:val="a4"/>
    <w:rsid w:val="00D57C2E"/>
    <w:pPr>
      <w:ind w:left="420"/>
    </w:pPr>
    <w:rPr>
      <w:color w:val="595959"/>
    </w:rPr>
  </w:style>
  <w:style w:type="paragraph" w:styleId="ab">
    <w:name w:val="Note Heading"/>
    <w:basedOn w:val="a4"/>
    <w:next w:val="a4"/>
    <w:link w:val="ac"/>
    <w:rsid w:val="00D57C2E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4"/>
    <w:autoRedefine/>
    <w:qFormat/>
    <w:rsid w:val="00D57C2E"/>
    <w:pPr>
      <w:numPr>
        <w:numId w:val="44"/>
      </w:numPr>
    </w:pPr>
    <w:rPr>
      <w:color w:val="595959"/>
    </w:rPr>
  </w:style>
  <w:style w:type="paragraph" w:styleId="81">
    <w:name w:val="index 8"/>
    <w:basedOn w:val="a4"/>
    <w:next w:val="a4"/>
    <w:autoRedefine/>
    <w:rsid w:val="00D57C2E"/>
    <w:pPr>
      <w:ind w:left="1680" w:hanging="210"/>
    </w:pPr>
    <w:rPr>
      <w:color w:val="595959"/>
      <w:sz w:val="20"/>
      <w:szCs w:val="20"/>
    </w:rPr>
  </w:style>
  <w:style w:type="paragraph" w:styleId="ad">
    <w:name w:val="E-mail Signature"/>
    <w:basedOn w:val="a4"/>
    <w:link w:val="ae"/>
    <w:qFormat/>
    <w:rsid w:val="00D57C2E"/>
    <w:rPr>
      <w:rFonts w:ascii="Arial" w:eastAsiaTheme="minorEastAsia" w:hAnsi="Arial"/>
      <w:lang w:val="x-none" w:eastAsia="x-none"/>
    </w:rPr>
  </w:style>
  <w:style w:type="paragraph" w:styleId="a3">
    <w:name w:val="List Number"/>
    <w:basedOn w:val="a4"/>
    <w:rsid w:val="00D57C2E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4"/>
    <w:qFormat/>
    <w:rsid w:val="00D57C2E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4"/>
    <w:next w:val="a4"/>
    <w:qFormat/>
    <w:rsid w:val="00D57C2E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4"/>
    <w:next w:val="a4"/>
    <w:autoRedefine/>
    <w:qFormat/>
    <w:rsid w:val="00D57C2E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4"/>
    <w:link w:val="af1"/>
    <w:autoRedefine/>
    <w:rsid w:val="00D57C2E"/>
    <w:pPr>
      <w:numPr>
        <w:numId w:val="42"/>
      </w:numPr>
    </w:pPr>
    <w:rPr>
      <w:color w:val="595959"/>
    </w:rPr>
  </w:style>
  <w:style w:type="paragraph" w:styleId="af2">
    <w:name w:val="envelope address"/>
    <w:basedOn w:val="a4"/>
    <w:rsid w:val="00D57C2E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4"/>
    <w:link w:val="af4"/>
    <w:uiPriority w:val="99"/>
    <w:rsid w:val="00D57C2E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4"/>
    <w:next w:val="a4"/>
    <w:rsid w:val="00D57C2E"/>
    <w:pPr>
      <w:spacing w:before="120"/>
    </w:pPr>
    <w:rPr>
      <w:color w:val="595959"/>
    </w:rPr>
  </w:style>
  <w:style w:type="paragraph" w:styleId="af6">
    <w:name w:val="annotation text"/>
    <w:basedOn w:val="a4"/>
    <w:link w:val="af7"/>
    <w:qFormat/>
    <w:rsid w:val="00D57C2E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4"/>
    <w:next w:val="a4"/>
    <w:autoRedefine/>
    <w:rsid w:val="00D57C2E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4"/>
    <w:next w:val="a4"/>
    <w:link w:val="af9"/>
    <w:rsid w:val="00D57C2E"/>
    <w:rPr>
      <w:rFonts w:ascii="Arial" w:eastAsiaTheme="minorEastAsia" w:hAnsi="Arial"/>
      <w:lang w:val="x-none" w:eastAsia="x-none"/>
    </w:rPr>
  </w:style>
  <w:style w:type="paragraph" w:styleId="35">
    <w:name w:val="Body Text 3"/>
    <w:basedOn w:val="a4"/>
    <w:link w:val="36"/>
    <w:rsid w:val="00D57C2E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4"/>
    <w:link w:val="afb"/>
    <w:qFormat/>
    <w:rsid w:val="00D57C2E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4"/>
    <w:autoRedefine/>
    <w:rsid w:val="00D57C2E"/>
    <w:pPr>
      <w:numPr>
        <w:numId w:val="43"/>
      </w:numPr>
    </w:pPr>
    <w:rPr>
      <w:color w:val="595959"/>
    </w:rPr>
  </w:style>
  <w:style w:type="paragraph" w:styleId="afc">
    <w:name w:val="Body Text"/>
    <w:basedOn w:val="a4"/>
    <w:link w:val="afd"/>
    <w:autoRedefine/>
    <w:rsid w:val="00D57C2E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4"/>
    <w:link w:val="aff"/>
    <w:rsid w:val="00D57C2E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4"/>
    <w:rsid w:val="00D57C2E"/>
    <w:pPr>
      <w:numPr>
        <w:numId w:val="46"/>
      </w:numPr>
    </w:pPr>
    <w:rPr>
      <w:color w:val="595959"/>
    </w:rPr>
  </w:style>
  <w:style w:type="paragraph" w:styleId="24">
    <w:name w:val="List 2"/>
    <w:basedOn w:val="a4"/>
    <w:qFormat/>
    <w:rsid w:val="00D57C2E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4"/>
    <w:rsid w:val="00D57C2E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4"/>
    <w:qFormat/>
    <w:rsid w:val="00D57C2E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4"/>
    <w:autoRedefine/>
    <w:qFormat/>
    <w:rsid w:val="00D57C2E"/>
    <w:pPr>
      <w:numPr>
        <w:numId w:val="37"/>
      </w:numPr>
    </w:pPr>
    <w:rPr>
      <w:color w:val="595959"/>
    </w:rPr>
  </w:style>
  <w:style w:type="paragraph" w:styleId="HTML">
    <w:name w:val="HTML Address"/>
    <w:basedOn w:val="a4"/>
    <w:link w:val="HTML0"/>
    <w:qFormat/>
    <w:rsid w:val="00D57C2E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4"/>
    <w:next w:val="a4"/>
    <w:autoRedefine/>
    <w:rsid w:val="00D57C2E"/>
    <w:pPr>
      <w:ind w:left="1260"/>
    </w:pPr>
    <w:rPr>
      <w:color w:val="595959"/>
    </w:rPr>
  </w:style>
  <w:style w:type="paragraph" w:styleId="TOC5">
    <w:name w:val="toc 5"/>
    <w:basedOn w:val="a4"/>
    <w:next w:val="a4"/>
    <w:autoRedefine/>
    <w:uiPriority w:val="39"/>
    <w:qFormat/>
    <w:rsid w:val="00D57C2E"/>
    <w:pPr>
      <w:ind w:left="1680"/>
    </w:pPr>
    <w:rPr>
      <w:color w:val="595959"/>
      <w:sz w:val="24"/>
    </w:rPr>
  </w:style>
  <w:style w:type="paragraph" w:styleId="TOC3">
    <w:name w:val="toc 3"/>
    <w:basedOn w:val="a4"/>
    <w:next w:val="a4"/>
    <w:autoRedefine/>
    <w:uiPriority w:val="39"/>
    <w:qFormat/>
    <w:rsid w:val="00D57C2E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4"/>
    <w:link w:val="aff3"/>
    <w:uiPriority w:val="99"/>
    <w:qFormat/>
    <w:rsid w:val="00D57C2E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4"/>
    <w:autoRedefine/>
    <w:qFormat/>
    <w:rsid w:val="00D57C2E"/>
    <w:pPr>
      <w:numPr>
        <w:numId w:val="45"/>
      </w:numPr>
    </w:pPr>
    <w:rPr>
      <w:color w:val="595959"/>
    </w:rPr>
  </w:style>
  <w:style w:type="paragraph" w:styleId="4">
    <w:name w:val="List Number 4"/>
    <w:basedOn w:val="a4"/>
    <w:qFormat/>
    <w:rsid w:val="00D57C2E"/>
    <w:pPr>
      <w:numPr>
        <w:numId w:val="47"/>
      </w:numPr>
    </w:pPr>
    <w:rPr>
      <w:color w:val="595959"/>
    </w:rPr>
  </w:style>
  <w:style w:type="paragraph" w:styleId="TOC8">
    <w:name w:val="toc 8"/>
    <w:basedOn w:val="a4"/>
    <w:next w:val="a4"/>
    <w:autoRedefine/>
    <w:uiPriority w:val="39"/>
    <w:rsid w:val="00D57C2E"/>
    <w:pPr>
      <w:ind w:left="2940"/>
    </w:pPr>
    <w:rPr>
      <w:color w:val="595959"/>
      <w:sz w:val="24"/>
    </w:rPr>
  </w:style>
  <w:style w:type="paragraph" w:styleId="37">
    <w:name w:val="index 3"/>
    <w:basedOn w:val="a4"/>
    <w:next w:val="a4"/>
    <w:autoRedefine/>
    <w:qFormat/>
    <w:rsid w:val="00D57C2E"/>
    <w:pPr>
      <w:ind w:leftChars="400" w:left="400"/>
    </w:pPr>
    <w:rPr>
      <w:color w:val="595959"/>
      <w:sz w:val="24"/>
    </w:rPr>
  </w:style>
  <w:style w:type="paragraph" w:styleId="aff4">
    <w:name w:val="Date"/>
    <w:basedOn w:val="a4"/>
    <w:next w:val="a4"/>
    <w:link w:val="aff5"/>
    <w:rsid w:val="00D57C2E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4"/>
    <w:link w:val="26"/>
    <w:qFormat/>
    <w:rsid w:val="00D57C2E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4"/>
    <w:link w:val="aff7"/>
    <w:rsid w:val="00D57C2E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4"/>
    <w:qFormat/>
    <w:rsid w:val="00D57C2E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4"/>
    <w:link w:val="aff9"/>
    <w:qFormat/>
    <w:rsid w:val="00D57C2E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D57C2E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4"/>
    <w:rsid w:val="00D57C2E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4"/>
    <w:rsid w:val="00D57C2E"/>
    <w:rPr>
      <w:color w:val="595959"/>
    </w:rPr>
  </w:style>
  <w:style w:type="paragraph" w:styleId="affd">
    <w:name w:val="header"/>
    <w:basedOn w:val="a4"/>
    <w:link w:val="affe"/>
    <w:autoRedefine/>
    <w:qFormat/>
    <w:rsid w:val="00D57C2E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4"/>
    <w:link w:val="afff0"/>
    <w:qFormat/>
    <w:rsid w:val="00D57C2E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4"/>
    <w:next w:val="a4"/>
    <w:link w:val="TOC10"/>
    <w:autoRedefine/>
    <w:uiPriority w:val="39"/>
    <w:qFormat/>
    <w:rsid w:val="00D57C2E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4"/>
    <w:qFormat/>
    <w:rsid w:val="00D57C2E"/>
    <w:pPr>
      <w:spacing w:after="120"/>
      <w:ind w:leftChars="800" w:left="1680"/>
    </w:pPr>
    <w:rPr>
      <w:color w:val="595959"/>
    </w:rPr>
  </w:style>
  <w:style w:type="paragraph" w:styleId="TOC4">
    <w:name w:val="toc 4"/>
    <w:basedOn w:val="a4"/>
    <w:next w:val="a4"/>
    <w:autoRedefine/>
    <w:uiPriority w:val="39"/>
    <w:qFormat/>
    <w:rsid w:val="00D57C2E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4"/>
    <w:next w:val="11"/>
    <w:qFormat/>
    <w:rsid w:val="00D57C2E"/>
    <w:rPr>
      <w:b/>
      <w:bCs/>
      <w:color w:val="595959"/>
    </w:rPr>
  </w:style>
  <w:style w:type="paragraph" w:styleId="11">
    <w:name w:val="index 1"/>
    <w:basedOn w:val="a4"/>
    <w:next w:val="a4"/>
    <w:autoRedefine/>
    <w:rsid w:val="00D57C2E"/>
    <w:rPr>
      <w:color w:val="595959"/>
      <w:sz w:val="24"/>
    </w:rPr>
  </w:style>
  <w:style w:type="paragraph" w:styleId="afff2">
    <w:name w:val="Subtitle"/>
    <w:basedOn w:val="a4"/>
    <w:link w:val="afff3"/>
    <w:qFormat/>
    <w:rsid w:val="00D57C2E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4"/>
    <w:qFormat/>
    <w:rsid w:val="00D57C2E"/>
    <w:pPr>
      <w:numPr>
        <w:numId w:val="48"/>
      </w:numPr>
    </w:pPr>
    <w:rPr>
      <w:color w:val="595959"/>
    </w:rPr>
  </w:style>
  <w:style w:type="paragraph" w:styleId="afff4">
    <w:name w:val="List"/>
    <w:basedOn w:val="a4"/>
    <w:qFormat/>
    <w:rsid w:val="00D57C2E"/>
    <w:pPr>
      <w:ind w:left="200" w:hangingChars="200" w:hanging="200"/>
    </w:pPr>
    <w:rPr>
      <w:color w:val="595959"/>
    </w:rPr>
  </w:style>
  <w:style w:type="paragraph" w:styleId="afff5">
    <w:name w:val="footnote text"/>
    <w:basedOn w:val="a4"/>
    <w:link w:val="afff6"/>
    <w:rsid w:val="00D57C2E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4"/>
    <w:next w:val="a4"/>
    <w:autoRedefine/>
    <w:uiPriority w:val="39"/>
    <w:rsid w:val="00D57C2E"/>
    <w:pPr>
      <w:ind w:left="2100"/>
    </w:pPr>
    <w:rPr>
      <w:color w:val="595959"/>
      <w:sz w:val="24"/>
    </w:rPr>
  </w:style>
  <w:style w:type="paragraph" w:styleId="55">
    <w:name w:val="List 5"/>
    <w:basedOn w:val="a4"/>
    <w:rsid w:val="00D57C2E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4"/>
    <w:link w:val="39"/>
    <w:rsid w:val="00D57C2E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4"/>
    <w:next w:val="a4"/>
    <w:autoRedefine/>
    <w:rsid w:val="00D57C2E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4"/>
    <w:next w:val="a4"/>
    <w:autoRedefine/>
    <w:qFormat/>
    <w:rsid w:val="00D57C2E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4"/>
    <w:next w:val="a4"/>
    <w:autoRedefine/>
    <w:uiPriority w:val="99"/>
    <w:rsid w:val="00D57C2E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D57C2E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4"/>
    <w:next w:val="a4"/>
    <w:autoRedefine/>
    <w:uiPriority w:val="39"/>
    <w:qFormat/>
    <w:rsid w:val="00D57C2E"/>
    <w:pPr>
      <w:ind w:left="3360"/>
    </w:pPr>
    <w:rPr>
      <w:color w:val="595959"/>
      <w:sz w:val="24"/>
    </w:rPr>
  </w:style>
  <w:style w:type="paragraph" w:styleId="27">
    <w:name w:val="Body Text 2"/>
    <w:basedOn w:val="a4"/>
    <w:link w:val="28"/>
    <w:rsid w:val="00D57C2E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4"/>
    <w:qFormat/>
    <w:rsid w:val="00D57C2E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4"/>
    <w:rsid w:val="00D57C2E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4"/>
    <w:link w:val="afff9"/>
    <w:rsid w:val="00D57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4"/>
    <w:link w:val="HTML2"/>
    <w:rsid w:val="00D57C2E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4"/>
    <w:uiPriority w:val="99"/>
    <w:rsid w:val="00D57C2E"/>
    <w:rPr>
      <w:color w:val="595959"/>
    </w:rPr>
  </w:style>
  <w:style w:type="paragraph" w:styleId="3a">
    <w:name w:val="List Continue 3"/>
    <w:basedOn w:val="a4"/>
    <w:rsid w:val="00D57C2E"/>
    <w:pPr>
      <w:spacing w:after="120"/>
      <w:ind w:leftChars="600" w:left="1260"/>
    </w:pPr>
    <w:rPr>
      <w:color w:val="595959"/>
    </w:rPr>
  </w:style>
  <w:style w:type="paragraph" w:styleId="2a">
    <w:name w:val="index 2"/>
    <w:basedOn w:val="a4"/>
    <w:next w:val="a4"/>
    <w:autoRedefine/>
    <w:qFormat/>
    <w:rsid w:val="00D57C2E"/>
    <w:pPr>
      <w:ind w:leftChars="200" w:left="200"/>
    </w:pPr>
    <w:rPr>
      <w:color w:val="595959"/>
      <w:sz w:val="24"/>
    </w:rPr>
  </w:style>
  <w:style w:type="paragraph" w:styleId="afffb">
    <w:name w:val="Title"/>
    <w:basedOn w:val="a4"/>
    <w:link w:val="afffc"/>
    <w:qFormat/>
    <w:rsid w:val="00D57C2E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D57C2E"/>
    <w:rPr>
      <w:b/>
      <w:bCs/>
    </w:rPr>
  </w:style>
  <w:style w:type="paragraph" w:styleId="2b">
    <w:name w:val="Body Text First Indent 2"/>
    <w:basedOn w:val="afe"/>
    <w:link w:val="2c"/>
    <w:qFormat/>
    <w:rsid w:val="00D57C2E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D57C2E"/>
    <w:rPr>
      <w:b/>
      <w:bCs/>
    </w:rPr>
  </w:style>
  <w:style w:type="character" w:styleId="affff0">
    <w:name w:val="endnote reference"/>
    <w:rsid w:val="00D57C2E"/>
    <w:rPr>
      <w:vertAlign w:val="superscript"/>
    </w:rPr>
  </w:style>
  <w:style w:type="character" w:styleId="affff1">
    <w:name w:val="page number"/>
    <w:qFormat/>
    <w:rsid w:val="00D57C2E"/>
  </w:style>
  <w:style w:type="character" w:styleId="affff2">
    <w:name w:val="FollowedHyperlink"/>
    <w:qFormat/>
    <w:rsid w:val="00D57C2E"/>
    <w:rPr>
      <w:color w:val="954F72"/>
      <w:u w:val="single"/>
    </w:rPr>
  </w:style>
  <w:style w:type="character" w:styleId="affff3">
    <w:name w:val="Emphasis"/>
    <w:qFormat/>
    <w:rsid w:val="00D57C2E"/>
    <w:rPr>
      <w:i/>
      <w:iCs/>
    </w:rPr>
  </w:style>
  <w:style w:type="character" w:styleId="affff4">
    <w:name w:val="line number"/>
    <w:qFormat/>
    <w:rsid w:val="00D57C2E"/>
  </w:style>
  <w:style w:type="character" w:styleId="HTML3">
    <w:name w:val="HTML Definition"/>
    <w:qFormat/>
    <w:rsid w:val="00D57C2E"/>
    <w:rPr>
      <w:i/>
      <w:iCs/>
    </w:rPr>
  </w:style>
  <w:style w:type="character" w:styleId="HTML4">
    <w:name w:val="HTML Typewriter"/>
    <w:qFormat/>
    <w:rsid w:val="00D57C2E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D57C2E"/>
  </w:style>
  <w:style w:type="character" w:styleId="HTML6">
    <w:name w:val="HTML Variable"/>
    <w:qFormat/>
    <w:rsid w:val="00D57C2E"/>
    <w:rPr>
      <w:i/>
      <w:iCs/>
    </w:rPr>
  </w:style>
  <w:style w:type="character" w:styleId="affff5">
    <w:name w:val="Hyperlink"/>
    <w:uiPriority w:val="99"/>
    <w:rsid w:val="00D57C2E"/>
    <w:rPr>
      <w:color w:val="0000FF"/>
      <w:u w:val="none"/>
    </w:rPr>
  </w:style>
  <w:style w:type="character" w:styleId="HTML7">
    <w:name w:val="HTML Code"/>
    <w:qFormat/>
    <w:rsid w:val="00D57C2E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D57C2E"/>
    <w:rPr>
      <w:sz w:val="21"/>
      <w:szCs w:val="21"/>
    </w:rPr>
  </w:style>
  <w:style w:type="character" w:styleId="HTML8">
    <w:name w:val="HTML Cite"/>
    <w:qFormat/>
    <w:rsid w:val="00D57C2E"/>
    <w:rPr>
      <w:i/>
      <w:iCs/>
    </w:rPr>
  </w:style>
  <w:style w:type="character" w:styleId="affff7">
    <w:name w:val="footnote reference"/>
    <w:qFormat/>
    <w:rsid w:val="00D57C2E"/>
    <w:rPr>
      <w:vertAlign w:val="superscript"/>
    </w:rPr>
  </w:style>
  <w:style w:type="character" w:styleId="HTML9">
    <w:name w:val="HTML Keyboard"/>
    <w:qFormat/>
    <w:rsid w:val="00D57C2E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D57C2E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4"/>
    <w:link w:val="TableHeadingCharChar"/>
    <w:autoRedefine/>
    <w:qFormat/>
    <w:rsid w:val="00D57C2E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D57C2E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D57C2E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D57C2E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4"/>
    <w:autoRedefine/>
    <w:rsid w:val="00D57C2E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D57C2E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4"/>
    <w:autoRedefine/>
    <w:qFormat/>
    <w:rsid w:val="00D57C2E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D57C2E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D57C2E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4"/>
    <w:next w:val="a4"/>
    <w:qFormat/>
    <w:rsid w:val="00D57C2E"/>
    <w:rPr>
      <w:color w:val="595959"/>
    </w:rPr>
  </w:style>
  <w:style w:type="paragraph" w:customStyle="1" w:styleId="FigureText1">
    <w:name w:val="Figure Text1"/>
    <w:next w:val="FigureText"/>
    <w:autoRedefine/>
    <w:qFormat/>
    <w:rsid w:val="00D57C2E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D57C2E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4"/>
    <w:qFormat/>
    <w:rsid w:val="00D57C2E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D57C2E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4"/>
    <w:next w:val="a4"/>
    <w:qFormat/>
    <w:rsid w:val="00D57C2E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4"/>
    <w:next w:val="a4"/>
    <w:qFormat/>
    <w:rsid w:val="00D57C2E"/>
    <w:pPr>
      <w:ind w:left="420"/>
    </w:pPr>
    <w:rPr>
      <w:color w:val="595959"/>
    </w:rPr>
  </w:style>
  <w:style w:type="paragraph" w:customStyle="1" w:styleId="affffa">
    <w:name w:val="主标题"/>
    <w:basedOn w:val="a4"/>
    <w:next w:val="a4"/>
    <w:qFormat/>
    <w:rsid w:val="00D57C2E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4"/>
    <w:rsid w:val="00D57C2E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D57C2E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D57C2E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D57C2E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4"/>
    <w:next w:val="a4"/>
    <w:qFormat/>
    <w:rsid w:val="00D57C2E"/>
    <w:pPr>
      <w:ind w:leftChars="2500" w:left="100"/>
    </w:pPr>
    <w:rPr>
      <w:color w:val="595959"/>
    </w:rPr>
  </w:style>
  <w:style w:type="paragraph" w:customStyle="1" w:styleId="text-bold">
    <w:name w:val="text-bold"/>
    <w:basedOn w:val="a4"/>
    <w:qFormat/>
    <w:rsid w:val="00D57C2E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4"/>
    <w:next w:val="a4"/>
    <w:autoRedefine/>
    <w:qFormat/>
    <w:rsid w:val="00D57C2E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4"/>
    <w:rsid w:val="00D57C2E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4"/>
    <w:autoRedefine/>
    <w:qFormat/>
    <w:rsid w:val="00D57C2E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4"/>
    <w:qFormat/>
    <w:rsid w:val="00D57C2E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D57C2E"/>
    <w:pPr>
      <w:ind w:left="374"/>
    </w:pPr>
  </w:style>
  <w:style w:type="paragraph" w:customStyle="1" w:styleId="CAUTIONText">
    <w:name w:val="CAUTION Text"/>
    <w:basedOn w:val="a4"/>
    <w:next w:val="CAUTIONTextList"/>
    <w:autoRedefine/>
    <w:qFormat/>
    <w:rsid w:val="00D57C2E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D57C2E"/>
    <w:pPr>
      <w:numPr>
        <w:numId w:val="57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4"/>
    <w:autoRedefine/>
    <w:qFormat/>
    <w:rsid w:val="00D57C2E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D57C2E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4"/>
    <w:autoRedefine/>
    <w:qFormat/>
    <w:rsid w:val="00D57C2E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4"/>
    <w:autoRedefine/>
    <w:qFormat/>
    <w:rsid w:val="00D57C2E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4"/>
    <w:qFormat/>
    <w:rsid w:val="00D57C2E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4"/>
    <w:next w:val="a4"/>
    <w:rsid w:val="00D57C2E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D57C2E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D57C2E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4"/>
    <w:rsid w:val="00D57C2E"/>
    <w:rPr>
      <w:i/>
      <w:color w:val="0000FF"/>
    </w:rPr>
  </w:style>
  <w:style w:type="paragraph" w:customStyle="1" w:styleId="FigureDescription">
    <w:name w:val="Figure Description"/>
    <w:next w:val="Figure"/>
    <w:qFormat/>
    <w:rsid w:val="00D57C2E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4"/>
    <w:rsid w:val="00D57C2E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4"/>
    <w:qFormat/>
    <w:rsid w:val="00D57C2E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4"/>
    <w:rsid w:val="00D57C2E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4"/>
    <w:qFormat/>
    <w:rsid w:val="00D57C2E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D57C2E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4"/>
    <w:autoRedefine/>
    <w:qFormat/>
    <w:rsid w:val="00D57C2E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D57C2E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4"/>
    <w:rsid w:val="00D57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D57C2E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4"/>
    <w:autoRedefine/>
    <w:rsid w:val="00D57C2E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4"/>
    <w:next w:val="a4"/>
    <w:rsid w:val="00D57C2E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D57C2E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D57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4"/>
    <w:qFormat/>
    <w:rsid w:val="00D57C2E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D57C2E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D57C2E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4"/>
    <w:next w:val="a4"/>
    <w:autoRedefine/>
    <w:qFormat/>
    <w:rsid w:val="00D57C2E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4"/>
    <w:next w:val="a4"/>
    <w:link w:val="TableDescriptionChar"/>
    <w:autoRedefine/>
    <w:qFormat/>
    <w:rsid w:val="00D57C2E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4"/>
    <w:rsid w:val="00D57C2E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4"/>
    <w:qFormat/>
    <w:rsid w:val="00D57C2E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4"/>
    <w:next w:val="a4"/>
    <w:qFormat/>
    <w:rsid w:val="00D57C2E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D57C2E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4"/>
    <w:rsid w:val="00D57C2E"/>
    <w:pPr>
      <w:ind w:firstLine="420"/>
    </w:pPr>
    <w:rPr>
      <w:color w:val="595959"/>
    </w:rPr>
  </w:style>
  <w:style w:type="paragraph" w:customStyle="1" w:styleId="212">
    <w:name w:val="列表编号 21"/>
    <w:basedOn w:val="a4"/>
    <w:qFormat/>
    <w:rsid w:val="00D57C2E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4"/>
    <w:rsid w:val="00D57C2E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4"/>
    <w:qFormat/>
    <w:rsid w:val="00D57C2E"/>
    <w:pPr>
      <w:ind w:leftChars="2100" w:left="100"/>
    </w:pPr>
    <w:rPr>
      <w:color w:val="595959"/>
    </w:rPr>
  </w:style>
  <w:style w:type="paragraph" w:customStyle="1" w:styleId="411">
    <w:name w:val="列表接续 41"/>
    <w:basedOn w:val="a4"/>
    <w:qFormat/>
    <w:rsid w:val="00D57C2E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D57C2E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4"/>
    <w:qFormat/>
    <w:rsid w:val="00D57C2E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4"/>
    <w:rsid w:val="00D57C2E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4"/>
    <w:next w:val="a4"/>
    <w:rsid w:val="00D57C2E"/>
    <w:pPr>
      <w:jc w:val="center"/>
    </w:pPr>
    <w:rPr>
      <w:color w:val="595959"/>
    </w:rPr>
  </w:style>
  <w:style w:type="paragraph" w:customStyle="1" w:styleId="810">
    <w:name w:val="索引 81"/>
    <w:basedOn w:val="a4"/>
    <w:next w:val="a4"/>
    <w:qFormat/>
    <w:rsid w:val="00D57C2E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D57C2E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4"/>
    <w:next w:val="110"/>
    <w:rsid w:val="00D57C2E"/>
    <w:rPr>
      <w:b/>
      <w:bCs/>
      <w:color w:val="595959"/>
    </w:rPr>
  </w:style>
  <w:style w:type="paragraph" w:customStyle="1" w:styleId="110">
    <w:name w:val="索引 11"/>
    <w:basedOn w:val="a4"/>
    <w:next w:val="a4"/>
    <w:rsid w:val="00D57C2E"/>
    <w:rPr>
      <w:color w:val="595959"/>
      <w:sz w:val="24"/>
    </w:rPr>
  </w:style>
  <w:style w:type="paragraph" w:customStyle="1" w:styleId="HTML10">
    <w:name w:val="HTML 地址1"/>
    <w:basedOn w:val="a4"/>
    <w:rsid w:val="00D57C2E"/>
    <w:rPr>
      <w:i/>
      <w:iCs/>
      <w:color w:val="595959"/>
    </w:rPr>
  </w:style>
  <w:style w:type="paragraph" w:customStyle="1" w:styleId="1f0">
    <w:name w:val="寄信人地址1"/>
    <w:basedOn w:val="a4"/>
    <w:rsid w:val="00D57C2E"/>
    <w:rPr>
      <w:color w:val="595959"/>
    </w:rPr>
  </w:style>
  <w:style w:type="paragraph" w:customStyle="1" w:styleId="610">
    <w:name w:val="索引 61"/>
    <w:basedOn w:val="a4"/>
    <w:next w:val="a4"/>
    <w:qFormat/>
    <w:rsid w:val="00D57C2E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4"/>
    <w:next w:val="a4"/>
    <w:rsid w:val="00D57C2E"/>
    <w:pPr>
      <w:ind w:left="1260"/>
    </w:pPr>
    <w:rPr>
      <w:color w:val="595959"/>
    </w:rPr>
  </w:style>
  <w:style w:type="paragraph" w:customStyle="1" w:styleId="NotesHeadinginTable">
    <w:name w:val="Notes Heading in Table"/>
    <w:next w:val="a4"/>
    <w:qFormat/>
    <w:rsid w:val="00D57C2E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4"/>
    <w:rsid w:val="00D57C2E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4"/>
    <w:autoRedefine/>
    <w:rsid w:val="00D57C2E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4"/>
    <w:qFormat/>
    <w:rsid w:val="00D57C2E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D57C2E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4"/>
    <w:rsid w:val="00D57C2E"/>
    <w:rPr>
      <w:color w:val="595959"/>
    </w:rPr>
  </w:style>
  <w:style w:type="paragraph" w:customStyle="1" w:styleId="Code">
    <w:name w:val="Code"/>
    <w:basedOn w:val="a4"/>
    <w:rsid w:val="00D57C2E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4"/>
    <w:qFormat/>
    <w:rsid w:val="00D57C2E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4"/>
    <w:rsid w:val="00D57C2E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4"/>
    <w:next w:val="a4"/>
    <w:qFormat/>
    <w:rsid w:val="00D57C2E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D57C2E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4"/>
    <w:autoRedefine/>
    <w:rsid w:val="00D57C2E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D57C2E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4"/>
    <w:qFormat/>
    <w:rsid w:val="00D57C2E"/>
    <w:pPr>
      <w:ind w:leftChars="1400" w:left="100"/>
    </w:pPr>
    <w:rPr>
      <w:color w:val="595959"/>
    </w:rPr>
  </w:style>
  <w:style w:type="paragraph" w:customStyle="1" w:styleId="213">
    <w:name w:val="索引 21"/>
    <w:basedOn w:val="a4"/>
    <w:next w:val="a4"/>
    <w:qFormat/>
    <w:rsid w:val="00D57C2E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D57C2E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4"/>
    <w:autoRedefine/>
    <w:qFormat/>
    <w:rsid w:val="00D57C2E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4"/>
    <w:next w:val="a4"/>
    <w:qFormat/>
    <w:rsid w:val="00D57C2E"/>
    <w:pPr>
      <w:spacing w:before="120"/>
    </w:pPr>
    <w:rPr>
      <w:color w:val="595959"/>
    </w:rPr>
  </w:style>
  <w:style w:type="paragraph" w:customStyle="1" w:styleId="1f4">
    <w:name w:val="文档结构图1"/>
    <w:basedOn w:val="a4"/>
    <w:qFormat/>
    <w:rsid w:val="00D57C2E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4"/>
    <w:rsid w:val="00D57C2E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D57C2E"/>
    <w:rPr>
      <w:b/>
      <w:bCs/>
      <w:color w:val="595959"/>
    </w:rPr>
  </w:style>
  <w:style w:type="paragraph" w:customStyle="1" w:styleId="1f6">
    <w:name w:val="结束语1"/>
    <w:basedOn w:val="a4"/>
    <w:qFormat/>
    <w:rsid w:val="00D57C2E"/>
    <w:pPr>
      <w:ind w:leftChars="2100" w:left="100"/>
    </w:pPr>
    <w:rPr>
      <w:color w:val="595959"/>
    </w:rPr>
  </w:style>
  <w:style w:type="paragraph" w:customStyle="1" w:styleId="1f7">
    <w:name w:val="纯文本1"/>
    <w:basedOn w:val="a4"/>
    <w:qFormat/>
    <w:rsid w:val="00D57C2E"/>
    <w:rPr>
      <w:rFonts w:ascii="SimSun" w:hAnsi="Courier New" w:cs="Courier New"/>
      <w:color w:val="595959"/>
    </w:rPr>
  </w:style>
  <w:style w:type="paragraph" w:customStyle="1" w:styleId="affffc">
    <w:name w:val="目录"/>
    <w:basedOn w:val="a4"/>
    <w:next w:val="a4"/>
    <w:qFormat/>
    <w:rsid w:val="00D57C2E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D57C2E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4"/>
    <w:uiPriority w:val="34"/>
    <w:qFormat/>
    <w:rsid w:val="00D57C2E"/>
    <w:pPr>
      <w:ind w:firstLineChars="200" w:firstLine="420"/>
    </w:pPr>
    <w:rPr>
      <w:color w:val="595959"/>
    </w:rPr>
  </w:style>
  <w:style w:type="paragraph" w:customStyle="1" w:styleId="1f8">
    <w:name w:val="文本块1"/>
    <w:basedOn w:val="a4"/>
    <w:rsid w:val="00D57C2E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4"/>
    <w:qFormat/>
    <w:rsid w:val="00D57C2E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D57C2E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D57C2E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4"/>
    <w:rsid w:val="00D57C2E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4"/>
    <w:rsid w:val="00D57C2E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4"/>
    <w:autoRedefine/>
    <w:qFormat/>
    <w:rsid w:val="00D57C2E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4"/>
    <w:autoRedefine/>
    <w:rsid w:val="00D57C2E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4"/>
    <w:autoRedefine/>
    <w:qFormat/>
    <w:rsid w:val="00D57C2E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4"/>
    <w:next w:val="a4"/>
    <w:qFormat/>
    <w:rsid w:val="00D57C2E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4"/>
    <w:qFormat/>
    <w:rsid w:val="00D57C2E"/>
    <w:rPr>
      <w:color w:val="595959"/>
    </w:rPr>
  </w:style>
  <w:style w:type="paragraph" w:customStyle="1" w:styleId="mb0">
    <w:name w:val="mb0"/>
    <w:basedOn w:val="a4"/>
    <w:rsid w:val="00D57C2E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4"/>
    <w:qFormat/>
    <w:rsid w:val="00D57C2E"/>
    <w:rPr>
      <w:color w:val="595959"/>
      <w:kern w:val="0"/>
    </w:rPr>
  </w:style>
  <w:style w:type="paragraph" w:customStyle="1" w:styleId="ManualTitle1">
    <w:name w:val="Manual Title1"/>
    <w:rsid w:val="00D57C2E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4"/>
    <w:qFormat/>
    <w:rsid w:val="00D57C2E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4"/>
    <w:next w:val="a4"/>
    <w:qFormat/>
    <w:rsid w:val="00D57C2E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4"/>
    <w:rsid w:val="00D57C2E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4"/>
    <w:qFormat/>
    <w:rsid w:val="00D57C2E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4"/>
    <w:rsid w:val="00D57C2E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4"/>
    <w:qFormat/>
    <w:rsid w:val="00D57C2E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4"/>
    <w:qFormat/>
    <w:rsid w:val="00D57C2E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D57C2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4"/>
    <w:qFormat/>
    <w:rsid w:val="00D57C2E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D57C2E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D57C2E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D57C2E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D57C2E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D57C2E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4"/>
    <w:next w:val="a4"/>
    <w:autoRedefine/>
    <w:qFormat/>
    <w:rsid w:val="00D57C2E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4"/>
    <w:qFormat/>
    <w:rsid w:val="00D57C2E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4"/>
    <w:qFormat/>
    <w:rsid w:val="00D57C2E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4"/>
    <w:autoRedefine/>
    <w:rsid w:val="00D57C2E"/>
    <w:pPr>
      <w:jc w:val="center"/>
    </w:pPr>
    <w:rPr>
      <w:b/>
      <w:sz w:val="18"/>
    </w:rPr>
  </w:style>
  <w:style w:type="paragraph" w:customStyle="1" w:styleId="afffff5">
    <w:name w:val="表格文本"/>
    <w:basedOn w:val="a4"/>
    <w:rsid w:val="00D57C2E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4"/>
    <w:rsid w:val="00D57C2E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4"/>
    <w:link w:val="Char0"/>
    <w:rsid w:val="00D57C2E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4"/>
    <w:next w:val="a4"/>
    <w:autoRedefine/>
    <w:rsid w:val="00D57C2E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4"/>
    <w:autoRedefine/>
    <w:qFormat/>
    <w:rsid w:val="00D57C2E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4"/>
    <w:autoRedefine/>
    <w:rsid w:val="00D57C2E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4"/>
    <w:autoRedefine/>
    <w:qFormat/>
    <w:rsid w:val="00D57C2E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4"/>
    <w:autoRedefine/>
    <w:qFormat/>
    <w:rsid w:val="00D57C2E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4"/>
    <w:autoRedefine/>
    <w:qFormat/>
    <w:rsid w:val="00D57C2E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qFormat/>
    <w:rsid w:val="00D57C2E"/>
    <w:pPr>
      <w:jc w:val="right"/>
    </w:pPr>
    <w:rPr>
      <w:sz w:val="18"/>
    </w:rPr>
  </w:style>
  <w:style w:type="paragraph" w:customStyle="1" w:styleId="referance">
    <w:name w:val="referance"/>
    <w:basedOn w:val="a4"/>
    <w:autoRedefine/>
    <w:qFormat/>
    <w:rsid w:val="00D57C2E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4"/>
    <w:autoRedefine/>
    <w:qFormat/>
    <w:rsid w:val="00D57C2E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4"/>
    <w:autoRedefine/>
    <w:qFormat/>
    <w:rsid w:val="00D57C2E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D57C2E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4"/>
    <w:autoRedefine/>
    <w:qFormat/>
    <w:rsid w:val="00D57C2E"/>
    <w:pPr>
      <w:ind w:left="198" w:hanging="113"/>
    </w:pPr>
  </w:style>
  <w:style w:type="paragraph" w:customStyle="1" w:styleId="catalog2">
    <w:name w:val="catalog 2"/>
    <w:basedOn w:val="a4"/>
    <w:qFormat/>
    <w:rsid w:val="00D57C2E"/>
    <w:pPr>
      <w:ind w:left="453" w:hanging="283"/>
    </w:pPr>
  </w:style>
  <w:style w:type="paragraph" w:customStyle="1" w:styleId="catalog4">
    <w:name w:val="catalog 4"/>
    <w:basedOn w:val="a4"/>
    <w:autoRedefine/>
    <w:qFormat/>
    <w:rsid w:val="00D57C2E"/>
    <w:pPr>
      <w:ind w:left="1134" w:hanging="567"/>
    </w:pPr>
  </w:style>
  <w:style w:type="paragraph" w:customStyle="1" w:styleId="catalog5">
    <w:name w:val="catalog 5"/>
    <w:basedOn w:val="a4"/>
    <w:rsid w:val="00D57C2E"/>
    <w:pPr>
      <w:ind w:left="680"/>
    </w:pPr>
  </w:style>
  <w:style w:type="paragraph" w:customStyle="1" w:styleId="catalog6">
    <w:name w:val="catalog 6"/>
    <w:basedOn w:val="a4"/>
    <w:autoRedefine/>
    <w:qFormat/>
    <w:rsid w:val="00D57C2E"/>
    <w:pPr>
      <w:ind w:left="1757" w:hanging="907"/>
    </w:pPr>
  </w:style>
  <w:style w:type="paragraph" w:customStyle="1" w:styleId="catalog7">
    <w:name w:val="catalog 7"/>
    <w:basedOn w:val="a4"/>
    <w:autoRedefine/>
    <w:rsid w:val="00D57C2E"/>
    <w:pPr>
      <w:ind w:left="2041" w:hanging="1077"/>
    </w:pPr>
    <w:rPr>
      <w:rFonts w:ascii="SimSun"/>
    </w:rPr>
  </w:style>
  <w:style w:type="paragraph" w:customStyle="1" w:styleId="catalog8">
    <w:name w:val="catalog 8"/>
    <w:basedOn w:val="a4"/>
    <w:autoRedefine/>
    <w:qFormat/>
    <w:rsid w:val="00D57C2E"/>
    <w:pPr>
      <w:ind w:left="113"/>
    </w:pPr>
  </w:style>
  <w:style w:type="paragraph" w:customStyle="1" w:styleId="catalog9">
    <w:name w:val="catalog 9"/>
    <w:basedOn w:val="a4"/>
    <w:autoRedefine/>
    <w:rsid w:val="00D57C2E"/>
    <w:pPr>
      <w:ind w:left="113"/>
    </w:pPr>
  </w:style>
  <w:style w:type="paragraph" w:customStyle="1" w:styleId="figuredescriptionwithoutautonumbering">
    <w:name w:val="figure description without auto numbering"/>
    <w:basedOn w:val="a4"/>
    <w:autoRedefine/>
    <w:rsid w:val="00D57C2E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4"/>
    <w:autoRedefine/>
    <w:qFormat/>
    <w:rsid w:val="00D57C2E"/>
    <w:rPr>
      <w:sz w:val="18"/>
    </w:rPr>
  </w:style>
  <w:style w:type="paragraph" w:customStyle="1" w:styleId="textindentation">
    <w:name w:val="text indentation"/>
    <w:basedOn w:val="a4"/>
    <w:autoRedefine/>
    <w:rsid w:val="00D57C2E"/>
    <w:pPr>
      <w:spacing w:line="360" w:lineRule="auto"/>
      <w:ind w:left="1134"/>
    </w:pPr>
  </w:style>
  <w:style w:type="paragraph" w:customStyle="1" w:styleId="keywords">
    <w:name w:val="keywords"/>
    <w:basedOn w:val="a4"/>
    <w:autoRedefine/>
    <w:qFormat/>
    <w:rsid w:val="00D57C2E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4"/>
    <w:autoRedefine/>
    <w:qFormat/>
    <w:rsid w:val="00D57C2E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4"/>
    <w:autoRedefine/>
    <w:qFormat/>
    <w:rsid w:val="00D57C2E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4"/>
    <w:autoRedefine/>
    <w:qFormat/>
    <w:rsid w:val="00D57C2E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4"/>
    <w:autoRedefine/>
    <w:qFormat/>
    <w:rsid w:val="00D57C2E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4"/>
    <w:autoRedefine/>
    <w:qFormat/>
    <w:rsid w:val="00D57C2E"/>
    <w:pPr>
      <w:spacing w:line="360" w:lineRule="auto"/>
    </w:pPr>
  </w:style>
  <w:style w:type="paragraph" w:customStyle="1" w:styleId="afffff9">
    <w:name w:val="图号"/>
    <w:basedOn w:val="a4"/>
    <w:autoRedefine/>
    <w:rsid w:val="00D57C2E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4"/>
    <w:autoRedefine/>
    <w:rsid w:val="00D57C2E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4"/>
    <w:autoRedefine/>
    <w:rsid w:val="00D57C2E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4"/>
    <w:rsid w:val="00D57C2E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4"/>
    <w:autoRedefine/>
    <w:rsid w:val="00D57C2E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D57C2E"/>
  </w:style>
  <w:style w:type="paragraph" w:customStyle="1" w:styleId="afffffe">
    <w:name w:val="内容说明"/>
    <w:autoRedefine/>
    <w:qFormat/>
    <w:rsid w:val="00D57C2E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4"/>
    <w:qFormat/>
    <w:rsid w:val="00D57C2E"/>
    <w:pPr>
      <w:jc w:val="center"/>
    </w:pPr>
    <w:rPr>
      <w:sz w:val="18"/>
    </w:rPr>
  </w:style>
  <w:style w:type="paragraph" w:customStyle="1" w:styleId="DefaultText0">
    <w:name w:val="Default Text"/>
    <w:basedOn w:val="a4"/>
    <w:rsid w:val="00D57C2E"/>
    <w:rPr>
      <w:sz w:val="24"/>
    </w:rPr>
  </w:style>
  <w:style w:type="paragraph" w:customStyle="1" w:styleId="affffff0">
    <w:name w:val="缺省文本"/>
    <w:basedOn w:val="a4"/>
    <w:autoRedefine/>
    <w:qFormat/>
    <w:rsid w:val="00D57C2E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4"/>
    <w:next w:val="affffff1"/>
    <w:autoRedefine/>
    <w:rsid w:val="00D57C2E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4"/>
    <w:autoRedefine/>
    <w:qFormat/>
    <w:rsid w:val="00D57C2E"/>
    <w:pPr>
      <w:jc w:val="center"/>
    </w:pPr>
    <w:rPr>
      <w:rFonts w:ascii="Arial" w:hAnsi="Arial"/>
    </w:rPr>
  </w:style>
  <w:style w:type="paragraph" w:customStyle="1" w:styleId="affffff3">
    <w:name w:val="修订记录"/>
    <w:basedOn w:val="a4"/>
    <w:autoRedefine/>
    <w:rsid w:val="00D57C2E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4"/>
    <w:link w:val="CharCharChar"/>
    <w:qFormat/>
    <w:rsid w:val="00D57C2E"/>
    <w:pPr>
      <w:jc w:val="center"/>
    </w:pPr>
    <w:rPr>
      <w:b/>
    </w:rPr>
  </w:style>
  <w:style w:type="paragraph" w:customStyle="1" w:styleId="affffff4">
    <w:name w:val="参考资料清单+倾斜+蓝色"/>
    <w:basedOn w:val="a4"/>
    <w:autoRedefine/>
    <w:qFormat/>
    <w:rsid w:val="00D57C2E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D57C2E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4"/>
    <w:qFormat/>
    <w:rsid w:val="00D57C2E"/>
    <w:pPr>
      <w:keepLines/>
    </w:pPr>
    <w:rPr>
      <w:sz w:val="24"/>
      <w:szCs w:val="24"/>
    </w:rPr>
  </w:style>
  <w:style w:type="paragraph" w:customStyle="1" w:styleId="1fb">
    <w:name w:val="正文1"/>
    <w:basedOn w:val="a4"/>
    <w:qFormat/>
    <w:rsid w:val="00D57C2E"/>
    <w:rPr>
      <w:rFonts w:ascii="Times New Roman" w:hAnsi="Times New Roman"/>
      <w:sz w:val="24"/>
    </w:rPr>
  </w:style>
  <w:style w:type="paragraph" w:customStyle="1" w:styleId="Char1">
    <w:name w:val="表头样式 Char"/>
    <w:basedOn w:val="a4"/>
    <w:autoRedefine/>
    <w:qFormat/>
    <w:rsid w:val="00D57C2E"/>
    <w:pPr>
      <w:jc w:val="center"/>
    </w:pPr>
    <w:rPr>
      <w:rFonts w:ascii="Arial" w:hAnsi="Arial"/>
      <w:b/>
    </w:rPr>
  </w:style>
  <w:style w:type="paragraph" w:customStyle="1" w:styleId="Affffff7">
    <w:name w:val="A"/>
    <w:basedOn w:val="a4"/>
    <w:rsid w:val="00D57C2E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D57C2E"/>
  </w:style>
  <w:style w:type="paragraph" w:customStyle="1" w:styleId="DKBA">
    <w:name w:val="DKBA"/>
    <w:basedOn w:val="a4"/>
    <w:autoRedefine/>
    <w:qFormat/>
    <w:rsid w:val="00D57C2E"/>
    <w:pPr>
      <w:jc w:val="right"/>
    </w:pPr>
    <w:rPr>
      <w:sz w:val="72"/>
      <w:szCs w:val="72"/>
    </w:rPr>
  </w:style>
  <w:style w:type="paragraph" w:customStyle="1" w:styleId="affffff8">
    <w:name w:val="文档编号"/>
    <w:basedOn w:val="a4"/>
    <w:autoRedefine/>
    <w:qFormat/>
    <w:rsid w:val="00D57C2E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4"/>
    <w:qFormat/>
    <w:rsid w:val="00D57C2E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D57C2E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4"/>
    <w:next w:val="afc"/>
    <w:qFormat/>
    <w:rsid w:val="00D57C2E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D57C2E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3">
    <w:name w:val="标题 2 字符"/>
    <w:link w:val="20"/>
    <w:qFormat/>
    <w:rsid w:val="00D57C2E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D57C2E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D57C2E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D57C2E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D57C2E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D57C2E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D57C2E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D57C2E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9">
    <w:name w:val="宏文本 字符"/>
    <w:link w:val="a8"/>
    <w:qFormat/>
    <w:rsid w:val="00D57C2E"/>
    <w:rPr>
      <w:rFonts w:ascii="Courier New" w:hAnsi="Courier New"/>
      <w:kern w:val="2"/>
      <w:sz w:val="24"/>
      <w:szCs w:val="24"/>
    </w:rPr>
  </w:style>
  <w:style w:type="character" w:customStyle="1" w:styleId="ac">
    <w:name w:val="注释标题 字符"/>
    <w:link w:val="ab"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e">
    <w:name w:val="电子邮件签名 字符"/>
    <w:link w:val="ad"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D57C2E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D57C2E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D57C2E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D57C2E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D57C2E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D57C2E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D57C2E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D57C2E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D57C2E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D57C2E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D57C2E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D57C2E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D57C2E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D57C2E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D57C2E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D57C2E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D57C2E"/>
    <w:rPr>
      <w:rFonts w:cs="Arial"/>
    </w:rPr>
  </w:style>
  <w:style w:type="character" w:customStyle="1" w:styleId="HTML12">
    <w:name w:val="HTML 变量1"/>
    <w:rsid w:val="00D57C2E"/>
    <w:rPr>
      <w:i/>
      <w:iCs/>
    </w:rPr>
  </w:style>
  <w:style w:type="character" w:customStyle="1" w:styleId="1fd">
    <w:name w:val="页码1"/>
    <w:rsid w:val="00D57C2E"/>
  </w:style>
  <w:style w:type="character" w:customStyle="1" w:styleId="HTML13">
    <w:name w:val="HTML 键盘1"/>
    <w:rsid w:val="00D57C2E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D57C2E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D57C2E"/>
  </w:style>
  <w:style w:type="character" w:customStyle="1" w:styleId="1fe">
    <w:name w:val="行号1"/>
    <w:rsid w:val="00D57C2E"/>
  </w:style>
  <w:style w:type="character" w:customStyle="1" w:styleId="commandkeywords">
    <w:name w:val="command keywords"/>
    <w:rsid w:val="00D57C2E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D57C2E"/>
    <w:rPr>
      <w:rFonts w:ascii="Courier New" w:hAnsi="Courier New" w:cs="Courier New"/>
    </w:rPr>
  </w:style>
  <w:style w:type="character" w:customStyle="1" w:styleId="1ff">
    <w:name w:val="批注引用1"/>
    <w:rsid w:val="00D57C2E"/>
    <w:rPr>
      <w:sz w:val="21"/>
      <w:szCs w:val="21"/>
    </w:rPr>
  </w:style>
  <w:style w:type="character" w:customStyle="1" w:styleId="commandparameter">
    <w:name w:val="command parameter"/>
    <w:qFormat/>
    <w:rsid w:val="00D57C2E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D57C2E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D57C2E"/>
  </w:style>
  <w:style w:type="character" w:customStyle="1" w:styleId="CommentTextChar">
    <w:name w:val="Comment Text Char"/>
    <w:qFormat/>
    <w:rsid w:val="00D57C2E"/>
    <w:rPr>
      <w:rFonts w:cs="Times New Roman"/>
      <w:kern w:val="2"/>
      <w:sz w:val="21"/>
    </w:rPr>
  </w:style>
  <w:style w:type="character" w:customStyle="1" w:styleId="HTML17">
    <w:name w:val="HTML 定义1"/>
    <w:rsid w:val="00D57C2E"/>
    <w:rPr>
      <w:i/>
      <w:iCs/>
    </w:rPr>
  </w:style>
  <w:style w:type="character" w:customStyle="1" w:styleId="affff9">
    <w:name w:val="无间隔 字符"/>
    <w:link w:val="affff8"/>
    <w:uiPriority w:val="1"/>
    <w:rsid w:val="00D57C2E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D57C2E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D57C2E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D57C2E"/>
    <w:rPr>
      <w:i/>
      <w:iCs/>
    </w:rPr>
  </w:style>
  <w:style w:type="character" w:customStyle="1" w:styleId="CharChar8">
    <w:name w:val="Char Char8"/>
    <w:qFormat/>
    <w:rsid w:val="00D57C2E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D57C2E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D57C2E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D57C2E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D57C2E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D57C2E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D57C2E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D57C2E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D57C2E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D57C2E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5"/>
    <w:uiPriority w:val="99"/>
    <w:rsid w:val="00D57C2E"/>
    <w:rPr>
      <w:color w:val="808080"/>
    </w:rPr>
  </w:style>
  <w:style w:type="character" w:customStyle="1" w:styleId="1ff0">
    <w:name w:val="未处理的提及1"/>
    <w:basedOn w:val="a5"/>
    <w:uiPriority w:val="99"/>
    <w:unhideWhenUsed/>
    <w:rsid w:val="00D57C2E"/>
    <w:rPr>
      <w:color w:val="605E5C"/>
      <w:shd w:val="clear" w:color="auto" w:fill="E1DFDD"/>
    </w:rPr>
  </w:style>
  <w:style w:type="table" w:customStyle="1" w:styleId="TableV">
    <w:name w:val="Table V"/>
    <w:basedOn w:val="TableNoFrame"/>
    <w:uiPriority w:val="99"/>
    <w:rsid w:val="00D57C2E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character" w:customStyle="1" w:styleId="token">
    <w:name w:val="token"/>
    <w:basedOn w:val="a5"/>
    <w:rsid w:val="002863BD"/>
  </w:style>
  <w:style w:type="character" w:customStyle="1" w:styleId="text-only">
    <w:name w:val="text-only"/>
    <w:basedOn w:val="a5"/>
    <w:rsid w:val="00A01863"/>
  </w:style>
  <w:style w:type="table" w:styleId="2d">
    <w:name w:val="Plain Table 2"/>
    <w:basedOn w:val="a6"/>
    <w:uiPriority w:val="42"/>
    <w:rsid w:val="00D57C2E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b">
    <w:name w:val="正文文本首行缩进 字符"/>
    <w:aliases w:val="标题6 字符"/>
    <w:link w:val="affffff1"/>
    <w:rsid w:val="00D57C2E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b"/>
    <w:rsid w:val="00D57C2E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D57C2E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4"/>
    <w:uiPriority w:val="39"/>
    <w:qFormat/>
    <w:rsid w:val="00D57C2E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c"/>
    <w:qFormat/>
    <w:rsid w:val="00D57C2E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styleId="affffffc">
    <w:name w:val="Table Grid"/>
    <w:basedOn w:val="a6"/>
    <w:qFormat/>
    <w:rsid w:val="00D57C2E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ffffd"/>
    <w:qFormat/>
    <w:rsid w:val="00D57C2E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6"/>
    <w:uiPriority w:val="99"/>
    <w:unhideWhenUsed/>
    <w:rsid w:val="00D57C2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c"/>
    <w:rsid w:val="00D57C2E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6"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6"/>
    <w:qFormat/>
    <w:rsid w:val="00D57C2E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7"/>
    <w:semiHidden/>
    <w:rsid w:val="00D57C2E"/>
    <w:pPr>
      <w:numPr>
        <w:numId w:val="49"/>
      </w:numPr>
    </w:pPr>
  </w:style>
  <w:style w:type="numbering" w:customStyle="1" w:styleId="21">
    <w:name w:val="样式2"/>
    <w:uiPriority w:val="99"/>
    <w:rsid w:val="00D57C2E"/>
    <w:pPr>
      <w:numPr>
        <w:numId w:val="50"/>
      </w:numPr>
    </w:pPr>
  </w:style>
  <w:style w:type="numbering" w:customStyle="1" w:styleId="32">
    <w:name w:val="样式3"/>
    <w:uiPriority w:val="99"/>
    <w:rsid w:val="00D57C2E"/>
    <w:pPr>
      <w:numPr>
        <w:numId w:val="51"/>
      </w:numPr>
    </w:pPr>
  </w:style>
  <w:style w:type="numbering" w:customStyle="1" w:styleId="41">
    <w:name w:val="样式4"/>
    <w:uiPriority w:val="99"/>
    <w:rsid w:val="00D57C2E"/>
    <w:pPr>
      <w:numPr>
        <w:numId w:val="52"/>
      </w:numPr>
    </w:pPr>
  </w:style>
  <w:style w:type="table" w:customStyle="1" w:styleId="afffffff1">
    <w:name w:val="正文中的表格"/>
    <w:basedOn w:val="affffffc"/>
    <w:qFormat/>
    <w:rsid w:val="00D57C2E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6"/>
    <w:rsid w:val="00D57C2E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D57C2E"/>
  </w:style>
  <w:style w:type="table" w:customStyle="1" w:styleId="1ffb">
    <w:name w:val="样式1"/>
    <w:basedOn w:val="a6"/>
    <w:uiPriority w:val="99"/>
    <w:rsid w:val="00D57C2E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6"/>
    <w:uiPriority w:val="42"/>
    <w:qFormat/>
    <w:rsid w:val="00D57C2E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D57C2E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4"/>
    <w:uiPriority w:val="34"/>
    <w:qFormat/>
    <w:rsid w:val="00D57C2E"/>
    <w:pPr>
      <w:ind w:firstLineChars="200" w:firstLine="420"/>
    </w:pPr>
    <w:rPr>
      <w:color w:val="595959"/>
    </w:rPr>
  </w:style>
  <w:style w:type="paragraph" w:customStyle="1" w:styleId="Style281">
    <w:name w:val="_Style 281"/>
    <w:rsid w:val="00D57C2E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D57C2E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5"/>
    <w:semiHidden/>
    <w:locked/>
    <w:rsid w:val="00D57C2E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5"/>
    <w:uiPriority w:val="99"/>
    <w:semiHidden/>
    <w:unhideWhenUsed/>
    <w:rsid w:val="00D57C2E"/>
    <w:rPr>
      <w:color w:val="605E5C"/>
      <w:shd w:val="clear" w:color="auto" w:fill="E1DFDD"/>
    </w:rPr>
  </w:style>
  <w:style w:type="character" w:customStyle="1" w:styleId="afffffff4">
    <w:name w:val="标题制式小类"/>
    <w:basedOn w:val="a5"/>
    <w:uiPriority w:val="1"/>
    <w:rsid w:val="00D57C2E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5"/>
    <w:uiPriority w:val="99"/>
    <w:semiHidden/>
    <w:unhideWhenUsed/>
    <w:rsid w:val="00D57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Props1.xml><?xml version="1.0" encoding="utf-8"?>
<ds:datastoreItem xmlns:ds="http://schemas.openxmlformats.org/officeDocument/2006/customXml" ds:itemID="{8A711DFD-CBD6-4E4A-9D21-7288E2721E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39714</TotalTime>
  <Pages>9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458</cp:revision>
  <cp:lastPrinted>2025-02-25T09:12:00Z</cp:lastPrinted>
  <dcterms:created xsi:type="dcterms:W3CDTF">2023-02-15T10:00:00Z</dcterms:created>
  <dcterms:modified xsi:type="dcterms:W3CDTF">2025-02-25T09:12:00Z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