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8E6516" w14:paraId="6872F386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49D0FC7" w14:textId="08D0BE35" w:rsidR="008E6516" w:rsidRDefault="007755EF">
            <w:pPr>
              <w:pStyle w:val="Cover1"/>
            </w:pPr>
            <w:r>
              <w:t>OpenCPU</w:t>
            </w:r>
          </w:p>
        </w:tc>
      </w:tr>
      <w:tr w:rsidR="008E6516" w14:paraId="067D5C35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CF5384B" w14:textId="7B49B252" w:rsidR="008E6516" w:rsidRDefault="00484B22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r w:rsidR="007755EF">
              <w:rPr>
                <w:color w:val="404040"/>
                <w:sz w:val="52"/>
                <w:szCs w:val="52"/>
              </w:rPr>
              <w:t>MQTT API</w:t>
            </w:r>
            <w:r w:rsidR="007755EF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8E6516" w14:paraId="4B6DC6B3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2471142" w14:textId="73BB018B" w:rsidR="008E6516" w:rsidRDefault="007755EF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517F79">
              <w:rPr>
                <w:rFonts w:hint="eastAsia"/>
              </w:rPr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590C01">
              <w:rPr>
                <w:noProof/>
              </w:rPr>
              <w:t>2025-02-26</w:t>
            </w:r>
            <w:r>
              <w:fldChar w:fldCharType="end"/>
            </w:r>
          </w:p>
        </w:tc>
      </w:tr>
    </w:tbl>
    <w:p w14:paraId="4D6CA3EF" w14:textId="77777777" w:rsidR="008E6516" w:rsidRDefault="008E6516"/>
    <w:p w14:paraId="5BD9D8AC" w14:textId="77777777" w:rsidR="008E6516" w:rsidRDefault="008E6516">
      <w:pPr>
        <w:sectPr w:rsidR="008E6516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4F5A17F3" w14:textId="77777777" w:rsidR="008E6516" w:rsidRDefault="007755EF">
      <w:pPr>
        <w:pStyle w:val="Cover3"/>
      </w:pPr>
      <w:r>
        <w:lastRenderedPageBreak/>
        <w:t>版权声明</w:t>
      </w:r>
    </w:p>
    <w:p w14:paraId="4E559A78" w14:textId="77777777" w:rsidR="008E6516" w:rsidRDefault="007755EF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2025</w:t>
      </w:r>
      <w:r>
        <w:t>。深圳市有方科技股份有限公司保留所有权利。</w:t>
      </w:r>
    </w:p>
    <w:p w14:paraId="4513DB97" w14:textId="77777777" w:rsidR="008E6516" w:rsidRDefault="007755EF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25DBFC36" w14:textId="77777777" w:rsidR="008E6516" w:rsidRDefault="008E6516">
      <w:pPr>
        <w:pStyle w:val="CoverText"/>
      </w:pPr>
    </w:p>
    <w:p w14:paraId="03675A9E" w14:textId="77777777" w:rsidR="008E6516" w:rsidRDefault="007755EF">
      <w:pPr>
        <w:pStyle w:val="CoverText"/>
      </w:pPr>
      <w:r>
        <w:rPr>
          <w:noProof/>
        </w:rPr>
        <w:drawing>
          <wp:inline distT="0" distB="0" distL="114300" distR="114300" wp14:anchorId="11470898" wp14:editId="6D2161F1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2F0C1F50" w14:textId="77777777" w:rsidR="008E6516" w:rsidRDefault="007755EF">
      <w:pPr>
        <w:pStyle w:val="CoverText"/>
      </w:pPr>
      <w:r>
        <w:t>本文档中出现的其他商标，由商标所有者所有。</w:t>
      </w:r>
    </w:p>
    <w:p w14:paraId="7F1A1793" w14:textId="77777777" w:rsidR="008E6516" w:rsidRDefault="008E6516">
      <w:pPr>
        <w:pStyle w:val="CoverText"/>
      </w:pPr>
    </w:p>
    <w:p w14:paraId="2707689A" w14:textId="77777777" w:rsidR="008E6516" w:rsidRDefault="007755EF">
      <w:pPr>
        <w:pStyle w:val="Cover3"/>
      </w:pPr>
      <w:r>
        <w:t>说明</w:t>
      </w:r>
    </w:p>
    <w:p w14:paraId="62449BB5" w14:textId="77777777" w:rsidR="008E6516" w:rsidRDefault="007755EF">
      <w:pPr>
        <w:pStyle w:val="CoverText"/>
      </w:pPr>
      <w:r>
        <w:t>本文档的使用对象为系统工程师，开发工程师及测试工程师。</w:t>
      </w:r>
    </w:p>
    <w:p w14:paraId="7D165EB2" w14:textId="77777777" w:rsidR="008E6516" w:rsidRDefault="007755EF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5E3BBABD" w14:textId="77777777" w:rsidR="008E6516" w:rsidRDefault="008E6516">
      <w:pPr>
        <w:pStyle w:val="CoverText"/>
      </w:pPr>
    </w:p>
    <w:p w14:paraId="3477CA0A" w14:textId="77777777" w:rsidR="008E6516" w:rsidRDefault="007755EF">
      <w:pPr>
        <w:pStyle w:val="CoverText"/>
      </w:pPr>
      <w:r>
        <w:t>由于产品版本升级或其它原因，本文档内容会在不预先通知的情况下进行必要的更新。</w:t>
      </w:r>
    </w:p>
    <w:p w14:paraId="728EB241" w14:textId="77777777" w:rsidR="008E6516" w:rsidRDefault="007755EF">
      <w:pPr>
        <w:pStyle w:val="CoverText"/>
      </w:pPr>
      <w:r>
        <w:t>除非另有约定，本文档中的所有陈述、信息和建议不构成任何明示或暗示的担保。</w:t>
      </w:r>
    </w:p>
    <w:p w14:paraId="67595289" w14:textId="77777777" w:rsidR="008E6516" w:rsidRDefault="008E6516">
      <w:pPr>
        <w:pStyle w:val="CoverText"/>
      </w:pPr>
    </w:p>
    <w:p w14:paraId="68C03366" w14:textId="77777777" w:rsidR="008E6516" w:rsidRDefault="008E6516">
      <w:pPr>
        <w:pStyle w:val="CoverText"/>
      </w:pPr>
    </w:p>
    <w:p w14:paraId="3080C3E5" w14:textId="77777777" w:rsidR="008E6516" w:rsidRDefault="007755EF">
      <w:pPr>
        <w:pStyle w:val="CoverText"/>
      </w:pPr>
      <w:r>
        <w:t>深圳市有方科技股份有限公司为客户提供全方位的技术支持，任何垂询请直接联系您的客户经理或发送邮件至以下邮箱：</w:t>
      </w:r>
    </w:p>
    <w:p w14:paraId="56E7FAFC" w14:textId="77777777" w:rsidR="008E6516" w:rsidRDefault="007755EF">
      <w:pPr>
        <w:pStyle w:val="CoverText"/>
        <w:ind w:firstLineChars="550" w:firstLine="1100"/>
      </w:pPr>
      <w:r>
        <w:t>Sales@neoway.com</w:t>
      </w:r>
    </w:p>
    <w:p w14:paraId="1C948ABD" w14:textId="77777777" w:rsidR="008E6516" w:rsidRDefault="007755EF">
      <w:pPr>
        <w:pStyle w:val="CoverText"/>
        <w:ind w:firstLineChars="550" w:firstLine="1100"/>
      </w:pPr>
      <w:r>
        <w:t>Support@neoway.com</w:t>
      </w:r>
    </w:p>
    <w:p w14:paraId="099B2B70" w14:textId="77777777" w:rsidR="008E6516" w:rsidRDefault="007755EF">
      <w:pPr>
        <w:pStyle w:val="CoverText"/>
      </w:pPr>
      <w:r>
        <w:t>公司网址：</w:t>
      </w:r>
      <w:r>
        <w:t>http://www.neoway.com</w:t>
      </w:r>
    </w:p>
    <w:p w14:paraId="20DE12B3" w14:textId="77777777" w:rsidR="008E6516" w:rsidRDefault="008E6516">
      <w:pPr>
        <w:pStyle w:val="CoverText"/>
        <w:sectPr w:rsidR="008E6516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02801A8C" w14:textId="77777777" w:rsidR="008E6516" w:rsidRDefault="007755EF">
      <w:pPr>
        <w:pStyle w:val="Contents"/>
      </w:pPr>
      <w:r>
        <w:lastRenderedPageBreak/>
        <w:t>目录</w:t>
      </w:r>
    </w:p>
    <w:bookmarkStart w:id="1" w:name="_Toc383425345"/>
    <w:p w14:paraId="7117F064" w14:textId="1E5818A3" w:rsidR="00ED7BB4" w:rsidRDefault="007755EF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470907" w:history="1">
        <w:r w:rsidR="00ED7BB4" w:rsidRPr="004B34B1">
          <w:rPr>
            <w:rStyle w:val="affff6"/>
            <w:rFonts w:hint="eastAsia"/>
          </w:rPr>
          <w:t>关于本文档</w:t>
        </w:r>
        <w:r w:rsidR="00ED7BB4">
          <w:rPr>
            <w:rFonts w:hint="eastAsia"/>
            <w:webHidden/>
          </w:rPr>
          <w:tab/>
        </w:r>
        <w:r w:rsidR="00ED7BB4">
          <w:rPr>
            <w:rFonts w:hint="eastAsia"/>
            <w:webHidden/>
          </w:rPr>
          <w:fldChar w:fldCharType="begin"/>
        </w:r>
        <w:r w:rsidR="00ED7BB4">
          <w:rPr>
            <w:rFonts w:hint="eastAsia"/>
            <w:webHidden/>
          </w:rPr>
          <w:instrText xml:space="preserve"> </w:instrText>
        </w:r>
        <w:r w:rsidR="00ED7BB4">
          <w:rPr>
            <w:webHidden/>
          </w:rPr>
          <w:instrText>PAGEREF _Toc191470907 \h</w:instrText>
        </w:r>
        <w:r w:rsidR="00ED7BB4">
          <w:rPr>
            <w:rFonts w:hint="eastAsia"/>
            <w:webHidden/>
          </w:rPr>
          <w:instrText xml:space="preserve"> </w:instrText>
        </w:r>
        <w:r w:rsidR="00ED7BB4">
          <w:rPr>
            <w:rFonts w:hint="eastAsia"/>
            <w:webHidden/>
          </w:rPr>
        </w:r>
        <w:r w:rsidR="00ED7BB4">
          <w:rPr>
            <w:webHidden/>
          </w:rPr>
          <w:fldChar w:fldCharType="separate"/>
        </w:r>
        <w:r w:rsidR="00590C01">
          <w:rPr>
            <w:webHidden/>
          </w:rPr>
          <w:t>iv</w:t>
        </w:r>
        <w:r w:rsidR="00ED7BB4">
          <w:rPr>
            <w:rFonts w:hint="eastAsia"/>
            <w:webHidden/>
          </w:rPr>
          <w:fldChar w:fldCharType="end"/>
        </w:r>
      </w:hyperlink>
    </w:p>
    <w:p w14:paraId="3E6E15D4" w14:textId="40778244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08" w:history="1">
        <w:r w:rsidRPr="004B34B1">
          <w:rPr>
            <w:rStyle w:val="affff6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483644" w14:textId="3280F48D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09" w:history="1">
        <w:r w:rsidRPr="004B34B1">
          <w:rPr>
            <w:rStyle w:val="affff6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5696CA" w14:textId="687D40F3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0" w:history="1">
        <w:r w:rsidRPr="004B34B1">
          <w:rPr>
            <w:rStyle w:val="affff6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E36CD1" w14:textId="10B72CC7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1" w:history="1">
        <w:r w:rsidRPr="004B34B1">
          <w:rPr>
            <w:rStyle w:val="affff6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D278ED" w14:textId="79EFE57E" w:rsidR="00ED7BB4" w:rsidRDefault="00ED7BB4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70912" w:history="1">
        <w:r w:rsidRPr="004B34B1">
          <w:rPr>
            <w:rStyle w:val="affff6"/>
            <w:rFonts w:cs="Times New Roman" w:hint="eastAsia"/>
          </w:rPr>
          <w:t>1</w:t>
        </w:r>
        <w:r w:rsidRPr="004B34B1">
          <w:rPr>
            <w:rStyle w:val="affff6"/>
            <w:rFonts w:hint="eastAsia"/>
          </w:rPr>
          <w:t xml:space="preserve"> </w:t>
        </w:r>
        <w:r w:rsidRPr="004B34B1">
          <w:rPr>
            <w:rStyle w:val="affff6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_Toc191470912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90C01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2D75DE43" w14:textId="641D63A3" w:rsidR="00ED7BB4" w:rsidRDefault="00ED7BB4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70913" w:history="1">
        <w:r w:rsidRPr="004B34B1">
          <w:rPr>
            <w:rStyle w:val="affff6"/>
            <w:rFonts w:cs="Times New Roman" w:hint="eastAsia"/>
          </w:rPr>
          <w:t>2</w:t>
        </w:r>
        <w:r w:rsidRPr="004B34B1">
          <w:rPr>
            <w:rStyle w:val="affff6"/>
            <w:rFonts w:hint="eastAsia"/>
          </w:rPr>
          <w:t xml:space="preserve"> API </w:t>
        </w:r>
        <w:r w:rsidRPr="004B34B1">
          <w:rPr>
            <w:rStyle w:val="affff6"/>
            <w:rFonts w:hint="eastAsia"/>
          </w:rPr>
          <w:t>介绍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_Toc191470913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90C01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1DDC72BB" w14:textId="2C50109D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4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2.1</w:t>
        </w:r>
        <w:r w:rsidRPr="004B34B1">
          <w:rPr>
            <w:rStyle w:val="affff6"/>
            <w:rFonts w:hint="eastAsia"/>
            <w:noProof/>
          </w:rPr>
          <w:t xml:space="preserve"> </w:t>
        </w:r>
        <w:r w:rsidRPr="004B34B1">
          <w:rPr>
            <w:rStyle w:val="affff6"/>
            <w:rFonts w:hint="eastAsia"/>
            <w:noProof/>
          </w:rPr>
          <w:t>数据结构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2A20DD" w14:textId="3194729B" w:rsidR="00ED7BB4" w:rsidRDefault="00ED7BB4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5" w:history="1">
        <w:r w:rsidRPr="004B34B1">
          <w:rPr>
            <w:rStyle w:val="affff6"/>
            <w:rFonts w:cs="Times New Roman" w:hint="eastAsia"/>
            <w:bCs/>
            <w:noProof/>
            <w:snapToGrid w:val="0"/>
            <w:kern w:val="0"/>
          </w:rPr>
          <w:t>2.1.1</w:t>
        </w:r>
        <w:r w:rsidRPr="004B34B1">
          <w:rPr>
            <w:rStyle w:val="affff6"/>
            <w:rFonts w:hint="eastAsia"/>
            <w:noProof/>
          </w:rPr>
          <w:t xml:space="preserve"> MQTTClient </w:t>
        </w:r>
        <w:r w:rsidRPr="004B34B1">
          <w:rPr>
            <w:rStyle w:val="affff6"/>
            <w:rFonts w:hint="eastAsia"/>
            <w:noProof/>
          </w:rPr>
          <w:t>客户端实例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3B8937" w14:textId="6142BE80" w:rsidR="00ED7BB4" w:rsidRDefault="00ED7BB4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6" w:history="1">
        <w:r w:rsidRPr="004B34B1">
          <w:rPr>
            <w:rStyle w:val="affff6"/>
            <w:rFonts w:cs="Times New Roman" w:hint="eastAsia"/>
            <w:bCs/>
            <w:noProof/>
            <w:snapToGrid w:val="0"/>
            <w:kern w:val="0"/>
          </w:rPr>
          <w:t>2.1.2</w:t>
        </w:r>
        <w:r w:rsidRPr="004B34B1">
          <w:rPr>
            <w:rStyle w:val="affff6"/>
            <w:rFonts w:hint="eastAsia"/>
            <w:noProof/>
          </w:rPr>
          <w:t xml:space="preserve"> void (*messageHandler)(MessageData*)</w:t>
        </w:r>
        <w:r w:rsidRPr="004B34B1">
          <w:rPr>
            <w:rStyle w:val="affff6"/>
            <w:rFonts w:hint="eastAsia"/>
            <w:noProof/>
          </w:rPr>
          <w:t>消息处理回调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0BCF09" w14:textId="1CC7EF36" w:rsidR="00ED7BB4" w:rsidRDefault="00ED7BB4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7" w:history="1">
        <w:r w:rsidRPr="004B34B1">
          <w:rPr>
            <w:rStyle w:val="affff6"/>
            <w:rFonts w:cs="Times New Roman" w:hint="eastAsia"/>
            <w:bCs/>
            <w:noProof/>
            <w:snapToGrid w:val="0"/>
            <w:kern w:val="0"/>
          </w:rPr>
          <w:t>2.1.3</w:t>
        </w:r>
        <w:r w:rsidRPr="004B34B1">
          <w:rPr>
            <w:rStyle w:val="affff6"/>
            <w:rFonts w:hint="eastAsia"/>
            <w:noProof/>
          </w:rPr>
          <w:t xml:space="preserve"> MQTTMessage</w:t>
        </w:r>
        <w:r w:rsidRPr="004B34B1">
          <w:rPr>
            <w:rStyle w:val="affff6"/>
            <w:rFonts w:hint="eastAsia"/>
            <w:noProof/>
          </w:rPr>
          <w:t>消息处理回调参数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124DC2" w14:textId="0EBA7E8C" w:rsidR="00ED7BB4" w:rsidRDefault="00ED7BB4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8" w:history="1">
        <w:r w:rsidRPr="004B34B1">
          <w:rPr>
            <w:rStyle w:val="affff6"/>
            <w:rFonts w:cs="Times New Roman" w:hint="eastAsia"/>
            <w:bCs/>
            <w:noProof/>
            <w:snapToGrid w:val="0"/>
            <w:kern w:val="0"/>
          </w:rPr>
          <w:t>2.1.4</w:t>
        </w:r>
        <w:r w:rsidRPr="004B34B1">
          <w:rPr>
            <w:rStyle w:val="affff6"/>
            <w:rFonts w:hint="eastAsia"/>
            <w:noProof/>
          </w:rPr>
          <w:t xml:space="preserve"> Network</w:t>
        </w:r>
        <w:r w:rsidRPr="004B34B1">
          <w:rPr>
            <w:rStyle w:val="affff6"/>
            <w:rFonts w:hint="eastAsia"/>
            <w:noProof/>
          </w:rPr>
          <w:t>封装和管理网络通信的核心数据和操作接口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3DDBE1" w14:textId="388E4E0D" w:rsidR="00ED7BB4" w:rsidRDefault="00ED7BB4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19" w:history="1">
        <w:r w:rsidRPr="004B34B1">
          <w:rPr>
            <w:rStyle w:val="affff6"/>
            <w:rFonts w:cs="Times New Roman" w:hint="eastAsia"/>
            <w:bCs/>
            <w:noProof/>
            <w:snapToGrid w:val="0"/>
            <w:kern w:val="0"/>
          </w:rPr>
          <w:t>2.1.5</w:t>
        </w:r>
        <w:r w:rsidRPr="004B34B1">
          <w:rPr>
            <w:rStyle w:val="affff6"/>
            <w:rFonts w:hint="eastAsia"/>
            <w:noProof/>
          </w:rPr>
          <w:t xml:space="preserve"> TLSConnectParams  </w:t>
        </w:r>
        <w:r w:rsidRPr="004B34B1">
          <w:rPr>
            <w:rStyle w:val="affff6"/>
            <w:rFonts w:hint="eastAsia"/>
            <w:noProof/>
          </w:rPr>
          <w:t>T</w:t>
        </w:r>
        <w:r w:rsidRPr="004B34B1">
          <w:rPr>
            <w:rStyle w:val="affff6"/>
            <w:rFonts w:hint="eastAsia"/>
            <w:noProof/>
          </w:rPr>
          <w:t>LS</w:t>
        </w:r>
        <w:r w:rsidRPr="004B34B1">
          <w:rPr>
            <w:rStyle w:val="affff6"/>
            <w:rFonts w:hint="eastAsia"/>
            <w:noProof/>
          </w:rPr>
          <w:t>连接参数结构体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28F665" w14:textId="4AE80250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0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2.2</w:t>
        </w:r>
        <w:r w:rsidRPr="004B34B1">
          <w:rPr>
            <w:rStyle w:val="affff6"/>
            <w:rFonts w:hint="eastAsia"/>
            <w:noProof/>
          </w:rPr>
          <w:t xml:space="preserve"> MQTTIsConnected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814840" w14:textId="3A29C4C3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1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2.3</w:t>
        </w:r>
        <w:r w:rsidRPr="004B34B1">
          <w:rPr>
            <w:rStyle w:val="affff6"/>
            <w:rFonts w:hint="eastAsia"/>
            <w:noProof/>
          </w:rPr>
          <w:t xml:space="preserve"> NetworkInit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BD84A3" w14:textId="763E0000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2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2.4</w:t>
        </w:r>
        <w:r w:rsidRPr="004B34B1">
          <w:rPr>
            <w:rStyle w:val="affff6"/>
            <w:rFonts w:hint="eastAsia"/>
            <w:noProof/>
          </w:rPr>
          <w:t xml:space="preserve"> MQTTClientInit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961C56" w14:textId="757C4AAD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3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2.5</w:t>
        </w:r>
        <w:r w:rsidRPr="004B34B1">
          <w:rPr>
            <w:rStyle w:val="affff6"/>
            <w:rFonts w:hint="eastAsia"/>
            <w:noProof/>
          </w:rPr>
          <w:t xml:space="preserve"> NetworkConnect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C9CEC7" w14:textId="7337BE78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4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2.6</w:t>
        </w:r>
        <w:r w:rsidRPr="004B34B1">
          <w:rPr>
            <w:rStyle w:val="affff6"/>
            <w:rFonts w:hint="eastAsia"/>
            <w:noProof/>
          </w:rPr>
          <w:t xml:space="preserve"> MQTTConnect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0EA9B2" w14:textId="6CE9F5C0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5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2.7</w:t>
        </w:r>
        <w:r w:rsidRPr="004B34B1">
          <w:rPr>
            <w:rStyle w:val="affff6"/>
            <w:rFonts w:hint="eastAsia"/>
            <w:noProof/>
          </w:rPr>
          <w:t xml:space="preserve"> MQTTPublish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90DFD1" w14:textId="332607DF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6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2.8</w:t>
        </w:r>
        <w:r w:rsidRPr="004B34B1">
          <w:rPr>
            <w:rStyle w:val="affff6"/>
            <w:rFonts w:hint="eastAsia"/>
            <w:noProof/>
          </w:rPr>
          <w:t xml:space="preserve"> MQTTSubscribe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E719B5" w14:textId="4CECDD72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7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2.9</w:t>
        </w:r>
        <w:r w:rsidRPr="004B34B1">
          <w:rPr>
            <w:rStyle w:val="affff6"/>
            <w:rFonts w:hint="eastAsia"/>
            <w:noProof/>
          </w:rPr>
          <w:t xml:space="preserve"> MQTTSubscribe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D22B38" w14:textId="101CB592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8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2.10</w:t>
        </w:r>
        <w:r w:rsidRPr="004B34B1">
          <w:rPr>
            <w:rStyle w:val="affff6"/>
            <w:rFonts w:hint="eastAsia"/>
            <w:noProof/>
          </w:rPr>
          <w:t xml:space="preserve"> MQTTDisconnect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D0BD7C" w14:textId="7D6308A5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29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2.11</w:t>
        </w:r>
        <w:r w:rsidRPr="004B34B1">
          <w:rPr>
            <w:rStyle w:val="affff6"/>
            <w:rFonts w:hint="eastAsia"/>
            <w:noProof/>
          </w:rPr>
          <w:t xml:space="preserve"> NetworkDisconnect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023C74" w14:textId="195F935E" w:rsidR="00ED7BB4" w:rsidRDefault="00ED7BB4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70930" w:history="1">
        <w:r w:rsidRPr="004B34B1">
          <w:rPr>
            <w:rStyle w:val="affff6"/>
            <w:rFonts w:cs="Times New Roman" w:hint="eastAsia"/>
            <w:noProof/>
            <w:snapToGrid w:val="0"/>
            <w:kern w:val="0"/>
          </w:rPr>
          <w:t>2.12</w:t>
        </w:r>
        <w:r w:rsidRPr="004B34B1">
          <w:rPr>
            <w:rStyle w:val="affff6"/>
            <w:rFonts w:hint="eastAsia"/>
            <w:noProof/>
          </w:rPr>
          <w:t xml:space="preserve"> MQTTYield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_Toc191470930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C0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FBE2ED" w14:textId="58D5F206" w:rsidR="008E6516" w:rsidRDefault="007755EF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Cs w:val="22"/>
        </w:rPr>
        <w:fldChar w:fldCharType="end"/>
      </w:r>
    </w:p>
    <w:p w14:paraId="343D5E9D" w14:textId="77777777" w:rsidR="008E6516" w:rsidRDefault="008E6516">
      <w:pPr>
        <w:sectPr w:rsidR="008E6516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31636F93" w14:textId="77777777" w:rsidR="008E6516" w:rsidRDefault="007755EF">
      <w:pPr>
        <w:pStyle w:val="AboutThisDocument"/>
      </w:pPr>
      <w:bookmarkStart w:id="2" w:name="_Toc191470907"/>
      <w:bookmarkEnd w:id="1"/>
      <w:r>
        <w:lastRenderedPageBreak/>
        <w:t>关于本文档</w:t>
      </w:r>
      <w:bookmarkEnd w:id="2"/>
    </w:p>
    <w:p w14:paraId="4EBC1944" w14:textId="77777777" w:rsidR="008E6516" w:rsidRDefault="007755EF">
      <w:pPr>
        <w:pStyle w:val="Heading2NoNumber"/>
      </w:pPr>
      <w:bookmarkStart w:id="3" w:name="_Toc191470908"/>
      <w:r>
        <w:t>范围</w:t>
      </w:r>
      <w:bookmarkEnd w:id="3"/>
    </w:p>
    <w:p w14:paraId="38B88086" w14:textId="77777777" w:rsidR="00484B22" w:rsidRPr="001F5327" w:rsidRDefault="00484B22" w:rsidP="00484B22">
      <w:pPr>
        <w:pStyle w:val="afc"/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>
        <w:t>。</w:t>
      </w:r>
    </w:p>
    <w:p w14:paraId="37686EEA" w14:textId="77777777" w:rsidR="008E6516" w:rsidRDefault="007755EF">
      <w:pPr>
        <w:pStyle w:val="Heading2NoNumber"/>
      </w:pPr>
      <w:bookmarkStart w:id="4" w:name="_Toc191470909"/>
      <w:r>
        <w:t>读者对象</w:t>
      </w:r>
      <w:bookmarkEnd w:id="4"/>
    </w:p>
    <w:p w14:paraId="3C73E7D1" w14:textId="77777777" w:rsidR="008E6516" w:rsidRDefault="007755EF">
      <w:pPr>
        <w:pStyle w:val="afc"/>
      </w:pPr>
      <w:r>
        <w:t>本文档的使用对象为系统工程师，开发工程师及测试工程师。</w:t>
      </w:r>
    </w:p>
    <w:p w14:paraId="45910A7A" w14:textId="77777777" w:rsidR="008E6516" w:rsidRDefault="007755EF">
      <w:pPr>
        <w:pStyle w:val="Heading2NoNumber"/>
      </w:pPr>
      <w:bookmarkStart w:id="5" w:name="_Toc191470910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8E6516" w14:paraId="2D1B1BCE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84BC415" w14:textId="77777777" w:rsidR="008E6516" w:rsidRDefault="007755EF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DAE4AB2" w14:textId="77777777" w:rsidR="008E6516" w:rsidRDefault="007755EF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2746C2C" w14:textId="77777777" w:rsidR="008E6516" w:rsidRDefault="007755EF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2766C833" w14:textId="77777777" w:rsidR="008E6516" w:rsidRDefault="007755EF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8E6516" w14:paraId="213CA839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406680F" w14:textId="77777777" w:rsidR="008E6516" w:rsidRDefault="007755EF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4D2C019" w14:textId="13202D54" w:rsidR="008E6516" w:rsidRDefault="007755EF">
            <w:pPr>
              <w:pStyle w:val="TableText"/>
            </w:pPr>
            <w:r>
              <w:rPr>
                <w:lang w:eastAsia="en-US"/>
              </w:rPr>
              <w:t>202</w:t>
            </w:r>
            <w:r w:rsidR="00484B22">
              <w:t>5</w:t>
            </w:r>
            <w:r w:rsidR="006926AD">
              <w:rPr>
                <w:lang w:eastAsia="en-US"/>
              </w:rPr>
              <w:t>-</w:t>
            </w:r>
            <w:r w:rsidR="00484B22">
              <w:t>01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4203ED9" w14:textId="77777777" w:rsidR="008E6516" w:rsidRDefault="007755EF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417D46A" w14:textId="7B4D64F7" w:rsidR="008E6516" w:rsidRDefault="007755EF">
            <w:pPr>
              <w:pStyle w:val="TableText"/>
            </w:pPr>
            <w:r>
              <w:t>Niu</w:t>
            </w:r>
            <w:r w:rsidR="00484B22">
              <w:t xml:space="preserve"> </w:t>
            </w:r>
            <w:r>
              <w:t>Sulong</w:t>
            </w:r>
          </w:p>
        </w:tc>
      </w:tr>
      <w:tr w:rsidR="006926AD" w14:paraId="04B93B88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F0E51A6" w14:textId="77777777" w:rsidR="006926AD" w:rsidRDefault="006926AD">
            <w:pPr>
              <w:pStyle w:val="TableText"/>
            </w:pPr>
            <w: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35F16F5" w14:textId="77777777" w:rsidR="006926AD" w:rsidRDefault="006926AD">
            <w:pPr>
              <w:pStyle w:val="TableText"/>
            </w:pPr>
            <w:r>
              <w:t>2025-02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200A40D" w14:textId="12E2FA22" w:rsidR="006926AD" w:rsidRPr="006926AD" w:rsidRDefault="006926AD">
            <w:pPr>
              <w:pStyle w:val="TableText"/>
            </w:pPr>
            <w:r w:rsidRPr="006926AD">
              <w:t>更新了</w:t>
            </w:r>
            <w:r w:rsidR="00484B22">
              <w:t>MQTT</w:t>
            </w:r>
            <w:r w:rsidR="007F7251">
              <w:rPr>
                <w:rFonts w:hint="eastAsia"/>
              </w:rPr>
              <w:t>相关</w:t>
            </w:r>
            <w:r w:rsidRPr="006926AD">
              <w:t>结构体参数的说明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DA2418A" w14:textId="00CAB34E" w:rsidR="006926AD" w:rsidRDefault="006926AD">
            <w:pPr>
              <w:pStyle w:val="TableText"/>
            </w:pPr>
            <w:r>
              <w:t>Niu</w:t>
            </w:r>
            <w:r w:rsidR="00484B22">
              <w:t xml:space="preserve"> </w:t>
            </w:r>
            <w:r>
              <w:t>Sulong</w:t>
            </w:r>
          </w:p>
        </w:tc>
      </w:tr>
    </w:tbl>
    <w:p w14:paraId="512D8647" w14:textId="77777777" w:rsidR="008E6516" w:rsidRDefault="007755EF">
      <w:pPr>
        <w:pStyle w:val="Heading2NoNumber"/>
      </w:pPr>
      <w:bookmarkStart w:id="6" w:name="_Toc191470911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8E6516" w14:paraId="2FE96581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A8542A2" w14:textId="77777777" w:rsidR="008E6516" w:rsidRDefault="007755EF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55A2FD2" w14:textId="77777777" w:rsidR="008E6516" w:rsidRDefault="007755EF">
            <w:pPr>
              <w:pStyle w:val="TableHeading"/>
              <w:jc w:val="both"/>
            </w:pPr>
            <w:r>
              <w:t>含义</w:t>
            </w:r>
          </w:p>
        </w:tc>
      </w:tr>
      <w:tr w:rsidR="008E6516" w14:paraId="136E8E43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7E7D404" w14:textId="77777777" w:rsidR="008E6516" w:rsidRDefault="007755EF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4B759A1" wp14:editId="78F651B9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3BD623E" w14:textId="77777777" w:rsidR="008E6516" w:rsidRDefault="007755EF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8E6516" w14:paraId="3955793E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3545A7D" w14:textId="77777777" w:rsidR="008E6516" w:rsidRDefault="007755EF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1CAA170D" wp14:editId="4443167A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6201F17" w14:textId="77777777" w:rsidR="008E6516" w:rsidRDefault="007755EF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8E6516" w14:paraId="64964C2A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F1908BB" w14:textId="77777777" w:rsidR="008E6516" w:rsidRDefault="007755EF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5CC22E78" wp14:editId="207D9DDE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E70B32B" w14:textId="77777777" w:rsidR="008E6516" w:rsidRDefault="007755EF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74F4D566" w14:textId="77777777" w:rsidR="008E6516" w:rsidRDefault="008E6516">
      <w:pPr>
        <w:pStyle w:val="afc"/>
      </w:pPr>
    </w:p>
    <w:p w14:paraId="6FABAAB4" w14:textId="77777777" w:rsidR="008E6516" w:rsidRDefault="008E6516">
      <w:pPr>
        <w:rPr>
          <w:rFonts w:ascii="Arial" w:eastAsia="SimHei" w:hAnsi="Arial"/>
          <w:sz w:val="36"/>
          <w:szCs w:val="36"/>
        </w:rPr>
      </w:pPr>
    </w:p>
    <w:p w14:paraId="27C0B6F3" w14:textId="77777777" w:rsidR="008E6516" w:rsidRDefault="008E6516">
      <w:pPr>
        <w:sectPr w:rsidR="008E6516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5D165146" w14:textId="77777777" w:rsidR="00484B22" w:rsidRDefault="00484B22">
      <w:pPr>
        <w:pStyle w:val="1"/>
      </w:pPr>
      <w:bookmarkStart w:id="7" w:name="_Toc518634226"/>
      <w:bookmarkStart w:id="8" w:name="_Toc519692564"/>
      <w:bookmarkStart w:id="9" w:name="_Toc532919327"/>
      <w:bookmarkStart w:id="10" w:name="_Hlk35350379"/>
      <w:bookmarkStart w:id="11" w:name="_Toc522818594"/>
      <w:bookmarkStart w:id="12" w:name="_Toc191470912"/>
      <w:r>
        <w:lastRenderedPageBreak/>
        <w:t>概述</w:t>
      </w:r>
      <w:bookmarkEnd w:id="12"/>
    </w:p>
    <w:p w14:paraId="748716CB" w14:textId="03DBBEE0" w:rsidR="00484B22" w:rsidRDefault="00484B22" w:rsidP="00484B22">
      <w:pPr>
        <w:pStyle w:val="afc"/>
      </w:pPr>
      <w:r>
        <w:rPr>
          <w:shd w:val="clear" w:color="auto" w:fill="FDFDFE"/>
        </w:rPr>
        <w:t>本文提供基于开源库</w:t>
      </w:r>
      <w:r>
        <w:rPr>
          <w:shd w:val="clear" w:color="auto" w:fill="FDFDFE"/>
        </w:rPr>
        <w:t>paho.mqtt.embedded-c-master</w:t>
      </w:r>
      <w:r>
        <w:rPr>
          <w:shd w:val="clear" w:color="auto" w:fill="FDFDFE"/>
        </w:rPr>
        <w:t>的</w:t>
      </w:r>
      <w:r>
        <w:rPr>
          <w:shd w:val="clear" w:color="auto" w:fill="FDFDFE"/>
        </w:rPr>
        <w:t>api</w:t>
      </w:r>
      <w:r>
        <w:rPr>
          <w:shd w:val="clear" w:color="auto" w:fill="FDFDFE"/>
        </w:rPr>
        <w:t>，用于实现</w:t>
      </w:r>
      <w:r>
        <w:rPr>
          <w:rFonts w:hint="eastAsia"/>
          <w:shd w:val="clear" w:color="auto" w:fill="FDFDFE"/>
        </w:rPr>
        <w:t>MQTT</w:t>
      </w:r>
      <w:r>
        <w:rPr>
          <w:shd w:val="clear" w:color="auto" w:fill="FDFDFE"/>
        </w:rPr>
        <w:t>的连接</w:t>
      </w:r>
      <w:r>
        <w:rPr>
          <w:rFonts w:hint="eastAsia"/>
          <w:shd w:val="clear" w:color="auto" w:fill="FDFDFE"/>
        </w:rPr>
        <w:t>，以</w:t>
      </w:r>
      <w:r>
        <w:t>帮助客户的开发人员尽快完成相关应用</w:t>
      </w:r>
      <w:r>
        <w:rPr>
          <w:rFonts w:hint="eastAsia"/>
        </w:rPr>
        <w:t>的开发</w:t>
      </w:r>
      <w:r>
        <w:t>。</w:t>
      </w:r>
    </w:p>
    <w:p w14:paraId="7D8271BD" w14:textId="77777777" w:rsidR="00484B22" w:rsidRDefault="00484B22">
      <w:pPr>
        <w:pStyle w:val="WPSOffice3"/>
        <w:ind w:leftChars="190" w:left="399"/>
        <w:rPr>
          <w:rFonts w:hint="default"/>
        </w:rPr>
      </w:pPr>
    </w:p>
    <w:p w14:paraId="10525394" w14:textId="340EC423" w:rsidR="00484B22" w:rsidRDefault="00484B22">
      <w:pPr>
        <w:pStyle w:val="1"/>
      </w:pPr>
      <w:bookmarkStart w:id="13" w:name="_Toc191470913"/>
      <w:r>
        <w:rPr>
          <w:rFonts w:hint="eastAsia"/>
        </w:rPr>
        <w:lastRenderedPageBreak/>
        <w:t>API</w:t>
      </w:r>
      <w:r>
        <w:t xml:space="preserve"> </w:t>
      </w:r>
      <w:r>
        <w:t>介绍</w:t>
      </w:r>
      <w:bookmarkEnd w:id="13"/>
    </w:p>
    <w:p w14:paraId="415D083E" w14:textId="77777777" w:rsidR="00484B22" w:rsidRDefault="00484B22" w:rsidP="00484B22">
      <w:pPr>
        <w:pStyle w:val="afc"/>
      </w:pPr>
      <w:r>
        <w:t>如下接口函数定义位于</w:t>
      </w:r>
      <w:r>
        <w:t>MQTTClient.h</w:t>
      </w:r>
      <w:r>
        <w:t>，及</w:t>
      </w:r>
      <w:r>
        <w:t>MQTTFreeRTOS.h</w:t>
      </w:r>
      <w:r>
        <w:t>。</w:t>
      </w:r>
    </w:p>
    <w:p w14:paraId="29120432" w14:textId="77777777" w:rsidR="00484B22" w:rsidRDefault="00484B22" w:rsidP="00484B22">
      <w:pPr>
        <w:pStyle w:val="20"/>
      </w:pPr>
      <w:bookmarkStart w:id="14" w:name="_Toc191470914"/>
      <w:proofErr w:type="spellStart"/>
      <w:r>
        <w:t>数据结构</w:t>
      </w:r>
      <w:bookmarkEnd w:id="14"/>
      <w:proofErr w:type="spellEnd"/>
    </w:p>
    <w:p w14:paraId="3337CB8E" w14:textId="77777777" w:rsidR="00484B22" w:rsidRDefault="00484B22" w:rsidP="00484B22">
      <w:pPr>
        <w:pStyle w:val="31"/>
      </w:pPr>
      <w:bookmarkStart w:id="15" w:name="_Toc191470915"/>
      <w:r>
        <w:t xml:space="preserve">MQTTClient </w:t>
      </w:r>
      <w:r>
        <w:t>客户端实例</w:t>
      </w:r>
      <w:bookmarkEnd w:id="15"/>
    </w:p>
    <w:p w14:paraId="7E88D4CF" w14:textId="77777777" w:rsidR="00484B22" w:rsidRDefault="00484B22" w:rsidP="00484B22">
      <w:pPr>
        <w:pStyle w:val="TerminalDisplay"/>
        <w:ind w:leftChars="200" w:left="420"/>
      </w:pPr>
      <w:r>
        <w:t xml:space="preserve">typedef struct </w:t>
      </w:r>
      <w:proofErr w:type="spellStart"/>
      <w:r>
        <w:t>MQTTClient</w:t>
      </w:r>
      <w:proofErr w:type="spellEnd"/>
    </w:p>
    <w:p w14:paraId="6258FB50" w14:textId="77777777" w:rsidR="00484B22" w:rsidRDefault="00484B22" w:rsidP="00484B22">
      <w:pPr>
        <w:pStyle w:val="TerminalDisplay"/>
        <w:ind w:leftChars="200" w:left="420"/>
      </w:pPr>
      <w:r>
        <w:t>{</w:t>
      </w:r>
    </w:p>
    <w:p w14:paraId="0AAE1E7B" w14:textId="77777777" w:rsidR="00484B22" w:rsidRDefault="00484B22" w:rsidP="00484B22">
      <w:pPr>
        <w:pStyle w:val="TerminalDisplay"/>
        <w:ind w:leftChars="200" w:left="420"/>
      </w:pPr>
      <w:r>
        <w:t xml:space="preserve">    unsigned int </w:t>
      </w:r>
      <w:proofErr w:type="spellStart"/>
      <w:r>
        <w:t>next_packetid</w:t>
      </w:r>
      <w:proofErr w:type="spellEnd"/>
      <w:r>
        <w:t xml:space="preserve">,          // </w:t>
      </w:r>
      <w:r>
        <w:t>下一个消息包</w:t>
      </w:r>
      <w:r>
        <w:t>ID</w:t>
      </w:r>
    </w:p>
    <w:p w14:paraId="54D4162C" w14:textId="77777777" w:rsidR="00484B22" w:rsidRDefault="00484B22" w:rsidP="00484B22">
      <w:pPr>
        <w:pStyle w:val="TerminalDisplay"/>
        <w:ind w:leftChars="200" w:left="420"/>
      </w:pPr>
      <w:r>
        <w:t xml:space="preserve">      </w:t>
      </w:r>
      <w:proofErr w:type="spellStart"/>
      <w:r>
        <w:t>command_timeout_ms</w:t>
      </w:r>
      <w:proofErr w:type="spellEnd"/>
      <w:r>
        <w:t xml:space="preserve">;                // </w:t>
      </w:r>
      <w:r>
        <w:t>命令超时时间（毫秒）</w:t>
      </w:r>
    </w:p>
    <w:p w14:paraId="67636661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buf_size</w:t>
      </w:r>
      <w:proofErr w:type="spellEnd"/>
      <w:r>
        <w:t xml:space="preserve">,                     // </w:t>
      </w:r>
      <w:r>
        <w:t>发送缓冲区大小（字节）</w:t>
      </w:r>
    </w:p>
    <w:p w14:paraId="6B5B939E" w14:textId="77777777" w:rsidR="00484B22" w:rsidRDefault="00484B22" w:rsidP="00484B22">
      <w:pPr>
        <w:pStyle w:val="TerminalDisplay"/>
        <w:ind w:leftChars="200" w:left="420"/>
      </w:pPr>
      <w:r>
        <w:t xml:space="preserve">      </w:t>
      </w:r>
      <w:proofErr w:type="spellStart"/>
      <w:r>
        <w:t>readbuf_size</w:t>
      </w:r>
      <w:proofErr w:type="spellEnd"/>
      <w:r>
        <w:t xml:space="preserve">;                      // </w:t>
      </w:r>
      <w:r>
        <w:t>接收缓冲区大小（字节）</w:t>
      </w:r>
    </w:p>
    <w:p w14:paraId="333B0252" w14:textId="77777777" w:rsidR="00484B22" w:rsidRDefault="00484B22" w:rsidP="00484B22">
      <w:pPr>
        <w:pStyle w:val="TerminalDisplay"/>
        <w:ind w:leftChars="200" w:left="420"/>
      </w:pPr>
      <w:r>
        <w:t xml:space="preserve">    unsigned char *</w:t>
      </w:r>
      <w:proofErr w:type="spellStart"/>
      <w:r>
        <w:t>buf</w:t>
      </w:r>
      <w:proofErr w:type="spellEnd"/>
      <w:r>
        <w:t xml:space="preserve">,                  // </w:t>
      </w:r>
      <w:r>
        <w:t>发送缓冲区指针</w:t>
      </w:r>
    </w:p>
    <w:p w14:paraId="79D4C93F" w14:textId="77777777" w:rsidR="00484B22" w:rsidRDefault="00484B22" w:rsidP="00484B22">
      <w:pPr>
        <w:pStyle w:val="TerminalDisplay"/>
        <w:ind w:leftChars="200" w:left="420"/>
      </w:pPr>
      <w:r>
        <w:t xml:space="preserve">      *</w:t>
      </w:r>
      <w:proofErr w:type="spellStart"/>
      <w:r>
        <w:t>readbuf</w:t>
      </w:r>
      <w:proofErr w:type="spellEnd"/>
      <w:r>
        <w:t xml:space="preserve">;                          // </w:t>
      </w:r>
      <w:r>
        <w:t>接收缓冲区指针</w:t>
      </w:r>
    </w:p>
    <w:p w14:paraId="73395E55" w14:textId="77777777" w:rsidR="00484B22" w:rsidRDefault="00484B22" w:rsidP="00484B22">
      <w:pPr>
        <w:pStyle w:val="TerminalDisplay"/>
        <w:ind w:leftChars="200" w:left="420"/>
      </w:pPr>
      <w:r>
        <w:t xml:space="preserve">    unsigned int </w:t>
      </w:r>
      <w:proofErr w:type="spellStart"/>
      <w:r>
        <w:t>keepAliveInterval</w:t>
      </w:r>
      <w:proofErr w:type="spellEnd"/>
      <w:r>
        <w:t xml:space="preserve">;      // </w:t>
      </w:r>
      <w:r>
        <w:t>心跳间隔时间（秒）</w:t>
      </w:r>
    </w:p>
    <w:p w14:paraId="7AE4EB2C" w14:textId="77777777" w:rsidR="00484B22" w:rsidRDefault="00484B22" w:rsidP="00484B22">
      <w:pPr>
        <w:pStyle w:val="TerminalDisplay"/>
        <w:ind w:leftChars="200" w:left="420"/>
      </w:pPr>
      <w:r>
        <w:t xml:space="preserve">    char </w:t>
      </w:r>
      <w:proofErr w:type="spellStart"/>
      <w:r>
        <w:t>ping_outstanding</w:t>
      </w:r>
      <w:proofErr w:type="spellEnd"/>
      <w:r>
        <w:t xml:space="preserve">;               // </w:t>
      </w:r>
      <w:r>
        <w:t>是否已发送</w:t>
      </w:r>
      <w:r>
        <w:t>PING</w:t>
      </w:r>
      <w:r>
        <w:t>请求但未收到响应（</w:t>
      </w:r>
      <w:r>
        <w:t>0:</w:t>
      </w:r>
      <w:r>
        <w:t>否</w:t>
      </w:r>
      <w:r>
        <w:t>, 1:</w:t>
      </w:r>
      <w:r>
        <w:t>是）</w:t>
      </w:r>
    </w:p>
    <w:p w14:paraId="3B1EE069" w14:textId="77777777" w:rsidR="00484B22" w:rsidRDefault="00484B22" w:rsidP="00484B22">
      <w:pPr>
        <w:pStyle w:val="TerminalDisplay"/>
        <w:ind w:leftChars="200" w:left="420"/>
      </w:pPr>
      <w:r>
        <w:t xml:space="preserve">    int </w:t>
      </w:r>
      <w:proofErr w:type="spellStart"/>
      <w:r>
        <w:t>isconnected</w:t>
      </w:r>
      <w:proofErr w:type="spellEnd"/>
      <w:r>
        <w:t xml:space="preserve">;                     // </w:t>
      </w:r>
      <w:r>
        <w:t>是否已连接到</w:t>
      </w:r>
      <w:r>
        <w:t>MQTT</w:t>
      </w:r>
      <w:r>
        <w:t>服务器（</w:t>
      </w:r>
      <w:r>
        <w:t>0:</w:t>
      </w:r>
      <w:r>
        <w:t>未连接</w:t>
      </w:r>
      <w:r>
        <w:t>, 1:</w:t>
      </w:r>
      <w:r>
        <w:t>已连接）</w:t>
      </w:r>
    </w:p>
    <w:p w14:paraId="2A93E580" w14:textId="77777777" w:rsidR="00484B22" w:rsidRDefault="00484B22" w:rsidP="00484B22">
      <w:pPr>
        <w:pStyle w:val="TerminalDisplay"/>
        <w:ind w:leftChars="200" w:left="420"/>
      </w:pPr>
      <w:r>
        <w:t xml:space="preserve">    int </w:t>
      </w:r>
      <w:proofErr w:type="spellStart"/>
      <w:r>
        <w:t>cleansession</w:t>
      </w:r>
      <w:proofErr w:type="spellEnd"/>
      <w:r>
        <w:t xml:space="preserve">;                    // </w:t>
      </w:r>
      <w:r>
        <w:t>是否使用清理会话模式（</w:t>
      </w:r>
      <w:r>
        <w:t>0:</w:t>
      </w:r>
      <w:r>
        <w:t>否</w:t>
      </w:r>
      <w:r>
        <w:t>, 1:</w:t>
      </w:r>
      <w:r>
        <w:t>是）</w:t>
      </w:r>
    </w:p>
    <w:p w14:paraId="06D832AD" w14:textId="77777777" w:rsidR="00484B22" w:rsidRDefault="00484B22" w:rsidP="00484B22">
      <w:pPr>
        <w:pStyle w:val="TerminalDisplay"/>
        <w:ind w:leftChars="200" w:left="420"/>
      </w:pPr>
      <w:r>
        <w:t xml:space="preserve">    struct </w:t>
      </w:r>
      <w:proofErr w:type="spellStart"/>
      <w:r>
        <w:t>MessageHandlers</w:t>
      </w:r>
      <w:proofErr w:type="spellEnd"/>
    </w:p>
    <w:p w14:paraId="2F1CBBCA" w14:textId="77777777" w:rsidR="00484B22" w:rsidRDefault="00484B22" w:rsidP="00484B22">
      <w:pPr>
        <w:pStyle w:val="TerminalDisplay"/>
        <w:ind w:leftChars="200" w:left="420"/>
      </w:pPr>
      <w:r>
        <w:t xml:space="preserve">    {</w:t>
      </w:r>
    </w:p>
    <w:p w14:paraId="7C5CFCE9" w14:textId="77777777" w:rsidR="00484B22" w:rsidRDefault="00484B22" w:rsidP="00484B22">
      <w:pPr>
        <w:pStyle w:val="TerminalDisplay"/>
        <w:ind w:leftChars="200" w:left="420"/>
      </w:pPr>
      <w:r>
        <w:t xml:space="preserve">        const char* </w:t>
      </w:r>
      <w:proofErr w:type="spellStart"/>
      <w:r>
        <w:t>topicFilter</w:t>
      </w:r>
      <w:proofErr w:type="spellEnd"/>
      <w:r>
        <w:t xml:space="preserve">;         // </w:t>
      </w:r>
      <w:r>
        <w:t>主题过滤器，匹配订阅的主题</w:t>
      </w:r>
    </w:p>
    <w:p w14:paraId="165F7042" w14:textId="77777777" w:rsidR="00484B22" w:rsidRDefault="00484B22" w:rsidP="00484B22">
      <w:pPr>
        <w:pStyle w:val="TerminalDisplay"/>
        <w:ind w:leftChars="200" w:left="420"/>
      </w:pPr>
      <w:r>
        <w:t xml:space="preserve">        void (*</w:t>
      </w:r>
      <w:proofErr w:type="spellStart"/>
      <w:r>
        <w:t>fp</w:t>
      </w:r>
      <w:proofErr w:type="spellEnd"/>
      <w:r>
        <w:t>) (</w:t>
      </w:r>
      <w:proofErr w:type="spellStart"/>
      <w:r>
        <w:t>MessageData</w:t>
      </w:r>
      <w:proofErr w:type="spellEnd"/>
      <w:r>
        <w:t xml:space="preserve">*);       // </w:t>
      </w:r>
      <w:r>
        <w:t>消息处理函数指针</w:t>
      </w:r>
    </w:p>
    <w:p w14:paraId="66623FF5" w14:textId="77777777" w:rsidR="00484B22" w:rsidRDefault="00484B22" w:rsidP="00484B22">
      <w:pPr>
        <w:pStyle w:val="TerminalDisplay"/>
        <w:ind w:leftChars="200" w:left="420"/>
      </w:pPr>
      <w:r>
        <w:t xml:space="preserve">    } </w:t>
      </w:r>
      <w:proofErr w:type="spellStart"/>
      <w:r>
        <w:t>messageHandlers</w:t>
      </w:r>
      <w:proofErr w:type="spellEnd"/>
      <w:r>
        <w:t xml:space="preserve">[MAX_MESSAGE_HANDLERS]; // </w:t>
      </w:r>
      <w:r>
        <w:t>消息处理器数组，按订阅主题索引</w:t>
      </w:r>
    </w:p>
    <w:p w14:paraId="623C8BBE" w14:textId="77777777" w:rsidR="00484B22" w:rsidRDefault="00484B22" w:rsidP="00484B22">
      <w:pPr>
        <w:pStyle w:val="TerminalDisplay"/>
        <w:ind w:leftChars="200" w:left="420"/>
      </w:pPr>
      <w:r>
        <w:t xml:space="preserve">    void (*</w:t>
      </w:r>
      <w:proofErr w:type="spellStart"/>
      <w:r>
        <w:t>defaultMessageHandler</w:t>
      </w:r>
      <w:proofErr w:type="spellEnd"/>
      <w:r>
        <w:t>) (</w:t>
      </w:r>
      <w:proofErr w:type="spellStart"/>
      <w:r>
        <w:t>MessageData</w:t>
      </w:r>
      <w:proofErr w:type="spellEnd"/>
      <w:r>
        <w:t xml:space="preserve">*); // </w:t>
      </w:r>
      <w:r>
        <w:t>默认消息处理函数指针</w:t>
      </w:r>
    </w:p>
    <w:p w14:paraId="47C9EDE3" w14:textId="77777777" w:rsidR="00484B22" w:rsidRDefault="00484B22" w:rsidP="00484B22">
      <w:pPr>
        <w:pStyle w:val="TerminalDisplay"/>
        <w:ind w:leftChars="200" w:left="420"/>
      </w:pPr>
      <w:r>
        <w:t xml:space="preserve">    Network* </w:t>
      </w:r>
      <w:proofErr w:type="spellStart"/>
      <w:r>
        <w:t>ipstack</w:t>
      </w:r>
      <w:proofErr w:type="spellEnd"/>
      <w:r>
        <w:t xml:space="preserve">;                    // </w:t>
      </w:r>
      <w:r>
        <w:t>网络层接口指针</w:t>
      </w:r>
    </w:p>
    <w:p w14:paraId="28B7EC97" w14:textId="77777777" w:rsidR="00484B22" w:rsidRDefault="00484B22" w:rsidP="00484B22">
      <w:pPr>
        <w:pStyle w:val="TerminalDisplay"/>
        <w:ind w:leftChars="200" w:left="420"/>
      </w:pPr>
      <w:r>
        <w:t xml:space="preserve">    Timer </w:t>
      </w:r>
      <w:proofErr w:type="spellStart"/>
      <w:r>
        <w:t>last_sent</w:t>
      </w:r>
      <w:proofErr w:type="spellEnd"/>
      <w:r>
        <w:t xml:space="preserve">,                     // </w:t>
      </w:r>
      <w:r>
        <w:t>最后一次发送数据的时间</w:t>
      </w:r>
    </w:p>
    <w:p w14:paraId="32FC2F81" w14:textId="77777777" w:rsidR="00484B22" w:rsidRDefault="00484B22" w:rsidP="00484B22">
      <w:pPr>
        <w:pStyle w:val="TerminalDisplay"/>
        <w:ind w:leftChars="200" w:left="420"/>
      </w:pPr>
      <w:r>
        <w:t xml:space="preserve">      </w:t>
      </w:r>
      <w:proofErr w:type="spellStart"/>
      <w:r>
        <w:t>last_received</w:t>
      </w:r>
      <w:proofErr w:type="spellEnd"/>
      <w:r>
        <w:t xml:space="preserve">,                     // </w:t>
      </w:r>
      <w:r>
        <w:t>最后一次接收数据的时间</w:t>
      </w:r>
    </w:p>
    <w:p w14:paraId="0FB728C1" w14:textId="77777777" w:rsidR="00484B22" w:rsidRDefault="00484B22" w:rsidP="00484B22">
      <w:pPr>
        <w:pStyle w:val="TerminalDisplay"/>
        <w:ind w:leftChars="200" w:left="420"/>
      </w:pPr>
      <w:r>
        <w:t xml:space="preserve">      </w:t>
      </w:r>
      <w:proofErr w:type="spellStart"/>
      <w:r>
        <w:t>pingresp_timer</w:t>
      </w:r>
      <w:proofErr w:type="spellEnd"/>
      <w:r>
        <w:t>;                    // PING</w:t>
      </w:r>
      <w:r>
        <w:t>响应超时时间</w:t>
      </w:r>
    </w:p>
    <w:p w14:paraId="00A33322" w14:textId="77777777" w:rsidR="00484B22" w:rsidRDefault="00484B22" w:rsidP="00484B22">
      <w:pPr>
        <w:pStyle w:val="TerminalDisplay"/>
        <w:ind w:leftChars="200" w:left="420"/>
      </w:pPr>
      <w:r>
        <w:t>#if defined(MQTT_TASK)</w:t>
      </w:r>
    </w:p>
    <w:p w14:paraId="0FED499D" w14:textId="77777777" w:rsidR="00484B22" w:rsidRDefault="00484B22" w:rsidP="00484B22">
      <w:pPr>
        <w:pStyle w:val="TerminalDisplay"/>
        <w:ind w:leftChars="200" w:left="420"/>
      </w:pPr>
      <w:r>
        <w:t xml:space="preserve">    Mutex </w:t>
      </w:r>
      <w:proofErr w:type="spellStart"/>
      <w:r>
        <w:t>mutex</w:t>
      </w:r>
      <w:proofErr w:type="spellEnd"/>
      <w:r>
        <w:t xml:space="preserve">;                         // </w:t>
      </w:r>
      <w:r>
        <w:t>互斥锁，用于多线程同步</w:t>
      </w:r>
    </w:p>
    <w:p w14:paraId="1D2DD099" w14:textId="77777777" w:rsidR="00484B22" w:rsidRDefault="00484B22" w:rsidP="00484B22">
      <w:pPr>
        <w:pStyle w:val="TerminalDisplay"/>
        <w:ind w:leftChars="200" w:left="420"/>
      </w:pPr>
      <w:r>
        <w:t xml:space="preserve">    void * </w:t>
      </w:r>
      <w:proofErr w:type="spellStart"/>
      <w:r>
        <w:t>thread_hdl</w:t>
      </w:r>
      <w:proofErr w:type="spellEnd"/>
      <w:r>
        <w:t xml:space="preserve">;                   // </w:t>
      </w:r>
      <w:r>
        <w:t>线程句柄，管理</w:t>
      </w:r>
      <w:r>
        <w:t>MQTT</w:t>
      </w:r>
      <w:r>
        <w:t>任务线程</w:t>
      </w:r>
    </w:p>
    <w:p w14:paraId="01A84448" w14:textId="77777777" w:rsidR="00484B22" w:rsidRDefault="00484B22" w:rsidP="00484B22">
      <w:pPr>
        <w:pStyle w:val="TerminalDisplay"/>
        <w:ind w:leftChars="200" w:left="420"/>
      </w:pPr>
      <w:r>
        <w:t>#endif</w:t>
      </w:r>
    </w:p>
    <w:p w14:paraId="2F502CF3" w14:textId="77777777" w:rsidR="00484B22" w:rsidRDefault="00484B22" w:rsidP="00484B22">
      <w:pPr>
        <w:pStyle w:val="TerminalDisplay"/>
        <w:ind w:leftChars="200" w:left="420"/>
      </w:pPr>
      <w:r>
        <w:t xml:space="preserve">    int </w:t>
      </w:r>
      <w:proofErr w:type="spellStart"/>
      <w:r>
        <w:t>active_close</w:t>
      </w:r>
      <w:proofErr w:type="spellEnd"/>
      <w:r>
        <w:t xml:space="preserve">;                    // </w:t>
      </w:r>
      <w:r>
        <w:t>是否主动关闭连接（</w:t>
      </w:r>
      <w:r>
        <w:t>0:</w:t>
      </w:r>
      <w:r>
        <w:t>否</w:t>
      </w:r>
      <w:r>
        <w:t>, 1:</w:t>
      </w:r>
      <w:r>
        <w:t>是）</w:t>
      </w:r>
    </w:p>
    <w:p w14:paraId="31D93D9C" w14:textId="77777777" w:rsidR="00484B22" w:rsidRDefault="00484B22" w:rsidP="00484B22">
      <w:pPr>
        <w:pStyle w:val="TerminalDisplay"/>
        <w:ind w:leftChars="200" w:left="420"/>
      </w:pPr>
      <w:r>
        <w:t xml:space="preserve">} </w:t>
      </w:r>
      <w:proofErr w:type="spellStart"/>
      <w:r>
        <w:t>MQTTClient</w:t>
      </w:r>
      <w:proofErr w:type="spellEnd"/>
      <w:r>
        <w:t>;</w:t>
      </w:r>
    </w:p>
    <w:p w14:paraId="761D5067" w14:textId="77777777" w:rsidR="00484B22" w:rsidRDefault="00484B22">
      <w:pPr>
        <w:pStyle w:val="31"/>
      </w:pPr>
      <w:bookmarkStart w:id="16" w:name="_Toc191470916"/>
      <w:r>
        <w:t>void (*messageHandler)(MessageData*)</w:t>
      </w:r>
      <w:r>
        <w:t>消息处理回调</w:t>
      </w:r>
      <w:bookmarkEnd w:id="16"/>
    </w:p>
    <w:p w14:paraId="5DA26B3D" w14:textId="77777777" w:rsidR="00484B22" w:rsidRDefault="00484B22" w:rsidP="00484B22">
      <w:pPr>
        <w:pStyle w:val="TerminalDisplay"/>
        <w:ind w:leftChars="200" w:left="420"/>
      </w:pPr>
      <w:r>
        <w:t>typedef void (*</w:t>
      </w:r>
      <w:proofErr w:type="spellStart"/>
      <w:r>
        <w:t>messageHandler</w:t>
      </w:r>
      <w:proofErr w:type="spellEnd"/>
      <w:r>
        <w:t>)(</w:t>
      </w:r>
      <w:proofErr w:type="spellStart"/>
      <w:r>
        <w:t>MessageData</w:t>
      </w:r>
      <w:proofErr w:type="spellEnd"/>
      <w:r>
        <w:t xml:space="preserve">*);  // </w:t>
      </w:r>
      <w:r>
        <w:t>定义消息处理函数指针类型，用于处理接收到的</w:t>
      </w:r>
      <w:r>
        <w:t>MQTT</w:t>
      </w:r>
      <w:r>
        <w:t>消息</w:t>
      </w:r>
    </w:p>
    <w:p w14:paraId="3AF8EBB0" w14:textId="77777777" w:rsidR="00484B22" w:rsidRDefault="00484B22">
      <w:pPr>
        <w:pStyle w:val="31"/>
      </w:pPr>
      <w:bookmarkStart w:id="17" w:name="_Toc191470917"/>
      <w:r>
        <w:t>MQTTMessage</w:t>
      </w:r>
      <w:r>
        <w:t>消息处理回调参数</w:t>
      </w:r>
      <w:bookmarkEnd w:id="17"/>
    </w:p>
    <w:p w14:paraId="7A768152" w14:textId="77777777" w:rsidR="00484B22" w:rsidRDefault="00484B22" w:rsidP="00484B22">
      <w:pPr>
        <w:pStyle w:val="TerminalDisplay"/>
        <w:ind w:leftChars="200" w:left="420"/>
      </w:pPr>
      <w:r>
        <w:t xml:space="preserve">typedef struct </w:t>
      </w:r>
      <w:proofErr w:type="spellStart"/>
      <w:r>
        <w:t>MQTTMessage</w:t>
      </w:r>
      <w:proofErr w:type="spellEnd"/>
    </w:p>
    <w:p w14:paraId="2F4C2472" w14:textId="77777777" w:rsidR="00484B22" w:rsidRDefault="00484B22" w:rsidP="00484B22">
      <w:pPr>
        <w:pStyle w:val="TerminalDisplay"/>
        <w:ind w:leftChars="200" w:left="420"/>
      </w:pPr>
      <w:r>
        <w:t>{</w:t>
      </w:r>
    </w:p>
    <w:p w14:paraId="171EF46C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enum</w:t>
      </w:r>
      <w:proofErr w:type="spellEnd"/>
      <w:r>
        <w:t xml:space="preserve"> QoS </w:t>
      </w:r>
      <w:proofErr w:type="spellStart"/>
      <w:r>
        <w:t>qos</w:t>
      </w:r>
      <w:proofErr w:type="spellEnd"/>
      <w:r>
        <w:t xml:space="preserve">;           // </w:t>
      </w:r>
      <w:r>
        <w:t>消息的服务质量等级（</w:t>
      </w:r>
      <w:r>
        <w:t xml:space="preserve">QoS 0, 1, </w:t>
      </w:r>
      <w:r>
        <w:t>或</w:t>
      </w:r>
      <w:r>
        <w:t xml:space="preserve"> 2</w:t>
      </w:r>
      <w:r>
        <w:t>）</w:t>
      </w:r>
    </w:p>
    <w:p w14:paraId="19937FE5" w14:textId="77777777" w:rsidR="00484B22" w:rsidRDefault="00484B22" w:rsidP="00484B22">
      <w:pPr>
        <w:pStyle w:val="TerminalDisplay"/>
        <w:ind w:leftChars="200" w:left="420"/>
      </w:pPr>
      <w:r>
        <w:t xml:space="preserve">    unsigned char retained; // </w:t>
      </w:r>
      <w:r>
        <w:t>是否为保留消息（</w:t>
      </w:r>
      <w:r>
        <w:t>0:</w:t>
      </w:r>
      <w:r>
        <w:t>否</w:t>
      </w:r>
      <w:r>
        <w:t>, 1:</w:t>
      </w:r>
      <w:r>
        <w:t>是）</w:t>
      </w:r>
    </w:p>
    <w:p w14:paraId="4A9E318F" w14:textId="77777777" w:rsidR="00484B22" w:rsidRDefault="00484B22" w:rsidP="00484B22">
      <w:pPr>
        <w:pStyle w:val="TerminalDisplay"/>
        <w:ind w:leftChars="200" w:left="420"/>
      </w:pPr>
      <w:r>
        <w:t xml:space="preserve">    unsigned char dup;      // </w:t>
      </w:r>
      <w:r>
        <w:t>是否为重复消息（</w:t>
      </w:r>
      <w:r>
        <w:t>0:</w:t>
      </w:r>
      <w:r>
        <w:t>否</w:t>
      </w:r>
      <w:r>
        <w:t>, 1:</w:t>
      </w:r>
      <w:r>
        <w:t>是）</w:t>
      </w:r>
    </w:p>
    <w:p w14:paraId="31E00BB9" w14:textId="77777777" w:rsidR="00484B22" w:rsidRDefault="00484B22" w:rsidP="00484B22">
      <w:pPr>
        <w:pStyle w:val="TerminalDisplay"/>
        <w:ind w:leftChars="200" w:left="420"/>
      </w:pPr>
      <w:r>
        <w:lastRenderedPageBreak/>
        <w:t xml:space="preserve">    unsigned short id;      // </w:t>
      </w:r>
      <w:r>
        <w:t>消息</w:t>
      </w:r>
      <w:r>
        <w:t>ID</w:t>
      </w:r>
      <w:r>
        <w:t>，用于标识消息（仅在</w:t>
      </w:r>
      <w:r>
        <w:t>QoS 1</w:t>
      </w:r>
      <w:r>
        <w:t>或</w:t>
      </w:r>
      <w:r>
        <w:t>2</w:t>
      </w:r>
      <w:r>
        <w:t>时有效）</w:t>
      </w:r>
    </w:p>
    <w:p w14:paraId="7B2E8AB3" w14:textId="77777777" w:rsidR="00484B22" w:rsidRDefault="00484B22" w:rsidP="00484B22">
      <w:pPr>
        <w:pStyle w:val="TerminalDisplay"/>
        <w:ind w:leftChars="200" w:left="420"/>
      </w:pPr>
      <w:r>
        <w:t xml:space="preserve">    void *payload;          // </w:t>
      </w:r>
      <w:r>
        <w:t>消息负载数据指针，指向实际的消息内容</w:t>
      </w:r>
    </w:p>
    <w:p w14:paraId="438BF4B5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payloadlen</w:t>
      </w:r>
      <w:proofErr w:type="spellEnd"/>
      <w:r>
        <w:t xml:space="preserve">;      // </w:t>
      </w:r>
      <w:r>
        <w:t>消息负载长度（字节），表示消息内容的大小</w:t>
      </w:r>
    </w:p>
    <w:p w14:paraId="6B378B02" w14:textId="77777777" w:rsidR="00484B22" w:rsidRDefault="00484B22" w:rsidP="00484B22">
      <w:pPr>
        <w:pStyle w:val="TerminalDisplay"/>
        <w:ind w:leftChars="200" w:left="420"/>
      </w:pPr>
      <w:r>
        <w:t xml:space="preserve">    void * </w:t>
      </w:r>
      <w:proofErr w:type="spellStart"/>
      <w:r>
        <w:t>mqtt_hal</w:t>
      </w:r>
      <w:proofErr w:type="spellEnd"/>
      <w:r>
        <w:t>;        // MQTT</w:t>
      </w:r>
      <w:r>
        <w:t>当前客户端句柄，多路</w:t>
      </w:r>
      <w:proofErr w:type="spellStart"/>
      <w:r>
        <w:t>mqtt</w:t>
      </w:r>
      <w:proofErr w:type="spellEnd"/>
      <w:r>
        <w:t>时用于标识收到数据的客户端，（可选扩展）</w:t>
      </w:r>
    </w:p>
    <w:p w14:paraId="4CDCC1F7" w14:textId="77777777" w:rsidR="00484B22" w:rsidRDefault="00484B22" w:rsidP="00484B22">
      <w:pPr>
        <w:pStyle w:val="TerminalDisplay"/>
        <w:ind w:leftChars="200" w:left="420"/>
      </w:pPr>
      <w:r>
        <w:t xml:space="preserve">} </w:t>
      </w:r>
      <w:proofErr w:type="spellStart"/>
      <w:r>
        <w:t>MQTTMessage</w:t>
      </w:r>
      <w:proofErr w:type="spellEnd"/>
      <w:r>
        <w:t>;</w:t>
      </w:r>
    </w:p>
    <w:p w14:paraId="4C09EC7C" w14:textId="77777777" w:rsidR="00484B22" w:rsidRDefault="00484B22">
      <w:pPr>
        <w:pStyle w:val="31"/>
      </w:pPr>
      <w:bookmarkStart w:id="18" w:name="_Toc191470918"/>
      <w:r>
        <w:t>Network</w:t>
      </w:r>
      <w:r>
        <w:t>封装和管理网络通信的核心数据和操作接口</w:t>
      </w:r>
      <w:bookmarkEnd w:id="18"/>
    </w:p>
    <w:p w14:paraId="33C21D06" w14:textId="77777777" w:rsidR="00484B22" w:rsidRDefault="00484B22" w:rsidP="00484B22">
      <w:pPr>
        <w:pStyle w:val="TerminalDisplay"/>
        <w:ind w:leftChars="200" w:left="420"/>
      </w:pPr>
      <w:r>
        <w:t>struct Network</w:t>
      </w:r>
    </w:p>
    <w:p w14:paraId="38E05010" w14:textId="77777777" w:rsidR="00484B22" w:rsidRDefault="00484B22" w:rsidP="00484B22">
      <w:pPr>
        <w:pStyle w:val="TerminalDisplay"/>
        <w:ind w:leftChars="200" w:left="420"/>
      </w:pPr>
      <w:r>
        <w:t>{</w:t>
      </w:r>
    </w:p>
    <w:p w14:paraId="106C4A56" w14:textId="77777777" w:rsidR="00484B22" w:rsidRDefault="00484B22" w:rsidP="00484B22">
      <w:pPr>
        <w:pStyle w:val="TerminalDisplay"/>
        <w:ind w:leftChars="200" w:left="420"/>
      </w:pPr>
      <w:r>
        <w:t xml:space="preserve">    int </w:t>
      </w:r>
      <w:proofErr w:type="spellStart"/>
      <w:r>
        <w:t>cid</w:t>
      </w:r>
      <w:proofErr w:type="spellEnd"/>
      <w:r>
        <w:t xml:space="preserve">;                                      // </w:t>
      </w:r>
      <w:r>
        <w:t>连接</w:t>
      </w:r>
      <w:r>
        <w:t>ID</w:t>
      </w:r>
      <w:r>
        <w:t>，用于标识网络连接</w:t>
      </w:r>
    </w:p>
    <w:p w14:paraId="256C7486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xSocket_t</w:t>
      </w:r>
      <w:proofErr w:type="spellEnd"/>
      <w:r>
        <w:t xml:space="preserve"> </w:t>
      </w:r>
      <w:proofErr w:type="spellStart"/>
      <w:r>
        <w:t>my_socket</w:t>
      </w:r>
      <w:proofErr w:type="spellEnd"/>
      <w:r>
        <w:t xml:space="preserve">;                          // </w:t>
      </w:r>
      <w:r>
        <w:t>网络套接字，表示底层的网络连接句柄</w:t>
      </w:r>
    </w:p>
    <w:p w14:paraId="4CBF03C2" w14:textId="77777777" w:rsidR="00484B22" w:rsidRDefault="00484B22" w:rsidP="00484B22">
      <w:pPr>
        <w:pStyle w:val="TerminalDisplay"/>
        <w:ind w:leftChars="200" w:left="420"/>
      </w:pPr>
      <w:r>
        <w:t xml:space="preserve">    int (*</w:t>
      </w:r>
      <w:proofErr w:type="spellStart"/>
      <w:r>
        <w:t>mqttread</w:t>
      </w:r>
      <w:proofErr w:type="spellEnd"/>
      <w:r>
        <w:t>) (Network*, unsigned char*, int, int);  // MQTT</w:t>
      </w:r>
      <w:r>
        <w:t>读取函数指针，用于从网络读取数据</w:t>
      </w:r>
    </w:p>
    <w:p w14:paraId="57000377" w14:textId="77777777" w:rsidR="00484B22" w:rsidRDefault="00484B22" w:rsidP="00484B22">
      <w:pPr>
        <w:pStyle w:val="TerminalDisplay"/>
        <w:ind w:leftChars="200" w:left="420"/>
      </w:pPr>
      <w:r>
        <w:t xml:space="preserve">    int (*</w:t>
      </w:r>
      <w:proofErr w:type="spellStart"/>
      <w:r>
        <w:t>mqttwrite</w:t>
      </w:r>
      <w:proofErr w:type="spellEnd"/>
      <w:r>
        <w:t>) (Network*, unsigned char*, int, int); // MQTT</w:t>
      </w:r>
      <w:r>
        <w:t>写入函数指针，用于向网络发送数据</w:t>
      </w:r>
    </w:p>
    <w:p w14:paraId="3691CBD7" w14:textId="77777777" w:rsidR="00484B22" w:rsidRDefault="00484B22" w:rsidP="00484B22">
      <w:pPr>
        <w:pStyle w:val="TerminalDisplay"/>
        <w:ind w:leftChars="200" w:left="420"/>
      </w:pPr>
      <w:r>
        <w:t xml:space="preserve">    void (*disconnect) (Network*);                // </w:t>
      </w:r>
      <w:r>
        <w:t>断开连接函数指针，用于关闭网络连接</w:t>
      </w:r>
    </w:p>
    <w:p w14:paraId="1245C842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is_SSL</w:t>
      </w:r>
      <w:proofErr w:type="spellEnd"/>
      <w:r>
        <w:t xml:space="preserve">;                               // </w:t>
      </w:r>
      <w:r>
        <w:t>是否使用</w:t>
      </w:r>
      <w:r>
        <w:t>SSL/TLS</w:t>
      </w:r>
      <w:r>
        <w:t>加密（</w:t>
      </w:r>
      <w:r>
        <w:t xml:space="preserve">true: </w:t>
      </w:r>
      <w:r>
        <w:t>是</w:t>
      </w:r>
      <w:r>
        <w:t xml:space="preserve">, false: </w:t>
      </w:r>
      <w:r>
        <w:t>否）</w:t>
      </w:r>
    </w:p>
    <w:p w14:paraId="1A203497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TLSConnectParams</w:t>
      </w:r>
      <w:proofErr w:type="spellEnd"/>
      <w:r>
        <w:t xml:space="preserve"> </w:t>
      </w:r>
      <w:proofErr w:type="spellStart"/>
      <w:r>
        <w:t>tlsConnectParams</w:t>
      </w:r>
      <w:proofErr w:type="spellEnd"/>
      <w:r>
        <w:t>;            // TLS</w:t>
      </w:r>
      <w:r>
        <w:t>连接参数结构体，包含通用的连接参数（如证书、密钥等）</w:t>
      </w:r>
    </w:p>
    <w:p w14:paraId="608E4990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TLSDataParams</w:t>
      </w:r>
      <w:proofErr w:type="spellEnd"/>
      <w:r>
        <w:t xml:space="preserve"> </w:t>
      </w:r>
      <w:proofErr w:type="spellStart"/>
      <w:r>
        <w:t>tlsDataParams</w:t>
      </w:r>
      <w:proofErr w:type="spellEnd"/>
      <w:r>
        <w:t>;                  // TLS</w:t>
      </w:r>
      <w:r>
        <w:t>数据参数结构体，管理</w:t>
      </w:r>
      <w:r>
        <w:t>TLS</w:t>
      </w:r>
      <w:r>
        <w:t>会话和上下文</w:t>
      </w:r>
    </w:p>
    <w:p w14:paraId="4DA908CE" w14:textId="77777777" w:rsidR="00484B22" w:rsidRDefault="00484B22" w:rsidP="00484B22">
      <w:pPr>
        <w:pStyle w:val="TerminalDisplay"/>
        <w:ind w:leftChars="200" w:left="420"/>
      </w:pPr>
      <w:r>
        <w:t>};</w:t>
      </w:r>
    </w:p>
    <w:p w14:paraId="68C3AB76" w14:textId="3075AEC6" w:rsidR="00484B22" w:rsidRDefault="00484B22">
      <w:pPr>
        <w:pStyle w:val="31"/>
      </w:pPr>
      <w:bookmarkStart w:id="19" w:name="_Toc191470919"/>
      <w:r>
        <w:t>TLSConnectParams TLS</w:t>
      </w:r>
      <w:r>
        <w:t>连接参数结构体</w:t>
      </w:r>
      <w:bookmarkEnd w:id="19"/>
    </w:p>
    <w:p w14:paraId="3595CBE6" w14:textId="77777777" w:rsidR="00484B22" w:rsidRDefault="00484B22" w:rsidP="00484B22">
      <w:pPr>
        <w:pStyle w:val="TerminalDisplay"/>
        <w:ind w:leftChars="200" w:left="420"/>
      </w:pPr>
      <w:r>
        <w:t>typedef struct {</w:t>
      </w:r>
    </w:p>
    <w:p w14:paraId="4EBBFDF6" w14:textId="77777777" w:rsidR="00484B22" w:rsidRDefault="00484B22" w:rsidP="00484B22">
      <w:pPr>
        <w:pStyle w:val="TerminalDisplay"/>
        <w:ind w:leftChars="200" w:left="420"/>
      </w:pPr>
      <w:r>
        <w:t xml:space="preserve">    char *</w:t>
      </w:r>
      <w:proofErr w:type="spellStart"/>
      <w:r>
        <w:t>ca_cert</w:t>
      </w:r>
      <w:proofErr w:type="spellEnd"/>
      <w:r>
        <w:t xml:space="preserve">;                        // </w:t>
      </w:r>
      <w:r>
        <w:t>根</w:t>
      </w:r>
      <w:r>
        <w:t>CA</w:t>
      </w:r>
      <w:r>
        <w:t>证书内容（字符串形式）</w:t>
      </w:r>
    </w:p>
    <w:p w14:paraId="1D0AA42E" w14:textId="77777777" w:rsidR="00484B22" w:rsidRDefault="00484B22" w:rsidP="00484B22">
      <w:pPr>
        <w:pStyle w:val="TerminalDisplay"/>
        <w:ind w:leftChars="200" w:left="420"/>
      </w:pPr>
      <w:r>
        <w:t xml:space="preserve">    char *</w:t>
      </w:r>
      <w:proofErr w:type="spellStart"/>
      <w:r>
        <w:t>client_cert</w:t>
      </w:r>
      <w:proofErr w:type="spellEnd"/>
      <w:r>
        <w:t xml:space="preserve">;                    // </w:t>
      </w:r>
      <w:r>
        <w:t>客户端证书内容（字符串形式）</w:t>
      </w:r>
    </w:p>
    <w:p w14:paraId="3C493C12" w14:textId="77777777" w:rsidR="00484B22" w:rsidRDefault="00484B22" w:rsidP="00484B22">
      <w:pPr>
        <w:pStyle w:val="TerminalDisplay"/>
        <w:ind w:leftChars="200" w:left="420"/>
      </w:pPr>
      <w:r>
        <w:t xml:space="preserve">    char *</w:t>
      </w:r>
      <w:proofErr w:type="spellStart"/>
      <w:r>
        <w:t>client_key</w:t>
      </w:r>
      <w:proofErr w:type="spellEnd"/>
      <w:r>
        <w:t xml:space="preserve">;                     // </w:t>
      </w:r>
      <w:r>
        <w:t>客户端私钥内容（字符串形式）</w:t>
      </w:r>
    </w:p>
    <w:p w14:paraId="609263B1" w14:textId="77777777" w:rsidR="00484B22" w:rsidRDefault="00484B22" w:rsidP="00484B22">
      <w:pPr>
        <w:pStyle w:val="TerminalDisplay"/>
        <w:ind w:leftChars="200" w:left="420"/>
      </w:pPr>
      <w:r>
        <w:t xml:space="preserve">    char *</w:t>
      </w:r>
      <w:proofErr w:type="spellStart"/>
      <w:r>
        <w:t>pRootCALocation</w:t>
      </w:r>
      <w:proofErr w:type="spellEnd"/>
      <w:r>
        <w:t xml:space="preserve">;                // </w:t>
      </w:r>
      <w:r>
        <w:t>指向包含根</w:t>
      </w:r>
      <w:r>
        <w:t>CA</w:t>
      </w:r>
      <w:r>
        <w:t>文件路径和文件名的字符串</w:t>
      </w:r>
    </w:p>
    <w:p w14:paraId="6B075F61" w14:textId="77777777" w:rsidR="00484B22" w:rsidRDefault="00484B22" w:rsidP="00484B22">
      <w:pPr>
        <w:pStyle w:val="TerminalDisplay"/>
        <w:ind w:leftChars="200" w:left="420"/>
      </w:pPr>
      <w:r>
        <w:t xml:space="preserve">    char *</w:t>
      </w:r>
      <w:proofErr w:type="spellStart"/>
      <w:r>
        <w:t>pDeviceCertLocation</w:t>
      </w:r>
      <w:proofErr w:type="spellEnd"/>
      <w:r>
        <w:t xml:space="preserve">;            // </w:t>
      </w:r>
      <w:r>
        <w:t>指向包含设备证书路径和文件名的字符串</w:t>
      </w:r>
    </w:p>
    <w:p w14:paraId="14E30387" w14:textId="77777777" w:rsidR="00484B22" w:rsidRDefault="00484B22" w:rsidP="00484B22">
      <w:pPr>
        <w:pStyle w:val="TerminalDisplay"/>
        <w:ind w:leftChars="200" w:left="420"/>
      </w:pPr>
      <w:r>
        <w:t xml:space="preserve">    char *</w:t>
      </w:r>
      <w:proofErr w:type="spellStart"/>
      <w:r>
        <w:t>pDevicePrivateKeyLocation</w:t>
      </w:r>
      <w:proofErr w:type="spellEnd"/>
      <w:r>
        <w:t xml:space="preserve">;      // </w:t>
      </w:r>
      <w:r>
        <w:t>指向包含设备私钥文件路径和文件名的字符串</w:t>
      </w:r>
    </w:p>
    <w:p w14:paraId="640B0C1C" w14:textId="77777777" w:rsidR="00484B22" w:rsidRDefault="00484B22" w:rsidP="00484B22">
      <w:pPr>
        <w:pStyle w:val="TerminalDisplay"/>
        <w:ind w:leftChars="200" w:left="420"/>
      </w:pPr>
      <w:r>
        <w:t xml:space="preserve">    char *</w:t>
      </w:r>
      <w:proofErr w:type="spellStart"/>
      <w:r>
        <w:t>pDestinationURL</w:t>
      </w:r>
      <w:proofErr w:type="spellEnd"/>
      <w:r>
        <w:t xml:space="preserve">;                // </w:t>
      </w:r>
      <w:r>
        <w:t>指向包含</w:t>
      </w:r>
      <w:r>
        <w:t>MQTT</w:t>
      </w:r>
      <w:r>
        <w:t>服务端点地址的字符串</w:t>
      </w:r>
    </w:p>
    <w:p w14:paraId="16DC859C" w14:textId="77777777" w:rsidR="00484B22" w:rsidRDefault="00484B22" w:rsidP="00484B22">
      <w:pPr>
        <w:pStyle w:val="TerminalDisplay"/>
        <w:ind w:leftChars="200" w:left="420"/>
      </w:pPr>
      <w:r>
        <w:t xml:space="preserve">    uint16_t </w:t>
      </w:r>
      <w:proofErr w:type="spellStart"/>
      <w:r>
        <w:t>DestinationPort</w:t>
      </w:r>
      <w:proofErr w:type="spellEnd"/>
      <w:r>
        <w:t xml:space="preserve">;             // </w:t>
      </w:r>
      <w:r>
        <w:t>定义</w:t>
      </w:r>
      <w:r>
        <w:t>MQTT</w:t>
      </w:r>
      <w:r>
        <w:t>服务连接端口的整数</w:t>
      </w:r>
    </w:p>
    <w:p w14:paraId="24FE79AE" w14:textId="77777777" w:rsidR="00484B22" w:rsidRDefault="00484B22" w:rsidP="00484B22">
      <w:pPr>
        <w:pStyle w:val="TerminalDisplay"/>
        <w:ind w:leftChars="200" w:left="420"/>
      </w:pPr>
      <w:r>
        <w:t xml:space="preserve">    uint32_t </w:t>
      </w:r>
      <w:proofErr w:type="spellStart"/>
      <w:r>
        <w:t>timeout_ms</w:t>
      </w:r>
      <w:proofErr w:type="spellEnd"/>
      <w:r>
        <w:t xml:space="preserve">;                  // </w:t>
      </w:r>
      <w:r>
        <w:t>定义</w:t>
      </w:r>
      <w:r>
        <w:t>TLS</w:t>
      </w:r>
      <w:r>
        <w:t>握手超时时间的无符号整数（单位：毫秒）</w:t>
      </w:r>
    </w:p>
    <w:p w14:paraId="518ED10A" w14:textId="77777777" w:rsidR="00484B22" w:rsidRDefault="00484B22" w:rsidP="00484B22">
      <w:pPr>
        <w:pStyle w:val="TerminalDisplay"/>
        <w:ind w:leftChars="200" w:left="42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ServerVerificationFlag</w:t>
      </w:r>
      <w:proofErr w:type="spellEnd"/>
      <w:r>
        <w:t xml:space="preserve">;       // </w:t>
      </w:r>
      <w:r>
        <w:t>布尔值。</w:t>
      </w:r>
      <w:r>
        <w:t xml:space="preserve">True = </w:t>
      </w:r>
      <w:r>
        <w:t>执行服务器证书主机名验证；</w:t>
      </w:r>
      <w:r>
        <w:t xml:space="preserve">False = </w:t>
      </w:r>
      <w:r>
        <w:t>跳过验证（不推荐）</w:t>
      </w:r>
    </w:p>
    <w:p w14:paraId="6EF65BC0" w14:textId="77777777" w:rsidR="00484B22" w:rsidRDefault="00484B22" w:rsidP="00484B22">
      <w:pPr>
        <w:pStyle w:val="TerminalDisplay"/>
        <w:ind w:leftChars="200" w:left="420"/>
      </w:pPr>
      <w:r>
        <w:t xml:space="preserve">    int </w:t>
      </w:r>
      <w:proofErr w:type="spellStart"/>
      <w:r>
        <w:t>ssl_version</w:t>
      </w:r>
      <w:proofErr w:type="spellEnd"/>
      <w:r>
        <w:t xml:space="preserve">;                      // </w:t>
      </w:r>
      <w:r>
        <w:t>定义使用的</w:t>
      </w:r>
      <w:r>
        <w:t>SSL/TLS</w:t>
      </w:r>
      <w:r>
        <w:t>协议版本（如</w:t>
      </w:r>
      <w:r>
        <w:t>TLS 1.2</w:t>
      </w:r>
      <w:r>
        <w:t>或</w:t>
      </w:r>
      <w:r>
        <w:t>TLS 1.3</w:t>
      </w:r>
      <w:r>
        <w:t>）</w:t>
      </w:r>
    </w:p>
    <w:p w14:paraId="7C2ABCE6" w14:textId="77777777" w:rsidR="00484B22" w:rsidRDefault="00484B22" w:rsidP="00484B22">
      <w:pPr>
        <w:pStyle w:val="TerminalDisplay"/>
        <w:ind w:leftChars="200" w:left="420"/>
      </w:pPr>
      <w:r>
        <w:t xml:space="preserve">} </w:t>
      </w:r>
      <w:proofErr w:type="spellStart"/>
      <w:r>
        <w:t>TLSConnectParams</w:t>
      </w:r>
      <w:proofErr w:type="spellEnd"/>
      <w:r>
        <w:t>;</w:t>
      </w:r>
    </w:p>
    <w:p w14:paraId="0E9DAFFB" w14:textId="77777777" w:rsidR="00484B22" w:rsidRDefault="00484B22" w:rsidP="00484B22">
      <w:pPr>
        <w:pStyle w:val="afc"/>
        <w:ind w:firstLine="422"/>
      </w:pPr>
      <w:r>
        <w:rPr>
          <w:b/>
          <w:bCs/>
        </w:rPr>
        <w:t>注意</w:t>
      </w:r>
      <w:r>
        <w:t>：关于证书数据内容和路径参数，</w:t>
      </w:r>
      <w:r>
        <w:t>2</w:t>
      </w:r>
      <w:r>
        <w:t>选一即可，可从文件系统中读取证书文件，也可直接使用内容，优先使用证书内容，证书内容为空时会尝试从提供的路径中读取</w:t>
      </w:r>
    </w:p>
    <w:p w14:paraId="52E7A887" w14:textId="3F9264DE" w:rsidR="008E6516" w:rsidRDefault="00484B22" w:rsidP="00484B22">
      <w:pPr>
        <w:pStyle w:val="20"/>
      </w:pPr>
      <w:bookmarkStart w:id="20" w:name="_Toc191470920"/>
      <w:bookmarkEnd w:id="7"/>
      <w:bookmarkEnd w:id="8"/>
      <w:bookmarkEnd w:id="9"/>
      <w:bookmarkEnd w:id="10"/>
      <w:bookmarkEnd w:id="11"/>
      <w:proofErr w:type="spellStart"/>
      <w:r>
        <w:t>MQTTIsConnected</w:t>
      </w:r>
      <w:bookmarkEnd w:id="20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1B52D7C4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392AF9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58324376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MQTTIsConnected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>* client)</w:t>
            </w:r>
          </w:p>
        </w:tc>
      </w:tr>
      <w:tr w:rsidR="008E6516" w14:paraId="1E26CCA5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42C4222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40F1FA94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 xml:space="preserve"> MQTT </w:t>
            </w:r>
            <w:r>
              <w:t>连接状态</w:t>
            </w:r>
          </w:p>
        </w:tc>
      </w:tr>
      <w:tr w:rsidR="008E6516" w14:paraId="2B1F608D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185975A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0D0C477E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client</w:t>
            </w:r>
            <w:r>
              <w:t>：客户端实例</w:t>
            </w:r>
          </w:p>
        </w:tc>
      </w:tr>
      <w:tr w:rsidR="008E6516" w14:paraId="3731E04C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C7C867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246006B0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0</w:t>
            </w:r>
          </w:p>
          <w:p w14:paraId="12ED5DBD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8E6516" w14:paraId="25165DB8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F7685C6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50F6BF51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661626C5" w14:textId="77777777" w:rsidR="008E6516" w:rsidRDefault="007755EF">
      <w:pPr>
        <w:pStyle w:val="20"/>
      </w:pPr>
      <w:bookmarkStart w:id="21" w:name="_Toc191470921"/>
      <w:proofErr w:type="spellStart"/>
      <w:r>
        <w:lastRenderedPageBreak/>
        <w:t>NetworkInit</w:t>
      </w:r>
      <w:bookmarkEnd w:id="21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1177A7D2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ADA45FB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22BB9609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NetworkInit</w:t>
            </w:r>
            <w:proofErr w:type="spellEnd"/>
            <w:r>
              <w:rPr>
                <w:color w:val="000000"/>
              </w:rPr>
              <w:t>(Network* n)</w:t>
            </w:r>
          </w:p>
        </w:tc>
      </w:tr>
      <w:tr w:rsidR="008E6516" w14:paraId="60FEB801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6DE0E2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3058FD6B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网络初始化</w:t>
            </w:r>
          </w:p>
        </w:tc>
      </w:tr>
      <w:tr w:rsidR="008E6516" w14:paraId="55E900D4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6E5D8CE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5ABB1387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</w:t>
            </w:r>
            <w:r>
              <w:rPr>
                <w:color w:val="000000"/>
              </w:rPr>
              <w:t>：网络连接参数</w:t>
            </w:r>
          </w:p>
        </w:tc>
      </w:tr>
      <w:tr w:rsidR="008E6516" w14:paraId="15756466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D1963C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117D781B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E6516" w14:paraId="0BFECB83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99668F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3F005D0F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48D229DF" w14:textId="77777777" w:rsidR="008E6516" w:rsidRDefault="007755EF">
      <w:pPr>
        <w:pStyle w:val="20"/>
      </w:pPr>
      <w:bookmarkStart w:id="22" w:name="_Toc191470922"/>
      <w:proofErr w:type="spellStart"/>
      <w:r>
        <w:t>MQTTClientInit</w:t>
      </w:r>
      <w:bookmarkEnd w:id="22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4F6112AB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9D1C37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43503968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MQTTClientInit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 xml:space="preserve">* c, Network* network, unsigned int </w:t>
            </w:r>
          </w:p>
          <w:p w14:paraId="77B712EF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command_timeout_ms,unsigned</w:t>
            </w:r>
            <w:proofErr w:type="spellEnd"/>
            <w:r>
              <w:rPr>
                <w:color w:val="000000"/>
              </w:rPr>
              <w:t xml:space="preserve"> char* </w:t>
            </w:r>
            <w:proofErr w:type="spellStart"/>
            <w:r>
              <w:rPr>
                <w:color w:val="000000"/>
              </w:rPr>
              <w:t>sendbuf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sendbuf_size</w:t>
            </w:r>
            <w:proofErr w:type="spellEnd"/>
            <w:r>
              <w:rPr>
                <w:color w:val="000000"/>
              </w:rPr>
              <w:t xml:space="preserve">, </w:t>
            </w:r>
          </w:p>
          <w:p w14:paraId="455E57F4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unsigned char* </w:t>
            </w:r>
            <w:proofErr w:type="spellStart"/>
            <w:r>
              <w:rPr>
                <w:color w:val="000000"/>
              </w:rPr>
              <w:t>readbuf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readbuf_size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8E6516" w14:paraId="3C3292B1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15FA98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183B7635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初始化</w:t>
            </w:r>
            <w:r>
              <w:t xml:space="preserve"> MQTT </w:t>
            </w:r>
            <w:r>
              <w:t>实例。</w:t>
            </w:r>
          </w:p>
        </w:tc>
      </w:tr>
      <w:tr w:rsidR="008E6516" w14:paraId="29BDB36E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B32560E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551C5B69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c: MQTT </w:t>
            </w:r>
            <w:r>
              <w:rPr>
                <w:color w:val="000000"/>
              </w:rPr>
              <w:t>实例</w:t>
            </w:r>
          </w:p>
          <w:p w14:paraId="3BEB9C98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>
              <w:rPr>
                <w:color w:val="000000"/>
              </w:rPr>
              <w:t>网络连接参数</w:t>
            </w:r>
          </w:p>
          <w:p w14:paraId="58E337B4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command_timeout_ms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t>超时时间</w:t>
            </w:r>
          </w:p>
          <w:p w14:paraId="1FDCCEFB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sendbuf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t>发送</w:t>
            </w:r>
            <w:r>
              <w:rPr>
                <w:color w:val="000000"/>
              </w:rPr>
              <w:t xml:space="preserve"> buffer</w:t>
            </w:r>
          </w:p>
          <w:p w14:paraId="74FD3DCF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sendbuf_size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发送</w:t>
            </w:r>
            <w:r>
              <w:rPr>
                <w:color w:val="000000"/>
              </w:rPr>
              <w:t xml:space="preserve"> buffer </w:t>
            </w:r>
            <w:r>
              <w:rPr>
                <w:color w:val="000000"/>
              </w:rPr>
              <w:t>长度</w:t>
            </w:r>
          </w:p>
          <w:p w14:paraId="32392B1B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readbuf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接收</w:t>
            </w:r>
            <w:r>
              <w:rPr>
                <w:color w:val="000000"/>
              </w:rPr>
              <w:t xml:space="preserve"> buffer</w:t>
            </w:r>
          </w:p>
          <w:p w14:paraId="56377CDB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readbuf_size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接收</w:t>
            </w:r>
            <w:r>
              <w:rPr>
                <w:color w:val="000000"/>
              </w:rPr>
              <w:t xml:space="preserve"> buffer </w:t>
            </w:r>
            <w:r>
              <w:rPr>
                <w:color w:val="000000"/>
              </w:rPr>
              <w:t>长度</w:t>
            </w:r>
          </w:p>
        </w:tc>
      </w:tr>
      <w:tr w:rsidR="008E6516" w14:paraId="206EE5D9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993C94" w14:textId="77777777" w:rsidR="008E6516" w:rsidRDefault="007755EF">
            <w:pPr>
              <w:pStyle w:val="TableHeading"/>
              <w:keepNext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返回值</w:t>
            </w:r>
          </w:p>
        </w:tc>
        <w:tc>
          <w:tcPr>
            <w:tcW w:w="8386" w:type="dxa"/>
          </w:tcPr>
          <w:p w14:paraId="2AB5EDC2" w14:textId="77777777" w:rsidR="008E6516" w:rsidRDefault="007755E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E6516" w14:paraId="790F0904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747C6A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64D5CC64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50D9E5D9" w14:textId="77777777" w:rsidR="008E6516" w:rsidRDefault="007755EF">
      <w:pPr>
        <w:pStyle w:val="20"/>
      </w:pPr>
      <w:bookmarkStart w:id="23" w:name="_Toc191470923"/>
      <w:proofErr w:type="spellStart"/>
      <w:r>
        <w:t>NetworkConnect</w:t>
      </w:r>
      <w:bookmarkEnd w:id="23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2FBE523D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253985D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6C08FC27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NetworkConnect</w:t>
            </w:r>
            <w:proofErr w:type="spellEnd"/>
            <w:r>
              <w:rPr>
                <w:color w:val="000000"/>
              </w:rPr>
              <w:t xml:space="preserve">(Network* n, char* </w:t>
            </w:r>
            <w:proofErr w:type="spellStart"/>
            <w:r>
              <w:rPr>
                <w:color w:val="000000"/>
              </w:rPr>
              <w:t>addr</w:t>
            </w:r>
            <w:proofErr w:type="spellEnd"/>
            <w:r>
              <w:rPr>
                <w:color w:val="000000"/>
              </w:rPr>
              <w:t>, int port)</w:t>
            </w:r>
          </w:p>
        </w:tc>
      </w:tr>
      <w:tr w:rsidR="008E6516" w14:paraId="01BF0248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65C18E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61BF44CB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网络连接</w:t>
            </w:r>
          </w:p>
        </w:tc>
      </w:tr>
      <w:tr w:rsidR="008E6516" w14:paraId="4F1BBA0E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C7322A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4FDC3CF7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client</w:t>
            </w:r>
            <w:r>
              <w:t>：客户端实例</w:t>
            </w:r>
          </w:p>
        </w:tc>
      </w:tr>
      <w:tr w:rsidR="008E6516" w14:paraId="63E31E03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5BD7B42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012E7A75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t>：网络连接参数</w:t>
            </w:r>
          </w:p>
          <w:p w14:paraId="6F1C8822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  <w:r>
              <w:t>：服务器</w:t>
            </w:r>
            <w:r>
              <w:t xml:space="preserve"> URL</w:t>
            </w:r>
          </w:p>
          <w:p w14:paraId="349F71F2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  <w:r>
              <w:t>：服务器段口号</w:t>
            </w:r>
          </w:p>
        </w:tc>
      </w:tr>
      <w:tr w:rsidR="008E6516" w14:paraId="5B6996E6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0355C6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69FE49FE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7CCED888" w14:textId="77777777" w:rsidR="008E6516" w:rsidRDefault="007755EF">
      <w:pPr>
        <w:pStyle w:val="20"/>
      </w:pPr>
      <w:bookmarkStart w:id="24" w:name="_Toc191470924"/>
      <w:proofErr w:type="spellStart"/>
      <w:r>
        <w:t>MQTTConnect</w:t>
      </w:r>
      <w:bookmarkEnd w:id="24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16DB6950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655D796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463C6AD6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MQTTConnect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 xml:space="preserve">* c, </w:t>
            </w:r>
            <w:proofErr w:type="spellStart"/>
            <w:r>
              <w:rPr>
                <w:color w:val="000000"/>
              </w:rPr>
              <w:t>MQTTPacket_connectData</w:t>
            </w:r>
            <w:proofErr w:type="spellEnd"/>
            <w:r>
              <w:rPr>
                <w:color w:val="000000"/>
              </w:rPr>
              <w:t>* options)</w:t>
            </w:r>
          </w:p>
        </w:tc>
      </w:tr>
      <w:tr w:rsidR="008E6516" w14:paraId="47E3EBF4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A63E62B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65820418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MQTT </w:t>
            </w:r>
            <w:r>
              <w:t>连接</w:t>
            </w:r>
          </w:p>
        </w:tc>
      </w:tr>
      <w:tr w:rsidR="008E6516" w14:paraId="61C3A503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DFC450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5C7AEE47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：</w:t>
            </w:r>
            <w:r>
              <w:t xml:space="preserve">MQTT </w:t>
            </w:r>
            <w:r>
              <w:t>实例</w:t>
            </w:r>
          </w:p>
          <w:p w14:paraId="731402FD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</w:t>
            </w:r>
            <w:r>
              <w:t>：连接参数，包括客户端标识符，用户名、密码、保连时间等</w:t>
            </w:r>
          </w:p>
        </w:tc>
      </w:tr>
      <w:tr w:rsidR="008E6516" w14:paraId="4CF7447D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99E3CBB" w14:textId="77777777" w:rsidR="008E6516" w:rsidRDefault="007755EF" w:rsidP="00ED7BB4">
            <w:pPr>
              <w:pStyle w:val="TableText"/>
            </w:pPr>
            <w:r>
              <w:lastRenderedPageBreak/>
              <w:t>返回值</w:t>
            </w:r>
          </w:p>
        </w:tc>
        <w:tc>
          <w:tcPr>
            <w:tcW w:w="8386" w:type="dxa"/>
          </w:tcPr>
          <w:p w14:paraId="368CA734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 xml:space="preserve"> 0</w:t>
            </w:r>
          </w:p>
        </w:tc>
      </w:tr>
      <w:tr w:rsidR="008E6516" w14:paraId="19B5E3D7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0B5E01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60222A19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连接之前需要给实例</w:t>
            </w:r>
            <w:r>
              <w:t>c</w:t>
            </w:r>
            <w:r>
              <w:t>中的结构体成员</w:t>
            </w:r>
            <w:proofErr w:type="spellStart"/>
            <w:r>
              <w:t>defaultMessageHandler</w:t>
            </w:r>
            <w:proofErr w:type="spellEnd"/>
            <w:r>
              <w:t>（默认消息处理函数）赋值。</w:t>
            </w:r>
          </w:p>
        </w:tc>
      </w:tr>
    </w:tbl>
    <w:p w14:paraId="71F27204" w14:textId="77777777" w:rsidR="008E6516" w:rsidRDefault="007755EF">
      <w:pPr>
        <w:pStyle w:val="20"/>
      </w:pPr>
      <w:bookmarkStart w:id="25" w:name="_Toc191470925"/>
      <w:proofErr w:type="spellStart"/>
      <w:r>
        <w:t>MQTTPublish</w:t>
      </w:r>
      <w:bookmarkEnd w:id="25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1770EB4E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D0CE528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51251A5B" w14:textId="44276E76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nwy_MQTTPublish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 xml:space="preserve">* c, const char* </w:t>
            </w:r>
            <w:proofErr w:type="spellStart"/>
            <w:r>
              <w:rPr>
                <w:color w:val="000000"/>
              </w:rPr>
              <w:t>topicName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MQTTMessage</w:t>
            </w:r>
            <w:proofErr w:type="spellEnd"/>
            <w:r>
              <w:rPr>
                <w:color w:val="000000"/>
              </w:rPr>
              <w:t>* message)</w:t>
            </w:r>
          </w:p>
        </w:tc>
      </w:tr>
      <w:tr w:rsidR="008E6516" w14:paraId="17488C5D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FFC56F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2C4612B6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MQTT</w:t>
            </w:r>
            <w:r>
              <w:t>发布消息</w:t>
            </w:r>
          </w:p>
        </w:tc>
      </w:tr>
      <w:tr w:rsidR="008E6516" w14:paraId="55FC53F7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53D80C2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33817C6D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topicName</w:t>
            </w:r>
            <w:proofErr w:type="spellEnd"/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topic </w:t>
            </w:r>
            <w:r>
              <w:rPr>
                <w:color w:val="000000"/>
              </w:rPr>
              <w:t>名称</w:t>
            </w:r>
          </w:p>
          <w:p w14:paraId="098F354C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message</w:t>
            </w:r>
            <w:r>
              <w:rPr>
                <w:color w:val="000000"/>
              </w:rPr>
              <w:t>：消息体，包括：消息、消息长度、保留标志位等。</w:t>
            </w:r>
          </w:p>
        </w:tc>
      </w:tr>
      <w:tr w:rsidR="008E6516" w14:paraId="0BFACD5E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2DFCC7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1B47342A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0</w:t>
            </w:r>
          </w:p>
          <w:p w14:paraId="15A8E8E1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8E6516" w14:paraId="37740A71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A54985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730239E5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79C15B74" w14:textId="77777777" w:rsidR="008E6516" w:rsidRDefault="007755EF">
      <w:pPr>
        <w:pStyle w:val="20"/>
      </w:pPr>
      <w:bookmarkStart w:id="26" w:name="_Toc191470926"/>
      <w:proofErr w:type="spellStart"/>
      <w:r>
        <w:t>MQTTSubscribe</w:t>
      </w:r>
      <w:bookmarkEnd w:id="26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325100D4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DE5925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74F9E848" w14:textId="6CEEA1CA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MQTTSubscribe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 xml:space="preserve">* c, const char* </w:t>
            </w:r>
            <w:proofErr w:type="spellStart"/>
            <w:r>
              <w:rPr>
                <w:color w:val="000000"/>
              </w:rPr>
              <w:t>topicFilter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 QoS </w:t>
            </w:r>
            <w:proofErr w:type="spellStart"/>
            <w:r>
              <w:rPr>
                <w:color w:val="000000"/>
              </w:rPr>
              <w:t>qos</w:t>
            </w:r>
            <w:proofErr w:type="spellEnd"/>
            <w:r>
              <w:rPr>
                <w:color w:val="000000"/>
              </w:rPr>
              <w:t>,</w:t>
            </w:r>
            <w:r w:rsidR="00517F79"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messageHandler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messageHandler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8E6516" w14:paraId="047391D8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899836E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6453F890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MQTT </w:t>
            </w:r>
            <w:r>
              <w:t>订阅</w:t>
            </w:r>
            <w:r>
              <w:t xml:space="preserve"> topic</w:t>
            </w:r>
            <w:r>
              <w:t>，注册消息上报处理函数。</w:t>
            </w:r>
          </w:p>
        </w:tc>
      </w:tr>
      <w:tr w:rsidR="008E6516" w14:paraId="06A69085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AEC3AA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2B953371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topicFilter</w:t>
            </w:r>
            <w:proofErr w:type="spellEnd"/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topic </w:t>
            </w:r>
            <w:r>
              <w:rPr>
                <w:color w:val="000000"/>
              </w:rPr>
              <w:t>名称</w:t>
            </w:r>
          </w:p>
          <w:p w14:paraId="15E331FF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qos</w:t>
            </w:r>
            <w:proofErr w:type="spellEnd"/>
            <w:r>
              <w:rPr>
                <w:color w:val="000000"/>
              </w:rPr>
              <w:t>：服务质量等级</w:t>
            </w:r>
          </w:p>
          <w:p w14:paraId="4801C31A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messageHandler</w:t>
            </w:r>
            <w:proofErr w:type="spellEnd"/>
            <w:r>
              <w:rPr>
                <w:color w:val="000000"/>
              </w:rPr>
              <w:t>：消息处理函数</w:t>
            </w:r>
          </w:p>
        </w:tc>
      </w:tr>
      <w:tr w:rsidR="008E6516" w14:paraId="5C0B97F5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F02EA26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6DDD979B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0</w:t>
            </w:r>
          </w:p>
          <w:p w14:paraId="690E1369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8E6516" w14:paraId="13105585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D172A9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5528A35F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74AD9945" w14:textId="77777777" w:rsidR="008E6516" w:rsidRDefault="007755EF">
      <w:pPr>
        <w:pStyle w:val="20"/>
      </w:pPr>
      <w:bookmarkStart w:id="27" w:name="_Toc191470927"/>
      <w:proofErr w:type="spellStart"/>
      <w:r>
        <w:t>MQTTSubscribe</w:t>
      </w:r>
      <w:bookmarkEnd w:id="27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1984F9E9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2DDD09F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5A841E23" w14:textId="1372C12D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MQTTSubscribe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 xml:space="preserve">* c, const char* </w:t>
            </w:r>
            <w:proofErr w:type="spellStart"/>
            <w:r>
              <w:rPr>
                <w:color w:val="000000"/>
              </w:rPr>
              <w:t>topicFilter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 QoS </w:t>
            </w:r>
            <w:proofErr w:type="spellStart"/>
            <w:r>
              <w:rPr>
                <w:color w:val="000000"/>
              </w:rPr>
              <w:t>qos</w:t>
            </w:r>
            <w:proofErr w:type="spellEnd"/>
            <w:r>
              <w:rPr>
                <w:color w:val="000000"/>
              </w:rPr>
              <w:t>,</w:t>
            </w:r>
            <w:r w:rsidR="00484B22"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messageHandler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messageHandler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8E6516" w14:paraId="6733B7CD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742747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0C139B26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MQTT </w:t>
            </w:r>
            <w:r>
              <w:t>订阅</w:t>
            </w:r>
            <w:r>
              <w:t xml:space="preserve"> topic</w:t>
            </w:r>
            <w:r>
              <w:t>，注册消息上报处理函数。</w:t>
            </w:r>
          </w:p>
        </w:tc>
      </w:tr>
      <w:tr w:rsidR="008E6516" w14:paraId="7C550443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1F19C0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322BB244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topicFilter</w:t>
            </w:r>
            <w:proofErr w:type="spellEnd"/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topic </w:t>
            </w:r>
            <w:r>
              <w:rPr>
                <w:color w:val="000000"/>
              </w:rPr>
              <w:t>名称</w:t>
            </w:r>
          </w:p>
          <w:p w14:paraId="5162BA89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qos</w:t>
            </w:r>
            <w:proofErr w:type="spellEnd"/>
            <w:r>
              <w:rPr>
                <w:color w:val="000000"/>
              </w:rPr>
              <w:t>：服务质量等级</w:t>
            </w:r>
          </w:p>
          <w:p w14:paraId="539AFFD2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messageHandler</w:t>
            </w:r>
            <w:proofErr w:type="spellEnd"/>
            <w:r>
              <w:rPr>
                <w:color w:val="000000"/>
              </w:rPr>
              <w:t>：消息处理函数</w:t>
            </w:r>
          </w:p>
        </w:tc>
      </w:tr>
      <w:tr w:rsidR="008E6516" w14:paraId="57DAA62D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4916A89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39B0EEB3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0</w:t>
            </w:r>
          </w:p>
          <w:p w14:paraId="53C21634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</w:tbl>
    <w:p w14:paraId="7A25EBA7" w14:textId="77777777" w:rsidR="008E6516" w:rsidRDefault="007755EF">
      <w:pPr>
        <w:pStyle w:val="20"/>
      </w:pPr>
      <w:bookmarkStart w:id="28" w:name="_Toc191470928"/>
      <w:proofErr w:type="spellStart"/>
      <w:r>
        <w:lastRenderedPageBreak/>
        <w:t>MQTTDisconnect</w:t>
      </w:r>
      <w:bookmarkEnd w:id="28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3F15F936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CE67AC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586BEAA7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MQTTDisconnect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>* c)</w:t>
            </w:r>
          </w:p>
        </w:tc>
      </w:tr>
      <w:tr w:rsidR="008E6516" w14:paraId="5B092593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065FB6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1492B3D1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MQTT </w:t>
            </w:r>
            <w:r>
              <w:t>断开连接并释放资源</w:t>
            </w:r>
          </w:p>
        </w:tc>
      </w:tr>
      <w:tr w:rsidR="008E6516" w14:paraId="101935BF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8F371A4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7E5B5001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MQTT </w:t>
            </w:r>
            <w:r>
              <w:rPr>
                <w:color w:val="000000"/>
              </w:rPr>
              <w:t>实例</w:t>
            </w:r>
          </w:p>
        </w:tc>
      </w:tr>
      <w:tr w:rsidR="008E6516" w14:paraId="5394F104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2F8BC5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6511E4EC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0</w:t>
            </w:r>
          </w:p>
          <w:p w14:paraId="7A882233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8E6516" w14:paraId="3BABF826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EF1546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560FEAB5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4F5B8DD7" w14:textId="77777777" w:rsidR="008E6516" w:rsidRDefault="007755EF">
      <w:pPr>
        <w:pStyle w:val="20"/>
      </w:pPr>
      <w:bookmarkStart w:id="29" w:name="_Toc191470929"/>
      <w:proofErr w:type="spellStart"/>
      <w:r>
        <w:t>NetworkDisconnect</w:t>
      </w:r>
      <w:bookmarkEnd w:id="29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58102AD1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5D4840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43A97C3E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NetworkDisconnect</w:t>
            </w:r>
            <w:proofErr w:type="spellEnd"/>
            <w:r>
              <w:rPr>
                <w:color w:val="000000"/>
              </w:rPr>
              <w:t>(Network* n)</w:t>
            </w:r>
          </w:p>
        </w:tc>
      </w:tr>
      <w:tr w:rsidR="008E6516" w14:paraId="78DEA67C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477B06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744792FB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断开网络连接</w:t>
            </w:r>
          </w:p>
        </w:tc>
      </w:tr>
      <w:tr w:rsidR="008E6516" w14:paraId="069A5FDE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A5D444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44CCF9DD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</w:t>
            </w:r>
            <w:r>
              <w:rPr>
                <w:color w:val="000000"/>
              </w:rPr>
              <w:t>：网络参数</w:t>
            </w:r>
          </w:p>
        </w:tc>
      </w:tr>
      <w:tr w:rsidR="008E6516" w14:paraId="460EE956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5C6D2F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53D5A45A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E6516" w14:paraId="61D8D508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A5D83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1F823931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567171A4" w14:textId="77777777" w:rsidR="008E6516" w:rsidRDefault="007755EF">
      <w:pPr>
        <w:pStyle w:val="20"/>
      </w:pPr>
      <w:bookmarkStart w:id="30" w:name="_Toc191470930"/>
      <w:proofErr w:type="spellStart"/>
      <w:r>
        <w:t>MQTTYield</w:t>
      </w:r>
      <w:bookmarkEnd w:id="30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8E6516" w14:paraId="380EE2E0" w14:textId="77777777" w:rsidTr="0048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218355" w14:textId="77777777" w:rsidR="008E6516" w:rsidRDefault="007755EF" w:rsidP="00ED7BB4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75B83D26" w14:textId="77777777" w:rsidR="008E6516" w:rsidRDefault="007755EF" w:rsidP="00ED7B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MQTTYield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MQTTClient</w:t>
            </w:r>
            <w:proofErr w:type="spellEnd"/>
            <w:r>
              <w:rPr>
                <w:color w:val="000000"/>
              </w:rPr>
              <w:t xml:space="preserve">* c, int </w:t>
            </w:r>
            <w:proofErr w:type="spellStart"/>
            <w:r>
              <w:rPr>
                <w:color w:val="000000"/>
              </w:rPr>
              <w:t>timeout_ms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8E6516" w14:paraId="7E83F7ED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227FD2" w14:textId="77777777" w:rsidR="008E6516" w:rsidRDefault="007755EF" w:rsidP="00ED7BB4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7C8E69F6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接收网络报文并将消息分发到用户的回调函数中。</w:t>
            </w:r>
          </w:p>
        </w:tc>
      </w:tr>
      <w:tr w:rsidR="008E6516" w14:paraId="16BE6998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7CB3F27" w14:textId="77777777" w:rsidR="008E6516" w:rsidRDefault="007755EF" w:rsidP="00ED7BB4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3B427EFB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：</w:t>
            </w:r>
            <w:r>
              <w:t xml:space="preserve">MQTT </w:t>
            </w:r>
            <w:r>
              <w:t>实例</w:t>
            </w:r>
          </w:p>
          <w:p w14:paraId="010E256D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timeout_ms</w:t>
            </w:r>
            <w:proofErr w:type="spellEnd"/>
            <w:r>
              <w:t>：接收报文超时时间</w:t>
            </w:r>
          </w:p>
        </w:tc>
      </w:tr>
      <w:tr w:rsidR="008E6516" w14:paraId="55D3063F" w14:textId="77777777" w:rsidTr="0048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E59907" w14:textId="77777777" w:rsidR="008E6516" w:rsidRDefault="007755EF" w:rsidP="00ED7BB4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002C785A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0</w:t>
            </w:r>
          </w:p>
          <w:p w14:paraId="4511C583" w14:textId="77777777" w:rsidR="008E6516" w:rsidRDefault="007755EF" w:rsidP="00ED7BB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</w:p>
        </w:tc>
      </w:tr>
      <w:tr w:rsidR="008E6516" w14:paraId="7940C714" w14:textId="77777777" w:rsidTr="00484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A392A7" w14:textId="77777777" w:rsidR="008E6516" w:rsidRDefault="007755EF" w:rsidP="00ED7BB4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6D3DDC7E" w14:textId="77777777" w:rsidR="008E6516" w:rsidRDefault="007755EF" w:rsidP="00ED7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无。</w:t>
            </w:r>
          </w:p>
        </w:tc>
      </w:tr>
    </w:tbl>
    <w:p w14:paraId="45224D77" w14:textId="77777777" w:rsidR="008E6516" w:rsidRDefault="008E6516" w:rsidP="00484B22">
      <w:pPr>
        <w:pStyle w:val="afc"/>
      </w:pPr>
    </w:p>
    <w:p w14:paraId="5002AA2B" w14:textId="1856F250" w:rsidR="008E6516" w:rsidRDefault="008E6516" w:rsidP="00484B22">
      <w:pPr>
        <w:pStyle w:val="afc"/>
      </w:pPr>
    </w:p>
    <w:sectPr w:rsidR="008E6516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294C4" w14:textId="77777777" w:rsidR="00DF74D8" w:rsidRDefault="00DF74D8">
      <w:pPr>
        <w:spacing w:line="240" w:lineRule="auto"/>
      </w:pPr>
      <w:r>
        <w:separator/>
      </w:r>
    </w:p>
  </w:endnote>
  <w:endnote w:type="continuationSeparator" w:id="0">
    <w:p w14:paraId="7C636F26" w14:textId="77777777" w:rsidR="00DF74D8" w:rsidRDefault="00DF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10B3B" w14:textId="77777777" w:rsidR="008E6516" w:rsidRDefault="007755EF">
    <w:pPr>
      <w:pStyle w:val="affa"/>
    </w:pPr>
    <w:r>
      <w:rPr>
        <w:noProof/>
      </w:rPr>
      <w:drawing>
        <wp:anchor distT="0" distB="0" distL="114300" distR="114300" simplePos="0" relativeHeight="251652096" behindDoc="1" locked="0" layoutInCell="1" allowOverlap="1" wp14:anchorId="60ABA949" wp14:editId="7D8DC48E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8E6516" w14:paraId="315EE705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2DCF08B6" w14:textId="77777777" w:rsidR="008E6516" w:rsidRDefault="007755EF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7A8DEA35" w14:textId="77777777" w:rsidR="008E6516" w:rsidRDefault="007755EF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926AD">
            <w:rPr>
              <w:noProof/>
            </w:rPr>
            <w:t>ii</w:t>
          </w:r>
          <w:r>
            <w:fldChar w:fldCharType="end"/>
          </w:r>
        </w:p>
      </w:tc>
    </w:tr>
  </w:tbl>
  <w:p w14:paraId="20D176B9" w14:textId="77777777" w:rsidR="008E6516" w:rsidRDefault="008E6516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8E6516" w14:paraId="527F43D1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2D33FAA0" w14:textId="77777777" w:rsidR="008E6516" w:rsidRDefault="007755EF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3E22A777" w14:textId="77777777" w:rsidR="008E6516" w:rsidRDefault="007755EF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77597C9E" w14:textId="77777777" w:rsidR="008E6516" w:rsidRDefault="008E6516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6A516" w14:textId="77777777" w:rsidR="00DF74D8" w:rsidRDefault="00DF74D8">
      <w:pPr>
        <w:spacing w:before="0" w:after="0"/>
      </w:pPr>
      <w:r>
        <w:separator/>
      </w:r>
    </w:p>
  </w:footnote>
  <w:footnote w:type="continuationSeparator" w:id="0">
    <w:p w14:paraId="32A192B4" w14:textId="77777777" w:rsidR="00DF74D8" w:rsidRDefault="00DF74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EB72" w14:textId="77777777" w:rsidR="008E6516" w:rsidRDefault="00000000">
    <w:pPr>
      <w:pStyle w:val="affd"/>
    </w:pPr>
    <w:r>
      <w:pict w14:anchorId="6F6A79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875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484B22" w14:paraId="61670821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7D7E1DD2" w14:textId="77777777" w:rsidR="00484B22" w:rsidRDefault="00484B22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7D1DAD8" wp14:editId="68C55BEB">
                <wp:extent cx="1684020" cy="252095"/>
                <wp:effectExtent l="0" t="0" r="11430" b="14605"/>
                <wp:docPr id="10195664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7F72ECE4" w14:textId="77777777" w:rsidR="00484B22" w:rsidRDefault="00484B22" w:rsidP="00484B22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MQTT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59C4791C" w14:textId="5E6812A9" w:rsidR="00484B22" w:rsidRDefault="00484B22" w:rsidP="00484B22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590C01">
            <w:rPr>
              <w:rFonts w:ascii="Arial" w:eastAsia="NSimSun" w:hAnsi="Arial"/>
              <w:noProof/>
              <w:color w:val="000000"/>
            </w:rPr>
            <w:t xml:space="preserve">2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590C01">
            <w:rPr>
              <w:rFonts w:ascii="Arial" w:eastAsia="NSimSun" w:hAnsi="Arial" w:hint="eastAsia"/>
              <w:noProof/>
              <w:color w:val="000000"/>
            </w:rPr>
            <w:t xml:space="preserve">API </w:t>
          </w:r>
          <w:r w:rsidR="00590C01">
            <w:rPr>
              <w:rFonts w:ascii="Arial" w:eastAsia="NSimSun" w:hAnsi="Arial" w:hint="eastAsia"/>
              <w:noProof/>
              <w:color w:val="000000"/>
            </w:rPr>
            <w:t>介绍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48AFB57A" w14:textId="77777777" w:rsidR="00484B22" w:rsidRDefault="00000000">
    <w:pPr>
      <w:pStyle w:val="HeadingRight"/>
    </w:pPr>
    <w:r>
      <w:pict w14:anchorId="377423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61" type="#_x0000_t136" style="position:absolute;left:0;text-align:left;margin-left:0;margin-top:0;width:589.8pt;height:73.7pt;rotation:315;z-index:25166592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6E7B" w14:textId="77777777" w:rsidR="008E6516" w:rsidRDefault="00000000">
    <w:pPr>
      <w:pStyle w:val="affd"/>
    </w:pPr>
    <w:r>
      <w:pict w14:anchorId="1FA9D0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755EF">
      <w:rPr>
        <w:noProof/>
      </w:rPr>
      <w:drawing>
        <wp:anchor distT="0" distB="0" distL="114300" distR="114300" simplePos="0" relativeHeight="251657216" behindDoc="1" locked="0" layoutInCell="0" allowOverlap="1" wp14:anchorId="50A766D7" wp14:editId="0881D6D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AE31B" w14:textId="77777777" w:rsidR="008E6516" w:rsidRDefault="007755EF">
    <w:pPr>
      <w:pStyle w:val="affd"/>
      <w:jc w:val="right"/>
    </w:pPr>
    <w:r>
      <w:rPr>
        <w:noProof/>
      </w:rPr>
      <w:drawing>
        <wp:anchor distT="0" distB="0" distL="114300" distR="114300" simplePos="0" relativeHeight="251653120" behindDoc="1" locked="0" layoutInCell="1" allowOverlap="1" wp14:anchorId="62CC3D44" wp14:editId="42BA84B4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F57432B" w14:textId="77777777" w:rsidR="008E6516" w:rsidRDefault="008E6516">
    <w:pPr>
      <w:pStyle w:val="affd"/>
      <w:jc w:val="right"/>
    </w:pPr>
  </w:p>
  <w:p w14:paraId="01B8C9F4" w14:textId="77777777" w:rsidR="008E6516" w:rsidRDefault="008E6516">
    <w:pPr>
      <w:pStyle w:val="affd"/>
      <w:jc w:val="right"/>
    </w:pPr>
  </w:p>
  <w:p w14:paraId="29283689" w14:textId="77777777" w:rsidR="008E6516" w:rsidRDefault="008E6516">
    <w:pPr>
      <w:pStyle w:val="affd"/>
      <w:jc w:val="right"/>
    </w:pPr>
  </w:p>
  <w:p w14:paraId="06C0F5A6" w14:textId="77777777" w:rsidR="008E6516" w:rsidRDefault="008E6516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4DF33" w14:textId="77777777" w:rsidR="008E6516" w:rsidRDefault="00000000">
    <w:pPr>
      <w:pStyle w:val="affd"/>
      <w:ind w:firstLine="40"/>
    </w:pPr>
    <w:r>
      <w:pict w14:anchorId="3F524B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977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755EF">
      <w:rPr>
        <w:noProof/>
      </w:rPr>
      <w:drawing>
        <wp:anchor distT="0" distB="0" distL="114300" distR="114300" simplePos="0" relativeHeight="251651072" behindDoc="1" locked="0" layoutInCell="1" allowOverlap="1" wp14:anchorId="531F035D" wp14:editId="55140EEF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755EF">
      <w:rPr>
        <w:noProof/>
      </w:rPr>
      <w:drawing>
        <wp:anchor distT="0" distB="0" distL="114300" distR="114300" simplePos="0" relativeHeight="251650048" behindDoc="0" locked="0" layoutInCell="1" allowOverlap="1" wp14:anchorId="54BEBADB" wp14:editId="51340E43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2637" w14:textId="77777777" w:rsidR="008E6516" w:rsidRDefault="00000000">
    <w:pPr>
      <w:pStyle w:val="affd"/>
    </w:pPr>
    <w:r>
      <w:pict w14:anchorId="37C5A5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8E6516" w14:paraId="624DD696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21DC21D1" w14:textId="77777777" w:rsidR="008E6516" w:rsidRDefault="007755EF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34794C1B" wp14:editId="2C697775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50A1C8E" w14:textId="77777777" w:rsidR="008E6516" w:rsidRDefault="007755EF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MQTT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3FF62DF5" w14:textId="77777777" w:rsidR="008E6516" w:rsidRDefault="007755EF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5F2E1660" w14:textId="77777777" w:rsidR="008E6516" w:rsidRDefault="00000000">
    <w:pPr>
      <w:pStyle w:val="HeadingRight"/>
    </w:pPr>
    <w:r>
      <w:pict w14:anchorId="6518A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080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8E6516" w14:paraId="54A847C1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B74CD1D" w14:textId="77777777" w:rsidR="008E6516" w:rsidRDefault="007755EF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7CD4A514" wp14:editId="04CDD845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7AEDCD2A" w14:textId="77777777" w:rsidR="008E6516" w:rsidRDefault="007755EF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0FE4B960" w14:textId="77777777" w:rsidR="008E6516" w:rsidRDefault="007755EF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56D59393" w14:textId="77777777" w:rsidR="008E6516" w:rsidRDefault="00000000">
    <w:pPr>
      <w:pStyle w:val="HeadingRight"/>
    </w:pPr>
    <w:r>
      <w:pict w14:anchorId="67EE87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772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755E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4BF5869" wp14:editId="781AD934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11A74" w14:textId="77777777" w:rsidR="008E6516" w:rsidRDefault="007755EF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5B10AC68" w14:textId="77777777" w:rsidR="008E6516" w:rsidRDefault="007755EF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F5869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31711A74" w14:textId="77777777" w:rsidR="008E6516" w:rsidRDefault="007755EF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5B10AC68" w14:textId="77777777" w:rsidR="008E6516" w:rsidRDefault="007755EF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484B22" w14:paraId="2494BDDA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0FDADF56" w14:textId="77777777" w:rsidR="00484B22" w:rsidRDefault="00484B22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6FD4892" wp14:editId="7DD5EF76">
                <wp:extent cx="1684020" cy="252095"/>
                <wp:effectExtent l="0" t="0" r="11430" b="14605"/>
                <wp:docPr id="832308330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742F61CA" w14:textId="77777777" w:rsidR="00484B22" w:rsidRDefault="00484B22" w:rsidP="00484B22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MQTT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2CB7DC8C" w14:textId="58C77552" w:rsidR="00484B22" w:rsidRDefault="00484B22" w:rsidP="00484B22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7944299C" w14:textId="77777777" w:rsidR="00484B22" w:rsidRDefault="00000000">
    <w:pPr>
      <w:pStyle w:val="HeadingRight"/>
    </w:pPr>
    <w:r>
      <w:pict w14:anchorId="6C0B7D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8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484B22" w14:paraId="02CE0CFD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3D56F38" w14:textId="77777777" w:rsidR="00484B22" w:rsidRDefault="00484B22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3DDDA41" wp14:editId="310AD0A6">
                <wp:extent cx="1684020" cy="252095"/>
                <wp:effectExtent l="0" t="0" r="11430" b="14605"/>
                <wp:docPr id="115834471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93CD419" w14:textId="77777777" w:rsidR="00484B22" w:rsidRDefault="00484B22" w:rsidP="00484B22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MQTT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0BE8F364" w14:textId="56EC1542" w:rsidR="00484B22" w:rsidRDefault="00484B22" w:rsidP="00484B22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35D4E83A" w14:textId="77777777" w:rsidR="00484B22" w:rsidRDefault="00000000">
    <w:pPr>
      <w:pStyle w:val="HeadingRight"/>
    </w:pPr>
    <w:r>
      <w:pict w14:anchorId="3C473B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9" type="#_x0000_t136" style="position:absolute;left:0;text-align:left;margin-left:0;margin-top:0;width:589.8pt;height:73.7pt;rotation:315;z-index:25166489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0B25D" w14:textId="77777777" w:rsidR="008E6516" w:rsidRDefault="00000000">
    <w:pPr>
      <w:pStyle w:val="affd"/>
    </w:pPr>
    <w:r>
      <w:pict w14:anchorId="3B152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755EF">
      <w:rPr>
        <w:noProof/>
      </w:rPr>
      <w:drawing>
        <wp:anchor distT="0" distB="0" distL="114300" distR="114300" simplePos="0" relativeHeight="251662336" behindDoc="1" locked="0" layoutInCell="0" allowOverlap="1" wp14:anchorId="34A833B1" wp14:editId="390B927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1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2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3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5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8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0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1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5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6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8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2022760">
    <w:abstractNumId w:val="14"/>
  </w:num>
  <w:num w:numId="2" w16cid:durableId="1166900664">
    <w:abstractNumId w:val="15"/>
  </w:num>
  <w:num w:numId="3" w16cid:durableId="252738853">
    <w:abstractNumId w:val="29"/>
  </w:num>
  <w:num w:numId="4" w16cid:durableId="948244737">
    <w:abstractNumId w:val="30"/>
  </w:num>
  <w:num w:numId="5" w16cid:durableId="1051071600">
    <w:abstractNumId w:val="20"/>
  </w:num>
  <w:num w:numId="6" w16cid:durableId="1025667727">
    <w:abstractNumId w:val="35"/>
  </w:num>
  <w:num w:numId="7" w16cid:durableId="1398554192">
    <w:abstractNumId w:val="19"/>
  </w:num>
  <w:num w:numId="8" w16cid:durableId="996764430">
    <w:abstractNumId w:val="1"/>
  </w:num>
  <w:num w:numId="9" w16cid:durableId="1317077331">
    <w:abstractNumId w:val="0"/>
  </w:num>
  <w:num w:numId="10" w16cid:durableId="1009983287">
    <w:abstractNumId w:val="24"/>
  </w:num>
  <w:num w:numId="11" w16cid:durableId="1911891055">
    <w:abstractNumId w:val="34"/>
  </w:num>
  <w:num w:numId="12" w16cid:durableId="672026043">
    <w:abstractNumId w:val="37"/>
  </w:num>
  <w:num w:numId="13" w16cid:durableId="892929109">
    <w:abstractNumId w:val="21"/>
  </w:num>
  <w:num w:numId="14" w16cid:durableId="1315253499">
    <w:abstractNumId w:val="13"/>
  </w:num>
  <w:num w:numId="15" w16cid:durableId="1242640452">
    <w:abstractNumId w:val="12"/>
  </w:num>
  <w:num w:numId="16" w16cid:durableId="1415783311">
    <w:abstractNumId w:val="22"/>
  </w:num>
  <w:num w:numId="17" w16cid:durableId="210043302">
    <w:abstractNumId w:val="33"/>
  </w:num>
  <w:num w:numId="18" w16cid:durableId="1431465457">
    <w:abstractNumId w:val="28"/>
  </w:num>
  <w:num w:numId="19" w16cid:durableId="1031031594">
    <w:abstractNumId w:val="26"/>
  </w:num>
  <w:num w:numId="20" w16cid:durableId="849296528">
    <w:abstractNumId w:val="16"/>
  </w:num>
  <w:num w:numId="21" w16cid:durableId="129177665">
    <w:abstractNumId w:val="27"/>
  </w:num>
  <w:num w:numId="22" w16cid:durableId="881983823">
    <w:abstractNumId w:val="11"/>
  </w:num>
  <w:num w:numId="23" w16cid:durableId="1664552426">
    <w:abstractNumId w:val="9"/>
  </w:num>
  <w:num w:numId="24" w16cid:durableId="1306662597">
    <w:abstractNumId w:val="8"/>
  </w:num>
  <w:num w:numId="25" w16cid:durableId="1009143177">
    <w:abstractNumId w:val="7"/>
  </w:num>
  <w:num w:numId="26" w16cid:durableId="1178807292">
    <w:abstractNumId w:val="6"/>
  </w:num>
  <w:num w:numId="27" w16cid:durableId="1351445167">
    <w:abstractNumId w:val="5"/>
  </w:num>
  <w:num w:numId="28" w16cid:durableId="706486873">
    <w:abstractNumId w:val="4"/>
  </w:num>
  <w:num w:numId="29" w16cid:durableId="1664897810">
    <w:abstractNumId w:val="3"/>
  </w:num>
  <w:num w:numId="30" w16cid:durableId="1408728659">
    <w:abstractNumId w:val="2"/>
  </w:num>
  <w:num w:numId="31" w16cid:durableId="1562597026">
    <w:abstractNumId w:val="25"/>
  </w:num>
  <w:num w:numId="32" w16cid:durableId="1327169612">
    <w:abstractNumId w:val="18"/>
  </w:num>
  <w:num w:numId="33" w16cid:durableId="468934911">
    <w:abstractNumId w:val="36"/>
  </w:num>
  <w:num w:numId="34" w16cid:durableId="137646503">
    <w:abstractNumId w:val="31"/>
  </w:num>
  <w:num w:numId="35" w16cid:durableId="1671256244">
    <w:abstractNumId w:val="17"/>
  </w:num>
  <w:num w:numId="36" w16cid:durableId="1889797715">
    <w:abstractNumId w:val="23"/>
  </w:num>
  <w:num w:numId="37" w16cid:durableId="1905338254">
    <w:abstractNumId w:val="32"/>
  </w:num>
  <w:num w:numId="38" w16cid:durableId="697704978">
    <w:abstractNumId w:val="38"/>
  </w:num>
  <w:num w:numId="39" w16cid:durableId="1335109922">
    <w:abstractNumId w:val="10"/>
  </w:num>
  <w:num w:numId="40" w16cid:durableId="1923756240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04D31"/>
    <w:rsid w:val="0001305E"/>
    <w:rsid w:val="000247F8"/>
    <w:rsid w:val="00037489"/>
    <w:rsid w:val="000378C6"/>
    <w:rsid w:val="000403DC"/>
    <w:rsid w:val="00040B42"/>
    <w:rsid w:val="00041C06"/>
    <w:rsid w:val="00042156"/>
    <w:rsid w:val="0004721D"/>
    <w:rsid w:val="00052D5F"/>
    <w:rsid w:val="00054AEC"/>
    <w:rsid w:val="0005751F"/>
    <w:rsid w:val="000649B0"/>
    <w:rsid w:val="00065D24"/>
    <w:rsid w:val="00083438"/>
    <w:rsid w:val="00083E32"/>
    <w:rsid w:val="000852F9"/>
    <w:rsid w:val="00093D45"/>
    <w:rsid w:val="000B226F"/>
    <w:rsid w:val="000B7DF3"/>
    <w:rsid w:val="000C0EFE"/>
    <w:rsid w:val="000C54FD"/>
    <w:rsid w:val="000D0BDC"/>
    <w:rsid w:val="000D1507"/>
    <w:rsid w:val="000E75C0"/>
    <w:rsid w:val="000E7DB3"/>
    <w:rsid w:val="000F22EE"/>
    <w:rsid w:val="000F5912"/>
    <w:rsid w:val="00103D78"/>
    <w:rsid w:val="001065C5"/>
    <w:rsid w:val="00121EE5"/>
    <w:rsid w:val="0013056F"/>
    <w:rsid w:val="0013550E"/>
    <w:rsid w:val="00142731"/>
    <w:rsid w:val="00143FDB"/>
    <w:rsid w:val="001520DF"/>
    <w:rsid w:val="00154890"/>
    <w:rsid w:val="00156D30"/>
    <w:rsid w:val="0016017B"/>
    <w:rsid w:val="0016506E"/>
    <w:rsid w:val="00166C4F"/>
    <w:rsid w:val="00167CE0"/>
    <w:rsid w:val="00171306"/>
    <w:rsid w:val="00172A27"/>
    <w:rsid w:val="00174556"/>
    <w:rsid w:val="00186D06"/>
    <w:rsid w:val="001A3D15"/>
    <w:rsid w:val="001B38B6"/>
    <w:rsid w:val="001C564F"/>
    <w:rsid w:val="001C76EC"/>
    <w:rsid w:val="001D04A6"/>
    <w:rsid w:val="001D0EE2"/>
    <w:rsid w:val="001D1A9E"/>
    <w:rsid w:val="001D604B"/>
    <w:rsid w:val="001D7891"/>
    <w:rsid w:val="001E0762"/>
    <w:rsid w:val="001E36E4"/>
    <w:rsid w:val="001E3D09"/>
    <w:rsid w:val="001F1551"/>
    <w:rsid w:val="001F1CAB"/>
    <w:rsid w:val="001F3BBF"/>
    <w:rsid w:val="001F450E"/>
    <w:rsid w:val="001F65D6"/>
    <w:rsid w:val="002045F4"/>
    <w:rsid w:val="00213B84"/>
    <w:rsid w:val="00220E40"/>
    <w:rsid w:val="002232B8"/>
    <w:rsid w:val="00223403"/>
    <w:rsid w:val="00230A98"/>
    <w:rsid w:val="00233AFA"/>
    <w:rsid w:val="00246AD0"/>
    <w:rsid w:val="002537F8"/>
    <w:rsid w:val="002562ED"/>
    <w:rsid w:val="00256324"/>
    <w:rsid w:val="00256D8E"/>
    <w:rsid w:val="002619DC"/>
    <w:rsid w:val="00266B61"/>
    <w:rsid w:val="00266E04"/>
    <w:rsid w:val="0026781A"/>
    <w:rsid w:val="00274001"/>
    <w:rsid w:val="00275AD6"/>
    <w:rsid w:val="00282B17"/>
    <w:rsid w:val="00291C73"/>
    <w:rsid w:val="00292D3E"/>
    <w:rsid w:val="002A7256"/>
    <w:rsid w:val="002B0211"/>
    <w:rsid w:val="002B1D46"/>
    <w:rsid w:val="002B75F1"/>
    <w:rsid w:val="002C75AE"/>
    <w:rsid w:val="002D1B7C"/>
    <w:rsid w:val="002D259D"/>
    <w:rsid w:val="002D2637"/>
    <w:rsid w:val="002D5D43"/>
    <w:rsid w:val="002D755F"/>
    <w:rsid w:val="002E454D"/>
    <w:rsid w:val="002E7F90"/>
    <w:rsid w:val="002F18A1"/>
    <w:rsid w:val="002F2F55"/>
    <w:rsid w:val="00301B44"/>
    <w:rsid w:val="00322764"/>
    <w:rsid w:val="00326744"/>
    <w:rsid w:val="003330DC"/>
    <w:rsid w:val="00333593"/>
    <w:rsid w:val="00334193"/>
    <w:rsid w:val="00340CC6"/>
    <w:rsid w:val="003431AF"/>
    <w:rsid w:val="0034396D"/>
    <w:rsid w:val="003443CD"/>
    <w:rsid w:val="0035538D"/>
    <w:rsid w:val="0035604F"/>
    <w:rsid w:val="00360B74"/>
    <w:rsid w:val="00362D00"/>
    <w:rsid w:val="0036319E"/>
    <w:rsid w:val="00364AB8"/>
    <w:rsid w:val="003660B0"/>
    <w:rsid w:val="003706A6"/>
    <w:rsid w:val="003719C7"/>
    <w:rsid w:val="00371CEB"/>
    <w:rsid w:val="0037216E"/>
    <w:rsid w:val="00375EFC"/>
    <w:rsid w:val="003774F0"/>
    <w:rsid w:val="00380EDE"/>
    <w:rsid w:val="00385584"/>
    <w:rsid w:val="00385C39"/>
    <w:rsid w:val="0039086C"/>
    <w:rsid w:val="00392CB4"/>
    <w:rsid w:val="003A3609"/>
    <w:rsid w:val="003B4E6D"/>
    <w:rsid w:val="003C32E1"/>
    <w:rsid w:val="003C5443"/>
    <w:rsid w:val="003D19A5"/>
    <w:rsid w:val="003D2589"/>
    <w:rsid w:val="003D4262"/>
    <w:rsid w:val="003D4D9D"/>
    <w:rsid w:val="003E209B"/>
    <w:rsid w:val="003E2BD4"/>
    <w:rsid w:val="003E37EA"/>
    <w:rsid w:val="003F1109"/>
    <w:rsid w:val="003F2D32"/>
    <w:rsid w:val="003F698A"/>
    <w:rsid w:val="004019B9"/>
    <w:rsid w:val="00401DE4"/>
    <w:rsid w:val="00404124"/>
    <w:rsid w:val="00406539"/>
    <w:rsid w:val="004075AC"/>
    <w:rsid w:val="00411AA5"/>
    <w:rsid w:val="00411F24"/>
    <w:rsid w:val="00413465"/>
    <w:rsid w:val="004137C4"/>
    <w:rsid w:val="0041798F"/>
    <w:rsid w:val="004201B5"/>
    <w:rsid w:val="00426645"/>
    <w:rsid w:val="00426930"/>
    <w:rsid w:val="004328B3"/>
    <w:rsid w:val="0043457E"/>
    <w:rsid w:val="0044203A"/>
    <w:rsid w:val="00443D6D"/>
    <w:rsid w:val="0044416B"/>
    <w:rsid w:val="0044680B"/>
    <w:rsid w:val="00452EFD"/>
    <w:rsid w:val="0046120F"/>
    <w:rsid w:val="0046290C"/>
    <w:rsid w:val="00463A49"/>
    <w:rsid w:val="0046648B"/>
    <w:rsid w:val="00470E4E"/>
    <w:rsid w:val="004712A8"/>
    <w:rsid w:val="00476892"/>
    <w:rsid w:val="00484B22"/>
    <w:rsid w:val="004A2B84"/>
    <w:rsid w:val="004A36AA"/>
    <w:rsid w:val="004A4F03"/>
    <w:rsid w:val="004B4421"/>
    <w:rsid w:val="004C1B13"/>
    <w:rsid w:val="004C1B4C"/>
    <w:rsid w:val="004C37FB"/>
    <w:rsid w:val="004C3C8C"/>
    <w:rsid w:val="004D0CAF"/>
    <w:rsid w:val="004D5303"/>
    <w:rsid w:val="004E5991"/>
    <w:rsid w:val="004F1CF3"/>
    <w:rsid w:val="004F27F7"/>
    <w:rsid w:val="004F2DAE"/>
    <w:rsid w:val="004F3599"/>
    <w:rsid w:val="005014A4"/>
    <w:rsid w:val="00505674"/>
    <w:rsid w:val="00514E63"/>
    <w:rsid w:val="0051570F"/>
    <w:rsid w:val="00517F79"/>
    <w:rsid w:val="00520A62"/>
    <w:rsid w:val="00523FC0"/>
    <w:rsid w:val="00527B8B"/>
    <w:rsid w:val="005341DA"/>
    <w:rsid w:val="00543369"/>
    <w:rsid w:val="00550267"/>
    <w:rsid w:val="00553FF6"/>
    <w:rsid w:val="00554072"/>
    <w:rsid w:val="00554E3B"/>
    <w:rsid w:val="0055687B"/>
    <w:rsid w:val="00561A9A"/>
    <w:rsid w:val="005630A2"/>
    <w:rsid w:val="00571228"/>
    <w:rsid w:val="005774B9"/>
    <w:rsid w:val="005830DA"/>
    <w:rsid w:val="005839D2"/>
    <w:rsid w:val="005849D3"/>
    <w:rsid w:val="005862EC"/>
    <w:rsid w:val="00587831"/>
    <w:rsid w:val="00590C01"/>
    <w:rsid w:val="005A4A17"/>
    <w:rsid w:val="005A509E"/>
    <w:rsid w:val="005A5172"/>
    <w:rsid w:val="005A60AD"/>
    <w:rsid w:val="005A6309"/>
    <w:rsid w:val="005B40AF"/>
    <w:rsid w:val="005B73DC"/>
    <w:rsid w:val="005C695E"/>
    <w:rsid w:val="005E102B"/>
    <w:rsid w:val="005E23BF"/>
    <w:rsid w:val="005E4064"/>
    <w:rsid w:val="00600090"/>
    <w:rsid w:val="00617639"/>
    <w:rsid w:val="006225AE"/>
    <w:rsid w:val="006266CF"/>
    <w:rsid w:val="00627FA1"/>
    <w:rsid w:val="006304AA"/>
    <w:rsid w:val="00652992"/>
    <w:rsid w:val="00652F00"/>
    <w:rsid w:val="0065484A"/>
    <w:rsid w:val="006561CF"/>
    <w:rsid w:val="006576FC"/>
    <w:rsid w:val="0066021A"/>
    <w:rsid w:val="00665277"/>
    <w:rsid w:val="0066762D"/>
    <w:rsid w:val="00670826"/>
    <w:rsid w:val="00673F8D"/>
    <w:rsid w:val="00675295"/>
    <w:rsid w:val="00683A0E"/>
    <w:rsid w:val="0069097E"/>
    <w:rsid w:val="00691BAD"/>
    <w:rsid w:val="006926AD"/>
    <w:rsid w:val="006951F4"/>
    <w:rsid w:val="0069713A"/>
    <w:rsid w:val="006A186A"/>
    <w:rsid w:val="006A252F"/>
    <w:rsid w:val="006A73B8"/>
    <w:rsid w:val="006B0575"/>
    <w:rsid w:val="006B41A6"/>
    <w:rsid w:val="006C7859"/>
    <w:rsid w:val="006D2288"/>
    <w:rsid w:val="006D24FC"/>
    <w:rsid w:val="006D2FB9"/>
    <w:rsid w:val="006E1DFD"/>
    <w:rsid w:val="006E282A"/>
    <w:rsid w:val="006E631F"/>
    <w:rsid w:val="006F34B1"/>
    <w:rsid w:val="006F69F6"/>
    <w:rsid w:val="0070081D"/>
    <w:rsid w:val="00701419"/>
    <w:rsid w:val="00701B15"/>
    <w:rsid w:val="0070296C"/>
    <w:rsid w:val="00710845"/>
    <w:rsid w:val="00723CAB"/>
    <w:rsid w:val="00724FB6"/>
    <w:rsid w:val="0073132E"/>
    <w:rsid w:val="00731B9A"/>
    <w:rsid w:val="0073713A"/>
    <w:rsid w:val="0074002C"/>
    <w:rsid w:val="007402A0"/>
    <w:rsid w:val="0074461E"/>
    <w:rsid w:val="007522E1"/>
    <w:rsid w:val="0075352E"/>
    <w:rsid w:val="00757CA9"/>
    <w:rsid w:val="007623F7"/>
    <w:rsid w:val="007632BE"/>
    <w:rsid w:val="00765400"/>
    <w:rsid w:val="00774CE1"/>
    <w:rsid w:val="007755EF"/>
    <w:rsid w:val="0078072F"/>
    <w:rsid w:val="00785419"/>
    <w:rsid w:val="0078602B"/>
    <w:rsid w:val="00790F60"/>
    <w:rsid w:val="00791E05"/>
    <w:rsid w:val="00792FFA"/>
    <w:rsid w:val="00794288"/>
    <w:rsid w:val="0079728E"/>
    <w:rsid w:val="00797995"/>
    <w:rsid w:val="007A4421"/>
    <w:rsid w:val="007A64E9"/>
    <w:rsid w:val="007B2000"/>
    <w:rsid w:val="007B640D"/>
    <w:rsid w:val="007C0EEE"/>
    <w:rsid w:val="007C1A2C"/>
    <w:rsid w:val="007C244D"/>
    <w:rsid w:val="007C6642"/>
    <w:rsid w:val="007D2E49"/>
    <w:rsid w:val="007E2BDC"/>
    <w:rsid w:val="007E7C5C"/>
    <w:rsid w:val="007F26CC"/>
    <w:rsid w:val="007F406B"/>
    <w:rsid w:val="007F7251"/>
    <w:rsid w:val="00802A33"/>
    <w:rsid w:val="00803CEB"/>
    <w:rsid w:val="008046B6"/>
    <w:rsid w:val="008055DE"/>
    <w:rsid w:val="00805FB7"/>
    <w:rsid w:val="00811DBB"/>
    <w:rsid w:val="0082454F"/>
    <w:rsid w:val="0083142F"/>
    <w:rsid w:val="00832D42"/>
    <w:rsid w:val="00834CD4"/>
    <w:rsid w:val="00834D21"/>
    <w:rsid w:val="00835813"/>
    <w:rsid w:val="00840040"/>
    <w:rsid w:val="008425FD"/>
    <w:rsid w:val="008443D0"/>
    <w:rsid w:val="00852AFA"/>
    <w:rsid w:val="00856A17"/>
    <w:rsid w:val="00857C41"/>
    <w:rsid w:val="008631D4"/>
    <w:rsid w:val="00864356"/>
    <w:rsid w:val="00867132"/>
    <w:rsid w:val="00871FA1"/>
    <w:rsid w:val="008742E0"/>
    <w:rsid w:val="00875F22"/>
    <w:rsid w:val="0087719B"/>
    <w:rsid w:val="0088024D"/>
    <w:rsid w:val="00880383"/>
    <w:rsid w:val="008937EE"/>
    <w:rsid w:val="00894621"/>
    <w:rsid w:val="008950C1"/>
    <w:rsid w:val="00896ABA"/>
    <w:rsid w:val="008A4962"/>
    <w:rsid w:val="008B15BB"/>
    <w:rsid w:val="008B1EB3"/>
    <w:rsid w:val="008B4AAB"/>
    <w:rsid w:val="008B5A4F"/>
    <w:rsid w:val="008B6DB9"/>
    <w:rsid w:val="008C3958"/>
    <w:rsid w:val="008C5BC2"/>
    <w:rsid w:val="008D2509"/>
    <w:rsid w:val="008E055F"/>
    <w:rsid w:val="008E6516"/>
    <w:rsid w:val="008E7606"/>
    <w:rsid w:val="008F2607"/>
    <w:rsid w:val="008F397D"/>
    <w:rsid w:val="0090343C"/>
    <w:rsid w:val="009063B1"/>
    <w:rsid w:val="009064B3"/>
    <w:rsid w:val="009076D6"/>
    <w:rsid w:val="0091093B"/>
    <w:rsid w:val="00922C12"/>
    <w:rsid w:val="00922FB9"/>
    <w:rsid w:val="00924B60"/>
    <w:rsid w:val="009264D0"/>
    <w:rsid w:val="00945D05"/>
    <w:rsid w:val="00946478"/>
    <w:rsid w:val="00947205"/>
    <w:rsid w:val="00947966"/>
    <w:rsid w:val="00951B67"/>
    <w:rsid w:val="00954B67"/>
    <w:rsid w:val="00957D02"/>
    <w:rsid w:val="00961842"/>
    <w:rsid w:val="00962A89"/>
    <w:rsid w:val="00962D7A"/>
    <w:rsid w:val="0096506C"/>
    <w:rsid w:val="00966C2B"/>
    <w:rsid w:val="00971CDA"/>
    <w:rsid w:val="00972204"/>
    <w:rsid w:val="009735A5"/>
    <w:rsid w:val="0097425C"/>
    <w:rsid w:val="00982FC1"/>
    <w:rsid w:val="00983192"/>
    <w:rsid w:val="00983CE2"/>
    <w:rsid w:val="0098542F"/>
    <w:rsid w:val="00985B2D"/>
    <w:rsid w:val="00991241"/>
    <w:rsid w:val="009935B5"/>
    <w:rsid w:val="00994BFD"/>
    <w:rsid w:val="0099724E"/>
    <w:rsid w:val="009A0E1D"/>
    <w:rsid w:val="009A67D2"/>
    <w:rsid w:val="009A720E"/>
    <w:rsid w:val="009B5F81"/>
    <w:rsid w:val="009C2E2F"/>
    <w:rsid w:val="009C60D7"/>
    <w:rsid w:val="009D0711"/>
    <w:rsid w:val="009D30A8"/>
    <w:rsid w:val="009D47C9"/>
    <w:rsid w:val="009D5C77"/>
    <w:rsid w:val="009E1EF3"/>
    <w:rsid w:val="009F1981"/>
    <w:rsid w:val="009F6827"/>
    <w:rsid w:val="00A00440"/>
    <w:rsid w:val="00A01B13"/>
    <w:rsid w:val="00A0200C"/>
    <w:rsid w:val="00A04D9A"/>
    <w:rsid w:val="00A10186"/>
    <w:rsid w:val="00A11EA9"/>
    <w:rsid w:val="00A13161"/>
    <w:rsid w:val="00A13290"/>
    <w:rsid w:val="00A13819"/>
    <w:rsid w:val="00A1427C"/>
    <w:rsid w:val="00A14C78"/>
    <w:rsid w:val="00A23576"/>
    <w:rsid w:val="00A30DDB"/>
    <w:rsid w:val="00A3576B"/>
    <w:rsid w:val="00A43A13"/>
    <w:rsid w:val="00A46797"/>
    <w:rsid w:val="00A566AC"/>
    <w:rsid w:val="00A6151C"/>
    <w:rsid w:val="00A6786E"/>
    <w:rsid w:val="00A725D4"/>
    <w:rsid w:val="00A743A3"/>
    <w:rsid w:val="00A746B9"/>
    <w:rsid w:val="00A831EB"/>
    <w:rsid w:val="00A8793D"/>
    <w:rsid w:val="00A9390A"/>
    <w:rsid w:val="00A943B8"/>
    <w:rsid w:val="00AA095F"/>
    <w:rsid w:val="00AA0DFB"/>
    <w:rsid w:val="00AA632C"/>
    <w:rsid w:val="00AB4DA6"/>
    <w:rsid w:val="00AC4C3F"/>
    <w:rsid w:val="00AC6328"/>
    <w:rsid w:val="00AC6846"/>
    <w:rsid w:val="00AD0B41"/>
    <w:rsid w:val="00AD2F44"/>
    <w:rsid w:val="00AD5FFE"/>
    <w:rsid w:val="00AE2A75"/>
    <w:rsid w:val="00AF145A"/>
    <w:rsid w:val="00AF588D"/>
    <w:rsid w:val="00AF71C3"/>
    <w:rsid w:val="00B05FAC"/>
    <w:rsid w:val="00B1056E"/>
    <w:rsid w:val="00B11089"/>
    <w:rsid w:val="00B11B9A"/>
    <w:rsid w:val="00B11FC6"/>
    <w:rsid w:val="00B124F9"/>
    <w:rsid w:val="00B16EA8"/>
    <w:rsid w:val="00B27320"/>
    <w:rsid w:val="00B378F4"/>
    <w:rsid w:val="00B57C35"/>
    <w:rsid w:val="00B608B8"/>
    <w:rsid w:val="00B70DBC"/>
    <w:rsid w:val="00B71D5C"/>
    <w:rsid w:val="00B727D7"/>
    <w:rsid w:val="00B73E47"/>
    <w:rsid w:val="00B76BEA"/>
    <w:rsid w:val="00B77D38"/>
    <w:rsid w:val="00B81E96"/>
    <w:rsid w:val="00B837C2"/>
    <w:rsid w:val="00B86388"/>
    <w:rsid w:val="00B90CD8"/>
    <w:rsid w:val="00B935F6"/>
    <w:rsid w:val="00B96102"/>
    <w:rsid w:val="00B97A28"/>
    <w:rsid w:val="00B97BDF"/>
    <w:rsid w:val="00BA1710"/>
    <w:rsid w:val="00BA2425"/>
    <w:rsid w:val="00BA4108"/>
    <w:rsid w:val="00BA4FD4"/>
    <w:rsid w:val="00BB3139"/>
    <w:rsid w:val="00BB324D"/>
    <w:rsid w:val="00BB3B60"/>
    <w:rsid w:val="00BB5A60"/>
    <w:rsid w:val="00BD33F1"/>
    <w:rsid w:val="00BD3DAD"/>
    <w:rsid w:val="00BD6F95"/>
    <w:rsid w:val="00BE243A"/>
    <w:rsid w:val="00BE7A3C"/>
    <w:rsid w:val="00BF4934"/>
    <w:rsid w:val="00BF5AD7"/>
    <w:rsid w:val="00BF633B"/>
    <w:rsid w:val="00BF64FE"/>
    <w:rsid w:val="00C01D60"/>
    <w:rsid w:val="00C072C9"/>
    <w:rsid w:val="00C204A2"/>
    <w:rsid w:val="00C23124"/>
    <w:rsid w:val="00C23872"/>
    <w:rsid w:val="00C24C46"/>
    <w:rsid w:val="00C3405F"/>
    <w:rsid w:val="00C369AD"/>
    <w:rsid w:val="00C46509"/>
    <w:rsid w:val="00C52C0A"/>
    <w:rsid w:val="00C53701"/>
    <w:rsid w:val="00C54229"/>
    <w:rsid w:val="00C56AA9"/>
    <w:rsid w:val="00C57112"/>
    <w:rsid w:val="00C6381E"/>
    <w:rsid w:val="00C647E5"/>
    <w:rsid w:val="00C6569E"/>
    <w:rsid w:val="00C6725D"/>
    <w:rsid w:val="00C7010E"/>
    <w:rsid w:val="00C80B28"/>
    <w:rsid w:val="00C817CD"/>
    <w:rsid w:val="00C83999"/>
    <w:rsid w:val="00C93459"/>
    <w:rsid w:val="00CA270B"/>
    <w:rsid w:val="00CA33D4"/>
    <w:rsid w:val="00CA4382"/>
    <w:rsid w:val="00CA772D"/>
    <w:rsid w:val="00CC1B5B"/>
    <w:rsid w:val="00CC689B"/>
    <w:rsid w:val="00CE5617"/>
    <w:rsid w:val="00CF010E"/>
    <w:rsid w:val="00CF4F0A"/>
    <w:rsid w:val="00CF7A87"/>
    <w:rsid w:val="00D007A8"/>
    <w:rsid w:val="00D00E9C"/>
    <w:rsid w:val="00D02B7C"/>
    <w:rsid w:val="00D0410E"/>
    <w:rsid w:val="00D0478D"/>
    <w:rsid w:val="00D05737"/>
    <w:rsid w:val="00D13C01"/>
    <w:rsid w:val="00D15313"/>
    <w:rsid w:val="00D34326"/>
    <w:rsid w:val="00D374B3"/>
    <w:rsid w:val="00D4014B"/>
    <w:rsid w:val="00D40B4D"/>
    <w:rsid w:val="00D44D18"/>
    <w:rsid w:val="00D47BD6"/>
    <w:rsid w:val="00D47CF2"/>
    <w:rsid w:val="00D513E8"/>
    <w:rsid w:val="00D51EA0"/>
    <w:rsid w:val="00D56343"/>
    <w:rsid w:val="00D630E7"/>
    <w:rsid w:val="00D7591D"/>
    <w:rsid w:val="00D81853"/>
    <w:rsid w:val="00D9453D"/>
    <w:rsid w:val="00D945D6"/>
    <w:rsid w:val="00DA003E"/>
    <w:rsid w:val="00DA5AF8"/>
    <w:rsid w:val="00DB184A"/>
    <w:rsid w:val="00DB609C"/>
    <w:rsid w:val="00DC372D"/>
    <w:rsid w:val="00DC73CE"/>
    <w:rsid w:val="00DD033F"/>
    <w:rsid w:val="00DD41FE"/>
    <w:rsid w:val="00DE0F65"/>
    <w:rsid w:val="00DE565B"/>
    <w:rsid w:val="00DE5941"/>
    <w:rsid w:val="00DE717A"/>
    <w:rsid w:val="00DE7FA7"/>
    <w:rsid w:val="00DF74D8"/>
    <w:rsid w:val="00DF75DE"/>
    <w:rsid w:val="00E03928"/>
    <w:rsid w:val="00E05814"/>
    <w:rsid w:val="00E067B5"/>
    <w:rsid w:val="00E06CBB"/>
    <w:rsid w:val="00E1292B"/>
    <w:rsid w:val="00E232B1"/>
    <w:rsid w:val="00E27214"/>
    <w:rsid w:val="00E305DB"/>
    <w:rsid w:val="00E31C8A"/>
    <w:rsid w:val="00E40260"/>
    <w:rsid w:val="00E50B26"/>
    <w:rsid w:val="00E529B2"/>
    <w:rsid w:val="00E53B85"/>
    <w:rsid w:val="00E542FD"/>
    <w:rsid w:val="00E6181A"/>
    <w:rsid w:val="00E679D7"/>
    <w:rsid w:val="00E82D09"/>
    <w:rsid w:val="00E84A7C"/>
    <w:rsid w:val="00E91014"/>
    <w:rsid w:val="00EA6614"/>
    <w:rsid w:val="00EB0084"/>
    <w:rsid w:val="00EB3BB3"/>
    <w:rsid w:val="00EB3D99"/>
    <w:rsid w:val="00EB7373"/>
    <w:rsid w:val="00EC0344"/>
    <w:rsid w:val="00EC6507"/>
    <w:rsid w:val="00EC722A"/>
    <w:rsid w:val="00ED0A2C"/>
    <w:rsid w:val="00ED344A"/>
    <w:rsid w:val="00ED508B"/>
    <w:rsid w:val="00ED7BB4"/>
    <w:rsid w:val="00EE3B7F"/>
    <w:rsid w:val="00EE49BE"/>
    <w:rsid w:val="00EE63E0"/>
    <w:rsid w:val="00EF0E3A"/>
    <w:rsid w:val="00EF2C2C"/>
    <w:rsid w:val="00EF5F84"/>
    <w:rsid w:val="00F0096D"/>
    <w:rsid w:val="00F03F55"/>
    <w:rsid w:val="00F048B8"/>
    <w:rsid w:val="00F077CD"/>
    <w:rsid w:val="00F11EB4"/>
    <w:rsid w:val="00F14C79"/>
    <w:rsid w:val="00F154E6"/>
    <w:rsid w:val="00F169FF"/>
    <w:rsid w:val="00F17BB8"/>
    <w:rsid w:val="00F25587"/>
    <w:rsid w:val="00F27000"/>
    <w:rsid w:val="00F3253F"/>
    <w:rsid w:val="00F3655C"/>
    <w:rsid w:val="00F416E2"/>
    <w:rsid w:val="00F425B8"/>
    <w:rsid w:val="00F52023"/>
    <w:rsid w:val="00F627F5"/>
    <w:rsid w:val="00F63029"/>
    <w:rsid w:val="00F64B80"/>
    <w:rsid w:val="00F65BA7"/>
    <w:rsid w:val="00F71927"/>
    <w:rsid w:val="00F7290E"/>
    <w:rsid w:val="00F74E26"/>
    <w:rsid w:val="00F75481"/>
    <w:rsid w:val="00F755F9"/>
    <w:rsid w:val="00F763CF"/>
    <w:rsid w:val="00F7789D"/>
    <w:rsid w:val="00F82900"/>
    <w:rsid w:val="00F84842"/>
    <w:rsid w:val="00F943AF"/>
    <w:rsid w:val="00F95C81"/>
    <w:rsid w:val="00F977EA"/>
    <w:rsid w:val="00F97D1D"/>
    <w:rsid w:val="00FA1BBE"/>
    <w:rsid w:val="00FA273F"/>
    <w:rsid w:val="00FA6E5D"/>
    <w:rsid w:val="00FB41BC"/>
    <w:rsid w:val="00FC14CB"/>
    <w:rsid w:val="00FC7A7B"/>
    <w:rsid w:val="00FD2B9A"/>
    <w:rsid w:val="00FD4CAB"/>
    <w:rsid w:val="00FD5C52"/>
    <w:rsid w:val="00FE175E"/>
    <w:rsid w:val="00FE3C10"/>
    <w:rsid w:val="00FE5909"/>
    <w:rsid w:val="00FE7075"/>
    <w:rsid w:val="00FF4BFF"/>
    <w:rsid w:val="00FF61A5"/>
    <w:rsid w:val="00FF7872"/>
    <w:rsid w:val="0671705A"/>
    <w:rsid w:val="08821817"/>
    <w:rsid w:val="157D1577"/>
    <w:rsid w:val="1BB455C7"/>
    <w:rsid w:val="1F9C1E77"/>
    <w:rsid w:val="25893620"/>
    <w:rsid w:val="2FF4502D"/>
    <w:rsid w:val="4EF474AD"/>
    <w:rsid w:val="5D414205"/>
    <w:rsid w:val="622D4D58"/>
    <w:rsid w:val="7AA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BB356A"/>
  <w15:docId w15:val="{7CD2855A-36AE-437F-9F41-74B9B63B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 w:qFormat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 w:qFormat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 w:qFormat="1"/>
    <w:lsdException w:name="List Bullet 2" w:qFormat="1"/>
    <w:lsdException w:name="List Bullet 4" w:qFormat="1"/>
    <w:lsdException w:name="List Bullet 5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 w:qFormat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 w:qFormat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7F7251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7F7251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7F7251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7F7251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7F7251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7F7251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7F7251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7F7251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7F7251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7F7251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7F7251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7F7251"/>
  </w:style>
  <w:style w:type="paragraph" w:styleId="a7">
    <w:name w:val="macro"/>
    <w:link w:val="a8"/>
    <w:qFormat/>
    <w:rsid w:val="007F72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7F7251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7F7251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7F7251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7F7251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7F7251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7F7251"/>
    <w:pPr>
      <w:numPr>
        <w:numId w:val="26"/>
      </w:numPr>
    </w:pPr>
    <w:rPr>
      <w:color w:val="595959"/>
    </w:rPr>
  </w:style>
  <w:style w:type="paragraph" w:styleId="81">
    <w:name w:val="index 8"/>
    <w:basedOn w:val="a3"/>
    <w:next w:val="a3"/>
    <w:autoRedefine/>
    <w:rsid w:val="007F7251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7F7251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7F7251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7F7251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7F7251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7F7251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7F7251"/>
    <w:pPr>
      <w:numPr>
        <w:numId w:val="23"/>
      </w:numPr>
    </w:pPr>
    <w:rPr>
      <w:color w:val="595959"/>
    </w:rPr>
  </w:style>
  <w:style w:type="paragraph" w:styleId="af2">
    <w:name w:val="envelope address"/>
    <w:basedOn w:val="a3"/>
    <w:rsid w:val="007F7251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7F7251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7F7251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7F7251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7F7251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7F7251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7F7251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7F7251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7F7251"/>
    <w:pPr>
      <w:numPr>
        <w:numId w:val="2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7F7251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7F7251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7F7251"/>
    <w:pPr>
      <w:numPr>
        <w:numId w:val="28"/>
      </w:numPr>
    </w:pPr>
    <w:rPr>
      <w:color w:val="595959"/>
    </w:rPr>
  </w:style>
  <w:style w:type="paragraph" w:styleId="24">
    <w:name w:val="List 2"/>
    <w:basedOn w:val="a3"/>
    <w:qFormat/>
    <w:rsid w:val="007F7251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7F7251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7F7251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7F7251"/>
    <w:pPr>
      <w:numPr>
        <w:numId w:val="24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7F7251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7F7251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7F7251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7F7251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7F7251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7F7251"/>
    <w:pPr>
      <w:numPr>
        <w:numId w:val="27"/>
      </w:numPr>
    </w:pPr>
    <w:rPr>
      <w:color w:val="595959"/>
    </w:rPr>
  </w:style>
  <w:style w:type="paragraph" w:styleId="4">
    <w:name w:val="List Number 4"/>
    <w:basedOn w:val="a3"/>
    <w:qFormat/>
    <w:rsid w:val="007F7251"/>
    <w:pPr>
      <w:numPr>
        <w:numId w:val="2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7F7251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7F7251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7F7251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7F7251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7F7251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7F7251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7F7251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7F7251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7F7251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7F7251"/>
    <w:rPr>
      <w:color w:val="595959"/>
    </w:rPr>
  </w:style>
  <w:style w:type="paragraph" w:styleId="affd">
    <w:name w:val="header"/>
    <w:basedOn w:val="a3"/>
    <w:link w:val="affe"/>
    <w:autoRedefine/>
    <w:qFormat/>
    <w:rsid w:val="007F7251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7F7251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7F7251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7F7251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7F7251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7F7251"/>
    <w:rPr>
      <w:b/>
      <w:bCs/>
      <w:color w:val="595959"/>
    </w:rPr>
  </w:style>
  <w:style w:type="paragraph" w:styleId="11">
    <w:name w:val="index 1"/>
    <w:basedOn w:val="a3"/>
    <w:next w:val="a3"/>
    <w:autoRedefine/>
    <w:rsid w:val="007F7251"/>
    <w:rPr>
      <w:color w:val="595959"/>
      <w:sz w:val="24"/>
    </w:rPr>
  </w:style>
  <w:style w:type="paragraph" w:styleId="afff2">
    <w:name w:val="Subtitle"/>
    <w:basedOn w:val="a3"/>
    <w:link w:val="afff3"/>
    <w:qFormat/>
    <w:rsid w:val="007F7251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7F7251"/>
    <w:pPr>
      <w:numPr>
        <w:numId w:val="30"/>
      </w:numPr>
    </w:pPr>
    <w:rPr>
      <w:color w:val="595959"/>
    </w:rPr>
  </w:style>
  <w:style w:type="paragraph" w:styleId="afff4">
    <w:name w:val="List"/>
    <w:basedOn w:val="a3"/>
    <w:qFormat/>
    <w:rsid w:val="007F7251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7F7251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7F7251"/>
    <w:pPr>
      <w:ind w:left="2100"/>
    </w:pPr>
    <w:rPr>
      <w:color w:val="595959"/>
      <w:sz w:val="24"/>
    </w:rPr>
  </w:style>
  <w:style w:type="paragraph" w:styleId="55">
    <w:name w:val="List 5"/>
    <w:basedOn w:val="a3"/>
    <w:rsid w:val="007F7251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7F7251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7F7251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7F7251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7F7251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7F7251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7F7251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7F7251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7F7251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7F7251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7F72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7F7251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7F7251"/>
    <w:rPr>
      <w:color w:val="595959"/>
    </w:rPr>
  </w:style>
  <w:style w:type="paragraph" w:styleId="3a">
    <w:name w:val="List Continue 3"/>
    <w:basedOn w:val="a3"/>
    <w:rsid w:val="007F7251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7F7251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7F7251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7F7251"/>
    <w:rPr>
      <w:b/>
      <w:bCs/>
    </w:rPr>
  </w:style>
  <w:style w:type="paragraph" w:styleId="2b">
    <w:name w:val="Body Text First Indent 2"/>
    <w:basedOn w:val="afe"/>
    <w:link w:val="2c"/>
    <w:qFormat/>
    <w:rsid w:val="007F7251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table" w:styleId="affff">
    <w:name w:val="Table Grid"/>
    <w:basedOn w:val="a5"/>
    <w:qFormat/>
    <w:rsid w:val="007F7251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qFormat/>
    <w:rsid w:val="007F7251"/>
    <w:rPr>
      <w:b/>
      <w:bCs/>
    </w:rPr>
  </w:style>
  <w:style w:type="character" w:styleId="affff1">
    <w:name w:val="endnote reference"/>
    <w:rsid w:val="007F7251"/>
    <w:rPr>
      <w:vertAlign w:val="superscript"/>
    </w:rPr>
  </w:style>
  <w:style w:type="character" w:styleId="affff2">
    <w:name w:val="page number"/>
    <w:qFormat/>
    <w:rsid w:val="007F7251"/>
  </w:style>
  <w:style w:type="character" w:styleId="affff3">
    <w:name w:val="FollowedHyperlink"/>
    <w:qFormat/>
    <w:rsid w:val="007F7251"/>
    <w:rPr>
      <w:color w:val="954F72"/>
      <w:u w:val="single"/>
    </w:rPr>
  </w:style>
  <w:style w:type="character" w:styleId="affff4">
    <w:name w:val="Emphasis"/>
    <w:qFormat/>
    <w:rsid w:val="007F7251"/>
    <w:rPr>
      <w:i/>
      <w:iCs/>
    </w:rPr>
  </w:style>
  <w:style w:type="character" w:styleId="affff5">
    <w:name w:val="line number"/>
    <w:qFormat/>
    <w:rsid w:val="007F7251"/>
  </w:style>
  <w:style w:type="character" w:styleId="HTML3">
    <w:name w:val="HTML Definition"/>
    <w:qFormat/>
    <w:rsid w:val="007F7251"/>
    <w:rPr>
      <w:i/>
      <w:iCs/>
    </w:rPr>
  </w:style>
  <w:style w:type="character" w:styleId="HTML4">
    <w:name w:val="HTML Typewriter"/>
    <w:qFormat/>
    <w:rsid w:val="007F7251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7F7251"/>
  </w:style>
  <w:style w:type="character" w:styleId="HTML6">
    <w:name w:val="HTML Variable"/>
    <w:qFormat/>
    <w:rsid w:val="007F7251"/>
    <w:rPr>
      <w:i/>
      <w:iCs/>
    </w:rPr>
  </w:style>
  <w:style w:type="character" w:styleId="affff6">
    <w:name w:val="Hyperlink"/>
    <w:uiPriority w:val="99"/>
    <w:rsid w:val="007F7251"/>
    <w:rPr>
      <w:color w:val="0000FF"/>
      <w:u w:val="none"/>
    </w:rPr>
  </w:style>
  <w:style w:type="character" w:styleId="HTML7">
    <w:name w:val="HTML Code"/>
    <w:qFormat/>
    <w:rsid w:val="007F7251"/>
    <w:rPr>
      <w:rFonts w:ascii="Courier New" w:hAnsi="Courier New" w:cs="Courier New"/>
      <w:sz w:val="20"/>
      <w:szCs w:val="20"/>
    </w:rPr>
  </w:style>
  <w:style w:type="character" w:styleId="affff7">
    <w:name w:val="annotation reference"/>
    <w:rsid w:val="007F7251"/>
    <w:rPr>
      <w:sz w:val="21"/>
      <w:szCs w:val="21"/>
    </w:rPr>
  </w:style>
  <w:style w:type="character" w:styleId="HTML8">
    <w:name w:val="HTML Cite"/>
    <w:qFormat/>
    <w:rsid w:val="007F7251"/>
    <w:rPr>
      <w:i/>
      <w:iCs/>
    </w:rPr>
  </w:style>
  <w:style w:type="character" w:styleId="affff8">
    <w:name w:val="footnote reference"/>
    <w:qFormat/>
    <w:rsid w:val="007F7251"/>
    <w:rPr>
      <w:vertAlign w:val="superscript"/>
    </w:rPr>
  </w:style>
  <w:style w:type="character" w:styleId="HTML9">
    <w:name w:val="HTML Keyboard"/>
    <w:qFormat/>
    <w:rsid w:val="007F7251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7F7251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7F7251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9">
    <w:name w:val="No Spacing"/>
    <w:link w:val="affffa"/>
    <w:uiPriority w:val="1"/>
    <w:qFormat/>
    <w:rsid w:val="007F7251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7F7251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7F7251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7F7251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7F7251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7F7251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7F7251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7F7251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7F7251"/>
    <w:rPr>
      <w:color w:val="595959"/>
    </w:rPr>
  </w:style>
  <w:style w:type="paragraph" w:customStyle="1" w:styleId="FigureText1">
    <w:name w:val="Figure Text1"/>
    <w:next w:val="FigureText"/>
    <w:autoRedefine/>
    <w:qFormat/>
    <w:rsid w:val="007F7251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7F7251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7F7251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7F7251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7F7251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7F7251"/>
    <w:pPr>
      <w:ind w:left="420"/>
    </w:pPr>
    <w:rPr>
      <w:color w:val="595959"/>
    </w:rPr>
  </w:style>
  <w:style w:type="paragraph" w:customStyle="1" w:styleId="affffb">
    <w:name w:val="主标题"/>
    <w:basedOn w:val="a3"/>
    <w:next w:val="a3"/>
    <w:qFormat/>
    <w:rsid w:val="007F7251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7F7251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7F7251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7F7251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7F7251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7F7251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7F7251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7F7251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7F7251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7F7251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7F7251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7F7251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7F7251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7F7251"/>
    <w:pPr>
      <w:numPr>
        <w:numId w:val="40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7F7251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7F7251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7F7251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7F7251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7F7251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7F7251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7F7251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7F7251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7F7251"/>
    <w:rPr>
      <w:i/>
      <w:color w:val="0000FF"/>
    </w:rPr>
  </w:style>
  <w:style w:type="paragraph" w:customStyle="1" w:styleId="FigureDescription">
    <w:name w:val="Figure Description"/>
    <w:next w:val="Figure"/>
    <w:qFormat/>
    <w:rsid w:val="007F7251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7F7251"/>
    <w:pPr>
      <w:keepNext/>
      <w:spacing w:before="200"/>
    </w:pPr>
    <w:rPr>
      <w:b/>
      <w:bCs/>
      <w:color w:val="595959"/>
      <w:spacing w:val="-4"/>
    </w:rPr>
  </w:style>
  <w:style w:type="paragraph" w:customStyle="1" w:styleId="affffc">
    <w:name w:val="图样式"/>
    <w:basedOn w:val="a3"/>
    <w:qFormat/>
    <w:rsid w:val="007F7251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7F7251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7F7251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7F7251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7F7251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7F7251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7F72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7F7251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7F7251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7F7251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7F7251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7F72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7F7251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7F7251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7F7251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7F7251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7F7251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7F7251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7F7251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7F7251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7F7251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7F7251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7F7251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7F7251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7F7251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7F7251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7F7251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7F7251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7F7251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7F7251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7F7251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7F7251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7F7251"/>
    <w:rPr>
      <w:b/>
      <w:bCs/>
      <w:color w:val="595959"/>
    </w:rPr>
  </w:style>
  <w:style w:type="paragraph" w:customStyle="1" w:styleId="110">
    <w:name w:val="索引 11"/>
    <w:basedOn w:val="a3"/>
    <w:next w:val="a3"/>
    <w:rsid w:val="007F7251"/>
    <w:rPr>
      <w:color w:val="595959"/>
      <w:sz w:val="24"/>
    </w:rPr>
  </w:style>
  <w:style w:type="paragraph" w:customStyle="1" w:styleId="HTML10">
    <w:name w:val="HTML 地址1"/>
    <w:basedOn w:val="a3"/>
    <w:rsid w:val="007F7251"/>
    <w:rPr>
      <w:i/>
      <w:iCs/>
      <w:color w:val="595959"/>
    </w:rPr>
  </w:style>
  <w:style w:type="paragraph" w:customStyle="1" w:styleId="1f0">
    <w:name w:val="寄信人地址1"/>
    <w:basedOn w:val="a3"/>
    <w:rsid w:val="007F7251"/>
    <w:rPr>
      <w:color w:val="595959"/>
    </w:rPr>
  </w:style>
  <w:style w:type="paragraph" w:customStyle="1" w:styleId="610">
    <w:name w:val="索引 61"/>
    <w:basedOn w:val="a3"/>
    <w:next w:val="a3"/>
    <w:qFormat/>
    <w:rsid w:val="007F7251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7F7251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7F7251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7F7251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7F7251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7F7251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7F7251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7F7251"/>
    <w:rPr>
      <w:color w:val="595959"/>
    </w:rPr>
  </w:style>
  <w:style w:type="paragraph" w:customStyle="1" w:styleId="Code">
    <w:name w:val="Code"/>
    <w:basedOn w:val="a3"/>
    <w:rsid w:val="007F7251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7F7251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7F7251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7F7251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7F7251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7F7251"/>
    <w:pPr>
      <w:widowControl w:val="0"/>
      <w:numPr>
        <w:numId w:val="35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7F7251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7F7251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7F7251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7F7251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7F7251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7F7251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7F7251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7F7251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7F7251"/>
    <w:rPr>
      <w:b/>
      <w:bCs/>
      <w:color w:val="595959"/>
    </w:rPr>
  </w:style>
  <w:style w:type="paragraph" w:customStyle="1" w:styleId="1f6">
    <w:name w:val="结束语1"/>
    <w:basedOn w:val="a3"/>
    <w:qFormat/>
    <w:rsid w:val="007F7251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7F7251"/>
    <w:rPr>
      <w:rFonts w:ascii="SimSun" w:hAnsi="Courier New" w:cs="Courier New"/>
      <w:color w:val="595959"/>
    </w:rPr>
  </w:style>
  <w:style w:type="paragraph" w:customStyle="1" w:styleId="affffd">
    <w:name w:val="目录"/>
    <w:basedOn w:val="a3"/>
    <w:next w:val="a3"/>
    <w:qFormat/>
    <w:rsid w:val="007F7251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7F7251"/>
    <w:pPr>
      <w:tabs>
        <w:tab w:val="left" w:pos="756"/>
      </w:tabs>
    </w:pPr>
    <w:rPr>
      <w:color w:val="595959"/>
    </w:rPr>
  </w:style>
  <w:style w:type="paragraph" w:styleId="affffe">
    <w:name w:val="List Paragraph"/>
    <w:basedOn w:val="a3"/>
    <w:uiPriority w:val="34"/>
    <w:qFormat/>
    <w:rsid w:val="007F7251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7F7251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7F7251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7F7251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7F7251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7F7251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7F7251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7F7251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7F7251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7F7251"/>
    <w:pPr>
      <w:numPr>
        <w:numId w:val="19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7F7251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7F7251"/>
    <w:rPr>
      <w:color w:val="595959"/>
    </w:rPr>
  </w:style>
  <w:style w:type="paragraph" w:customStyle="1" w:styleId="mb0">
    <w:name w:val="mb0"/>
    <w:basedOn w:val="a3"/>
    <w:rsid w:val="007F7251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7F7251"/>
    <w:rPr>
      <w:color w:val="595959"/>
      <w:kern w:val="0"/>
    </w:rPr>
  </w:style>
  <w:style w:type="paragraph" w:customStyle="1" w:styleId="ManualTitle1">
    <w:name w:val="Manual Title1"/>
    <w:rsid w:val="007F7251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7F7251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7F7251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7F7251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7F7251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7F7251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7F7251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7F7251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f">
    <w:name w:val="段"/>
    <w:qFormat/>
    <w:rsid w:val="007F7251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0">
    <w:name w:val="示例×："/>
    <w:basedOn w:val="a3"/>
    <w:qFormat/>
    <w:rsid w:val="007F7251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1">
    <w:name w:val="字母编号列项（一级）"/>
    <w:rsid w:val="007F7251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7F7251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7F7251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7F7251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7F7251"/>
    <w:pPr>
      <w:numPr>
        <w:numId w:val="20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2">
    <w:name w:val="表格题注"/>
    <w:basedOn w:val="a3"/>
    <w:next w:val="a3"/>
    <w:autoRedefine/>
    <w:qFormat/>
    <w:rsid w:val="007F7251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3">
    <w:name w:val="注示头"/>
    <w:basedOn w:val="a3"/>
    <w:qFormat/>
    <w:rsid w:val="007F7251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4">
    <w:name w:val="注示文本"/>
    <w:basedOn w:val="a3"/>
    <w:qFormat/>
    <w:rsid w:val="007F7251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5">
    <w:name w:val="表头文本"/>
    <w:basedOn w:val="a3"/>
    <w:autoRedefine/>
    <w:rsid w:val="007F7251"/>
    <w:pPr>
      <w:jc w:val="center"/>
    </w:pPr>
    <w:rPr>
      <w:b/>
      <w:sz w:val="18"/>
    </w:rPr>
  </w:style>
  <w:style w:type="paragraph" w:customStyle="1" w:styleId="afffff6">
    <w:name w:val="表格文本"/>
    <w:basedOn w:val="a3"/>
    <w:rsid w:val="007F7251"/>
    <w:pPr>
      <w:tabs>
        <w:tab w:val="decimal" w:pos="0"/>
      </w:tabs>
    </w:pPr>
    <w:rPr>
      <w:rFonts w:ascii="Arial" w:hAnsi="Arial"/>
      <w:noProof/>
    </w:rPr>
  </w:style>
  <w:style w:type="paragraph" w:customStyle="1" w:styleId="afffff7">
    <w:name w:val="文档标题"/>
    <w:basedOn w:val="a3"/>
    <w:rsid w:val="007F7251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8">
    <w:name w:val="编写建议"/>
    <w:basedOn w:val="a3"/>
    <w:link w:val="Char0"/>
    <w:rsid w:val="007F7251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9">
    <w:name w:val="插图题注"/>
    <w:basedOn w:val="a3"/>
    <w:next w:val="a3"/>
    <w:autoRedefine/>
    <w:rsid w:val="007F7251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7F7251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7F7251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7F7251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7F7251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7F7251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7F7251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7F7251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7F7251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7F7251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7F7251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7F7251"/>
    <w:pPr>
      <w:ind w:left="198" w:hanging="113"/>
    </w:pPr>
  </w:style>
  <w:style w:type="paragraph" w:customStyle="1" w:styleId="catalog2">
    <w:name w:val="catalog 2"/>
    <w:basedOn w:val="a3"/>
    <w:qFormat/>
    <w:rsid w:val="007F7251"/>
    <w:pPr>
      <w:ind w:left="453" w:hanging="283"/>
    </w:pPr>
  </w:style>
  <w:style w:type="paragraph" w:customStyle="1" w:styleId="catalog4">
    <w:name w:val="catalog 4"/>
    <w:basedOn w:val="a3"/>
    <w:autoRedefine/>
    <w:qFormat/>
    <w:rsid w:val="007F7251"/>
    <w:pPr>
      <w:ind w:left="1134" w:hanging="567"/>
    </w:pPr>
  </w:style>
  <w:style w:type="paragraph" w:customStyle="1" w:styleId="catalog5">
    <w:name w:val="catalog 5"/>
    <w:basedOn w:val="a3"/>
    <w:rsid w:val="007F7251"/>
    <w:pPr>
      <w:ind w:left="680"/>
    </w:pPr>
  </w:style>
  <w:style w:type="paragraph" w:customStyle="1" w:styleId="catalog6">
    <w:name w:val="catalog 6"/>
    <w:basedOn w:val="a3"/>
    <w:autoRedefine/>
    <w:qFormat/>
    <w:rsid w:val="007F7251"/>
    <w:pPr>
      <w:ind w:left="1757" w:hanging="907"/>
    </w:pPr>
  </w:style>
  <w:style w:type="paragraph" w:customStyle="1" w:styleId="catalog7">
    <w:name w:val="catalog 7"/>
    <w:basedOn w:val="a3"/>
    <w:autoRedefine/>
    <w:rsid w:val="007F7251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7F7251"/>
    <w:pPr>
      <w:ind w:left="113"/>
    </w:pPr>
  </w:style>
  <w:style w:type="paragraph" w:customStyle="1" w:styleId="catalog9">
    <w:name w:val="catalog 9"/>
    <w:basedOn w:val="a3"/>
    <w:autoRedefine/>
    <w:rsid w:val="007F7251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7F7251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7F7251"/>
    <w:rPr>
      <w:sz w:val="18"/>
    </w:rPr>
  </w:style>
  <w:style w:type="paragraph" w:customStyle="1" w:styleId="textindentation">
    <w:name w:val="text indentation"/>
    <w:basedOn w:val="a3"/>
    <w:autoRedefine/>
    <w:rsid w:val="007F7251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7F7251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7F7251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7F7251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7F7251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7F7251"/>
    <w:pPr>
      <w:numPr>
        <w:ilvl w:val="7"/>
        <w:numId w:val="21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7F7251"/>
    <w:pPr>
      <w:spacing w:line="360" w:lineRule="auto"/>
    </w:pPr>
  </w:style>
  <w:style w:type="paragraph" w:customStyle="1" w:styleId="afffffa">
    <w:name w:val="图号"/>
    <w:basedOn w:val="a3"/>
    <w:autoRedefine/>
    <w:rsid w:val="007F7251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b">
    <w:name w:val="封面文档标题"/>
    <w:basedOn w:val="a3"/>
    <w:autoRedefine/>
    <w:rsid w:val="007F7251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7F7251"/>
    <w:pPr>
      <w:numPr>
        <w:numId w:val="22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c">
    <w:name w:val="摘要"/>
    <w:basedOn w:val="a3"/>
    <w:rsid w:val="007F7251"/>
    <w:pPr>
      <w:tabs>
        <w:tab w:val="left" w:pos="907"/>
      </w:tabs>
      <w:ind w:left="879" w:hanging="879"/>
      <w:jc w:val="both"/>
    </w:pPr>
  </w:style>
  <w:style w:type="paragraph" w:customStyle="1" w:styleId="afffffd">
    <w:name w:val="参考资料清单"/>
    <w:basedOn w:val="a3"/>
    <w:autoRedefine/>
    <w:rsid w:val="007F7251"/>
    <w:pPr>
      <w:ind w:left="360"/>
      <w:jc w:val="both"/>
    </w:pPr>
    <w:rPr>
      <w:rFonts w:ascii="Arial" w:hAnsi="Arial"/>
    </w:rPr>
  </w:style>
  <w:style w:type="paragraph" w:customStyle="1" w:styleId="afffffe">
    <w:name w:val="关键词"/>
    <w:basedOn w:val="afffffc"/>
    <w:rsid w:val="007F7251"/>
  </w:style>
  <w:style w:type="paragraph" w:customStyle="1" w:styleId="affffff">
    <w:name w:val="内容说明"/>
    <w:autoRedefine/>
    <w:qFormat/>
    <w:rsid w:val="007F7251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0">
    <w:name w:val="表头"/>
    <w:basedOn w:val="a3"/>
    <w:qFormat/>
    <w:rsid w:val="007F7251"/>
    <w:pPr>
      <w:jc w:val="center"/>
    </w:pPr>
    <w:rPr>
      <w:sz w:val="18"/>
    </w:rPr>
  </w:style>
  <w:style w:type="paragraph" w:customStyle="1" w:styleId="DefaultText0">
    <w:name w:val="Default Text"/>
    <w:basedOn w:val="a3"/>
    <w:rsid w:val="007F7251"/>
    <w:rPr>
      <w:sz w:val="24"/>
    </w:rPr>
  </w:style>
  <w:style w:type="paragraph" w:customStyle="1" w:styleId="affffff1">
    <w:name w:val="缺省文本"/>
    <w:basedOn w:val="a3"/>
    <w:autoRedefine/>
    <w:qFormat/>
    <w:rsid w:val="007F7251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2"/>
    <w:autoRedefine/>
    <w:rsid w:val="007F7251"/>
    <w:pPr>
      <w:keepLines/>
      <w:numPr>
        <w:ilvl w:val="8"/>
        <w:numId w:val="21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3">
    <w:name w:val="封面表格文本"/>
    <w:basedOn w:val="a3"/>
    <w:autoRedefine/>
    <w:qFormat/>
    <w:rsid w:val="007F7251"/>
    <w:pPr>
      <w:jc w:val="center"/>
    </w:pPr>
    <w:rPr>
      <w:rFonts w:ascii="Arial" w:hAnsi="Arial"/>
    </w:rPr>
  </w:style>
  <w:style w:type="paragraph" w:customStyle="1" w:styleId="affffff4">
    <w:name w:val="修订记录"/>
    <w:basedOn w:val="a3"/>
    <w:autoRedefine/>
    <w:rsid w:val="007F7251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7F7251"/>
    <w:pPr>
      <w:jc w:val="center"/>
    </w:pPr>
    <w:rPr>
      <w:b/>
    </w:rPr>
  </w:style>
  <w:style w:type="paragraph" w:customStyle="1" w:styleId="affffff5">
    <w:name w:val="参考资料清单+倾斜+蓝色"/>
    <w:basedOn w:val="a3"/>
    <w:autoRedefine/>
    <w:qFormat/>
    <w:rsid w:val="007F7251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6">
    <w:name w:val="代码样式"/>
    <w:basedOn w:val="affffff3"/>
    <w:qFormat/>
    <w:rsid w:val="007F7251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7">
    <w:name w:val="样式"/>
    <w:basedOn w:val="a3"/>
    <w:qFormat/>
    <w:rsid w:val="007F7251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7F7251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7F7251"/>
    <w:pPr>
      <w:jc w:val="center"/>
    </w:pPr>
    <w:rPr>
      <w:rFonts w:ascii="Arial" w:hAnsi="Arial"/>
      <w:b/>
    </w:rPr>
  </w:style>
  <w:style w:type="paragraph" w:customStyle="1" w:styleId="Affffff8">
    <w:name w:val="A"/>
    <w:basedOn w:val="a3"/>
    <w:rsid w:val="007F7251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d"/>
    <w:rsid w:val="007F7251"/>
  </w:style>
  <w:style w:type="paragraph" w:customStyle="1" w:styleId="DKBA">
    <w:name w:val="DKBA"/>
    <w:basedOn w:val="a3"/>
    <w:autoRedefine/>
    <w:qFormat/>
    <w:rsid w:val="007F7251"/>
    <w:pPr>
      <w:jc w:val="right"/>
    </w:pPr>
    <w:rPr>
      <w:sz w:val="72"/>
      <w:szCs w:val="72"/>
    </w:rPr>
  </w:style>
  <w:style w:type="paragraph" w:customStyle="1" w:styleId="affffff9">
    <w:name w:val="文档编号"/>
    <w:basedOn w:val="a3"/>
    <w:autoRedefine/>
    <w:qFormat/>
    <w:rsid w:val="007F7251"/>
    <w:pPr>
      <w:wordWrap w:val="0"/>
      <w:jc w:val="right"/>
    </w:pPr>
    <w:rPr>
      <w:sz w:val="24"/>
      <w:szCs w:val="24"/>
    </w:rPr>
  </w:style>
  <w:style w:type="paragraph" w:customStyle="1" w:styleId="affffffa">
    <w:name w:val="表头样式"/>
    <w:basedOn w:val="a3"/>
    <w:qFormat/>
    <w:rsid w:val="007F7251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7F7251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7F7251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7F7251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7F7251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7F7251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7F7251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7F7251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7F7251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7F7251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7F7251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7F7251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7F7251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7F7251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7F7251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7F7251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7F7251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7F7251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7F7251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7F7251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7F7251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7F7251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7F7251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7F7251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7F7251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7F7251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7F7251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7F7251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7F7251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7F7251"/>
    <w:rPr>
      <w:rFonts w:cs="Arial"/>
    </w:rPr>
  </w:style>
  <w:style w:type="character" w:customStyle="1" w:styleId="HTML12">
    <w:name w:val="HTML 变量1"/>
    <w:rsid w:val="007F7251"/>
    <w:rPr>
      <w:i/>
      <w:iCs/>
    </w:rPr>
  </w:style>
  <w:style w:type="character" w:customStyle="1" w:styleId="1fd">
    <w:name w:val="页码1"/>
    <w:rsid w:val="007F7251"/>
  </w:style>
  <w:style w:type="character" w:customStyle="1" w:styleId="HTML13">
    <w:name w:val="HTML 键盘1"/>
    <w:rsid w:val="007F7251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7F7251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7F7251"/>
  </w:style>
  <w:style w:type="character" w:customStyle="1" w:styleId="1fe">
    <w:name w:val="行号1"/>
    <w:rsid w:val="007F7251"/>
  </w:style>
  <w:style w:type="character" w:customStyle="1" w:styleId="commandkeywords">
    <w:name w:val="command keywords"/>
    <w:rsid w:val="007F7251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7F7251"/>
    <w:rPr>
      <w:rFonts w:ascii="Courier New" w:hAnsi="Courier New" w:cs="Courier New"/>
    </w:rPr>
  </w:style>
  <w:style w:type="character" w:customStyle="1" w:styleId="1ff">
    <w:name w:val="批注引用1"/>
    <w:rsid w:val="007F7251"/>
    <w:rPr>
      <w:sz w:val="21"/>
      <w:szCs w:val="21"/>
    </w:rPr>
  </w:style>
  <w:style w:type="character" w:customStyle="1" w:styleId="commandparameter">
    <w:name w:val="command parameter"/>
    <w:qFormat/>
    <w:rsid w:val="007F7251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7F7251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7F7251"/>
  </w:style>
  <w:style w:type="character" w:customStyle="1" w:styleId="CommentTextChar">
    <w:name w:val="Comment Text Char"/>
    <w:qFormat/>
    <w:rsid w:val="007F7251"/>
    <w:rPr>
      <w:rFonts w:cs="Times New Roman"/>
      <w:kern w:val="2"/>
      <w:sz w:val="21"/>
    </w:rPr>
  </w:style>
  <w:style w:type="character" w:customStyle="1" w:styleId="HTML17">
    <w:name w:val="HTML 定义1"/>
    <w:rsid w:val="007F7251"/>
    <w:rPr>
      <w:i/>
      <w:iCs/>
    </w:rPr>
  </w:style>
  <w:style w:type="character" w:customStyle="1" w:styleId="affffa">
    <w:name w:val="无间隔 字符"/>
    <w:link w:val="affff9"/>
    <w:uiPriority w:val="1"/>
    <w:rsid w:val="007F7251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7F7251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7F7251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7F7251"/>
    <w:rPr>
      <w:i/>
      <w:iCs/>
    </w:rPr>
  </w:style>
  <w:style w:type="character" w:customStyle="1" w:styleId="CharChar8">
    <w:name w:val="Char Char8"/>
    <w:qFormat/>
    <w:rsid w:val="007F7251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7F7251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7F7251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8"/>
    <w:qFormat/>
    <w:rsid w:val="007F7251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7F7251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7F7251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7F7251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7F7251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7F7251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7F7251"/>
    <w:rPr>
      <w:rFonts w:ascii="Arial" w:eastAsia="SimSun" w:hAnsi="Arial"/>
      <w:i/>
      <w:sz w:val="21"/>
      <w:lang w:val="en-US" w:eastAsia="zh-CN" w:bidi="ar-SA"/>
    </w:rPr>
  </w:style>
  <w:style w:type="character" w:styleId="affffffb">
    <w:name w:val="Placeholder Text"/>
    <w:basedOn w:val="a4"/>
    <w:uiPriority w:val="99"/>
    <w:rsid w:val="007F7251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7F7251"/>
    <w:rPr>
      <w:color w:val="605E5C"/>
      <w:shd w:val="clear" w:color="auto" w:fill="E1DFDD"/>
    </w:rPr>
  </w:style>
  <w:style w:type="character" w:customStyle="1" w:styleId="text-only">
    <w:name w:val="text-only"/>
    <w:basedOn w:val="a4"/>
    <w:rsid w:val="006926AD"/>
  </w:style>
  <w:style w:type="table" w:styleId="2d">
    <w:name w:val="Plain Table 2"/>
    <w:basedOn w:val="a5"/>
    <w:uiPriority w:val="42"/>
    <w:rsid w:val="007F7251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c">
    <w:name w:val="正文文本首行缩进 字符"/>
    <w:aliases w:val="标题6 字符"/>
    <w:link w:val="affffff2"/>
    <w:rsid w:val="007F7251"/>
    <w:rPr>
      <w:rFonts w:ascii="Arial" w:hAnsi="Arial"/>
      <w:kern w:val="2"/>
      <w:sz w:val="21"/>
      <w:szCs w:val="21"/>
      <w:lang w:val="x-none" w:eastAsia="x-none"/>
    </w:rPr>
  </w:style>
  <w:style w:type="paragraph" w:styleId="affffff2">
    <w:name w:val="Body Text First Indent"/>
    <w:aliases w:val="标题6"/>
    <w:basedOn w:val="afc"/>
    <w:link w:val="affffffc"/>
    <w:rsid w:val="007F7251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484B22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7F7251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"/>
    <w:qFormat/>
    <w:rsid w:val="007F7251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ffd"/>
    <w:qFormat/>
    <w:rsid w:val="007F7251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7F7251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"/>
    <w:rsid w:val="007F7251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7F7251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7F7251"/>
    <w:pPr>
      <w:numPr>
        <w:numId w:val="31"/>
      </w:numPr>
    </w:pPr>
  </w:style>
  <w:style w:type="numbering" w:customStyle="1" w:styleId="21">
    <w:name w:val="样式2"/>
    <w:uiPriority w:val="99"/>
    <w:rsid w:val="007F7251"/>
    <w:pPr>
      <w:numPr>
        <w:numId w:val="32"/>
      </w:numPr>
    </w:pPr>
  </w:style>
  <w:style w:type="numbering" w:customStyle="1" w:styleId="32">
    <w:name w:val="样式3"/>
    <w:uiPriority w:val="99"/>
    <w:rsid w:val="007F7251"/>
    <w:pPr>
      <w:numPr>
        <w:numId w:val="33"/>
      </w:numPr>
    </w:pPr>
  </w:style>
  <w:style w:type="numbering" w:customStyle="1" w:styleId="41">
    <w:name w:val="样式4"/>
    <w:uiPriority w:val="99"/>
    <w:rsid w:val="007F7251"/>
    <w:pPr>
      <w:numPr>
        <w:numId w:val="34"/>
      </w:numPr>
    </w:pPr>
  </w:style>
  <w:style w:type="table" w:customStyle="1" w:styleId="afffffff1">
    <w:name w:val="正文中的表格"/>
    <w:basedOn w:val="affff"/>
    <w:qFormat/>
    <w:rsid w:val="007F7251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7F7251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7F7251"/>
  </w:style>
  <w:style w:type="table" w:customStyle="1" w:styleId="TableV">
    <w:name w:val="Table V"/>
    <w:basedOn w:val="TableNoFrame"/>
    <w:uiPriority w:val="99"/>
    <w:rsid w:val="007F7251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7F7251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7F7251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7F7251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7F7251"/>
    <w:pPr>
      <w:ind w:firstLineChars="200" w:firstLine="420"/>
    </w:pPr>
    <w:rPr>
      <w:color w:val="595959"/>
    </w:rPr>
  </w:style>
  <w:style w:type="paragraph" w:customStyle="1" w:styleId="Style281">
    <w:name w:val="_Style 281"/>
    <w:rsid w:val="007F7251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7F7251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7F7251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7F7251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7F7251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7F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1DA8E5-4FF4-4E3F-8A06-F08039D4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13</TotalTime>
  <Pages>10</Pages>
  <Words>1271</Words>
  <Characters>7249</Characters>
  <Application>Microsoft Office Word</Application>
  <DocSecurity>0</DocSecurity>
  <Lines>60</Lines>
  <Paragraphs>17</Paragraphs>
  <ScaleCrop>false</ScaleCrop>
  <Company>Organization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567</cp:revision>
  <cp:lastPrinted>2025-02-26T06:01:00Z</cp:lastPrinted>
  <dcterms:created xsi:type="dcterms:W3CDTF">2023-02-15T10:00:00Z</dcterms:created>
  <dcterms:modified xsi:type="dcterms:W3CDTF">2025-02-26T06:02:00Z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7B401D3F00274DE491E9B2F918AE3461_13</vt:lpwstr>
  </property>
  <property fmtid="{D5CDD505-2E9C-101B-9397-08002B2CF9AE}" pid="4" name="KSOTemplateDocerSaveRecord">
    <vt:lpwstr>eyJoZGlkIjoiNjc4NDdhMzBjMWNhN2NkZjM1YzgwNmQ3YjNmZDJlZGMiLCJ1c2VySWQiOiIzODI3ODQ0ODUifQ==</vt:lpwstr>
  </property>
</Properties>
</file>