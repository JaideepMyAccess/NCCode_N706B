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687034AD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004B6BB8" w14:textId="0DBF3BE0" w:rsidR="00DB609C" w:rsidRDefault="007402A0">
            <w:pPr>
              <w:pStyle w:val="Cover1"/>
            </w:pPr>
            <w:r>
              <w:t>OpenC</w:t>
            </w:r>
            <w:r w:rsidR="00B035F8">
              <w:t>PU</w:t>
            </w:r>
          </w:p>
        </w:tc>
      </w:tr>
      <w:tr w:rsidR="00DB609C" w14:paraId="62003E3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33A1D1F4" w14:textId="787C1DE1" w:rsidR="00DB609C" w:rsidRDefault="00F925A8">
            <w:pPr>
              <w:pStyle w:val="Cover5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</w:t>
            </w:r>
            <w:r w:rsidR="00B035F8">
              <w:rPr>
                <w:color w:val="404040"/>
                <w:sz w:val="52"/>
                <w:szCs w:val="52"/>
              </w:rPr>
              <w:t xml:space="preserve">SIM </w:t>
            </w:r>
            <w:r w:rsidR="00F077CD">
              <w:rPr>
                <w:color w:val="404040"/>
                <w:sz w:val="52"/>
                <w:szCs w:val="52"/>
              </w:rPr>
              <w:t>API</w:t>
            </w:r>
            <w:r w:rsidR="00B035F8">
              <w:rPr>
                <w:color w:val="404040"/>
                <w:sz w:val="52"/>
                <w:szCs w:val="52"/>
              </w:rPr>
              <w:t>说</w:t>
            </w:r>
            <w:r w:rsidR="00F077CD">
              <w:rPr>
                <w:color w:val="404040"/>
                <w:sz w:val="52"/>
                <w:szCs w:val="52"/>
              </w:rPr>
              <w:t>明</w:t>
            </w:r>
          </w:p>
        </w:tc>
      </w:tr>
      <w:tr w:rsidR="00DB609C" w14:paraId="09C2A64C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3E6026F0" w14:textId="1F1C7FE4" w:rsidR="00DB609C" w:rsidRDefault="00F077CD">
            <w:pPr>
              <w:pStyle w:val="Cover5"/>
              <w:rPr>
                <w:b/>
              </w:rPr>
            </w:pPr>
            <w:r>
              <w:t>版本</w:t>
            </w:r>
            <w:r>
              <w:t>1.</w:t>
            </w:r>
            <w:r w:rsidR="004F3538">
              <w:rPr>
                <w:rFonts w:hint="eastAsia"/>
              </w:rPr>
              <w:t>1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5B1DD9">
              <w:rPr>
                <w:noProof/>
              </w:rPr>
              <w:t>2025-02-26</w:t>
            </w:r>
            <w:r>
              <w:fldChar w:fldCharType="end"/>
            </w:r>
          </w:p>
        </w:tc>
      </w:tr>
    </w:tbl>
    <w:p w14:paraId="0B7274AC" w14:textId="77777777" w:rsidR="00DB609C" w:rsidRDefault="00DB609C"/>
    <w:p w14:paraId="40F2B3C4" w14:textId="77777777" w:rsidR="00DB609C" w:rsidRDefault="00DB609C">
      <w:pPr>
        <w:sectPr w:rsidR="00DB609C">
          <w:headerReference w:type="even" r:id="rId8"/>
          <w:headerReference w:type="default" r:id="rId9"/>
          <w:headerReference w:type="first" r:id="rId10"/>
          <w:footerReference w:type="first" r:id="rId11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39E73268" w14:textId="77777777" w:rsidR="00DB609C" w:rsidRDefault="00F077CD">
      <w:pPr>
        <w:pStyle w:val="Cover3"/>
      </w:pPr>
      <w:r>
        <w:lastRenderedPageBreak/>
        <w:t>版权声明</w:t>
      </w:r>
    </w:p>
    <w:p w14:paraId="75858F34" w14:textId="537F3716" w:rsidR="00DB609C" w:rsidRDefault="00F077CD">
      <w:pPr>
        <w:pStyle w:val="CoverText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F925A8">
        <w:t>5</w:t>
      </w:r>
      <w:r>
        <w:t>。深圳市有方科技股份有限公司保留所有权利。</w:t>
      </w:r>
    </w:p>
    <w:p w14:paraId="1FD3AC6A" w14:textId="77777777" w:rsidR="00DB609C" w:rsidRDefault="00F077CD">
      <w:pPr>
        <w:pStyle w:val="CoverText"/>
      </w:pPr>
      <w:r>
        <w:t>未经深圳市有方科技股份有限公司书面同意，任何单位和个人不得擅自摘抄、复制本文档内容的部分或全部，并不得以任何形式传播。</w:t>
      </w:r>
    </w:p>
    <w:p w14:paraId="168A0EFD" w14:textId="77777777" w:rsidR="00DB609C" w:rsidRDefault="00DB609C">
      <w:pPr>
        <w:pStyle w:val="CoverText"/>
      </w:pPr>
    </w:p>
    <w:p w14:paraId="496DC764" w14:textId="77777777" w:rsidR="00DB609C" w:rsidRDefault="00F077CD">
      <w:pPr>
        <w:pStyle w:val="CoverText"/>
      </w:pPr>
      <w:r>
        <w:rPr>
          <w:noProof/>
        </w:rPr>
        <w:drawing>
          <wp:inline distT="0" distB="0" distL="114300" distR="114300" wp14:anchorId="4E6C14C7" wp14:editId="2365FDEC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13872C1C" w14:textId="77777777" w:rsidR="00DB609C" w:rsidRDefault="00F077CD">
      <w:pPr>
        <w:pStyle w:val="CoverText"/>
      </w:pPr>
      <w:r>
        <w:t>本文档中出现的其他商标，由商标所有者所有。</w:t>
      </w:r>
    </w:p>
    <w:p w14:paraId="43B3ED69" w14:textId="77777777" w:rsidR="00DB609C" w:rsidRDefault="00DB609C">
      <w:pPr>
        <w:pStyle w:val="CoverText"/>
      </w:pPr>
    </w:p>
    <w:p w14:paraId="68A7BAAC" w14:textId="77777777" w:rsidR="00DB609C" w:rsidRDefault="00F077CD">
      <w:pPr>
        <w:pStyle w:val="Cover3"/>
      </w:pPr>
      <w:r>
        <w:t>说明</w:t>
      </w:r>
    </w:p>
    <w:p w14:paraId="05B1370C" w14:textId="77777777" w:rsidR="00DB609C" w:rsidRDefault="00F077CD">
      <w:pPr>
        <w:pStyle w:val="CoverText"/>
      </w:pPr>
      <w:r>
        <w:t>本文档的使用对象为系统工程师，开发工程师及测试工程师。</w:t>
      </w:r>
    </w:p>
    <w:p w14:paraId="7A9983AC" w14:textId="77777777" w:rsidR="00DB609C" w:rsidRDefault="00F077CD">
      <w:pPr>
        <w:pStyle w:val="CoverText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6E5D6627" w14:textId="77777777" w:rsidR="00DB609C" w:rsidRDefault="00DB609C">
      <w:pPr>
        <w:pStyle w:val="CoverText"/>
      </w:pPr>
    </w:p>
    <w:p w14:paraId="1024CC00" w14:textId="77777777" w:rsidR="00DB609C" w:rsidRDefault="00F077CD">
      <w:pPr>
        <w:pStyle w:val="CoverText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6EB2C9C7" w14:textId="77777777" w:rsidR="00DB609C" w:rsidRDefault="00F077CD">
      <w:pPr>
        <w:pStyle w:val="CoverText"/>
      </w:pPr>
      <w:r>
        <w:t>除非另有约定，本文档中的所有陈述、信息和建议不构成任何明示或暗示的担保。</w:t>
      </w:r>
    </w:p>
    <w:p w14:paraId="5BF3D6D2" w14:textId="77777777" w:rsidR="00DB609C" w:rsidRDefault="00DB609C">
      <w:pPr>
        <w:pStyle w:val="CoverText"/>
      </w:pPr>
    </w:p>
    <w:p w14:paraId="34851620" w14:textId="77777777" w:rsidR="00DB609C" w:rsidRDefault="00DB609C">
      <w:pPr>
        <w:pStyle w:val="CoverText"/>
      </w:pPr>
    </w:p>
    <w:p w14:paraId="70AE8950" w14:textId="77777777" w:rsidR="00DB609C" w:rsidRDefault="00F077CD">
      <w:pPr>
        <w:pStyle w:val="CoverText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72D6AB09" w14:textId="77777777" w:rsidR="00DB609C" w:rsidRDefault="00F077CD">
      <w:pPr>
        <w:pStyle w:val="CoverText"/>
        <w:ind w:firstLineChars="550" w:firstLine="1100"/>
      </w:pPr>
      <w:r>
        <w:t>Sales@neoway.com</w:t>
      </w:r>
    </w:p>
    <w:p w14:paraId="306C648B" w14:textId="77777777" w:rsidR="00DB609C" w:rsidRDefault="00F077CD">
      <w:pPr>
        <w:pStyle w:val="CoverText"/>
        <w:ind w:firstLineChars="550" w:firstLine="1100"/>
      </w:pPr>
      <w:r>
        <w:t>Support@neoway.com</w:t>
      </w:r>
    </w:p>
    <w:p w14:paraId="4959EE1B" w14:textId="77777777" w:rsidR="00DB609C" w:rsidRDefault="00F077CD">
      <w:pPr>
        <w:pStyle w:val="CoverText"/>
      </w:pPr>
      <w:r>
        <w:t>公司网址：</w:t>
      </w:r>
      <w:r>
        <w:t>http://www.neoway.com</w:t>
      </w:r>
    </w:p>
    <w:p w14:paraId="1A1051D6" w14:textId="77777777" w:rsidR="00DB609C" w:rsidRDefault="00DB609C">
      <w:pPr>
        <w:pStyle w:val="CoverText"/>
        <w:sectPr w:rsidR="00DB609C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F2031EA" w14:textId="77777777" w:rsidR="00DB609C" w:rsidRDefault="00F077CD">
      <w:pPr>
        <w:pStyle w:val="Contents"/>
      </w:pPr>
      <w:r>
        <w:lastRenderedPageBreak/>
        <w:t>目录</w:t>
      </w:r>
    </w:p>
    <w:bookmarkStart w:id="1" w:name="_Toc383425345"/>
    <w:p w14:paraId="461BEDB1" w14:textId="2969712C" w:rsidR="0006738A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459511" w:history="1">
        <w:r w:rsidR="0006738A" w:rsidRPr="008172E2">
          <w:rPr>
            <w:rStyle w:val="affff5"/>
            <w:rFonts w:hint="eastAsia"/>
          </w:rPr>
          <w:t>关于本文档</w:t>
        </w:r>
        <w:r w:rsidR="0006738A">
          <w:rPr>
            <w:rFonts w:hint="eastAsia"/>
            <w:webHidden/>
          </w:rPr>
          <w:tab/>
        </w:r>
        <w:r w:rsidR="0006738A">
          <w:rPr>
            <w:rFonts w:hint="eastAsia"/>
            <w:webHidden/>
          </w:rPr>
          <w:fldChar w:fldCharType="begin"/>
        </w:r>
        <w:r w:rsidR="0006738A">
          <w:rPr>
            <w:rFonts w:hint="eastAsia"/>
            <w:webHidden/>
          </w:rPr>
          <w:instrText xml:space="preserve"> </w:instrText>
        </w:r>
        <w:r w:rsidR="0006738A">
          <w:rPr>
            <w:webHidden/>
          </w:rPr>
          <w:instrText>PAGEREF _Toc191459511 \h</w:instrText>
        </w:r>
        <w:r w:rsidR="0006738A">
          <w:rPr>
            <w:rFonts w:hint="eastAsia"/>
            <w:webHidden/>
          </w:rPr>
          <w:instrText xml:space="preserve"> </w:instrText>
        </w:r>
        <w:r w:rsidR="0006738A">
          <w:rPr>
            <w:rFonts w:hint="eastAsia"/>
            <w:webHidden/>
          </w:rPr>
        </w:r>
        <w:r w:rsidR="0006738A">
          <w:rPr>
            <w:webHidden/>
          </w:rPr>
          <w:fldChar w:fldCharType="separate"/>
        </w:r>
        <w:r w:rsidR="005B1DD9">
          <w:rPr>
            <w:webHidden/>
          </w:rPr>
          <w:t>iv</w:t>
        </w:r>
        <w:r w:rsidR="0006738A">
          <w:rPr>
            <w:rFonts w:hint="eastAsia"/>
            <w:webHidden/>
          </w:rPr>
          <w:fldChar w:fldCharType="end"/>
        </w:r>
      </w:hyperlink>
    </w:p>
    <w:p w14:paraId="387A84E8" w14:textId="7C50B7D1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2" w:history="1">
        <w:r w:rsidRPr="008172E2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497772" w14:textId="48BB695B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3" w:history="1">
        <w:r w:rsidRPr="008172E2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782EF9" w14:textId="2F90755C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4" w:history="1">
        <w:r w:rsidRPr="008172E2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AEE924" w14:textId="2F366D5F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5" w:history="1">
        <w:r w:rsidRPr="008172E2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32C606" w14:textId="08CF2AE2" w:rsidR="0006738A" w:rsidRDefault="0006738A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9516" w:history="1">
        <w:r w:rsidRPr="008172E2">
          <w:rPr>
            <w:rStyle w:val="affff5"/>
            <w:rFonts w:cs="Times New Roman" w:hint="eastAsia"/>
          </w:rPr>
          <w:t>1</w:t>
        </w:r>
        <w:r w:rsidRPr="008172E2">
          <w:rPr>
            <w:rStyle w:val="affff5"/>
            <w:rFonts w:hint="eastAsia"/>
          </w:rPr>
          <w:t xml:space="preserve"> </w:t>
        </w:r>
        <w:r w:rsidRPr="008172E2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_Toc191459516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B1DD9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78E393A4" w14:textId="19F26746" w:rsidR="0006738A" w:rsidRDefault="0006738A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9517" w:history="1">
        <w:r w:rsidRPr="008172E2">
          <w:rPr>
            <w:rStyle w:val="affff5"/>
            <w:rFonts w:cs="Times New Roman" w:hint="eastAsia"/>
          </w:rPr>
          <w:t>2</w:t>
        </w:r>
        <w:r w:rsidRPr="008172E2">
          <w:rPr>
            <w:rStyle w:val="affff5"/>
            <w:rFonts w:hint="eastAsia"/>
          </w:rPr>
          <w:t xml:space="preserve"> </w:t>
        </w:r>
        <w:r w:rsidRPr="008172E2">
          <w:rPr>
            <w:rStyle w:val="affff5"/>
            <w:rFonts w:hint="eastAsia"/>
          </w:rPr>
          <w:t>数据结构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_Toc191459517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B1DD9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4DA3F503" w14:textId="12AC7E5C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8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8172E2">
          <w:rPr>
            <w:rStyle w:val="affff5"/>
            <w:rFonts w:hint="eastAsia"/>
            <w:noProof/>
          </w:rPr>
          <w:t xml:space="preserve"> typedef enum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FB4670" w14:textId="69998178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19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8172E2">
          <w:rPr>
            <w:rStyle w:val="affff5"/>
            <w:rFonts w:hint="eastAsia"/>
            <w:noProof/>
          </w:rPr>
          <w:t xml:space="preserve"> typedef struct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CA0211" w14:textId="0B2CDEE3" w:rsidR="0006738A" w:rsidRDefault="0006738A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459520" w:history="1">
        <w:r w:rsidRPr="008172E2">
          <w:rPr>
            <w:rStyle w:val="affff5"/>
            <w:rFonts w:cs="Times New Roman" w:hint="eastAsia"/>
          </w:rPr>
          <w:t>3</w:t>
        </w:r>
        <w:r w:rsidRPr="008172E2">
          <w:rPr>
            <w:rStyle w:val="affff5"/>
            <w:rFonts w:hint="eastAsia"/>
          </w:rPr>
          <w:t xml:space="preserve"> </w:t>
        </w:r>
        <w:r w:rsidRPr="008172E2">
          <w:rPr>
            <w:rStyle w:val="affff5"/>
            <w:rFonts w:hint="eastAsia"/>
          </w:rPr>
          <w:t>函数（</w:t>
        </w:r>
        <w:r w:rsidRPr="008172E2">
          <w:rPr>
            <w:rStyle w:val="affff5"/>
            <w:rFonts w:hint="eastAsia"/>
          </w:rPr>
          <w:t>SIM</w:t>
        </w:r>
        <w:r w:rsidRPr="008172E2">
          <w:rPr>
            <w:rStyle w:val="affff5"/>
            <w:rFonts w:hint="eastAsia"/>
          </w:rPr>
          <w:t>）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_Toc191459520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5B1DD9">
          <w:rPr>
            <w:webHidden/>
          </w:rPr>
          <w:t>8</w:t>
        </w:r>
        <w:r>
          <w:rPr>
            <w:rFonts w:hint="eastAsia"/>
            <w:webHidden/>
          </w:rPr>
          <w:fldChar w:fldCharType="end"/>
        </w:r>
      </w:hyperlink>
    </w:p>
    <w:p w14:paraId="67BE15AC" w14:textId="75B552B7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1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</w:t>
        </w:r>
        <w:r w:rsidRPr="008172E2">
          <w:rPr>
            <w:rStyle w:val="affff5"/>
            <w:rFonts w:hint="eastAsia"/>
            <w:noProof/>
          </w:rPr>
          <w:t xml:space="preserve"> nwy_sim_imsi_get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525CFA" w14:textId="6ED4342F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2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3.2</w:t>
        </w:r>
        <w:r w:rsidRPr="008172E2">
          <w:rPr>
            <w:rStyle w:val="affff5"/>
            <w:rFonts w:hint="eastAsia"/>
            <w:noProof/>
          </w:rPr>
          <w:t xml:space="preserve"> nwy_sim_iccid_get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C58F1B" w14:textId="615F1E06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3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3.3</w:t>
        </w:r>
        <w:r w:rsidRPr="008172E2">
          <w:rPr>
            <w:rStyle w:val="affff5"/>
            <w:rFonts w:hint="eastAsia"/>
            <w:noProof/>
          </w:rPr>
          <w:t xml:space="preserve"> nwy_sim_status_get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0FBFB3" w14:textId="0C7FD007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4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3.4</w:t>
        </w:r>
        <w:r w:rsidRPr="008172E2">
          <w:rPr>
            <w:rStyle w:val="affff5"/>
            <w:rFonts w:hint="eastAsia"/>
            <w:noProof/>
          </w:rPr>
          <w:t xml:space="preserve"> nwy_sim_pin_verify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3A0C0C" w14:textId="59B55C1D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5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3.5</w:t>
        </w:r>
        <w:r w:rsidRPr="008172E2">
          <w:rPr>
            <w:rStyle w:val="affff5"/>
            <w:rFonts w:hint="eastAsia"/>
            <w:noProof/>
          </w:rPr>
          <w:t xml:space="preserve"> nwy_sim_pin_unlock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ECEFEA" w14:textId="75C43E4B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6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3.6</w:t>
        </w:r>
        <w:r w:rsidRPr="008172E2">
          <w:rPr>
            <w:rStyle w:val="affff5"/>
            <w:rFonts w:hint="eastAsia"/>
            <w:noProof/>
          </w:rPr>
          <w:t xml:space="preserve"> nwy_sim_pin_mode_get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BCCFC0" w14:textId="276D3D99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7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3.7</w:t>
        </w:r>
        <w:r w:rsidRPr="008172E2">
          <w:rPr>
            <w:rStyle w:val="affff5"/>
            <w:rFonts w:hint="eastAsia"/>
            <w:noProof/>
          </w:rPr>
          <w:t xml:space="preserve"> nwy_sim_pin_enable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7B0099" w14:textId="60667F97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8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3.8</w:t>
        </w:r>
        <w:r w:rsidRPr="008172E2">
          <w:rPr>
            <w:rStyle w:val="affff5"/>
            <w:rFonts w:hint="eastAsia"/>
            <w:noProof/>
          </w:rPr>
          <w:t xml:space="preserve"> nwy_sim_pin_disable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D2AD33" w14:textId="5CCD3482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29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3.9</w:t>
        </w:r>
        <w:r w:rsidRPr="008172E2">
          <w:rPr>
            <w:rStyle w:val="affff5"/>
            <w:rFonts w:hint="eastAsia"/>
            <w:noProof/>
          </w:rPr>
          <w:t xml:space="preserve"> nwy_sim_pin_change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4B392B" w14:textId="6F5D7FC3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0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3.10</w:t>
        </w:r>
        <w:r w:rsidRPr="008172E2">
          <w:rPr>
            <w:rStyle w:val="affff5"/>
            <w:rFonts w:hint="eastAsia"/>
            <w:noProof/>
          </w:rPr>
          <w:t xml:space="preserve"> nwy_sim_pin_times_get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DD16F1" w14:textId="737A6106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1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3.11</w:t>
        </w:r>
        <w:r w:rsidRPr="008172E2">
          <w:rPr>
            <w:rStyle w:val="affff5"/>
            <w:rFonts w:hint="eastAsia"/>
            <w:noProof/>
          </w:rPr>
          <w:t xml:space="preserve"> nwy_sim_msisdn_get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C5D9D2" w14:textId="5F6761BB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2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3.12</w:t>
        </w:r>
        <w:r w:rsidRPr="008172E2">
          <w:rPr>
            <w:rStyle w:val="affff5"/>
            <w:rFonts w:hint="eastAsia"/>
            <w:noProof/>
          </w:rPr>
          <w:t xml:space="preserve"> nwy_sim_power_set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41FE97" w14:textId="2707A585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3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3.13</w:t>
        </w:r>
        <w:r w:rsidRPr="008172E2">
          <w:rPr>
            <w:rStyle w:val="affff5"/>
            <w:rFonts w:hint="eastAsia"/>
            <w:noProof/>
          </w:rPr>
          <w:t xml:space="preserve"> nwy_sim_slot_set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D0D49F" w14:textId="3896E40A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4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3.14</w:t>
        </w:r>
        <w:r w:rsidRPr="008172E2">
          <w:rPr>
            <w:rStyle w:val="affff5"/>
            <w:rFonts w:hint="eastAsia"/>
            <w:noProof/>
          </w:rPr>
          <w:t xml:space="preserve"> nwy_sim_slot_get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79DBEF" w14:textId="017ACB15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5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3.15</w:t>
        </w:r>
        <w:r w:rsidRPr="008172E2">
          <w:rPr>
            <w:rStyle w:val="affff5"/>
            <w:rFonts w:hint="eastAsia"/>
            <w:noProof/>
          </w:rPr>
          <w:t xml:space="preserve"> nwy_sim_csim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F7498C" w14:textId="0E966967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6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3.16</w:t>
        </w:r>
        <w:r w:rsidRPr="008172E2">
          <w:rPr>
            <w:rStyle w:val="affff5"/>
            <w:rFonts w:hint="eastAsia"/>
            <w:noProof/>
          </w:rPr>
          <w:t xml:space="preserve"> nwy_sim_urc_reg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CD6503" w14:textId="7716D91D" w:rsidR="0006738A" w:rsidRDefault="0006738A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459537" w:history="1">
        <w:r w:rsidRPr="008172E2">
          <w:rPr>
            <w:rStyle w:val="affff5"/>
            <w:rFonts w:cs="Times New Roman" w:hint="eastAsia"/>
            <w:noProof/>
            <w:snapToGrid w:val="0"/>
            <w:kern w:val="0"/>
          </w:rPr>
          <w:t>3.17</w:t>
        </w:r>
        <w:r w:rsidRPr="008172E2">
          <w:rPr>
            <w:rStyle w:val="affff5"/>
            <w:rFonts w:hint="eastAsia"/>
            <w:noProof/>
          </w:rPr>
          <w:t xml:space="preserve"> nwy_sim_urc_unreg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_Toc191459537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DD9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AF8AED" w14:textId="4FA9062C" w:rsidR="00DB609C" w:rsidRDefault="00F077CD">
      <w:pPr>
        <w:pStyle w:val="TOC2"/>
        <w:tabs>
          <w:tab w:val="right" w:leader="dot" w:pos="9402"/>
        </w:tabs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C7182C9" w14:textId="77777777" w:rsidR="00DB609C" w:rsidRDefault="00DB609C">
      <w:pPr>
        <w:sectPr w:rsidR="00DB609C">
          <w:headerReference w:type="defaul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49B326F2" w14:textId="77777777" w:rsidR="00DB609C" w:rsidRDefault="00F077CD">
      <w:pPr>
        <w:pStyle w:val="AboutThisDocument"/>
      </w:pPr>
      <w:bookmarkStart w:id="2" w:name="_Toc191459511"/>
      <w:bookmarkEnd w:id="1"/>
      <w:r>
        <w:lastRenderedPageBreak/>
        <w:t>关于本文档</w:t>
      </w:r>
      <w:bookmarkEnd w:id="2"/>
    </w:p>
    <w:p w14:paraId="78E9E827" w14:textId="77777777" w:rsidR="00DB609C" w:rsidRDefault="00F077CD">
      <w:pPr>
        <w:pStyle w:val="Heading2NoNumber"/>
      </w:pPr>
      <w:bookmarkStart w:id="3" w:name="_Toc191459512"/>
      <w:r>
        <w:t>范围</w:t>
      </w:r>
      <w:bookmarkEnd w:id="3"/>
    </w:p>
    <w:p w14:paraId="407C22FE" w14:textId="2A3F08BC" w:rsidR="00DB609C" w:rsidRDefault="00F925A8" w:rsidP="00F925A8">
      <w:pPr>
        <w:pStyle w:val="afc"/>
      </w:pPr>
      <w:r w:rsidRPr="00D47575">
        <w:t>本文档对应产品为</w:t>
      </w:r>
      <w:r w:rsidRPr="00D47575">
        <w:t>N706B</w:t>
      </w:r>
      <w:r w:rsidRPr="00D47575">
        <w:t>系列（</w:t>
      </w:r>
      <w:r w:rsidRPr="00D47575">
        <w:t>RTOS</w:t>
      </w:r>
      <w:r w:rsidRPr="00D47575">
        <w:t>系统）</w:t>
      </w:r>
      <w:r>
        <w:t>。</w:t>
      </w:r>
    </w:p>
    <w:p w14:paraId="755749CE" w14:textId="77777777" w:rsidR="00DB609C" w:rsidRDefault="00F077CD">
      <w:pPr>
        <w:pStyle w:val="Heading2NoNumber"/>
      </w:pPr>
      <w:bookmarkStart w:id="4" w:name="_Toc191459513"/>
      <w:r>
        <w:t>读者对象</w:t>
      </w:r>
      <w:bookmarkEnd w:id="4"/>
    </w:p>
    <w:p w14:paraId="30B75461" w14:textId="77777777" w:rsidR="00DB609C" w:rsidRDefault="00F077CD">
      <w:pPr>
        <w:pStyle w:val="afc"/>
      </w:pPr>
      <w:r>
        <w:t>本文档的使用对象为系统工程师，开发工程师及测试工程师。</w:t>
      </w:r>
    </w:p>
    <w:p w14:paraId="042CE07D" w14:textId="77777777" w:rsidR="00DB609C" w:rsidRDefault="00F077CD">
      <w:pPr>
        <w:pStyle w:val="Heading2NoNumber"/>
      </w:pPr>
      <w:bookmarkStart w:id="5" w:name="_Toc191459514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751192C0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8ACC751" w14:textId="77777777" w:rsidR="00DB609C" w:rsidRDefault="00F077CD">
            <w:pPr>
              <w:pStyle w:val="TableHeading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27675933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2D5CD26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1F2BF98F" w14:textId="77777777" w:rsidR="00DB609C" w:rsidRDefault="00F077CD">
            <w:pPr>
              <w:pStyle w:val="TableHeading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3BEBC5B4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E37CB9B" w14:textId="77777777" w:rsidR="00DB609C" w:rsidRDefault="00F077CD">
            <w:pPr>
              <w:pStyle w:val="TableText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D8ADCE3" w14:textId="0774CCE4" w:rsidR="00DB609C" w:rsidRDefault="00F077CD">
            <w:pPr>
              <w:pStyle w:val="TableText"/>
            </w:pPr>
            <w:r>
              <w:rPr>
                <w:lang w:eastAsia="en-US"/>
              </w:rPr>
              <w:t>202</w:t>
            </w:r>
            <w:r w:rsidR="00F925A8">
              <w:t>5</w:t>
            </w:r>
            <w:r>
              <w:rPr>
                <w:lang w:eastAsia="en-US"/>
              </w:rPr>
              <w:t>-0</w:t>
            </w:r>
            <w:r w:rsidR="00F925A8">
              <w:t>1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5348D9AA" w14:textId="77777777" w:rsidR="00DB609C" w:rsidRDefault="00F077CD">
            <w:pPr>
              <w:pStyle w:val="TableText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CD3297F" w14:textId="291DC4A8" w:rsidR="00DB609C" w:rsidRDefault="00F077CD">
            <w:pPr>
              <w:pStyle w:val="TableText"/>
            </w:pPr>
            <w:r>
              <w:t>Zhang</w:t>
            </w:r>
            <w:r w:rsidR="00F925A8">
              <w:t xml:space="preserve"> </w:t>
            </w:r>
            <w:r>
              <w:t>Yanhong</w:t>
            </w:r>
          </w:p>
        </w:tc>
      </w:tr>
      <w:tr w:rsidR="004F3538" w14:paraId="0BA6F00C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C9801AA" w14:textId="12A029C3" w:rsidR="004F3538" w:rsidRDefault="004F3538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E849C72" w14:textId="373CA534" w:rsidR="004F3538" w:rsidRDefault="004F3538">
            <w:pPr>
              <w:pStyle w:val="TableText"/>
            </w:pPr>
            <w:r>
              <w:rPr>
                <w:rFonts w:hint="eastAsia"/>
              </w:rPr>
              <w:t>2025-02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072720C" w14:textId="7D609DEA" w:rsidR="004F3538" w:rsidRDefault="004F3538">
            <w:pPr>
              <w:pStyle w:val="TableText"/>
            </w:pPr>
            <w:r w:rsidRPr="004F3538">
              <w:rPr>
                <w:rFonts w:hint="eastAsia"/>
              </w:rPr>
              <w:t>更新结构体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18DE56B" w14:textId="240BF109" w:rsidR="004F3538" w:rsidRDefault="004F3538">
            <w:pPr>
              <w:pStyle w:val="TableText"/>
            </w:pPr>
            <w:r>
              <w:rPr>
                <w:rFonts w:hint="eastAsia"/>
              </w:rPr>
              <w:t>Wang Chen</w:t>
            </w:r>
          </w:p>
        </w:tc>
      </w:tr>
    </w:tbl>
    <w:p w14:paraId="5F0C58B0" w14:textId="77777777" w:rsidR="00DB609C" w:rsidRDefault="00F077CD">
      <w:pPr>
        <w:pStyle w:val="Heading2NoNumber"/>
      </w:pPr>
      <w:bookmarkStart w:id="6" w:name="_Toc191459515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4472099A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77B35105" w14:textId="77777777" w:rsidR="00DB609C" w:rsidRDefault="00F077CD">
            <w:pPr>
              <w:pStyle w:val="TableHeading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35381B09" w14:textId="77777777" w:rsidR="00DB609C" w:rsidRDefault="00F077CD">
            <w:pPr>
              <w:pStyle w:val="TableHeading"/>
              <w:jc w:val="both"/>
            </w:pPr>
            <w:r>
              <w:t>含义</w:t>
            </w:r>
          </w:p>
        </w:tc>
      </w:tr>
      <w:tr w:rsidR="00DB609C" w14:paraId="14F07A6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5E730E9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1ACB023B" wp14:editId="79214D73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714C3DEC" w14:textId="77777777" w:rsidR="00DB609C" w:rsidRDefault="00F077CD">
            <w:pPr>
              <w:pStyle w:val="TableText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79530C6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68956C74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0DA52194" wp14:editId="1305D45B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76E9B92" w14:textId="77777777" w:rsidR="00DB609C" w:rsidRDefault="00F077CD">
            <w:pPr>
              <w:pStyle w:val="TableText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3519DBE4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2108A04" w14:textId="77777777" w:rsidR="00DB609C" w:rsidRDefault="00F077CD">
            <w:pPr>
              <w:pStyle w:val="TableText"/>
            </w:pPr>
            <w:r>
              <w:rPr>
                <w:noProof/>
              </w:rPr>
              <w:drawing>
                <wp:inline distT="0" distB="0" distL="114300" distR="114300" wp14:anchorId="61B05344" wp14:editId="447737FC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F8B7BD1" w14:textId="77777777" w:rsidR="00DB609C" w:rsidRDefault="00F077CD">
            <w:pPr>
              <w:pStyle w:val="TableText"/>
            </w:pPr>
            <w:r>
              <w:t>说明或提示，提供模块使用的意见或建议。</w:t>
            </w:r>
          </w:p>
        </w:tc>
      </w:tr>
    </w:tbl>
    <w:p w14:paraId="3C1597F0" w14:textId="77777777" w:rsidR="00DB609C" w:rsidRDefault="00DB609C">
      <w:pPr>
        <w:pStyle w:val="afc"/>
      </w:pPr>
    </w:p>
    <w:p w14:paraId="2372B16C" w14:textId="77777777" w:rsidR="00DB609C" w:rsidRDefault="00DB609C">
      <w:pPr>
        <w:rPr>
          <w:rFonts w:ascii="Arial" w:eastAsia="SimHei" w:hAnsi="Arial"/>
          <w:sz w:val="36"/>
          <w:szCs w:val="36"/>
        </w:rPr>
      </w:pPr>
    </w:p>
    <w:p w14:paraId="020D50E8" w14:textId="77777777" w:rsidR="00DB609C" w:rsidRDefault="00DB609C">
      <w:pPr>
        <w:sectPr w:rsidR="00DB609C">
          <w:headerReference w:type="default" r:id="rId22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AAB78D3" w14:textId="77777777" w:rsidR="00F925A8" w:rsidRDefault="00F925A8" w:rsidP="00F25587">
      <w:pPr>
        <w:pStyle w:val="1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459516"/>
      <w:r>
        <w:rPr>
          <w:rFonts w:hint="eastAsia"/>
        </w:rPr>
        <w:lastRenderedPageBreak/>
        <w:t>概述</w:t>
      </w:r>
      <w:bookmarkEnd w:id="12"/>
    </w:p>
    <w:p w14:paraId="1F472DCA" w14:textId="1F3A2836" w:rsidR="00F925A8" w:rsidRDefault="00F925A8" w:rsidP="00F925A8">
      <w:pPr>
        <w:pStyle w:val="afc"/>
        <w:rPr>
          <w:sz w:val="24"/>
          <w:szCs w:val="24"/>
        </w:rPr>
      </w:pPr>
      <w:r>
        <w:t>本文档介绍了</w:t>
      </w:r>
      <w:r>
        <w:rPr>
          <w:rFonts w:cs="Calibri"/>
        </w:rPr>
        <w:t>OpenC</w:t>
      </w:r>
      <w:r>
        <w:rPr>
          <w:rFonts w:cs="Calibri" w:hint="eastAsia"/>
        </w:rPr>
        <w:t xml:space="preserve">PU </w:t>
      </w:r>
      <w:r>
        <w:rPr>
          <w:rFonts w:cs="Calibri"/>
        </w:rPr>
        <w:t>SDK</w:t>
      </w:r>
      <w:r>
        <w:t>中</w:t>
      </w:r>
      <w:r>
        <w:rPr>
          <w:rFonts w:cs="Calibri"/>
        </w:rPr>
        <w:t>SIM</w:t>
      </w:r>
      <w:r>
        <w:t>操作相关的</w:t>
      </w:r>
      <w:r>
        <w:rPr>
          <w:rFonts w:cs="Calibri"/>
        </w:rPr>
        <w:t>API</w:t>
      </w:r>
      <w:r>
        <w:rPr>
          <w:rFonts w:cs="Calibri" w:hint="eastAsia"/>
        </w:rPr>
        <w:t>，</w:t>
      </w:r>
      <w:r>
        <w:t>主要包括了以下几个方面</w:t>
      </w:r>
      <w:r>
        <w:rPr>
          <w:rFonts w:cs="Calibri" w:hint="eastAsia"/>
        </w:rPr>
        <w:t>：</w:t>
      </w:r>
    </w:p>
    <w:p w14:paraId="08B47108" w14:textId="77777777" w:rsidR="00F925A8" w:rsidRDefault="00F925A8" w:rsidP="00F925A8">
      <w:pPr>
        <w:pStyle w:val="ItemList"/>
      </w:pPr>
      <w:r>
        <w:t>SIM</w:t>
      </w:r>
      <w:proofErr w:type="gramStart"/>
      <w:r>
        <w:rPr>
          <w:rFonts w:ascii="SimSun" w:hAnsi="SimSun"/>
        </w:rPr>
        <w:t>卡相关</w:t>
      </w:r>
      <w:proofErr w:type="gramEnd"/>
      <w:r>
        <w:rPr>
          <w:rFonts w:ascii="SimSun" w:hAnsi="SimSun"/>
        </w:rPr>
        <w:t>信息的获取，如</w:t>
      </w:r>
      <w:r>
        <w:t>IMSI</w:t>
      </w:r>
      <w:r>
        <w:rPr>
          <w:rFonts w:ascii="SimSun" w:hAnsi="SimSun"/>
        </w:rPr>
        <w:t>、</w:t>
      </w:r>
      <w:r>
        <w:t>ICCID</w:t>
      </w:r>
      <w:r>
        <w:rPr>
          <w:rFonts w:ascii="SimSun" w:hAnsi="SimSun"/>
        </w:rPr>
        <w:t>、</w:t>
      </w:r>
      <w:r>
        <w:t>MSISDN</w:t>
      </w:r>
    </w:p>
    <w:p w14:paraId="0D6100CC" w14:textId="77777777" w:rsidR="00F925A8" w:rsidRDefault="00F925A8" w:rsidP="00F925A8">
      <w:pPr>
        <w:pStyle w:val="ItemList"/>
      </w:pPr>
      <w:r>
        <w:t>SIM</w:t>
      </w:r>
      <w:r>
        <w:rPr>
          <w:rFonts w:ascii="SimSun" w:hAnsi="SimSun"/>
        </w:rPr>
        <w:t>卡状态获取</w:t>
      </w:r>
    </w:p>
    <w:p w14:paraId="5D68511F" w14:textId="77777777" w:rsidR="00F925A8" w:rsidRDefault="00F925A8" w:rsidP="00F925A8">
      <w:pPr>
        <w:pStyle w:val="ItemList"/>
      </w:pPr>
      <w:r>
        <w:t>SIM</w:t>
      </w:r>
      <w:r>
        <w:rPr>
          <w:rFonts w:ascii="SimSun" w:hAnsi="SimSun"/>
        </w:rPr>
        <w:t>卡</w:t>
      </w:r>
      <w:r>
        <w:t>PIN</w:t>
      </w:r>
      <w:r>
        <w:rPr>
          <w:rFonts w:ascii="SimSun" w:hAnsi="SimSun"/>
        </w:rPr>
        <w:t>状态相关信息的获取及设置</w:t>
      </w:r>
    </w:p>
    <w:p w14:paraId="05FD0940" w14:textId="77777777" w:rsidR="00F925A8" w:rsidRDefault="00F925A8" w:rsidP="00F925A8">
      <w:pPr>
        <w:pStyle w:val="ItemList"/>
      </w:pPr>
      <w:r>
        <w:t>SIM</w:t>
      </w:r>
      <w:r>
        <w:rPr>
          <w:rFonts w:ascii="SimSun" w:hAnsi="SimSun"/>
        </w:rPr>
        <w:t>卡上电、下电相关操作</w:t>
      </w:r>
    </w:p>
    <w:p w14:paraId="5758A0CF" w14:textId="77777777" w:rsidR="00F925A8" w:rsidRDefault="00F925A8" w:rsidP="00F925A8">
      <w:pPr>
        <w:pStyle w:val="ItemList"/>
      </w:pPr>
      <w:r>
        <w:t>SIM</w:t>
      </w:r>
      <w:r>
        <w:rPr>
          <w:rFonts w:ascii="SimSun" w:hAnsi="SimSun"/>
        </w:rPr>
        <w:t>卡切换相关操作</w:t>
      </w:r>
    </w:p>
    <w:p w14:paraId="7E1E06C1" w14:textId="77777777" w:rsidR="00F925A8" w:rsidRDefault="00F925A8" w:rsidP="00F925A8">
      <w:pPr>
        <w:pStyle w:val="ItemList"/>
      </w:pPr>
      <w:r>
        <w:t>SIM</w:t>
      </w:r>
      <w:r>
        <w:rPr>
          <w:rFonts w:ascii="SimSun" w:hAnsi="SimSun"/>
        </w:rPr>
        <w:t>卡状态上报的注册及去注册</w:t>
      </w:r>
    </w:p>
    <w:p w14:paraId="60F606FB" w14:textId="77777777" w:rsidR="00F925A8" w:rsidRPr="00544799" w:rsidRDefault="00F925A8" w:rsidP="00F925A8">
      <w:pPr>
        <w:pStyle w:val="ItemList"/>
      </w:pPr>
      <w:r w:rsidRPr="00544799">
        <w:t>SIM</w:t>
      </w:r>
      <w:r w:rsidRPr="00544799">
        <w:t>卡的</w:t>
      </w:r>
      <w:r w:rsidRPr="00544799">
        <w:t>APDU</w:t>
      </w:r>
      <w:proofErr w:type="gramStart"/>
      <w:r w:rsidRPr="00544799">
        <w:t>透传操作</w:t>
      </w:r>
      <w:proofErr w:type="gramEnd"/>
    </w:p>
    <w:p w14:paraId="5976C88A" w14:textId="77777777" w:rsidR="00F925A8" w:rsidRDefault="00F925A8" w:rsidP="00F25587">
      <w:pPr>
        <w:pStyle w:val="1"/>
      </w:pPr>
      <w:bookmarkStart w:id="13" w:name="_Toc191459517"/>
      <w:r>
        <w:lastRenderedPageBreak/>
        <w:t>数据结构</w:t>
      </w:r>
      <w:bookmarkEnd w:id="13"/>
    </w:p>
    <w:p w14:paraId="3CF82B8D" w14:textId="77777777" w:rsidR="00F925A8" w:rsidRDefault="00F925A8" w:rsidP="00B15775">
      <w:pPr>
        <w:pStyle w:val="20"/>
      </w:pPr>
      <w:bookmarkStart w:id="14" w:name="_Toc191459518"/>
      <w:r w:rsidRPr="00E03928">
        <w:t xml:space="preserve">typedef </w:t>
      </w:r>
      <w:proofErr w:type="spellStart"/>
      <w:r w:rsidRPr="00E03928">
        <w:t>enum</w:t>
      </w:r>
      <w:bookmarkEnd w:id="14"/>
      <w:proofErr w:type="spellEnd"/>
    </w:p>
    <w:p w14:paraId="17AB9CC3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2DA9A4D4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60253780" w14:textId="77777777" w:rsidR="00F925A8" w:rsidRDefault="00F925A8" w:rsidP="00F925A8">
      <w:pPr>
        <w:pStyle w:val="TerminalDisplay"/>
        <w:ind w:leftChars="200" w:left="420"/>
      </w:pPr>
      <w:r>
        <w:t xml:space="preserve">    NWY_SIM_NOT_INSERTED,</w:t>
      </w:r>
    </w:p>
    <w:p w14:paraId="0ECF0537" w14:textId="77777777" w:rsidR="00F925A8" w:rsidRDefault="00F925A8" w:rsidP="00F925A8">
      <w:pPr>
        <w:pStyle w:val="TerminalDisplay"/>
        <w:ind w:leftChars="200" w:left="420"/>
      </w:pPr>
      <w:r>
        <w:t xml:space="preserve">    NWY_SIM_READY,</w:t>
      </w:r>
    </w:p>
    <w:p w14:paraId="3707CF0C" w14:textId="77777777" w:rsidR="00F925A8" w:rsidRDefault="00F925A8" w:rsidP="00F925A8">
      <w:pPr>
        <w:pStyle w:val="TerminalDisplay"/>
        <w:ind w:leftChars="200" w:left="420"/>
      </w:pPr>
      <w:r>
        <w:t xml:space="preserve">    NWY_SIM_PIN_REQ,</w:t>
      </w:r>
    </w:p>
    <w:p w14:paraId="419EBE73" w14:textId="77777777" w:rsidR="00F925A8" w:rsidRDefault="00F925A8" w:rsidP="00F925A8">
      <w:pPr>
        <w:pStyle w:val="TerminalDisplay"/>
        <w:ind w:leftChars="200" w:left="420"/>
      </w:pPr>
      <w:r>
        <w:t xml:space="preserve">    NWY_SIM_PUK_REQ,</w:t>
      </w:r>
    </w:p>
    <w:p w14:paraId="01FD195F" w14:textId="77777777" w:rsidR="00F925A8" w:rsidRDefault="00F925A8" w:rsidP="00F925A8">
      <w:pPr>
        <w:pStyle w:val="TerminalDisplay"/>
        <w:ind w:leftChars="200" w:left="420"/>
      </w:pPr>
      <w:r>
        <w:t xml:space="preserve">    NWY_SIM_BUSY,</w:t>
      </w:r>
    </w:p>
    <w:p w14:paraId="65C311F3" w14:textId="77777777" w:rsidR="00F925A8" w:rsidRDefault="00F925A8" w:rsidP="00F925A8">
      <w:pPr>
        <w:pStyle w:val="TerminalDisplay"/>
        <w:ind w:leftChars="200" w:left="420"/>
      </w:pPr>
      <w:r>
        <w:t xml:space="preserve">    NWY_SIM_BLOCKED,</w:t>
      </w:r>
    </w:p>
    <w:p w14:paraId="07947937" w14:textId="77777777" w:rsidR="00F925A8" w:rsidRDefault="00F925A8" w:rsidP="00F925A8">
      <w:pPr>
        <w:pStyle w:val="TerminalDisplay"/>
        <w:ind w:leftChars="200" w:left="420"/>
      </w:pPr>
      <w:r>
        <w:t xml:space="preserve">    NWY_SIM_UNKNOWN</w:t>
      </w:r>
    </w:p>
    <w:p w14:paraId="65FAE69B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_sim_status_e</w:t>
      </w:r>
      <w:proofErr w:type="spellEnd"/>
      <w:r>
        <w:t>;</w:t>
      </w:r>
    </w:p>
    <w:p w14:paraId="656DA7EA" w14:textId="77777777" w:rsidR="00F925A8" w:rsidRDefault="00F925A8" w:rsidP="00F925A8">
      <w:pPr>
        <w:pStyle w:val="TerminalDisplay"/>
        <w:ind w:leftChars="200" w:left="420"/>
      </w:pPr>
    </w:p>
    <w:p w14:paraId="3ACFB385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D26C44A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634535F4" w14:textId="77777777" w:rsidR="00F925A8" w:rsidRDefault="00F925A8" w:rsidP="00F925A8">
      <w:pPr>
        <w:pStyle w:val="TerminalDisplay"/>
        <w:ind w:leftChars="200" w:left="420"/>
      </w:pPr>
      <w:r>
        <w:t xml:space="preserve">    NWY_SIM_PIN_MODE_DISABLED,</w:t>
      </w:r>
    </w:p>
    <w:p w14:paraId="7133C122" w14:textId="77777777" w:rsidR="00F925A8" w:rsidRDefault="00F925A8" w:rsidP="00F925A8">
      <w:pPr>
        <w:pStyle w:val="TerminalDisplay"/>
        <w:ind w:leftChars="200" w:left="420"/>
      </w:pPr>
      <w:r>
        <w:t xml:space="preserve">    NWY_SIM_PIN_MODE_ENABLED,</w:t>
      </w:r>
    </w:p>
    <w:p w14:paraId="698519FA" w14:textId="77777777" w:rsidR="00F925A8" w:rsidRDefault="00F925A8" w:rsidP="00F925A8">
      <w:pPr>
        <w:pStyle w:val="TerminalDisplay"/>
        <w:ind w:leftChars="200" w:left="420"/>
      </w:pPr>
      <w:r>
        <w:t xml:space="preserve">    NWY_SIM_PIN_MODE_UNKOWN</w:t>
      </w:r>
    </w:p>
    <w:p w14:paraId="324289ED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_sim_pin_mode_e</w:t>
      </w:r>
      <w:proofErr w:type="spellEnd"/>
      <w:r>
        <w:t>;</w:t>
      </w:r>
    </w:p>
    <w:p w14:paraId="3DB21779" w14:textId="77777777" w:rsidR="00F925A8" w:rsidRDefault="00F925A8" w:rsidP="00F925A8">
      <w:pPr>
        <w:pStyle w:val="TerminalDisplay"/>
        <w:ind w:leftChars="200" w:left="420"/>
      </w:pPr>
    </w:p>
    <w:p w14:paraId="743B56A5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2377E20B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49277B44" w14:textId="77777777" w:rsidR="00F925A8" w:rsidRDefault="00F925A8" w:rsidP="00F925A8">
      <w:pPr>
        <w:pStyle w:val="TerminalDisplay"/>
        <w:ind w:leftChars="200" w:left="420"/>
      </w:pPr>
      <w:r>
        <w:t xml:space="preserve">    NWY_SIM_ID_SLOT_1,</w:t>
      </w:r>
    </w:p>
    <w:p w14:paraId="0AB0AD2F" w14:textId="77777777" w:rsidR="00F925A8" w:rsidRDefault="00F925A8" w:rsidP="00F925A8">
      <w:pPr>
        <w:pStyle w:val="TerminalDisplay"/>
        <w:ind w:leftChars="200" w:left="420"/>
      </w:pPr>
      <w:r>
        <w:t xml:space="preserve">    NWY_SIM_ID_SLOT_2,</w:t>
      </w:r>
    </w:p>
    <w:p w14:paraId="36F09082" w14:textId="77777777" w:rsidR="00F925A8" w:rsidRDefault="00F925A8" w:rsidP="00F925A8">
      <w:pPr>
        <w:pStyle w:val="TerminalDisplay"/>
        <w:ind w:leftChars="200" w:left="420"/>
      </w:pPr>
      <w:r>
        <w:t xml:space="preserve">    NWY_SIM_ID_SLOT_3,</w:t>
      </w:r>
    </w:p>
    <w:p w14:paraId="45E49A0D" w14:textId="77777777" w:rsidR="00F925A8" w:rsidRDefault="00F925A8" w:rsidP="00F925A8">
      <w:pPr>
        <w:pStyle w:val="TerminalDisplay"/>
        <w:ind w:leftChars="200" w:left="420"/>
      </w:pPr>
      <w:r>
        <w:t xml:space="preserve">    NWY_SIM_ID_SLOT_4,</w:t>
      </w:r>
    </w:p>
    <w:p w14:paraId="6DF6C1DB" w14:textId="77777777" w:rsidR="00F925A8" w:rsidRDefault="00F925A8" w:rsidP="00F925A8">
      <w:pPr>
        <w:pStyle w:val="TerminalDisplay"/>
        <w:ind w:leftChars="200" w:left="420"/>
      </w:pPr>
      <w:r>
        <w:t xml:space="preserve">    NWY_SIM_ID_MAX</w:t>
      </w:r>
    </w:p>
    <w:p w14:paraId="2E77E64C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_sim_id_e</w:t>
      </w:r>
      <w:proofErr w:type="spellEnd"/>
      <w:r>
        <w:t>;</w:t>
      </w:r>
    </w:p>
    <w:p w14:paraId="48CAAF46" w14:textId="77777777" w:rsidR="00F925A8" w:rsidRDefault="00F925A8" w:rsidP="00F925A8">
      <w:pPr>
        <w:pStyle w:val="TerminalDisplay"/>
        <w:ind w:leftChars="200" w:left="420"/>
      </w:pPr>
    </w:p>
    <w:p w14:paraId="22B2FD14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47A3AA47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6CC8409B" w14:textId="77777777" w:rsidR="00F925A8" w:rsidRDefault="00F925A8" w:rsidP="00F925A8">
      <w:pPr>
        <w:pStyle w:val="TerminalDisplay"/>
        <w:ind w:leftChars="200" w:left="420"/>
      </w:pPr>
      <w:r>
        <w:t xml:space="preserve">    NWY_SIM_DETECT_TYPE_DISABLE,</w:t>
      </w:r>
    </w:p>
    <w:p w14:paraId="596359D7" w14:textId="77777777" w:rsidR="00F925A8" w:rsidRDefault="00F925A8" w:rsidP="00F925A8">
      <w:pPr>
        <w:pStyle w:val="TerminalDisplay"/>
        <w:ind w:leftChars="200" w:left="420"/>
      </w:pPr>
      <w:r>
        <w:t xml:space="preserve">    NWY_SIM_DETECT_TYPE_ENABLE,</w:t>
      </w:r>
    </w:p>
    <w:p w14:paraId="537A7DB9" w14:textId="77777777" w:rsidR="00F925A8" w:rsidRDefault="00F925A8" w:rsidP="00F925A8">
      <w:pPr>
        <w:pStyle w:val="TerminalDisplay"/>
        <w:ind w:leftChars="200" w:left="420"/>
      </w:pPr>
      <w:r>
        <w:t xml:space="preserve">    NWY_SIM_DETECT_TYPE_MAX</w:t>
      </w:r>
    </w:p>
    <w:p w14:paraId="1D35FC46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_sim_detect_type_e</w:t>
      </w:r>
      <w:proofErr w:type="spellEnd"/>
      <w:r>
        <w:t>;</w:t>
      </w:r>
    </w:p>
    <w:p w14:paraId="3B1BC9A5" w14:textId="77777777" w:rsidR="00F925A8" w:rsidRDefault="00F925A8" w:rsidP="00F925A8">
      <w:pPr>
        <w:pStyle w:val="TerminalDisplay"/>
        <w:ind w:leftChars="200" w:left="420"/>
      </w:pPr>
    </w:p>
    <w:p w14:paraId="34138BF8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6CED7871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6D326E99" w14:textId="77777777" w:rsidR="00F925A8" w:rsidRDefault="00F925A8" w:rsidP="00F925A8">
      <w:pPr>
        <w:pStyle w:val="TerminalDisplay"/>
        <w:ind w:leftChars="200" w:left="420"/>
      </w:pPr>
      <w:r>
        <w:t xml:space="preserve">    NWY_SIM_DETECT_MODE_LOW,</w:t>
      </w:r>
    </w:p>
    <w:p w14:paraId="42C9E4FC" w14:textId="77777777" w:rsidR="00F925A8" w:rsidRDefault="00F925A8" w:rsidP="00F925A8">
      <w:pPr>
        <w:pStyle w:val="TerminalDisplay"/>
        <w:ind w:leftChars="200" w:left="420"/>
      </w:pPr>
      <w:r>
        <w:t xml:space="preserve">    NWY_SIM_DETECT_MODE_HIGH,</w:t>
      </w:r>
    </w:p>
    <w:p w14:paraId="566265B2" w14:textId="77777777" w:rsidR="00F925A8" w:rsidRDefault="00F925A8" w:rsidP="00F925A8">
      <w:pPr>
        <w:pStyle w:val="TerminalDisplay"/>
        <w:ind w:leftChars="200" w:left="420"/>
      </w:pPr>
      <w:r>
        <w:t xml:space="preserve">    NWY_SIM_DETECT_MODE_MAX</w:t>
      </w:r>
    </w:p>
    <w:p w14:paraId="17E448D0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_sim_detect_mode_e</w:t>
      </w:r>
      <w:proofErr w:type="spellEnd"/>
      <w:r>
        <w:t>;</w:t>
      </w:r>
    </w:p>
    <w:p w14:paraId="2BCA23AA" w14:textId="77777777" w:rsidR="00F925A8" w:rsidRDefault="00F925A8" w:rsidP="00F925A8">
      <w:pPr>
        <w:pStyle w:val="TerminalDisplay"/>
        <w:ind w:leftChars="200" w:left="420"/>
      </w:pPr>
    </w:p>
    <w:p w14:paraId="04C6EAE8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5E2E77F5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37BCDC41" w14:textId="77777777" w:rsidR="00F925A8" w:rsidRDefault="00F925A8" w:rsidP="00F925A8">
      <w:pPr>
        <w:pStyle w:val="TerminalDisplay"/>
        <w:ind w:leftChars="200" w:left="420"/>
      </w:pPr>
      <w:r>
        <w:t xml:space="preserve">    NWY_SIM_CFG_TYPE_NOT_SAVE,</w:t>
      </w:r>
    </w:p>
    <w:p w14:paraId="635A72D1" w14:textId="77777777" w:rsidR="00F925A8" w:rsidRDefault="00F925A8" w:rsidP="00F925A8">
      <w:pPr>
        <w:pStyle w:val="TerminalDisplay"/>
        <w:ind w:leftChars="200" w:left="420"/>
      </w:pPr>
      <w:r>
        <w:t xml:space="preserve">    NWY_SIM_CFG_TYPE_SAVE,</w:t>
      </w:r>
    </w:p>
    <w:p w14:paraId="1FF3A786" w14:textId="77777777" w:rsidR="00F925A8" w:rsidRDefault="00F925A8" w:rsidP="00F925A8">
      <w:pPr>
        <w:pStyle w:val="TerminalDisplay"/>
        <w:ind w:leftChars="200" w:left="420"/>
      </w:pPr>
      <w:r>
        <w:t xml:space="preserve">    NWY_SIM_CFG_TYPE_MAX</w:t>
      </w:r>
    </w:p>
    <w:p w14:paraId="616E9339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_sim_cfg_type_e</w:t>
      </w:r>
      <w:proofErr w:type="spellEnd"/>
      <w:r>
        <w:t>;</w:t>
      </w:r>
    </w:p>
    <w:p w14:paraId="6A12DFD9" w14:textId="77777777" w:rsidR="00F925A8" w:rsidRDefault="00F925A8" w:rsidP="00F925A8">
      <w:pPr>
        <w:pStyle w:val="TerminalDisplay"/>
        <w:ind w:leftChars="200" w:left="420"/>
      </w:pPr>
    </w:p>
    <w:p w14:paraId="7122887B" w14:textId="77777777" w:rsidR="00F925A8" w:rsidRDefault="00F925A8" w:rsidP="00F925A8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54DAD22A" w14:textId="77777777" w:rsidR="00F925A8" w:rsidRDefault="00F925A8" w:rsidP="00F925A8">
      <w:pPr>
        <w:pStyle w:val="TerminalDisplay"/>
        <w:ind w:leftChars="200" w:left="420"/>
      </w:pPr>
      <w:r>
        <w:t>{</w:t>
      </w:r>
    </w:p>
    <w:p w14:paraId="69BD7C48" w14:textId="77777777" w:rsidR="00F925A8" w:rsidRDefault="00F925A8" w:rsidP="00F925A8">
      <w:pPr>
        <w:pStyle w:val="TerminalDisplay"/>
        <w:ind w:leftChars="200" w:left="420"/>
      </w:pPr>
      <w:r>
        <w:t xml:space="preserve">    NWY_SIM_URC_TYPE_STATUS,</w:t>
      </w:r>
    </w:p>
    <w:p w14:paraId="2555CCFF" w14:textId="77777777" w:rsidR="00F925A8" w:rsidRDefault="00F925A8" w:rsidP="00F925A8">
      <w:pPr>
        <w:pStyle w:val="TerminalDisplay"/>
        <w:ind w:leftChars="200" w:left="420"/>
      </w:pPr>
      <w:r>
        <w:t xml:space="preserve">    NWY_SIM_URC_TYPE_MAX</w:t>
      </w:r>
    </w:p>
    <w:p w14:paraId="67A60942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_sim_urc_type_e</w:t>
      </w:r>
      <w:proofErr w:type="spellEnd"/>
      <w:r>
        <w:t>;</w:t>
      </w:r>
    </w:p>
    <w:p w14:paraId="67BE12C6" w14:textId="77777777" w:rsidR="00F925A8" w:rsidRDefault="00F925A8" w:rsidP="00E03928">
      <w:pPr>
        <w:pStyle w:val="20"/>
      </w:pPr>
      <w:bookmarkStart w:id="15" w:name="_Toc191459519"/>
      <w:r w:rsidRPr="00E03928">
        <w:t xml:space="preserve">typedef </w:t>
      </w:r>
      <w:r>
        <w:t>struct</w:t>
      </w:r>
      <w:bookmarkEnd w:id="15"/>
      <w:r>
        <w:t xml:space="preserve"> </w:t>
      </w:r>
    </w:p>
    <w:p w14:paraId="01E3220E" w14:textId="77777777" w:rsidR="00F925A8" w:rsidRDefault="00F925A8" w:rsidP="00F925A8">
      <w:pPr>
        <w:pStyle w:val="TerminalDisplay"/>
        <w:ind w:leftChars="200" w:left="420"/>
      </w:pPr>
      <w:r>
        <w:t>typedef struct {</w:t>
      </w:r>
    </w:p>
    <w:p w14:paraId="019E2AB0" w14:textId="77777777" w:rsidR="00F925A8" w:rsidRDefault="00F925A8" w:rsidP="00F925A8">
      <w:pPr>
        <w:pStyle w:val="TerminalDisplay"/>
        <w:ind w:leftChars="200" w:left="420"/>
      </w:pPr>
      <w:r>
        <w:t xml:space="preserve">    char </w:t>
      </w:r>
      <w:proofErr w:type="gramStart"/>
      <w:r>
        <w:t>text[</w:t>
      </w:r>
      <w:proofErr w:type="gramEnd"/>
      <w:r>
        <w:t>32];</w:t>
      </w:r>
    </w:p>
    <w:p w14:paraId="2BD84CE0" w14:textId="77777777" w:rsidR="00F925A8" w:rsidRDefault="00F925A8" w:rsidP="00F925A8">
      <w:pPr>
        <w:pStyle w:val="TerminalDisplay"/>
        <w:ind w:leftChars="200" w:left="420"/>
      </w:pPr>
      <w:r>
        <w:t xml:space="preserve">    char </w:t>
      </w:r>
      <w:proofErr w:type="spellStart"/>
      <w:proofErr w:type="gramStart"/>
      <w:r>
        <w:t>msisdn</w:t>
      </w:r>
      <w:proofErr w:type="spellEnd"/>
      <w:r>
        <w:t>[</w:t>
      </w:r>
      <w:proofErr w:type="gramEnd"/>
      <w:r>
        <w:t>21];</w:t>
      </w:r>
    </w:p>
    <w:p w14:paraId="2409FAEC" w14:textId="77777777" w:rsidR="00F925A8" w:rsidRDefault="00F925A8" w:rsidP="00F925A8">
      <w:pPr>
        <w:pStyle w:val="TerminalDisplay"/>
        <w:ind w:leftChars="200" w:left="420"/>
      </w:pPr>
      <w:r>
        <w:t xml:space="preserve">    </w:t>
      </w:r>
      <w:proofErr w:type="gramStart"/>
      <w:r>
        <w:t xml:space="preserve">int  </w:t>
      </w:r>
      <w:proofErr w:type="spellStart"/>
      <w:r>
        <w:t>msisdn</w:t>
      </w:r>
      <w:proofErr w:type="gramEnd"/>
      <w:r>
        <w:t>_type</w:t>
      </w:r>
      <w:proofErr w:type="spellEnd"/>
      <w:r>
        <w:t>;</w:t>
      </w:r>
    </w:p>
    <w:p w14:paraId="2DEBF65B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_sim_msisdn_t</w:t>
      </w:r>
      <w:proofErr w:type="spellEnd"/>
      <w:r>
        <w:t>;</w:t>
      </w:r>
    </w:p>
    <w:p w14:paraId="5056CF3F" w14:textId="77777777" w:rsidR="00F925A8" w:rsidRDefault="00F925A8" w:rsidP="00F925A8">
      <w:pPr>
        <w:pStyle w:val="TerminalDisplay"/>
        <w:ind w:leftChars="200" w:left="420"/>
      </w:pPr>
    </w:p>
    <w:p w14:paraId="2D597F57" w14:textId="77777777" w:rsidR="00F925A8" w:rsidRDefault="00F925A8" w:rsidP="00F925A8">
      <w:pPr>
        <w:pStyle w:val="TerminalDisplay"/>
        <w:ind w:leftChars="200" w:left="420"/>
      </w:pPr>
      <w:proofErr w:type="gramStart"/>
      <w:r>
        <w:t>typedef  struct</w:t>
      </w:r>
      <w:proofErr w:type="gramEnd"/>
      <w:r>
        <w:t>{</w:t>
      </w:r>
    </w:p>
    <w:p w14:paraId="5D76E77F" w14:textId="77777777" w:rsidR="00F925A8" w:rsidRDefault="00F925A8" w:rsidP="00F925A8">
      <w:pPr>
        <w:pStyle w:val="TerminalDisplay"/>
        <w:ind w:leftChars="200" w:left="420"/>
      </w:pPr>
      <w:r>
        <w:t xml:space="preserve">    int </w:t>
      </w:r>
      <w:proofErr w:type="spellStart"/>
      <w:r>
        <w:t>sim_detect_</w:t>
      </w:r>
      <w:proofErr w:type="gramStart"/>
      <w:r>
        <w:t>status</w:t>
      </w:r>
      <w:proofErr w:type="spellEnd"/>
      <w:r>
        <w:t>;</w:t>
      </w:r>
      <w:proofErr w:type="gramEnd"/>
    </w:p>
    <w:p w14:paraId="359BEA80" w14:textId="77777777" w:rsidR="00F925A8" w:rsidRDefault="00F925A8" w:rsidP="00F925A8">
      <w:pPr>
        <w:pStyle w:val="TerminalDisplay"/>
        <w:ind w:leftChars="200" w:left="420"/>
      </w:pPr>
      <w:r>
        <w:t xml:space="preserve">    </w:t>
      </w:r>
      <w:proofErr w:type="spellStart"/>
      <w:r>
        <w:t>nwy_sim_status_e</w:t>
      </w:r>
      <w:proofErr w:type="spellEnd"/>
      <w:r>
        <w:t xml:space="preserve"> </w:t>
      </w:r>
      <w:proofErr w:type="spellStart"/>
      <w:r>
        <w:t>sim_</w:t>
      </w:r>
      <w:proofErr w:type="gramStart"/>
      <w:r>
        <w:t>status</w:t>
      </w:r>
      <w:proofErr w:type="spellEnd"/>
      <w:r>
        <w:t>;</w:t>
      </w:r>
      <w:proofErr w:type="gramEnd"/>
    </w:p>
    <w:p w14:paraId="397FF18A" w14:textId="77777777" w:rsidR="00F925A8" w:rsidRDefault="00F925A8" w:rsidP="00F925A8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_sim_info_ind_t</w:t>
      </w:r>
      <w:proofErr w:type="spellEnd"/>
      <w:r>
        <w:t>;</w:t>
      </w:r>
    </w:p>
    <w:p w14:paraId="7C620815" w14:textId="77777777" w:rsidR="00F925A8" w:rsidRDefault="00F925A8" w:rsidP="00F925A8">
      <w:pPr>
        <w:pStyle w:val="TerminalDisplay"/>
        <w:ind w:leftChars="200" w:left="420"/>
      </w:pPr>
    </w:p>
    <w:p w14:paraId="57DCFC5F" w14:textId="77777777" w:rsidR="00F925A8" w:rsidRDefault="00F925A8" w:rsidP="00F925A8">
      <w:pPr>
        <w:pStyle w:val="TerminalDisplay"/>
        <w:ind w:leftChars="200" w:left="420"/>
      </w:pPr>
      <w:r>
        <w:t>typedef void (*</w:t>
      </w:r>
      <w:proofErr w:type="spellStart"/>
      <w:r>
        <w:t>nwy_sim_evt_handler</w:t>
      </w:r>
      <w:proofErr w:type="spellEnd"/>
      <w:r>
        <w:t>)</w:t>
      </w:r>
    </w:p>
    <w:p w14:paraId="53CAB455" w14:textId="77777777" w:rsidR="00F925A8" w:rsidRDefault="00F925A8" w:rsidP="00F925A8">
      <w:pPr>
        <w:pStyle w:val="TerminalDisplay"/>
        <w:ind w:leftChars="200" w:left="420"/>
      </w:pPr>
      <w:r>
        <w:t>(</w:t>
      </w:r>
    </w:p>
    <w:p w14:paraId="22750955" w14:textId="77777777" w:rsidR="00F925A8" w:rsidRDefault="00F925A8" w:rsidP="00F925A8">
      <w:pPr>
        <w:pStyle w:val="TerminalDisplay"/>
        <w:ind w:leftChars="200" w:left="420"/>
      </w:pPr>
      <w:r>
        <w:t xml:space="preserve">    </w:t>
      </w:r>
      <w:proofErr w:type="spellStart"/>
      <w:r>
        <w:t>nwy_sim_id_e</w:t>
      </w:r>
      <w:proofErr w:type="spellEnd"/>
      <w:r>
        <w:t xml:space="preserve"> </w:t>
      </w:r>
      <w:proofErr w:type="spellStart"/>
      <w:r>
        <w:t>sim_id</w:t>
      </w:r>
      <w:proofErr w:type="spellEnd"/>
      <w:r>
        <w:t>,</w:t>
      </w:r>
    </w:p>
    <w:p w14:paraId="7EF3BD4B" w14:textId="77777777" w:rsidR="00F925A8" w:rsidRDefault="00F925A8" w:rsidP="00F925A8">
      <w:pPr>
        <w:pStyle w:val="TerminalDisplay"/>
        <w:ind w:leftChars="200" w:left="420"/>
      </w:pPr>
      <w:r>
        <w:t xml:space="preserve">    </w:t>
      </w:r>
      <w:proofErr w:type="spellStart"/>
      <w:r>
        <w:t>nwy_sim_urc_type_e</w:t>
      </w:r>
      <w:proofErr w:type="spellEnd"/>
      <w:r>
        <w:t xml:space="preserve"> </w:t>
      </w:r>
      <w:proofErr w:type="spellStart"/>
      <w:r>
        <w:t>urc_type</w:t>
      </w:r>
      <w:proofErr w:type="spellEnd"/>
      <w:r>
        <w:t>,</w:t>
      </w:r>
    </w:p>
    <w:p w14:paraId="67B1E805" w14:textId="77777777" w:rsidR="00F925A8" w:rsidRDefault="00F925A8" w:rsidP="00F925A8">
      <w:pPr>
        <w:pStyle w:val="TerminalDisplay"/>
        <w:ind w:leftChars="200" w:left="420"/>
      </w:pPr>
      <w:r>
        <w:t xml:space="preserve">    </w:t>
      </w:r>
      <w:proofErr w:type="spellStart"/>
      <w:r>
        <w:t>nwy_sim_info_ind_t</w:t>
      </w:r>
      <w:proofErr w:type="spellEnd"/>
      <w:r>
        <w:t xml:space="preserve"> *</w:t>
      </w:r>
      <w:proofErr w:type="spellStart"/>
      <w:r>
        <w:t>ind_struct</w:t>
      </w:r>
      <w:proofErr w:type="spellEnd"/>
    </w:p>
    <w:p w14:paraId="2F1EF8BC" w14:textId="77777777" w:rsidR="00F925A8" w:rsidRPr="00AE5945" w:rsidRDefault="00F925A8" w:rsidP="00F925A8">
      <w:pPr>
        <w:pStyle w:val="TerminalDisplay"/>
        <w:ind w:leftChars="200" w:left="420"/>
      </w:pPr>
      <w:r>
        <w:t>);</w:t>
      </w:r>
    </w:p>
    <w:p w14:paraId="523913DF" w14:textId="77777777" w:rsidR="00F925A8" w:rsidRDefault="00F925A8">
      <w:pPr>
        <w:pStyle w:val="1"/>
      </w:pPr>
      <w:bookmarkStart w:id="16" w:name="_Toc191459520"/>
      <w:bookmarkEnd w:id="7"/>
      <w:r>
        <w:lastRenderedPageBreak/>
        <w:t>函数（</w:t>
      </w:r>
      <w:r>
        <w:t>SIM</w:t>
      </w:r>
      <w:r>
        <w:t>）</w:t>
      </w:r>
      <w:bookmarkEnd w:id="16"/>
    </w:p>
    <w:p w14:paraId="375B6256" w14:textId="77777777" w:rsidR="00F925A8" w:rsidRDefault="00F925A8" w:rsidP="00F925A8">
      <w:pPr>
        <w:pStyle w:val="afc"/>
      </w:pPr>
      <w:r>
        <w:t>此接口函数定义位于</w:t>
      </w:r>
      <w:r>
        <w:t>nwy_sim_api.h</w:t>
      </w:r>
      <w:r>
        <w:t>。可通过调用此接口实现对</w:t>
      </w:r>
      <w:r>
        <w:t>SIM/USIM/RUIM</w:t>
      </w:r>
      <w:r>
        <w:t>等</w:t>
      </w:r>
      <w:r>
        <w:t>UICC</w:t>
      </w:r>
      <w:r>
        <w:t>的查询与操作，包括对卡状态的获取，</w:t>
      </w:r>
      <w:r>
        <w:t>PIN</w:t>
      </w:r>
      <w:r>
        <w:t>码的相关的操作，以及</w:t>
      </w:r>
      <w:r>
        <w:t>UICC</w:t>
      </w:r>
      <w:r>
        <w:t>中重要文件的读取等。</w:t>
      </w:r>
    </w:p>
    <w:p w14:paraId="47D83E81" w14:textId="77777777" w:rsidR="00F925A8" w:rsidRDefault="00F925A8" w:rsidP="0006738A">
      <w:pPr>
        <w:pStyle w:val="20"/>
      </w:pPr>
      <w:bookmarkStart w:id="17" w:name="_Toc2690350"/>
      <w:bookmarkStart w:id="18" w:name="_Toc2690557"/>
      <w:bookmarkStart w:id="19" w:name="_Toc2690143"/>
      <w:bookmarkStart w:id="20" w:name="_Toc519949971"/>
      <w:bookmarkStart w:id="21" w:name="_Toc522818656"/>
      <w:bookmarkStart w:id="22" w:name="_Toc191459521"/>
      <w:bookmarkEnd w:id="17"/>
      <w:bookmarkEnd w:id="18"/>
      <w:bookmarkEnd w:id="19"/>
      <w:proofErr w:type="spellStart"/>
      <w:r>
        <w:t>nwy_sim_imsi_get</w:t>
      </w:r>
      <w:bookmarkEnd w:id="22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50"/>
        <w:gridCol w:w="8178"/>
      </w:tblGrid>
      <w:tr w:rsidR="00F925A8" w14:paraId="49F79481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DE2BCB8" w14:textId="77777777" w:rsidR="00F925A8" w:rsidRDefault="00F925A8" w:rsidP="008E36C2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178" w:type="dxa"/>
          </w:tcPr>
          <w:p w14:paraId="0E6EC13A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nwy_sim_imsi_get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char* </w:t>
            </w:r>
            <w:proofErr w:type="spellStart"/>
            <w:r>
              <w:t>imsi_buf</w:t>
            </w:r>
            <w:proofErr w:type="spellEnd"/>
            <w:r>
              <w:t xml:space="preserve">, uint8_t </w:t>
            </w:r>
            <w:proofErr w:type="spellStart"/>
            <w:r>
              <w:t>imsi_len</w:t>
            </w:r>
            <w:proofErr w:type="spellEnd"/>
            <w:r>
              <w:t>);</w:t>
            </w:r>
          </w:p>
        </w:tc>
      </w:tr>
      <w:tr w:rsidR="00F925A8" w14:paraId="3E0766A3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A08E8D0" w14:textId="77777777" w:rsidR="00F925A8" w:rsidRDefault="00F925A8" w:rsidP="008E36C2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178" w:type="dxa"/>
          </w:tcPr>
          <w:p w14:paraId="02D84623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获取设备的</w:t>
            </w:r>
            <w:r>
              <w:rPr>
                <w:shd w:val="clear" w:color="auto" w:fill="FFFFFF"/>
              </w:rPr>
              <w:t>国际移动用户识别码。</w:t>
            </w:r>
          </w:p>
        </w:tc>
      </w:tr>
      <w:tr w:rsidR="00F925A8" w14:paraId="4E00A693" w14:textId="77777777" w:rsidTr="00F925A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CF93E5A" w14:textId="77777777" w:rsidR="00F925A8" w:rsidRDefault="00F925A8" w:rsidP="008E36C2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178" w:type="dxa"/>
          </w:tcPr>
          <w:p w14:paraId="40D9E9F2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02F0CE4C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imsi_buf</w:t>
            </w:r>
            <w:proofErr w:type="spellEnd"/>
            <w:r>
              <w:t>：</w:t>
            </w:r>
            <w:r>
              <w:t>IMSI</w:t>
            </w:r>
            <w:r>
              <w:t>的值</w:t>
            </w:r>
          </w:p>
          <w:p w14:paraId="6B26E3DE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proofErr w:type="spellStart"/>
            <w:r>
              <w:t>imsi_len</w:t>
            </w:r>
            <w:proofErr w:type="spellEnd"/>
            <w:r>
              <w:t>：</w:t>
            </w:r>
            <w:r>
              <w:t>IMSI</w:t>
            </w:r>
            <w:r>
              <w:t>的长度</w:t>
            </w:r>
          </w:p>
        </w:tc>
      </w:tr>
      <w:tr w:rsidR="00F925A8" w14:paraId="116939B6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A03279A" w14:textId="77777777" w:rsidR="00F925A8" w:rsidRDefault="00F925A8" w:rsidP="008E36C2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178" w:type="dxa"/>
          </w:tcPr>
          <w:p w14:paraId="3612FC63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0CD7A322" w14:textId="77777777" w:rsidR="00F925A8" w:rsidRDefault="00F925A8" w:rsidP="0006738A">
      <w:pPr>
        <w:pStyle w:val="20"/>
      </w:pPr>
      <w:bookmarkStart w:id="23" w:name="_Toc191459522"/>
      <w:proofErr w:type="spellStart"/>
      <w:r>
        <w:t>nwy_sim_iccid_get</w:t>
      </w:r>
      <w:bookmarkEnd w:id="23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2576758C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79A02AD" w14:textId="77777777" w:rsidR="00F925A8" w:rsidRDefault="00F925A8" w:rsidP="008E36C2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8243" w:type="dxa"/>
          </w:tcPr>
          <w:p w14:paraId="7A6590F1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nwy_sim_iccid_get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char* </w:t>
            </w:r>
            <w:proofErr w:type="spellStart"/>
            <w:r>
              <w:t>iccid_buf</w:t>
            </w:r>
            <w:proofErr w:type="spellEnd"/>
            <w:r>
              <w:t xml:space="preserve">, uint8_t </w:t>
            </w:r>
            <w:proofErr w:type="spellStart"/>
            <w:r>
              <w:t>iccid_len</w:t>
            </w:r>
            <w:proofErr w:type="spellEnd"/>
            <w:r>
              <w:t>);</w:t>
            </w:r>
          </w:p>
        </w:tc>
      </w:tr>
      <w:tr w:rsidR="00F925A8" w14:paraId="5E962759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C884969" w14:textId="77777777" w:rsidR="00F925A8" w:rsidRDefault="00F925A8" w:rsidP="008E36C2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8243" w:type="dxa"/>
          </w:tcPr>
          <w:p w14:paraId="23751AE9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获取设备的</w:t>
            </w:r>
            <w:r>
              <w:rPr>
                <w:shd w:val="clear" w:color="auto" w:fill="FFFFFF"/>
              </w:rPr>
              <w:t>集成电路卡识别码。</w:t>
            </w:r>
          </w:p>
        </w:tc>
      </w:tr>
      <w:tr w:rsidR="00F925A8" w14:paraId="2206AAB4" w14:textId="77777777" w:rsidTr="00F9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1705ED8" w14:textId="77777777" w:rsidR="00F925A8" w:rsidRDefault="00F925A8" w:rsidP="008E36C2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8243" w:type="dxa"/>
          </w:tcPr>
          <w:p w14:paraId="0EF35253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27A9E311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iccid_buf</w:t>
            </w:r>
            <w:proofErr w:type="spellEnd"/>
            <w:r>
              <w:t>：</w:t>
            </w:r>
            <w:r>
              <w:t>ICCID</w:t>
            </w:r>
            <w:r>
              <w:t>的值</w:t>
            </w:r>
          </w:p>
          <w:p w14:paraId="3B78BD65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proofErr w:type="spellStart"/>
            <w:r>
              <w:t>iccid_len</w:t>
            </w:r>
            <w:proofErr w:type="spellEnd"/>
            <w:r>
              <w:t>：</w:t>
            </w:r>
            <w:r>
              <w:t>ICCID</w:t>
            </w:r>
            <w:r>
              <w:t>的长度</w:t>
            </w:r>
          </w:p>
        </w:tc>
      </w:tr>
      <w:tr w:rsidR="00F925A8" w14:paraId="644A5565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4CF7B27" w14:textId="77777777" w:rsidR="00F925A8" w:rsidRDefault="00F925A8" w:rsidP="008E36C2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8243" w:type="dxa"/>
          </w:tcPr>
          <w:p w14:paraId="56B4771C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12BAF6EF" w14:textId="77777777" w:rsidR="00F925A8" w:rsidRDefault="00F925A8" w:rsidP="0006738A">
      <w:pPr>
        <w:pStyle w:val="20"/>
      </w:pPr>
      <w:bookmarkStart w:id="24" w:name="_Toc191459523"/>
      <w:proofErr w:type="spellStart"/>
      <w:r>
        <w:t>nwy_sim_status_get</w:t>
      </w:r>
      <w:bookmarkEnd w:id="24"/>
      <w:proofErr w:type="spellEnd"/>
    </w:p>
    <w:tbl>
      <w:tblPr>
        <w:tblStyle w:val="TableV"/>
        <w:tblW w:w="9412" w:type="dxa"/>
        <w:tblLayout w:type="fixed"/>
        <w:tblLook w:val="04A0" w:firstRow="1" w:lastRow="0" w:firstColumn="1" w:lastColumn="0" w:noHBand="0" w:noVBand="1"/>
      </w:tblPr>
      <w:tblGrid>
        <w:gridCol w:w="1418"/>
        <w:gridCol w:w="7994"/>
      </w:tblGrid>
      <w:tr w:rsidR="00F925A8" w14:paraId="060C0400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9FF03D" w14:textId="77777777" w:rsidR="00F925A8" w:rsidRDefault="00F925A8" w:rsidP="008E36C2">
            <w:pPr>
              <w:pStyle w:val="TableHeading"/>
              <w:keepNext w:val="0"/>
            </w:pPr>
            <w:r>
              <w:t>格式</w:t>
            </w:r>
          </w:p>
        </w:tc>
        <w:tc>
          <w:tcPr>
            <w:tcW w:w="7994" w:type="dxa"/>
          </w:tcPr>
          <w:p w14:paraId="77D01D96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nwy_sim_status_get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，</w:t>
            </w:r>
            <w:r>
              <w:t xml:space="preserve"> </w:t>
            </w:r>
            <w:proofErr w:type="spellStart"/>
            <w:r>
              <w:t>nwy_sim_status_e</w:t>
            </w:r>
            <w:proofErr w:type="spellEnd"/>
            <w:r>
              <w:t xml:space="preserve"> *status);</w:t>
            </w:r>
          </w:p>
        </w:tc>
      </w:tr>
      <w:tr w:rsidR="00F925A8" w14:paraId="367A08C8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0214E5" w14:textId="77777777" w:rsidR="00F925A8" w:rsidRDefault="00F925A8" w:rsidP="008E36C2">
            <w:pPr>
              <w:pStyle w:val="TableHeading"/>
              <w:keepNext w:val="0"/>
            </w:pPr>
            <w:r>
              <w:t>描述</w:t>
            </w:r>
          </w:p>
        </w:tc>
        <w:tc>
          <w:tcPr>
            <w:tcW w:w="7994" w:type="dxa"/>
          </w:tcPr>
          <w:p w14:paraId="68E86510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获取设备的</w:t>
            </w:r>
            <w:r>
              <w:t>SIM</w:t>
            </w:r>
            <w:r>
              <w:t>卡状态。</w:t>
            </w:r>
          </w:p>
        </w:tc>
      </w:tr>
      <w:tr w:rsidR="00F925A8" w14:paraId="1063F3DC" w14:textId="77777777" w:rsidTr="00F9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AF9EB3" w14:textId="77777777" w:rsidR="00F925A8" w:rsidRDefault="00F925A8" w:rsidP="008E36C2">
            <w:pPr>
              <w:pStyle w:val="TableHeading"/>
              <w:keepNext w:val="0"/>
            </w:pPr>
            <w:r>
              <w:t>参数说明</w:t>
            </w:r>
          </w:p>
        </w:tc>
        <w:tc>
          <w:tcPr>
            <w:tcW w:w="7994" w:type="dxa"/>
          </w:tcPr>
          <w:p w14:paraId="2667FBCA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E334827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nwy_sim_status_e</w:t>
            </w:r>
            <w:proofErr w:type="spellEnd"/>
            <w:r>
              <w:t xml:space="preserve"> *status</w:t>
            </w:r>
            <w:r>
              <w:t>：</w:t>
            </w:r>
            <w:r>
              <w:t>SIM</w:t>
            </w:r>
            <w:r>
              <w:t>卡状态值</w:t>
            </w:r>
          </w:p>
        </w:tc>
      </w:tr>
      <w:tr w:rsidR="00F925A8" w14:paraId="63F02397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58F03C7" w14:textId="77777777" w:rsidR="00F925A8" w:rsidRDefault="00F925A8" w:rsidP="008E36C2">
            <w:pPr>
              <w:pStyle w:val="TableHeading"/>
              <w:keepNext w:val="0"/>
            </w:pPr>
            <w:r>
              <w:t>返回值</w:t>
            </w:r>
          </w:p>
        </w:tc>
        <w:tc>
          <w:tcPr>
            <w:tcW w:w="7994" w:type="dxa"/>
          </w:tcPr>
          <w:p w14:paraId="3A90E6B9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0E9256A3" w14:textId="77777777" w:rsidR="00F925A8" w:rsidRDefault="00F925A8" w:rsidP="0006738A">
      <w:pPr>
        <w:pStyle w:val="20"/>
      </w:pPr>
      <w:bookmarkStart w:id="25" w:name="_Toc191459524"/>
      <w:bookmarkEnd w:id="20"/>
      <w:bookmarkEnd w:id="21"/>
      <w:proofErr w:type="spellStart"/>
      <w:proofErr w:type="gramStart"/>
      <w:r>
        <w:lastRenderedPageBreak/>
        <w:t>nwy_</w:t>
      </w:r>
      <w:proofErr w:type="gramEnd"/>
      <w:r>
        <w:t>sim_pin_verify</w:t>
      </w:r>
      <w:bookmarkEnd w:id="25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04"/>
        <w:gridCol w:w="8224"/>
      </w:tblGrid>
      <w:tr w:rsidR="00F925A8" w14:paraId="7D87B80A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F126B95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24" w:type="dxa"/>
          </w:tcPr>
          <w:p w14:paraId="20B5E7BB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nwy_sim_pin_verify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, char* pin)</w:t>
            </w:r>
          </w:p>
        </w:tc>
      </w:tr>
      <w:tr w:rsidR="00F925A8" w14:paraId="10EA8EC7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AAC3FEF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24" w:type="dxa"/>
          </w:tcPr>
          <w:p w14:paraId="1D1D87AC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验证</w:t>
            </w:r>
            <w:r>
              <w:t>PIN</w:t>
            </w:r>
            <w:r>
              <w:t>码，当获取的</w:t>
            </w:r>
            <w:r>
              <w:t>UICC</w:t>
            </w:r>
            <w:r>
              <w:t>状态为</w:t>
            </w:r>
            <w:r>
              <w:t>NWY_SIM_PIN_REQ</w:t>
            </w:r>
            <w:r>
              <w:t>时，需要通过此函数验证</w:t>
            </w:r>
            <w:r>
              <w:t>PIN</w:t>
            </w:r>
            <w:r>
              <w:t>码</w:t>
            </w:r>
          </w:p>
        </w:tc>
      </w:tr>
      <w:tr w:rsidR="00F925A8" w14:paraId="59580ADF" w14:textId="77777777" w:rsidTr="00F925A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174321A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24" w:type="dxa"/>
          </w:tcPr>
          <w:p w14:paraId="31B2BFB3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31710EF8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pin: </w:t>
            </w:r>
            <w:r>
              <w:t>输入的</w:t>
            </w:r>
            <w:r>
              <w:t>PIN</w:t>
            </w:r>
            <w:r>
              <w:t>码字符串</w:t>
            </w:r>
          </w:p>
        </w:tc>
      </w:tr>
      <w:tr w:rsidR="00F925A8" w14:paraId="663A7C83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1A5F17E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24" w:type="dxa"/>
          </w:tcPr>
          <w:p w14:paraId="762E3880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6CC78AB9" w14:textId="77777777" w:rsidR="00F925A8" w:rsidRDefault="00F925A8" w:rsidP="0006738A">
      <w:pPr>
        <w:pStyle w:val="20"/>
      </w:pPr>
      <w:bookmarkStart w:id="26" w:name="_Toc191459525"/>
      <w:proofErr w:type="spellStart"/>
      <w:r>
        <w:t>nwy_sim_pin_unlock</w:t>
      </w:r>
      <w:bookmarkEnd w:id="2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404"/>
        <w:gridCol w:w="8224"/>
      </w:tblGrid>
      <w:tr w:rsidR="00F925A8" w14:paraId="30AE596A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3E21D2F1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24" w:type="dxa"/>
          </w:tcPr>
          <w:p w14:paraId="32A64B95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nwy_sim_pin_unlock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char* </w:t>
            </w:r>
            <w:proofErr w:type="spellStart"/>
            <w:r>
              <w:t>puk</w:t>
            </w:r>
            <w:proofErr w:type="spellEnd"/>
            <w:r>
              <w:t xml:space="preserve">, char* </w:t>
            </w:r>
            <w:proofErr w:type="spellStart"/>
            <w:r>
              <w:t>new_pin</w:t>
            </w:r>
            <w:proofErr w:type="spellEnd"/>
            <w:r>
              <w:t>)</w:t>
            </w:r>
          </w:p>
        </w:tc>
      </w:tr>
      <w:tr w:rsidR="00F925A8" w14:paraId="22515786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BA8F985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24" w:type="dxa"/>
          </w:tcPr>
          <w:p w14:paraId="0C793E22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</w:t>
            </w:r>
            <w:r>
              <w:t>PUK</w:t>
            </w:r>
            <w:r>
              <w:t>码，当</w:t>
            </w:r>
            <w:r>
              <w:t>PIN</w:t>
            </w:r>
            <w:r>
              <w:t>码被锁即</w:t>
            </w:r>
            <w:r>
              <w:t>UICC</w:t>
            </w:r>
            <w:r>
              <w:t>状态为</w:t>
            </w:r>
            <w:r>
              <w:t>NWY_SIM_PUK_REQ</w:t>
            </w:r>
            <w:r>
              <w:t>时，需要通过此函数输入</w:t>
            </w:r>
            <w:r>
              <w:t>PUK</w:t>
            </w:r>
            <w:r>
              <w:t>解锁</w:t>
            </w:r>
          </w:p>
        </w:tc>
      </w:tr>
      <w:tr w:rsidR="00F925A8" w14:paraId="4B304329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259779DC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24" w:type="dxa"/>
          </w:tcPr>
          <w:p w14:paraId="3F2AC005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6154426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puk</w:t>
            </w:r>
            <w:proofErr w:type="spellEnd"/>
            <w:r>
              <w:t xml:space="preserve">: </w:t>
            </w:r>
            <w:r>
              <w:t>输入的</w:t>
            </w:r>
            <w:r>
              <w:t>PUK</w:t>
            </w:r>
            <w:r>
              <w:t>码字符串</w:t>
            </w:r>
          </w:p>
          <w:p w14:paraId="58E458D2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new_pin</w:t>
            </w:r>
            <w:proofErr w:type="spellEnd"/>
            <w:r>
              <w:t xml:space="preserve">: </w:t>
            </w:r>
            <w:r>
              <w:t>设定解锁后新</w:t>
            </w:r>
            <w:r>
              <w:t>PIN</w:t>
            </w:r>
            <w:r>
              <w:t>码的字符串</w:t>
            </w:r>
          </w:p>
        </w:tc>
      </w:tr>
      <w:tr w:rsidR="00F925A8" w14:paraId="7A825362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58D51B1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24" w:type="dxa"/>
          </w:tcPr>
          <w:p w14:paraId="6983A5F3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74C5DD52" w14:textId="77777777" w:rsidR="00F925A8" w:rsidRDefault="00F925A8" w:rsidP="0006738A">
      <w:pPr>
        <w:pStyle w:val="20"/>
      </w:pPr>
      <w:bookmarkStart w:id="27" w:name="_Toc191459526"/>
      <w:proofErr w:type="spellStart"/>
      <w:r>
        <w:t>nwy_sim_pin_mode_get</w:t>
      </w:r>
      <w:bookmarkEnd w:id="27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5D2452EA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5C88368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586606EB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nwy_sim_pin_mode_get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</w:t>
            </w:r>
            <w:proofErr w:type="spellStart"/>
            <w:r>
              <w:t>nwy_sim_pin_mode_e</w:t>
            </w:r>
            <w:proofErr w:type="spellEnd"/>
            <w:r>
              <w:t xml:space="preserve"> *</w:t>
            </w:r>
            <w:proofErr w:type="spellStart"/>
            <w:r>
              <w:t>pin_mode</w:t>
            </w:r>
            <w:proofErr w:type="spellEnd"/>
            <w:r>
              <w:t>)</w:t>
            </w:r>
          </w:p>
        </w:tc>
      </w:tr>
      <w:tr w:rsidR="00F925A8" w14:paraId="7E2D0CFB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58DCA46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3B95D584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获取当前</w:t>
            </w:r>
            <w:r>
              <w:t>PIN</w:t>
            </w:r>
            <w:r>
              <w:t>码的使能状态</w:t>
            </w:r>
          </w:p>
        </w:tc>
      </w:tr>
      <w:tr w:rsidR="00F925A8" w14:paraId="68128164" w14:textId="77777777" w:rsidTr="00F925A8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157E5D5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4418DE8A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091E3CE3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nwy_sim_pin_mode_e</w:t>
            </w:r>
            <w:proofErr w:type="spellEnd"/>
            <w:r>
              <w:t xml:space="preserve"> *</w:t>
            </w:r>
            <w:proofErr w:type="spellStart"/>
            <w:r>
              <w:t>pin_mode</w:t>
            </w:r>
            <w:proofErr w:type="spellEnd"/>
            <w:r>
              <w:t>：</w:t>
            </w:r>
            <w:r>
              <w:t>PIN</w:t>
            </w:r>
            <w:r>
              <w:t>的使能状态</w:t>
            </w:r>
          </w:p>
        </w:tc>
      </w:tr>
      <w:tr w:rsidR="00F925A8" w14:paraId="711E7069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8FACA9F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383C01D1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37CB62E8" w14:textId="77777777" w:rsidR="00F925A8" w:rsidRDefault="00F925A8" w:rsidP="0006738A">
      <w:pPr>
        <w:pStyle w:val="20"/>
      </w:pPr>
      <w:bookmarkStart w:id="28" w:name="_Toc191459527"/>
      <w:proofErr w:type="spellStart"/>
      <w:r>
        <w:t>nwy_sim_pin_enable</w:t>
      </w:r>
      <w:bookmarkEnd w:id="28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21DDD1AF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09E3461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204C1567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nwy_sim_pin_enable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, char* pin)</w:t>
            </w:r>
          </w:p>
        </w:tc>
      </w:tr>
      <w:tr w:rsidR="00F925A8" w14:paraId="51259C62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5C1E211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0A0A888F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使能</w:t>
            </w:r>
            <w:r>
              <w:t>PIN</w:t>
            </w:r>
            <w:r>
              <w:t>码，当</w:t>
            </w:r>
            <w:r>
              <w:t>PIN</w:t>
            </w:r>
            <w:r>
              <w:t>状态为</w:t>
            </w:r>
            <w:r>
              <w:t>NWY_SIM_PIN_MODE_DISABLED</w:t>
            </w:r>
            <w:r>
              <w:t>时可调用此函数</w:t>
            </w:r>
          </w:p>
        </w:tc>
      </w:tr>
      <w:tr w:rsidR="00F925A8" w14:paraId="2359340B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AED2B8D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7AC92CB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62885607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pin: </w:t>
            </w:r>
            <w:r>
              <w:t>输入的</w:t>
            </w:r>
            <w:r>
              <w:t>PIN</w:t>
            </w:r>
            <w:r>
              <w:t>码字符串</w:t>
            </w:r>
          </w:p>
        </w:tc>
      </w:tr>
      <w:tr w:rsidR="00F925A8" w14:paraId="716AFBE4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02E5A3F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D48EAF7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304E44E7" w14:textId="77777777" w:rsidR="00F925A8" w:rsidRDefault="00F925A8" w:rsidP="0006738A">
      <w:pPr>
        <w:pStyle w:val="20"/>
      </w:pPr>
      <w:bookmarkStart w:id="29" w:name="_Toc191459528"/>
      <w:proofErr w:type="spellStart"/>
      <w:r>
        <w:t>nwy_sim_pin_disable</w:t>
      </w:r>
      <w:bookmarkEnd w:id="29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5ED94E77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5B61B1F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763B5FDB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nwy_sim_pin_disable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, char* pin)</w:t>
            </w:r>
          </w:p>
        </w:tc>
      </w:tr>
      <w:tr w:rsidR="00F925A8" w14:paraId="54995444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1A41973" w14:textId="77777777" w:rsidR="00F925A8" w:rsidRDefault="00F925A8" w:rsidP="008E36C2">
            <w:pPr>
              <w:pStyle w:val="TableText"/>
            </w:pPr>
            <w:r>
              <w:lastRenderedPageBreak/>
              <w:t>描述</w:t>
            </w:r>
          </w:p>
        </w:tc>
        <w:tc>
          <w:tcPr>
            <w:tcW w:w="8243" w:type="dxa"/>
          </w:tcPr>
          <w:p w14:paraId="1F713209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去使能</w:t>
            </w:r>
            <w:r>
              <w:t>PIN</w:t>
            </w:r>
            <w:r>
              <w:t>码，当</w:t>
            </w:r>
            <w:r>
              <w:t>PIN</w:t>
            </w:r>
            <w:r>
              <w:t>状态为</w:t>
            </w:r>
            <w:r>
              <w:t>NWY_SIM_PIN_MODE_ENABLED</w:t>
            </w:r>
            <w:r>
              <w:t>时可调用此函数</w:t>
            </w:r>
          </w:p>
        </w:tc>
      </w:tr>
      <w:tr w:rsidR="00F925A8" w14:paraId="295C5104" w14:textId="77777777" w:rsidTr="00F925A8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9429C1B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2B6B84C3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56D0F538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pin: </w:t>
            </w:r>
            <w:r>
              <w:t>输入的</w:t>
            </w:r>
            <w:r>
              <w:t>PIN</w:t>
            </w:r>
            <w:r>
              <w:t>码字符串</w:t>
            </w:r>
          </w:p>
        </w:tc>
      </w:tr>
      <w:tr w:rsidR="00F925A8" w14:paraId="0F06BFC8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59CE0F7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E6F4DC0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10F8070B" w14:textId="77777777" w:rsidR="00F925A8" w:rsidRDefault="00F925A8" w:rsidP="0006738A">
      <w:pPr>
        <w:pStyle w:val="20"/>
      </w:pPr>
      <w:bookmarkStart w:id="30" w:name="_Toc191459529"/>
      <w:proofErr w:type="spellStart"/>
      <w:r>
        <w:t>nwy_sim_pin_change</w:t>
      </w:r>
      <w:bookmarkEnd w:id="30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22547B9B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632EAFE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3A6DDC61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nwy_sim_pin_change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char* </w:t>
            </w:r>
            <w:proofErr w:type="spellStart"/>
            <w:r>
              <w:t>old_pin</w:t>
            </w:r>
            <w:proofErr w:type="spellEnd"/>
            <w:r>
              <w:t>,</w:t>
            </w:r>
          </w:p>
          <w:p w14:paraId="23AC415E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new_pin</w:t>
            </w:r>
            <w:proofErr w:type="spellEnd"/>
            <w:r>
              <w:t>)</w:t>
            </w:r>
          </w:p>
        </w:tc>
      </w:tr>
      <w:tr w:rsidR="00F925A8" w14:paraId="2357F580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E16B597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684111E2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</w:t>
            </w:r>
            <w:r>
              <w:t>PIN</w:t>
            </w:r>
            <w:r>
              <w:t>码，仅当</w:t>
            </w:r>
            <w:r>
              <w:t>PIN</w:t>
            </w:r>
            <w:r>
              <w:t>为使能状态时可以修改</w:t>
            </w:r>
          </w:p>
        </w:tc>
      </w:tr>
      <w:tr w:rsidR="00F925A8" w14:paraId="70AAE296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07206A5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3175A4EF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09453920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old_pin</w:t>
            </w:r>
            <w:proofErr w:type="spellEnd"/>
            <w:r>
              <w:t xml:space="preserve">: </w:t>
            </w:r>
            <w:r>
              <w:t>输入的当前</w:t>
            </w:r>
            <w:r>
              <w:t>PIN</w:t>
            </w:r>
            <w:r>
              <w:t>码字符串</w:t>
            </w:r>
          </w:p>
          <w:p w14:paraId="3FAD2680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new_pin</w:t>
            </w:r>
            <w:proofErr w:type="spellEnd"/>
            <w:r>
              <w:t xml:space="preserve">: </w:t>
            </w:r>
            <w:r>
              <w:t>输入的新修改</w:t>
            </w:r>
            <w:r>
              <w:t>PIN</w:t>
            </w:r>
            <w:r>
              <w:t>码字符串</w:t>
            </w:r>
          </w:p>
        </w:tc>
      </w:tr>
      <w:tr w:rsidR="00F925A8" w14:paraId="510CD165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6C3942B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7818233D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73CA01CE" w14:textId="77777777" w:rsidR="00F925A8" w:rsidRDefault="00F925A8" w:rsidP="0006738A">
      <w:pPr>
        <w:pStyle w:val="20"/>
      </w:pPr>
      <w:bookmarkStart w:id="31" w:name="_Toc191459530"/>
      <w:proofErr w:type="spellStart"/>
      <w:r>
        <w:t>nwy_sim_pin_times_get</w:t>
      </w:r>
      <w:bookmarkEnd w:id="31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5F444CB1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7B42E2E" w14:textId="77777777" w:rsidR="00F925A8" w:rsidRDefault="00F925A8" w:rsidP="008E36C2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465C5561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nwy_sim_pin_times_get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>, uint8_t *</w:t>
            </w:r>
            <w:proofErr w:type="spellStart"/>
            <w:r>
              <w:t>pin_times</w:t>
            </w:r>
            <w:proofErr w:type="spellEnd"/>
            <w:r>
              <w:t>, uint8_t *</w:t>
            </w:r>
            <w:proofErr w:type="spellStart"/>
            <w:r>
              <w:t>puk_times</w:t>
            </w:r>
            <w:proofErr w:type="spellEnd"/>
            <w:r>
              <w:t>)</w:t>
            </w:r>
          </w:p>
        </w:tc>
      </w:tr>
      <w:tr w:rsidR="00F925A8" w14:paraId="0F763750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A3F1610" w14:textId="77777777" w:rsidR="00F925A8" w:rsidRDefault="00F925A8" w:rsidP="008E36C2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413E5601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PIN</w:t>
            </w:r>
            <w:r>
              <w:t>与</w:t>
            </w:r>
            <w:r>
              <w:t>PUK</w:t>
            </w:r>
            <w:r>
              <w:t>的剩余尝试次数</w:t>
            </w:r>
          </w:p>
        </w:tc>
      </w:tr>
      <w:tr w:rsidR="00F925A8" w14:paraId="7A19AFC0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534AE76" w14:textId="77777777" w:rsidR="00F925A8" w:rsidRDefault="00F925A8" w:rsidP="008E36C2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1115B9C4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09843FF7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*</w:t>
            </w:r>
            <w:proofErr w:type="spellStart"/>
            <w:r>
              <w:t>pin_times</w:t>
            </w:r>
            <w:proofErr w:type="spellEnd"/>
            <w:r>
              <w:t xml:space="preserve">: </w:t>
            </w:r>
            <w:r>
              <w:t>返回</w:t>
            </w:r>
            <w:r>
              <w:t>PIN</w:t>
            </w:r>
            <w:r>
              <w:t>的剩余尝试次数</w:t>
            </w:r>
          </w:p>
          <w:p w14:paraId="31969D34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*</w:t>
            </w:r>
            <w:proofErr w:type="spellStart"/>
            <w:r>
              <w:t>puk_times</w:t>
            </w:r>
            <w:proofErr w:type="spellEnd"/>
            <w:r>
              <w:t xml:space="preserve">: </w:t>
            </w:r>
            <w:r>
              <w:t>返回</w:t>
            </w:r>
            <w:r>
              <w:t>PUK</w:t>
            </w:r>
            <w:r>
              <w:t>的剩余尝试次数</w:t>
            </w:r>
          </w:p>
        </w:tc>
      </w:tr>
      <w:tr w:rsidR="00F925A8" w14:paraId="16980D9A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6784D1D" w14:textId="77777777" w:rsidR="00F925A8" w:rsidRDefault="00F925A8" w:rsidP="008E36C2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10332ED3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624E8238" w14:textId="77777777" w:rsidR="00F925A8" w:rsidRDefault="00F925A8" w:rsidP="0006738A">
      <w:pPr>
        <w:pStyle w:val="20"/>
      </w:pPr>
      <w:bookmarkStart w:id="32" w:name="_Toc191459531"/>
      <w:proofErr w:type="spellStart"/>
      <w:r>
        <w:t>nwy_sim_msisdn_get</w:t>
      </w:r>
      <w:bookmarkEnd w:id="32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925A8" w14:paraId="4E35A2A6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E67DCD" w14:textId="77777777" w:rsidR="00F925A8" w:rsidRDefault="00F925A8" w:rsidP="008E36C2">
            <w:pPr>
              <w:pStyle w:val="TableHeading"/>
              <w:keepNext w:val="0"/>
              <w:rPr>
                <w:sz w:val="20"/>
              </w:rPr>
            </w:pPr>
            <w:r>
              <w:t>格式</w:t>
            </w:r>
          </w:p>
        </w:tc>
        <w:tc>
          <w:tcPr>
            <w:tcW w:w="8386" w:type="dxa"/>
          </w:tcPr>
          <w:p w14:paraId="3D750B0C" w14:textId="77777777" w:rsidR="00F925A8" w:rsidRDefault="00F925A8" w:rsidP="008E36C2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nwy_error_e</w:t>
            </w:r>
            <w:proofErr w:type="spellEnd"/>
            <w:r>
              <w:t xml:space="preserve"> </w:t>
            </w:r>
            <w:proofErr w:type="spellStart"/>
            <w:r>
              <w:t>nwy_sim_msisdn_get</w:t>
            </w:r>
            <w:proofErr w:type="spellEnd"/>
            <w:r>
              <w:t>(</w:t>
            </w:r>
            <w:proofErr w:type="spellStart"/>
            <w:r>
              <w:t>nwy_sim_id_e</w:t>
            </w:r>
            <w:proofErr w:type="spellEnd"/>
            <w:r>
              <w:t xml:space="preserve"> </w:t>
            </w:r>
            <w:proofErr w:type="spellStart"/>
            <w:r>
              <w:t>sim_id</w:t>
            </w:r>
            <w:proofErr w:type="spellEnd"/>
            <w:r>
              <w:t xml:space="preserve">, char* </w:t>
            </w:r>
            <w:proofErr w:type="spellStart"/>
            <w:r>
              <w:t>msisdn_buf</w:t>
            </w:r>
            <w:proofErr w:type="spellEnd"/>
            <w:r>
              <w:t xml:space="preserve">, uint8_t </w:t>
            </w:r>
            <w:proofErr w:type="spellStart"/>
            <w:r>
              <w:t>msisdn_len</w:t>
            </w:r>
            <w:proofErr w:type="spellEnd"/>
            <w:r>
              <w:t>)</w:t>
            </w:r>
          </w:p>
        </w:tc>
      </w:tr>
      <w:tr w:rsidR="00F925A8" w14:paraId="632FA6C6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AADAB98" w14:textId="77777777" w:rsidR="00F925A8" w:rsidRDefault="00F925A8" w:rsidP="008E36C2">
            <w:pPr>
              <w:pStyle w:val="TableHeading"/>
              <w:keepNext w:val="0"/>
              <w:rPr>
                <w:sz w:val="20"/>
              </w:rPr>
            </w:pPr>
            <w:r>
              <w:t>描述</w:t>
            </w:r>
          </w:p>
        </w:tc>
        <w:tc>
          <w:tcPr>
            <w:tcW w:w="8386" w:type="dxa"/>
          </w:tcPr>
          <w:p w14:paraId="739CD8A2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获取</w:t>
            </w:r>
            <w:r>
              <w:t>SIM</w:t>
            </w:r>
            <w:r>
              <w:t>卡的</w:t>
            </w:r>
            <w:r>
              <w:t>MSISDN</w:t>
            </w:r>
            <w:r>
              <w:t>。</w:t>
            </w:r>
          </w:p>
        </w:tc>
      </w:tr>
      <w:tr w:rsidR="00F925A8" w14:paraId="0F9646A7" w14:textId="77777777" w:rsidTr="00F9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1DF7BC" w14:textId="77777777" w:rsidR="00F925A8" w:rsidRDefault="00F925A8" w:rsidP="008E36C2">
            <w:pPr>
              <w:pStyle w:val="TableHeading"/>
              <w:keepNext w:val="0"/>
              <w:rPr>
                <w:sz w:val="20"/>
              </w:rPr>
            </w:pPr>
            <w:r>
              <w:t>参数说明</w:t>
            </w:r>
          </w:p>
        </w:tc>
        <w:tc>
          <w:tcPr>
            <w:tcW w:w="8386" w:type="dxa"/>
          </w:tcPr>
          <w:p w14:paraId="36B5C02A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599CF11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char* </w:t>
            </w:r>
            <w:proofErr w:type="spellStart"/>
            <w:r>
              <w:t>msisdn_buf</w:t>
            </w:r>
            <w:proofErr w:type="spellEnd"/>
            <w:r>
              <w:t>：</w:t>
            </w:r>
            <w:r>
              <w:t>MSISDN</w:t>
            </w:r>
            <w:r>
              <w:t>值。</w:t>
            </w:r>
          </w:p>
          <w:p w14:paraId="28A9A7C7" w14:textId="77777777" w:rsidR="00F925A8" w:rsidRDefault="00F925A8" w:rsidP="008E36C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proofErr w:type="spellStart"/>
            <w:r>
              <w:t>msisdn_len</w:t>
            </w:r>
            <w:proofErr w:type="spellEnd"/>
            <w:r>
              <w:t>：暂不启用。</w:t>
            </w:r>
          </w:p>
        </w:tc>
      </w:tr>
      <w:tr w:rsidR="00F925A8" w14:paraId="2BA092A8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21217A" w14:textId="77777777" w:rsidR="00F925A8" w:rsidRDefault="00F925A8" w:rsidP="008E36C2">
            <w:pPr>
              <w:pStyle w:val="TableHeading"/>
              <w:keepNext w:val="0"/>
              <w:rPr>
                <w:sz w:val="20"/>
              </w:rPr>
            </w:pPr>
            <w:r>
              <w:t>返回值</w:t>
            </w:r>
          </w:p>
        </w:tc>
        <w:tc>
          <w:tcPr>
            <w:tcW w:w="8386" w:type="dxa"/>
          </w:tcPr>
          <w:p w14:paraId="790E109F" w14:textId="77777777" w:rsidR="00F925A8" w:rsidRDefault="00F925A8" w:rsidP="008E36C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4A270A47" w14:textId="77777777" w:rsidR="00F925A8" w:rsidRDefault="00F925A8" w:rsidP="0006738A">
      <w:pPr>
        <w:pStyle w:val="20"/>
      </w:pPr>
      <w:bookmarkStart w:id="33" w:name="_Toc191459532"/>
      <w:bookmarkEnd w:id="8"/>
      <w:bookmarkEnd w:id="9"/>
      <w:bookmarkEnd w:id="10"/>
      <w:bookmarkEnd w:id="11"/>
      <w:proofErr w:type="spellStart"/>
      <w:r w:rsidRPr="00AB40D0">
        <w:t>nwy_sim_power_set</w:t>
      </w:r>
      <w:bookmarkEnd w:id="33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F925A8" w14:paraId="07B0361E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C21810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386" w:type="dxa"/>
          </w:tcPr>
          <w:p w14:paraId="6F220895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 </w:t>
            </w:r>
            <w:proofErr w:type="spellStart"/>
            <w:r w:rsidRPr="00AB40D0">
              <w:t>nwy_sim_power_set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sim_id</w:t>
            </w:r>
            <w:proofErr w:type="spellEnd"/>
            <w:r w:rsidRPr="00AB40D0">
              <w:t xml:space="preserve">, int </w:t>
            </w:r>
            <w:proofErr w:type="spellStart"/>
            <w:r w:rsidRPr="00AB40D0">
              <w:t>power_set</w:t>
            </w:r>
            <w:proofErr w:type="spellEnd"/>
            <w:r w:rsidRPr="00AB40D0">
              <w:t>)</w:t>
            </w:r>
          </w:p>
        </w:tc>
      </w:tr>
      <w:tr w:rsidR="00F925A8" w14:paraId="5011D06E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18C54A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386" w:type="dxa"/>
          </w:tcPr>
          <w:p w14:paraId="675557AF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</w:t>
            </w:r>
            <w:r>
              <w:t>SIM</w:t>
            </w:r>
            <w:proofErr w:type="gramStart"/>
            <w:r>
              <w:t>卡事件</w:t>
            </w:r>
            <w:proofErr w:type="gramEnd"/>
          </w:p>
        </w:tc>
      </w:tr>
      <w:tr w:rsidR="00F925A8" w14:paraId="4F6E4AC3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75EF77" w14:textId="77777777" w:rsidR="00F925A8" w:rsidRDefault="00F925A8" w:rsidP="00423CBE">
            <w:pPr>
              <w:pStyle w:val="TableText"/>
            </w:pPr>
            <w:r>
              <w:lastRenderedPageBreak/>
              <w:t>参数说明</w:t>
            </w:r>
          </w:p>
        </w:tc>
        <w:tc>
          <w:tcPr>
            <w:tcW w:w="8386" w:type="dxa"/>
          </w:tcPr>
          <w:p w14:paraId="05708A77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497CAFBA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0D0">
              <w:t xml:space="preserve">int </w:t>
            </w:r>
            <w:proofErr w:type="spellStart"/>
            <w:r w:rsidRPr="00AB40D0">
              <w:t>power_set</w:t>
            </w:r>
            <w:proofErr w:type="spellEnd"/>
            <w:r>
              <w:t xml:space="preserve">: </w:t>
            </w:r>
            <w:r>
              <w:t>需要操作的</w:t>
            </w:r>
            <w:r>
              <w:t>SIM</w:t>
            </w:r>
            <w:r>
              <w:t>卡</w:t>
            </w:r>
            <w:proofErr w:type="gramStart"/>
            <w:r>
              <w:t>上下电</w:t>
            </w:r>
            <w:proofErr w:type="gramEnd"/>
            <w:r>
              <w:t>模式</w:t>
            </w:r>
            <w:r>
              <w:t>(0-SIM</w:t>
            </w:r>
            <w:r>
              <w:t>卡下电</w:t>
            </w:r>
            <w:r>
              <w:t xml:space="preserve"> 1-SIM</w:t>
            </w:r>
            <w:r>
              <w:t>卡上电</w:t>
            </w:r>
            <w:r>
              <w:t>)</w:t>
            </w:r>
          </w:p>
        </w:tc>
      </w:tr>
      <w:tr w:rsidR="00F925A8" w14:paraId="2D02DD31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36ECA9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386" w:type="dxa"/>
          </w:tcPr>
          <w:p w14:paraId="3721F6B9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61EC6D4D" w14:textId="77777777" w:rsidR="00F925A8" w:rsidRDefault="00F925A8" w:rsidP="0006738A">
      <w:pPr>
        <w:pStyle w:val="20"/>
      </w:pPr>
      <w:bookmarkStart w:id="34" w:name="_Toc191459533"/>
      <w:proofErr w:type="spellStart"/>
      <w:proofErr w:type="gramStart"/>
      <w:r w:rsidRPr="00AB40D0">
        <w:t>nwy_</w:t>
      </w:r>
      <w:proofErr w:type="gramEnd"/>
      <w:r w:rsidRPr="00AB40D0">
        <w:t>sim_slot_set</w:t>
      </w:r>
      <w:bookmarkEnd w:id="34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79B7FCB5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62A0E45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56724B1A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nwy_sim_slot_set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</w:t>
            </w:r>
            <w:r>
              <w:t>im_id</w:t>
            </w:r>
            <w:proofErr w:type="spellEnd"/>
            <w:r>
              <w:t xml:space="preserve">, </w:t>
            </w:r>
            <w:proofErr w:type="spellStart"/>
            <w:r>
              <w:t>nwy_sim_cfg_type_e</w:t>
            </w:r>
            <w:proofErr w:type="spellEnd"/>
            <w:r>
              <w:t xml:space="preserve"> save)</w:t>
            </w:r>
          </w:p>
        </w:tc>
      </w:tr>
      <w:tr w:rsidR="00F925A8" w14:paraId="325986A4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266AAE9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57B7698F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切换要使用的</w:t>
            </w:r>
            <w:r>
              <w:t>SIM</w:t>
            </w:r>
            <w:r>
              <w:t>卡槽</w:t>
            </w:r>
          </w:p>
        </w:tc>
      </w:tr>
      <w:tr w:rsidR="00F925A8" w14:paraId="131DA3EB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2F8F0670" w14:textId="77777777" w:rsidR="00F925A8" w:rsidRDefault="00F925A8" w:rsidP="00423CBE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1CF6CDC2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：指定要切换的</w:t>
            </w:r>
            <w:r>
              <w:t>SIM</w:t>
            </w:r>
            <w:r>
              <w:t>卡的</w:t>
            </w:r>
            <w:r>
              <w:t>ID</w:t>
            </w:r>
          </w:p>
          <w:p w14:paraId="43404180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nwy_sim_cfg_type_e</w:t>
            </w:r>
            <w:proofErr w:type="spellEnd"/>
            <w:r>
              <w:t xml:space="preserve"> save: </w:t>
            </w:r>
            <w:r>
              <w:t>设置切换的卡槽是否掉电保存</w:t>
            </w:r>
          </w:p>
        </w:tc>
      </w:tr>
      <w:tr w:rsidR="00F925A8" w14:paraId="7AF87A98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3262EBB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1ADBBD43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29840F75" w14:textId="77777777" w:rsidR="00F925A8" w:rsidRDefault="00F925A8" w:rsidP="0006738A">
      <w:pPr>
        <w:pStyle w:val="20"/>
      </w:pPr>
      <w:bookmarkStart w:id="35" w:name="_Toc191459534"/>
      <w:proofErr w:type="spellStart"/>
      <w:r>
        <w:t>nwy_sim_slot_g</w:t>
      </w:r>
      <w:r w:rsidRPr="00AB40D0">
        <w:t>et</w:t>
      </w:r>
      <w:bookmarkEnd w:id="35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03894387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A51C742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3E55FAF4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nwy_sim_slot_get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*</w:t>
            </w:r>
            <w:proofErr w:type="spellStart"/>
            <w:r w:rsidRPr="00AB40D0">
              <w:t>sim_id</w:t>
            </w:r>
            <w:proofErr w:type="spellEnd"/>
            <w:r w:rsidRPr="00AB40D0">
              <w:t>)</w:t>
            </w:r>
          </w:p>
        </w:tc>
      </w:tr>
      <w:tr w:rsidR="00F925A8" w14:paraId="7281F50F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43F04033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72DBBA2B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查询当前使用的</w:t>
            </w:r>
            <w:r>
              <w:t>SIM</w:t>
            </w:r>
            <w:r>
              <w:t>卡槽</w:t>
            </w:r>
          </w:p>
        </w:tc>
      </w:tr>
      <w:tr w:rsidR="00F925A8" w14:paraId="03732282" w14:textId="77777777" w:rsidTr="00F925A8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EA340F3" w14:textId="77777777" w:rsidR="00F925A8" w:rsidRDefault="00F925A8" w:rsidP="00423CBE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57FF97E5" w14:textId="77777777" w:rsidR="00F925A8" w:rsidRDefault="00F925A8" w:rsidP="00AB40D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</w:t>
            </w:r>
            <w:r>
              <w:t>SIM</w:t>
            </w:r>
            <w:r>
              <w:t>卡的</w:t>
            </w:r>
            <w:r>
              <w:t>ID</w:t>
            </w:r>
          </w:p>
        </w:tc>
      </w:tr>
      <w:tr w:rsidR="00F925A8" w14:paraId="0201A6E3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2FF816E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4F155F9B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146C0352" w14:textId="77777777" w:rsidR="00F925A8" w:rsidRDefault="00F925A8" w:rsidP="0006738A">
      <w:pPr>
        <w:pStyle w:val="20"/>
      </w:pPr>
      <w:bookmarkStart w:id="36" w:name="_Toc191459535"/>
      <w:proofErr w:type="spellStart"/>
      <w:r w:rsidRPr="00AB40D0">
        <w:t>nwy_sim_csim</w:t>
      </w:r>
      <w:bookmarkEnd w:id="3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62942281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0EC824C1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2F36C0ED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nwy_sim_csim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sim_id</w:t>
            </w:r>
            <w:proofErr w:type="spellEnd"/>
            <w:r w:rsidRPr="00AB40D0">
              <w:t>, char *</w:t>
            </w:r>
            <w:proofErr w:type="spellStart"/>
            <w:r w:rsidRPr="00AB40D0">
              <w:t>indata</w:t>
            </w:r>
            <w:proofErr w:type="spellEnd"/>
            <w:r w:rsidRPr="00AB40D0">
              <w:t xml:space="preserve">, int </w:t>
            </w:r>
            <w:proofErr w:type="spellStart"/>
            <w:r w:rsidRPr="00AB40D0">
              <w:t>indata_len</w:t>
            </w:r>
            <w:proofErr w:type="spellEnd"/>
            <w:r w:rsidRPr="00AB40D0">
              <w:t>, char *</w:t>
            </w:r>
            <w:proofErr w:type="spellStart"/>
            <w:r w:rsidRPr="00AB40D0">
              <w:t>outdata</w:t>
            </w:r>
            <w:proofErr w:type="spellEnd"/>
            <w:r w:rsidRPr="00AB40D0">
              <w:t xml:space="preserve">, int </w:t>
            </w:r>
            <w:proofErr w:type="spellStart"/>
            <w:r w:rsidRPr="00AB40D0">
              <w:t>outdata_len</w:t>
            </w:r>
            <w:proofErr w:type="spellEnd"/>
            <w:r w:rsidRPr="00AB40D0">
              <w:t>)</w:t>
            </w:r>
          </w:p>
        </w:tc>
      </w:tr>
      <w:tr w:rsidR="00F925A8" w14:paraId="30746DA8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7FCA9F8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631179A4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给</w:t>
            </w:r>
            <w:r>
              <w:t>SIM</w:t>
            </w:r>
            <w:r>
              <w:t>卡发送数据</w:t>
            </w:r>
          </w:p>
        </w:tc>
      </w:tr>
      <w:tr w:rsidR="00F925A8" w14:paraId="463EBE2E" w14:textId="77777777" w:rsidTr="00F925A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D9FA124" w14:textId="77777777" w:rsidR="00F925A8" w:rsidRDefault="00F925A8" w:rsidP="00423CBE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FF5DD7C" w14:textId="77777777" w:rsidR="00F925A8" w:rsidRDefault="00F925A8" w:rsidP="00F925A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</w:tc>
      </w:tr>
      <w:tr w:rsidR="00F925A8" w14:paraId="6C79E61B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012C658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1B5023CB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1B7D7EF7" w14:textId="77777777" w:rsidR="00F925A8" w:rsidRDefault="00F925A8" w:rsidP="0006738A">
      <w:pPr>
        <w:pStyle w:val="20"/>
      </w:pPr>
      <w:bookmarkStart w:id="37" w:name="_Toc191459536"/>
      <w:proofErr w:type="spellStart"/>
      <w:r w:rsidRPr="00AB40D0">
        <w:t>nwy_sim_urc_reg</w:t>
      </w:r>
      <w:bookmarkEnd w:id="37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4A5C503E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87C8599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1C1E1D72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nwy_sim_urc_reg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sim_id</w:t>
            </w:r>
            <w:proofErr w:type="spellEnd"/>
            <w:r w:rsidRPr="00AB40D0">
              <w:t xml:space="preserve">, </w:t>
            </w:r>
            <w:proofErr w:type="spellStart"/>
            <w:r w:rsidRPr="00AB40D0">
              <w:t>nwy_sim_evt_handler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sim_reg_func</w:t>
            </w:r>
            <w:proofErr w:type="spellEnd"/>
            <w:r w:rsidRPr="00AB40D0">
              <w:t>)</w:t>
            </w:r>
          </w:p>
        </w:tc>
      </w:tr>
      <w:tr w:rsidR="00F925A8" w14:paraId="50521097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527F2C58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73D5134B" w14:textId="77777777" w:rsidR="00F925A8" w:rsidRDefault="00F925A8" w:rsidP="00AB40D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</w:t>
            </w:r>
            <w:r>
              <w:t>SIM</w:t>
            </w:r>
            <w:proofErr w:type="gramStart"/>
            <w:r>
              <w:t>卡事件</w:t>
            </w:r>
            <w:proofErr w:type="gramEnd"/>
          </w:p>
        </w:tc>
      </w:tr>
      <w:tr w:rsidR="00F925A8" w14:paraId="7A0DC4F2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75363DE" w14:textId="77777777" w:rsidR="00F925A8" w:rsidRDefault="00F925A8" w:rsidP="00F925A8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552B34E2" w14:textId="77777777" w:rsidR="00F925A8" w:rsidRDefault="00F925A8" w:rsidP="00F925A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7598980B" w14:textId="77777777" w:rsidR="00F925A8" w:rsidRDefault="00F925A8" w:rsidP="00F925A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nwy_sim_evt_handler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sim_reg_func</w:t>
            </w:r>
            <w:proofErr w:type="spellEnd"/>
            <w:r>
              <w:t xml:space="preserve">: </w:t>
            </w:r>
            <w:r>
              <w:t>注册事件的回</w:t>
            </w:r>
            <w:proofErr w:type="gramStart"/>
            <w:r>
              <w:t>调函数</w:t>
            </w:r>
            <w:proofErr w:type="gramEnd"/>
          </w:p>
        </w:tc>
      </w:tr>
      <w:tr w:rsidR="00F925A8" w14:paraId="1B2D89FE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7D4967EE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04250495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3D13A226" w14:textId="77777777" w:rsidR="00F925A8" w:rsidRDefault="00F925A8" w:rsidP="0006738A">
      <w:pPr>
        <w:pStyle w:val="20"/>
      </w:pPr>
      <w:bookmarkStart w:id="38" w:name="_Toc191459537"/>
      <w:proofErr w:type="spellStart"/>
      <w:r w:rsidRPr="00AB40D0">
        <w:lastRenderedPageBreak/>
        <w:t>nwy_sim_urc_unreg</w:t>
      </w:r>
      <w:bookmarkEnd w:id="38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385"/>
        <w:gridCol w:w="8243"/>
      </w:tblGrid>
      <w:tr w:rsidR="00F925A8" w14:paraId="5EB31C16" w14:textId="77777777" w:rsidTr="00F9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35407395" w14:textId="77777777" w:rsidR="00F925A8" w:rsidRDefault="00F925A8" w:rsidP="00423CBE">
            <w:pPr>
              <w:pStyle w:val="TableText"/>
            </w:pPr>
            <w:r>
              <w:t>格式</w:t>
            </w:r>
          </w:p>
        </w:tc>
        <w:tc>
          <w:tcPr>
            <w:tcW w:w="8243" w:type="dxa"/>
          </w:tcPr>
          <w:p w14:paraId="049EE490" w14:textId="77777777" w:rsidR="00F925A8" w:rsidRDefault="00F925A8" w:rsidP="00423CBE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nwy_error_e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nwy_sim_urc_unreg</w:t>
            </w:r>
            <w:proofErr w:type="spellEnd"/>
            <w:r w:rsidRPr="00AB40D0">
              <w:t>(</w:t>
            </w:r>
            <w:proofErr w:type="spellStart"/>
            <w:r w:rsidRPr="00AB40D0">
              <w:t>nwy_sim_id_e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sim_id</w:t>
            </w:r>
            <w:proofErr w:type="spellEnd"/>
            <w:r w:rsidRPr="00AB40D0">
              <w:t xml:space="preserve">, </w:t>
            </w:r>
            <w:proofErr w:type="spellStart"/>
            <w:r w:rsidRPr="00AB40D0">
              <w:t>nwy_sim_evt_handler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sim_reg_func</w:t>
            </w:r>
            <w:proofErr w:type="spellEnd"/>
            <w:r w:rsidRPr="00AB40D0">
              <w:t>)</w:t>
            </w:r>
          </w:p>
        </w:tc>
      </w:tr>
      <w:tr w:rsidR="00F925A8" w14:paraId="0A11D75C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849658A" w14:textId="77777777" w:rsidR="00F925A8" w:rsidRDefault="00F925A8" w:rsidP="00423CBE">
            <w:pPr>
              <w:pStyle w:val="TableText"/>
            </w:pPr>
            <w:r>
              <w:t>描述</w:t>
            </w:r>
          </w:p>
        </w:tc>
        <w:tc>
          <w:tcPr>
            <w:tcW w:w="8243" w:type="dxa"/>
          </w:tcPr>
          <w:p w14:paraId="52C9280A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去注册</w:t>
            </w:r>
            <w:r>
              <w:t>SIM</w:t>
            </w:r>
            <w:proofErr w:type="gramStart"/>
            <w:r>
              <w:t>卡事件</w:t>
            </w:r>
            <w:proofErr w:type="gramEnd"/>
          </w:p>
        </w:tc>
      </w:tr>
      <w:tr w:rsidR="00F925A8" w14:paraId="4F737EAB" w14:textId="77777777" w:rsidTr="00F925A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697FA216" w14:textId="77777777" w:rsidR="00F925A8" w:rsidRDefault="00F925A8" w:rsidP="00423CBE">
            <w:pPr>
              <w:pStyle w:val="TableText"/>
            </w:pPr>
            <w:r>
              <w:t>参数说明</w:t>
            </w:r>
          </w:p>
        </w:tc>
        <w:tc>
          <w:tcPr>
            <w:tcW w:w="8243" w:type="dxa"/>
          </w:tcPr>
          <w:p w14:paraId="607A12A3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nwy_sim_id_e</w:t>
            </w:r>
            <w:proofErr w:type="spellEnd"/>
            <w:r w:rsidRPr="00C81FA9">
              <w:t xml:space="preserve"> </w:t>
            </w:r>
            <w:proofErr w:type="spellStart"/>
            <w:r w:rsidRPr="00C81FA9">
              <w:t>sim_id</w:t>
            </w:r>
            <w:proofErr w:type="spellEnd"/>
            <w:r>
              <w:t>：指定要操作</w:t>
            </w:r>
            <w:r>
              <w:t>SIM</w:t>
            </w:r>
            <w:r>
              <w:t>卡的</w:t>
            </w:r>
            <w:r>
              <w:t>ID</w:t>
            </w:r>
          </w:p>
          <w:p w14:paraId="4629DF97" w14:textId="77777777" w:rsidR="00F925A8" w:rsidRDefault="00F925A8" w:rsidP="00423CB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40D0">
              <w:t>nwy_sim_evt_handler</w:t>
            </w:r>
            <w:proofErr w:type="spellEnd"/>
            <w:r w:rsidRPr="00AB40D0">
              <w:t xml:space="preserve"> </w:t>
            </w:r>
            <w:proofErr w:type="spellStart"/>
            <w:r w:rsidRPr="00AB40D0">
              <w:t>sim_reg_func</w:t>
            </w:r>
            <w:proofErr w:type="spellEnd"/>
            <w:r>
              <w:t xml:space="preserve">: </w:t>
            </w:r>
            <w:r>
              <w:t>注册事件的回</w:t>
            </w:r>
            <w:proofErr w:type="gramStart"/>
            <w:r>
              <w:t>调函数</w:t>
            </w:r>
            <w:proofErr w:type="gramEnd"/>
          </w:p>
        </w:tc>
      </w:tr>
      <w:tr w:rsidR="00F925A8" w14:paraId="3A37D2B7" w14:textId="77777777" w:rsidTr="00F9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14:paraId="1CCF45A8" w14:textId="77777777" w:rsidR="00F925A8" w:rsidRDefault="00F925A8" w:rsidP="00423CBE">
            <w:pPr>
              <w:pStyle w:val="TableText"/>
            </w:pPr>
            <w:r>
              <w:t>返回值</w:t>
            </w:r>
          </w:p>
        </w:tc>
        <w:tc>
          <w:tcPr>
            <w:tcW w:w="8243" w:type="dxa"/>
          </w:tcPr>
          <w:p w14:paraId="56B00836" w14:textId="77777777" w:rsidR="00F925A8" w:rsidRDefault="00F925A8" w:rsidP="00423CB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执行结果，成功返回</w:t>
            </w:r>
            <w:r>
              <w:t>NWY_SUCCESS</w:t>
            </w:r>
            <w:r>
              <w:t>，失败返回其他枚举值。</w:t>
            </w:r>
          </w:p>
        </w:tc>
      </w:tr>
    </w:tbl>
    <w:p w14:paraId="75A17756" w14:textId="7862892B" w:rsidR="00F25587" w:rsidRPr="008B15BB" w:rsidRDefault="00F25587" w:rsidP="00F925A8">
      <w:pPr>
        <w:pStyle w:val="afc"/>
      </w:pPr>
    </w:p>
    <w:sectPr w:rsidR="00F25587" w:rsidRPr="008B15BB">
      <w:headerReference w:type="even" r:id="rId23"/>
      <w:headerReference w:type="default" r:id="rId24"/>
      <w:headerReference w:type="first" r:id="rId25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BD558" w14:textId="77777777" w:rsidR="00DB4185" w:rsidRDefault="00DB4185">
      <w:pPr>
        <w:spacing w:line="240" w:lineRule="auto"/>
      </w:pPr>
      <w:r>
        <w:separator/>
      </w:r>
    </w:p>
  </w:endnote>
  <w:endnote w:type="continuationSeparator" w:id="0">
    <w:p w14:paraId="0489BF6A" w14:textId="77777777" w:rsidR="00DB4185" w:rsidRDefault="00DB4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236AC" w14:textId="77777777" w:rsidR="00F077CD" w:rsidRDefault="00F077CD">
    <w:pPr>
      <w:pStyle w:val="affa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0E2B437" wp14:editId="74287DC4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F077CD" w14:paraId="40D172B4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067D3553" w14:textId="77777777" w:rsidR="00F077CD" w:rsidRDefault="00F077C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0C735D5D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44799">
            <w:rPr>
              <w:noProof/>
            </w:rPr>
            <w:t>14</w:t>
          </w:r>
          <w:r>
            <w:fldChar w:fldCharType="end"/>
          </w:r>
        </w:p>
      </w:tc>
    </w:tr>
  </w:tbl>
  <w:p w14:paraId="3E2A4CE4" w14:textId="77777777" w:rsidR="00F077CD" w:rsidRDefault="00F077C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F077CD" w14:paraId="0C0A3C41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1404DBF6" w14:textId="77777777" w:rsidR="00F077CD" w:rsidRDefault="00F077C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19772D1C" w14:textId="77777777" w:rsidR="00F077CD" w:rsidRDefault="00F077C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7FB63C1D" w14:textId="77777777" w:rsidR="00F077CD" w:rsidRDefault="00F077C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0BF2A" w14:textId="77777777" w:rsidR="00DB4185" w:rsidRDefault="00DB4185">
      <w:pPr>
        <w:spacing w:before="0" w:after="0"/>
      </w:pPr>
      <w:r>
        <w:separator/>
      </w:r>
    </w:p>
  </w:footnote>
  <w:footnote w:type="continuationSeparator" w:id="0">
    <w:p w14:paraId="07E3DBAD" w14:textId="77777777" w:rsidR="00DB4185" w:rsidRDefault="00DB41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4D89E" w14:textId="77777777" w:rsidR="00F077CD" w:rsidRDefault="00000000">
    <w:pPr>
      <w:pStyle w:val="affd"/>
    </w:pPr>
    <w:r>
      <w:pict w14:anchorId="6A2EBB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4902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925A8" w14:paraId="739E4683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0F8C419" w14:textId="77777777" w:rsidR="00F925A8" w:rsidRDefault="00F925A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258BD6C6" wp14:editId="00BB4280">
                <wp:extent cx="1684020" cy="252095"/>
                <wp:effectExtent l="0" t="0" r="11430" b="14605"/>
                <wp:docPr id="130112452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40332B69" w14:textId="77777777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SIM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73147A21" w14:textId="20EF10BD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B1DD9">
            <w:rPr>
              <w:rFonts w:ascii="Arial" w:eastAsia="NSimSun" w:hAnsi="Arial"/>
              <w:noProof/>
              <w:color w:val="000000"/>
            </w:rPr>
            <w:t xml:space="preserve">3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t xml:space="preserve"> 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5B1DD9">
            <w:rPr>
              <w:rFonts w:ascii="Arial" w:eastAsia="NSimSun" w:hAnsi="Arial" w:hint="eastAsia"/>
              <w:noProof/>
              <w:color w:val="000000"/>
            </w:rPr>
            <w:t>函数（</w:t>
          </w:r>
          <w:r w:rsidR="005B1DD9">
            <w:rPr>
              <w:rFonts w:ascii="Arial" w:eastAsia="NSimSun" w:hAnsi="Arial" w:hint="eastAsia"/>
              <w:noProof/>
              <w:color w:val="000000"/>
            </w:rPr>
            <w:t>SIM</w:t>
          </w:r>
          <w:r w:rsidR="005B1DD9">
            <w:rPr>
              <w:rFonts w:ascii="Arial" w:eastAsia="NSimSun" w:hAnsi="Arial" w:hint="eastAsia"/>
              <w:noProof/>
              <w:color w:val="000000"/>
            </w:rPr>
            <w:t>）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1A03F99E" w14:textId="77777777" w:rsidR="00F925A8" w:rsidRDefault="00000000">
    <w:pPr>
      <w:pStyle w:val="HeadingRight"/>
    </w:pPr>
    <w:r>
      <w:pict w14:anchorId="2C4B54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61" type="#_x0000_t136" style="position:absolute;left:0;text-align:left;margin-left:0;margin-top:0;width:589.8pt;height:73.7pt;rotation:315;z-index:25168179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15228" w14:textId="77777777" w:rsidR="00F077CD" w:rsidRDefault="00000000">
    <w:pPr>
      <w:pStyle w:val="affd"/>
    </w:pPr>
    <w:r>
      <w:pict w14:anchorId="2BC5B1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408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3120" behindDoc="1" locked="0" layoutInCell="0" allowOverlap="1" wp14:anchorId="5A33AE29" wp14:editId="0BAD416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C87B" w14:textId="77777777" w:rsidR="00F077CD" w:rsidRDefault="00F077CD">
    <w:pPr>
      <w:pStyle w:val="aff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DBBF25" wp14:editId="1240B746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8DF000" w14:textId="77777777" w:rsidR="00F077CD" w:rsidRDefault="00F077CD">
    <w:pPr>
      <w:pStyle w:val="affd"/>
      <w:jc w:val="right"/>
    </w:pPr>
  </w:p>
  <w:p w14:paraId="743CF741" w14:textId="77777777" w:rsidR="00F077CD" w:rsidRDefault="00F077CD">
    <w:pPr>
      <w:pStyle w:val="affd"/>
      <w:jc w:val="right"/>
    </w:pPr>
  </w:p>
  <w:p w14:paraId="61E66ED9" w14:textId="77777777" w:rsidR="00F077CD" w:rsidRDefault="00F077CD">
    <w:pPr>
      <w:pStyle w:val="affd"/>
      <w:jc w:val="right"/>
    </w:pPr>
  </w:p>
  <w:p w14:paraId="60376CF2" w14:textId="77777777" w:rsidR="00F077CD" w:rsidRDefault="00F077C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087F" w14:textId="77777777" w:rsidR="00F077CD" w:rsidRDefault="00000000">
    <w:pPr>
      <w:pStyle w:val="affd"/>
      <w:ind w:firstLine="40"/>
    </w:pPr>
    <w:r>
      <w:pict w14:anchorId="57C3C1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00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6192" behindDoc="1" locked="0" layoutInCell="1" allowOverlap="1" wp14:anchorId="0BD7103A" wp14:editId="549646FA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77CD">
      <w:rPr>
        <w:noProof/>
      </w:rPr>
      <w:drawing>
        <wp:anchor distT="0" distB="0" distL="114300" distR="114300" simplePos="0" relativeHeight="251654144" behindDoc="0" locked="0" layoutInCell="1" allowOverlap="1" wp14:anchorId="242DD0B8" wp14:editId="0CACEBE7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81EF5" w14:textId="77777777" w:rsidR="00F077CD" w:rsidRDefault="00000000">
    <w:pPr>
      <w:pStyle w:val="affd"/>
    </w:pPr>
    <w:r>
      <w:pict w14:anchorId="506DB5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4697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077CD" w14:paraId="05D26DE7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CF90B0A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1BDC8FEB" wp14:editId="7789DBF8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392941D8" w14:textId="7B218637" w:rsidR="00F077CD" w:rsidRDefault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</w:t>
          </w:r>
          <w:r w:rsidR="00F077CD">
            <w:rPr>
              <w:rFonts w:ascii="Arial" w:eastAsia="NSimSun" w:hAnsi="Arial"/>
              <w:color w:val="auto"/>
            </w:rPr>
            <w:t>penC</w:t>
          </w:r>
          <w:r>
            <w:rPr>
              <w:rFonts w:ascii="Arial" w:eastAsia="NSimSun" w:hAnsi="Arial"/>
              <w:color w:val="auto"/>
            </w:rPr>
            <w:t>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SIM</w:t>
          </w:r>
          <w:r w:rsidR="00F077CD">
            <w:rPr>
              <w:rFonts w:ascii="Arial" w:eastAsia="NSimSun" w:hAnsi="Arial"/>
              <w:color w:val="auto"/>
            </w:rPr>
            <w:t xml:space="preserve"> API </w:t>
          </w:r>
          <w:r w:rsidR="00F077CD">
            <w:rPr>
              <w:rFonts w:ascii="Arial" w:eastAsia="NSimSun" w:hAnsi="Arial"/>
              <w:color w:val="auto"/>
            </w:rPr>
            <w:t>说明</w:t>
          </w:r>
        </w:p>
        <w:p w14:paraId="7ECFD2AF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74CEE0CD" w14:textId="77777777" w:rsidR="00F077CD" w:rsidRDefault="00000000">
    <w:pPr>
      <w:pStyle w:val="HeadingRight"/>
    </w:pPr>
    <w:r>
      <w:pict w14:anchorId="7EC8C2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7052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F077CD" w14:paraId="00916C02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31B4A259" w14:textId="77777777" w:rsidR="00F077CD" w:rsidRDefault="00F077C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76E39A0F" wp14:editId="149A23B8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79C50047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5A89CBB" w14:textId="77777777" w:rsidR="00F077CD" w:rsidRDefault="00F077C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65E9336F" w14:textId="77777777" w:rsidR="00F077CD" w:rsidRDefault="00000000">
    <w:pPr>
      <w:pStyle w:val="HeadingRight"/>
    </w:pPr>
    <w:r>
      <w:pict w14:anchorId="7858FD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4800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900C435" wp14:editId="7D73D009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B2AC1E" w14:textId="77777777" w:rsidR="00F077CD" w:rsidRDefault="00F077C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3181A802" w14:textId="77777777" w:rsidR="00F077CD" w:rsidRDefault="00F077C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0C435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10B2AC1E" w14:textId="77777777" w:rsidR="00F077CD" w:rsidRDefault="00F077C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3181A802" w14:textId="77777777" w:rsidR="00F077CD" w:rsidRDefault="00F077C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925A8" w14:paraId="3BD570D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09E53CCC" w14:textId="77777777" w:rsidR="00F925A8" w:rsidRDefault="00F925A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669E2190" wp14:editId="5B7A6CF3">
                <wp:extent cx="1684020" cy="252095"/>
                <wp:effectExtent l="0" t="0" r="11430" b="14605"/>
                <wp:docPr id="113347287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7464314" w14:textId="77777777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SIM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2F21B97B" w14:textId="7D88211E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06578536" w14:textId="77777777" w:rsidR="00F925A8" w:rsidRDefault="00000000">
    <w:pPr>
      <w:pStyle w:val="HeadingRight"/>
    </w:pPr>
    <w:r>
      <w:pict w14:anchorId="16F68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8" type="#_x0000_t136" style="position:absolute;left:0;text-align:left;margin-left:0;margin-top:0;width:589.8pt;height:73.7pt;rotation:315;z-index:25167769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F925A8" w14:paraId="3F83EA70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6A078E08" w14:textId="77777777" w:rsidR="00F925A8" w:rsidRDefault="00F925A8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309C5F5E" wp14:editId="7A035DC8">
                <wp:extent cx="1684020" cy="252095"/>
                <wp:effectExtent l="0" t="0" r="11430" b="14605"/>
                <wp:docPr id="63917119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E468C6C" w14:textId="77777777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SIM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4BC77FF0" w14:textId="4385B5A5" w:rsidR="00F925A8" w:rsidRDefault="00F925A8" w:rsidP="00F925A8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42C592C5" w14:textId="77777777" w:rsidR="00F925A8" w:rsidRDefault="00000000">
    <w:pPr>
      <w:pStyle w:val="HeadingRight"/>
    </w:pPr>
    <w:r>
      <w:pict w14:anchorId="0E8045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60" type="#_x0000_t136" style="position:absolute;left:0;text-align:left;margin-left:0;margin-top:0;width:589.8pt;height:73.7pt;rotation:315;z-index:25167974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79429" w14:textId="77777777" w:rsidR="00F077CD" w:rsidRDefault="00000000">
    <w:pPr>
      <w:pStyle w:val="affd"/>
    </w:pPr>
    <w:r>
      <w:pict w14:anchorId="2D67D0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418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F077CD">
      <w:rPr>
        <w:noProof/>
      </w:rPr>
      <w:drawing>
        <wp:anchor distT="0" distB="0" distL="114300" distR="114300" simplePos="0" relativeHeight="251655168" behindDoc="1" locked="0" layoutInCell="0" allowOverlap="1" wp14:anchorId="02C3737E" wp14:editId="1F3262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0" w15:restartNumberingAfterBreak="0">
    <w:nsid w:val="2ED4EA9C"/>
    <w:multiLevelType w:val="singleLevel"/>
    <w:tmpl w:val="2ED4EA9C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3A07361"/>
    <w:multiLevelType w:val="singleLevel"/>
    <w:tmpl w:val="33A07361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2" w15:restartNumberingAfterBreak="0">
    <w:nsid w:val="3B83D504"/>
    <w:multiLevelType w:val="singleLevel"/>
    <w:tmpl w:val="3B83D504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3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4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265480C"/>
    <w:multiLevelType w:val="singleLevel"/>
    <w:tmpl w:val="4265480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6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9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1" w15:restartNumberingAfterBreak="0">
    <w:nsid w:val="513853C6"/>
    <w:multiLevelType w:val="singleLevel"/>
    <w:tmpl w:val="513853C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2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71E2D59"/>
    <w:multiLevelType w:val="singleLevel"/>
    <w:tmpl w:val="671E2D59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6" w15:restartNumberingAfterBreak="0">
    <w:nsid w:val="6769F5EA"/>
    <w:multiLevelType w:val="singleLevel"/>
    <w:tmpl w:val="6769F5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7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E82539D"/>
    <w:multiLevelType w:val="multilevel"/>
    <w:tmpl w:val="FAECF988"/>
    <w:lvl w:ilvl="0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40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AF915"/>
    <w:multiLevelType w:val="singleLevel"/>
    <w:tmpl w:val="788AF915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2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0478514">
    <w:abstractNumId w:val="14"/>
  </w:num>
  <w:num w:numId="2" w16cid:durableId="159003318">
    <w:abstractNumId w:val="15"/>
  </w:num>
  <w:num w:numId="3" w16cid:durableId="1740514264">
    <w:abstractNumId w:val="30"/>
  </w:num>
  <w:num w:numId="4" w16cid:durableId="242304333">
    <w:abstractNumId w:val="31"/>
  </w:num>
  <w:num w:numId="5" w16cid:durableId="81490690">
    <w:abstractNumId w:val="21"/>
  </w:num>
  <w:num w:numId="6" w16cid:durableId="1901475525">
    <w:abstractNumId w:val="36"/>
  </w:num>
  <w:num w:numId="7" w16cid:durableId="516769978">
    <w:abstractNumId w:val="20"/>
  </w:num>
  <w:num w:numId="8" w16cid:durableId="1255092403">
    <w:abstractNumId w:val="1"/>
  </w:num>
  <w:num w:numId="9" w16cid:durableId="1882479790">
    <w:abstractNumId w:val="0"/>
  </w:num>
  <w:num w:numId="10" w16cid:durableId="540554012">
    <w:abstractNumId w:val="25"/>
  </w:num>
  <w:num w:numId="11" w16cid:durableId="1593664334">
    <w:abstractNumId w:val="35"/>
  </w:num>
  <w:num w:numId="12" w16cid:durableId="521942306">
    <w:abstractNumId w:val="41"/>
  </w:num>
  <w:num w:numId="13" w16cid:durableId="1515419947">
    <w:abstractNumId w:val="22"/>
  </w:num>
  <w:num w:numId="14" w16cid:durableId="1091976612">
    <w:abstractNumId w:val="13"/>
  </w:num>
  <w:num w:numId="15" w16cid:durableId="914359735">
    <w:abstractNumId w:val="12"/>
  </w:num>
  <w:num w:numId="16" w16cid:durableId="1744375922">
    <w:abstractNumId w:val="23"/>
  </w:num>
  <w:num w:numId="17" w16cid:durableId="559051882">
    <w:abstractNumId w:val="34"/>
  </w:num>
  <w:num w:numId="18" w16cid:durableId="431323321">
    <w:abstractNumId w:val="29"/>
  </w:num>
  <w:num w:numId="19" w16cid:durableId="323361557">
    <w:abstractNumId w:val="17"/>
  </w:num>
  <w:num w:numId="20" w16cid:durableId="1471628651">
    <w:abstractNumId w:val="27"/>
  </w:num>
  <w:num w:numId="21" w16cid:durableId="1101880812">
    <w:abstractNumId w:val="16"/>
  </w:num>
  <w:num w:numId="22" w16cid:durableId="1519349029">
    <w:abstractNumId w:val="28"/>
  </w:num>
  <w:num w:numId="23" w16cid:durableId="50084934">
    <w:abstractNumId w:val="11"/>
  </w:num>
  <w:num w:numId="24" w16cid:durableId="1515419902">
    <w:abstractNumId w:val="14"/>
  </w:num>
  <w:num w:numId="25" w16cid:durableId="477187972">
    <w:abstractNumId w:val="14"/>
  </w:num>
  <w:num w:numId="26" w16cid:durableId="1320843567">
    <w:abstractNumId w:val="14"/>
  </w:num>
  <w:num w:numId="27" w16cid:durableId="1564877771">
    <w:abstractNumId w:val="14"/>
  </w:num>
  <w:num w:numId="28" w16cid:durableId="717163989">
    <w:abstractNumId w:val="14"/>
  </w:num>
  <w:num w:numId="29" w16cid:durableId="284820322">
    <w:abstractNumId w:val="14"/>
  </w:num>
  <w:num w:numId="30" w16cid:durableId="100226156">
    <w:abstractNumId w:val="14"/>
  </w:num>
  <w:num w:numId="31" w16cid:durableId="1839465176">
    <w:abstractNumId w:val="14"/>
  </w:num>
  <w:num w:numId="32" w16cid:durableId="1641963347">
    <w:abstractNumId w:val="14"/>
  </w:num>
  <w:num w:numId="33" w16cid:durableId="579172939">
    <w:abstractNumId w:val="14"/>
  </w:num>
  <w:num w:numId="34" w16cid:durableId="982931155">
    <w:abstractNumId w:val="37"/>
  </w:num>
  <w:num w:numId="35" w16cid:durableId="2118715018">
    <w:abstractNumId w:val="40"/>
  </w:num>
  <w:num w:numId="36" w16cid:durableId="759452882">
    <w:abstractNumId w:val="19"/>
  </w:num>
  <w:num w:numId="37" w16cid:durableId="1760909667">
    <w:abstractNumId w:val="39"/>
  </w:num>
  <w:num w:numId="38" w16cid:durableId="1664552426">
    <w:abstractNumId w:val="9"/>
  </w:num>
  <w:num w:numId="39" w16cid:durableId="1306662597">
    <w:abstractNumId w:val="8"/>
  </w:num>
  <w:num w:numId="40" w16cid:durableId="1009143177">
    <w:abstractNumId w:val="7"/>
  </w:num>
  <w:num w:numId="41" w16cid:durableId="1178807292">
    <w:abstractNumId w:val="6"/>
  </w:num>
  <w:num w:numId="42" w16cid:durableId="1351445167">
    <w:abstractNumId w:val="5"/>
  </w:num>
  <w:num w:numId="43" w16cid:durableId="706486873">
    <w:abstractNumId w:val="4"/>
  </w:num>
  <w:num w:numId="44" w16cid:durableId="1664897810">
    <w:abstractNumId w:val="3"/>
  </w:num>
  <w:num w:numId="45" w16cid:durableId="1408728659">
    <w:abstractNumId w:val="2"/>
  </w:num>
  <w:num w:numId="46" w16cid:durableId="1562597026">
    <w:abstractNumId w:val="26"/>
  </w:num>
  <w:num w:numId="47" w16cid:durableId="1327169612">
    <w:abstractNumId w:val="18"/>
  </w:num>
  <w:num w:numId="48" w16cid:durableId="468934911">
    <w:abstractNumId w:val="38"/>
  </w:num>
  <w:num w:numId="49" w16cid:durableId="137646503">
    <w:abstractNumId w:val="32"/>
  </w:num>
  <w:num w:numId="50" w16cid:durableId="1889797715">
    <w:abstractNumId w:val="24"/>
  </w:num>
  <w:num w:numId="51" w16cid:durableId="1905338254">
    <w:abstractNumId w:val="33"/>
  </w:num>
  <w:num w:numId="52" w16cid:durableId="697704978">
    <w:abstractNumId w:val="42"/>
  </w:num>
  <w:num w:numId="53" w16cid:durableId="1335109922">
    <w:abstractNumId w:val="10"/>
  </w:num>
  <w:num w:numId="54" w16cid:durableId="1923756240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247F8"/>
    <w:rsid w:val="000378C6"/>
    <w:rsid w:val="000403DC"/>
    <w:rsid w:val="00042156"/>
    <w:rsid w:val="0004721D"/>
    <w:rsid w:val="00054AEC"/>
    <w:rsid w:val="00065D24"/>
    <w:rsid w:val="0006738A"/>
    <w:rsid w:val="00083E32"/>
    <w:rsid w:val="000852F9"/>
    <w:rsid w:val="00093D45"/>
    <w:rsid w:val="000B7DF3"/>
    <w:rsid w:val="000C54FD"/>
    <w:rsid w:val="000D1507"/>
    <w:rsid w:val="000E75C0"/>
    <w:rsid w:val="000F22EE"/>
    <w:rsid w:val="0013056F"/>
    <w:rsid w:val="00142731"/>
    <w:rsid w:val="00143FDB"/>
    <w:rsid w:val="00154890"/>
    <w:rsid w:val="00156D30"/>
    <w:rsid w:val="0016506E"/>
    <w:rsid w:val="00166C4F"/>
    <w:rsid w:val="00167CE0"/>
    <w:rsid w:val="00171306"/>
    <w:rsid w:val="00172A27"/>
    <w:rsid w:val="00186D06"/>
    <w:rsid w:val="001A3D15"/>
    <w:rsid w:val="001D1A9E"/>
    <w:rsid w:val="001E2AE6"/>
    <w:rsid w:val="001E36E4"/>
    <w:rsid w:val="001F1551"/>
    <w:rsid w:val="001F1CAB"/>
    <w:rsid w:val="001F3BBF"/>
    <w:rsid w:val="001F450E"/>
    <w:rsid w:val="00213B84"/>
    <w:rsid w:val="002232B8"/>
    <w:rsid w:val="00233AFA"/>
    <w:rsid w:val="00246AD0"/>
    <w:rsid w:val="00256324"/>
    <w:rsid w:val="00256D8E"/>
    <w:rsid w:val="002619DC"/>
    <w:rsid w:val="00266E04"/>
    <w:rsid w:val="00275AD6"/>
    <w:rsid w:val="00290EEA"/>
    <w:rsid w:val="00292D3E"/>
    <w:rsid w:val="002A2792"/>
    <w:rsid w:val="002B0211"/>
    <w:rsid w:val="002B75F1"/>
    <w:rsid w:val="002D1B7C"/>
    <w:rsid w:val="002D2637"/>
    <w:rsid w:val="002D5D43"/>
    <w:rsid w:val="002E454D"/>
    <w:rsid w:val="002F2F55"/>
    <w:rsid w:val="00322764"/>
    <w:rsid w:val="00326744"/>
    <w:rsid w:val="003330DC"/>
    <w:rsid w:val="00340CC6"/>
    <w:rsid w:val="003431AF"/>
    <w:rsid w:val="003443CD"/>
    <w:rsid w:val="0035538D"/>
    <w:rsid w:val="0035604F"/>
    <w:rsid w:val="00360B74"/>
    <w:rsid w:val="0036319E"/>
    <w:rsid w:val="003706A6"/>
    <w:rsid w:val="00371CEB"/>
    <w:rsid w:val="003774F0"/>
    <w:rsid w:val="00380EDE"/>
    <w:rsid w:val="0039086C"/>
    <w:rsid w:val="003A3609"/>
    <w:rsid w:val="003B4E6D"/>
    <w:rsid w:val="003C32E1"/>
    <w:rsid w:val="003C5443"/>
    <w:rsid w:val="003D3F78"/>
    <w:rsid w:val="003E2BD4"/>
    <w:rsid w:val="003F1109"/>
    <w:rsid w:val="003F2D32"/>
    <w:rsid w:val="003F698A"/>
    <w:rsid w:val="004019B9"/>
    <w:rsid w:val="00404124"/>
    <w:rsid w:val="004075AC"/>
    <w:rsid w:val="00411AA5"/>
    <w:rsid w:val="00426645"/>
    <w:rsid w:val="004328B3"/>
    <w:rsid w:val="00443D6D"/>
    <w:rsid w:val="00452EFD"/>
    <w:rsid w:val="0046120F"/>
    <w:rsid w:val="0046648B"/>
    <w:rsid w:val="00470E4E"/>
    <w:rsid w:val="004712A8"/>
    <w:rsid w:val="004B4421"/>
    <w:rsid w:val="004C1B13"/>
    <w:rsid w:val="004C37FB"/>
    <w:rsid w:val="004D5303"/>
    <w:rsid w:val="004F1CF3"/>
    <w:rsid w:val="004F27F7"/>
    <w:rsid w:val="004F2DAE"/>
    <w:rsid w:val="004F3538"/>
    <w:rsid w:val="005014A4"/>
    <w:rsid w:val="00505674"/>
    <w:rsid w:val="00514E63"/>
    <w:rsid w:val="0051570F"/>
    <w:rsid w:val="00520A62"/>
    <w:rsid w:val="00523FC0"/>
    <w:rsid w:val="00527B8B"/>
    <w:rsid w:val="00544799"/>
    <w:rsid w:val="00550267"/>
    <w:rsid w:val="00553FF6"/>
    <w:rsid w:val="00554072"/>
    <w:rsid w:val="00554E3B"/>
    <w:rsid w:val="00561A9A"/>
    <w:rsid w:val="005630A2"/>
    <w:rsid w:val="00571228"/>
    <w:rsid w:val="005774B9"/>
    <w:rsid w:val="005839D2"/>
    <w:rsid w:val="005A60AD"/>
    <w:rsid w:val="005B1DD9"/>
    <w:rsid w:val="005B73DC"/>
    <w:rsid w:val="005D0AF8"/>
    <w:rsid w:val="00600090"/>
    <w:rsid w:val="00617639"/>
    <w:rsid w:val="006266CF"/>
    <w:rsid w:val="00627FA1"/>
    <w:rsid w:val="006304AA"/>
    <w:rsid w:val="00652992"/>
    <w:rsid w:val="0065484A"/>
    <w:rsid w:val="0066021A"/>
    <w:rsid w:val="00665277"/>
    <w:rsid w:val="0066762D"/>
    <w:rsid w:val="00683A0E"/>
    <w:rsid w:val="0069097E"/>
    <w:rsid w:val="006951F4"/>
    <w:rsid w:val="0069713A"/>
    <w:rsid w:val="006A186A"/>
    <w:rsid w:val="006A252F"/>
    <w:rsid w:val="006B0575"/>
    <w:rsid w:val="006B4485"/>
    <w:rsid w:val="006E282A"/>
    <w:rsid w:val="006F34B1"/>
    <w:rsid w:val="006F69F6"/>
    <w:rsid w:val="00701B15"/>
    <w:rsid w:val="00710845"/>
    <w:rsid w:val="00731B9A"/>
    <w:rsid w:val="007402A0"/>
    <w:rsid w:val="007522E1"/>
    <w:rsid w:val="0075352E"/>
    <w:rsid w:val="007623F7"/>
    <w:rsid w:val="007632BE"/>
    <w:rsid w:val="0078072F"/>
    <w:rsid w:val="00791E05"/>
    <w:rsid w:val="00792FFA"/>
    <w:rsid w:val="0079728E"/>
    <w:rsid w:val="00797995"/>
    <w:rsid w:val="007A64E9"/>
    <w:rsid w:val="007B640D"/>
    <w:rsid w:val="007C0EEE"/>
    <w:rsid w:val="007E2BD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271DA"/>
    <w:rsid w:val="00832D42"/>
    <w:rsid w:val="00840040"/>
    <w:rsid w:val="008425FD"/>
    <w:rsid w:val="008443D0"/>
    <w:rsid w:val="00852AFA"/>
    <w:rsid w:val="008631D4"/>
    <w:rsid w:val="00864356"/>
    <w:rsid w:val="00871FA1"/>
    <w:rsid w:val="008742E0"/>
    <w:rsid w:val="00880383"/>
    <w:rsid w:val="008950C1"/>
    <w:rsid w:val="008B15BB"/>
    <w:rsid w:val="008B1EB3"/>
    <w:rsid w:val="008B6DB9"/>
    <w:rsid w:val="008C3958"/>
    <w:rsid w:val="008E055F"/>
    <w:rsid w:val="008E7606"/>
    <w:rsid w:val="008F2607"/>
    <w:rsid w:val="0090343C"/>
    <w:rsid w:val="009063B1"/>
    <w:rsid w:val="009064B3"/>
    <w:rsid w:val="009076D6"/>
    <w:rsid w:val="00922FB9"/>
    <w:rsid w:val="00924B60"/>
    <w:rsid w:val="00945D05"/>
    <w:rsid w:val="00946478"/>
    <w:rsid w:val="00947205"/>
    <w:rsid w:val="00947966"/>
    <w:rsid w:val="00954B67"/>
    <w:rsid w:val="00957D02"/>
    <w:rsid w:val="00961842"/>
    <w:rsid w:val="00962A89"/>
    <w:rsid w:val="00966C2B"/>
    <w:rsid w:val="00971CDA"/>
    <w:rsid w:val="00972204"/>
    <w:rsid w:val="009735A5"/>
    <w:rsid w:val="0097425C"/>
    <w:rsid w:val="00991241"/>
    <w:rsid w:val="00994BFD"/>
    <w:rsid w:val="009A67D2"/>
    <w:rsid w:val="009A720E"/>
    <w:rsid w:val="009B5F81"/>
    <w:rsid w:val="009C60D7"/>
    <w:rsid w:val="009D30A8"/>
    <w:rsid w:val="009D5C77"/>
    <w:rsid w:val="00A00440"/>
    <w:rsid w:val="00A04D9A"/>
    <w:rsid w:val="00A13290"/>
    <w:rsid w:val="00A23576"/>
    <w:rsid w:val="00A30EC1"/>
    <w:rsid w:val="00A43A13"/>
    <w:rsid w:val="00A46797"/>
    <w:rsid w:val="00A743A3"/>
    <w:rsid w:val="00A831EB"/>
    <w:rsid w:val="00A8793D"/>
    <w:rsid w:val="00A9390A"/>
    <w:rsid w:val="00A943B8"/>
    <w:rsid w:val="00AA0DFB"/>
    <w:rsid w:val="00AA632C"/>
    <w:rsid w:val="00AB40D0"/>
    <w:rsid w:val="00AC4C3F"/>
    <w:rsid w:val="00AE2A75"/>
    <w:rsid w:val="00AE5945"/>
    <w:rsid w:val="00AF145A"/>
    <w:rsid w:val="00AF71C3"/>
    <w:rsid w:val="00B035F8"/>
    <w:rsid w:val="00B05FAC"/>
    <w:rsid w:val="00B1056E"/>
    <w:rsid w:val="00B11B9A"/>
    <w:rsid w:val="00B124F9"/>
    <w:rsid w:val="00B153DE"/>
    <w:rsid w:val="00B15775"/>
    <w:rsid w:val="00B27320"/>
    <w:rsid w:val="00B378F4"/>
    <w:rsid w:val="00B57C35"/>
    <w:rsid w:val="00B608B8"/>
    <w:rsid w:val="00B70DBC"/>
    <w:rsid w:val="00B727D7"/>
    <w:rsid w:val="00B73E47"/>
    <w:rsid w:val="00B81E96"/>
    <w:rsid w:val="00B97A28"/>
    <w:rsid w:val="00BA4108"/>
    <w:rsid w:val="00BA4FD4"/>
    <w:rsid w:val="00BB3139"/>
    <w:rsid w:val="00BB3B60"/>
    <w:rsid w:val="00BD33F1"/>
    <w:rsid w:val="00BE243A"/>
    <w:rsid w:val="00BE7A3C"/>
    <w:rsid w:val="00BF5AD7"/>
    <w:rsid w:val="00BF633B"/>
    <w:rsid w:val="00BF64FE"/>
    <w:rsid w:val="00C01D60"/>
    <w:rsid w:val="00C072C9"/>
    <w:rsid w:val="00C204A2"/>
    <w:rsid w:val="00C23124"/>
    <w:rsid w:val="00C24C46"/>
    <w:rsid w:val="00C52C0A"/>
    <w:rsid w:val="00C54229"/>
    <w:rsid w:val="00C57112"/>
    <w:rsid w:val="00C6381E"/>
    <w:rsid w:val="00C647E5"/>
    <w:rsid w:val="00C6569E"/>
    <w:rsid w:val="00C80B28"/>
    <w:rsid w:val="00C817CD"/>
    <w:rsid w:val="00C83999"/>
    <w:rsid w:val="00C93459"/>
    <w:rsid w:val="00CA270B"/>
    <w:rsid w:val="00CA33D4"/>
    <w:rsid w:val="00CB05ED"/>
    <w:rsid w:val="00CC1B5B"/>
    <w:rsid w:val="00CC689B"/>
    <w:rsid w:val="00CE00DE"/>
    <w:rsid w:val="00CE5617"/>
    <w:rsid w:val="00CF4F0A"/>
    <w:rsid w:val="00D007A8"/>
    <w:rsid w:val="00D02B7C"/>
    <w:rsid w:val="00D05737"/>
    <w:rsid w:val="00D13C01"/>
    <w:rsid w:val="00D34326"/>
    <w:rsid w:val="00D374B3"/>
    <w:rsid w:val="00D4014B"/>
    <w:rsid w:val="00D40B4D"/>
    <w:rsid w:val="00D47BD6"/>
    <w:rsid w:val="00D51EA0"/>
    <w:rsid w:val="00D56343"/>
    <w:rsid w:val="00D579EB"/>
    <w:rsid w:val="00D630E7"/>
    <w:rsid w:val="00D81853"/>
    <w:rsid w:val="00D9453D"/>
    <w:rsid w:val="00D945D6"/>
    <w:rsid w:val="00DA003E"/>
    <w:rsid w:val="00DA5AF8"/>
    <w:rsid w:val="00DB184A"/>
    <w:rsid w:val="00DB4185"/>
    <w:rsid w:val="00DB609C"/>
    <w:rsid w:val="00DD033F"/>
    <w:rsid w:val="00DD41FE"/>
    <w:rsid w:val="00DE0F65"/>
    <w:rsid w:val="00DE5941"/>
    <w:rsid w:val="00DF75DE"/>
    <w:rsid w:val="00E03928"/>
    <w:rsid w:val="00E05814"/>
    <w:rsid w:val="00E067B5"/>
    <w:rsid w:val="00E27214"/>
    <w:rsid w:val="00E31C8A"/>
    <w:rsid w:val="00E50790"/>
    <w:rsid w:val="00E50B26"/>
    <w:rsid w:val="00E5107E"/>
    <w:rsid w:val="00E529B2"/>
    <w:rsid w:val="00E53B85"/>
    <w:rsid w:val="00E679D7"/>
    <w:rsid w:val="00EB0084"/>
    <w:rsid w:val="00EC0344"/>
    <w:rsid w:val="00EC722A"/>
    <w:rsid w:val="00ED344A"/>
    <w:rsid w:val="00EE3B7F"/>
    <w:rsid w:val="00EF0E3A"/>
    <w:rsid w:val="00EF5F84"/>
    <w:rsid w:val="00F0096D"/>
    <w:rsid w:val="00F0111D"/>
    <w:rsid w:val="00F03F55"/>
    <w:rsid w:val="00F048B8"/>
    <w:rsid w:val="00F077CD"/>
    <w:rsid w:val="00F11EB4"/>
    <w:rsid w:val="00F154E6"/>
    <w:rsid w:val="00F17BB8"/>
    <w:rsid w:val="00F25587"/>
    <w:rsid w:val="00F27000"/>
    <w:rsid w:val="00F3253F"/>
    <w:rsid w:val="00F36341"/>
    <w:rsid w:val="00F425B8"/>
    <w:rsid w:val="00F52023"/>
    <w:rsid w:val="00F63029"/>
    <w:rsid w:val="00F65BA7"/>
    <w:rsid w:val="00F74E26"/>
    <w:rsid w:val="00F755F9"/>
    <w:rsid w:val="00F763CF"/>
    <w:rsid w:val="00F84842"/>
    <w:rsid w:val="00F925A8"/>
    <w:rsid w:val="00F95C81"/>
    <w:rsid w:val="00F977EA"/>
    <w:rsid w:val="00FA1BBE"/>
    <w:rsid w:val="00FA273F"/>
    <w:rsid w:val="00FA6E5D"/>
    <w:rsid w:val="00FC14CB"/>
    <w:rsid w:val="00FD5C52"/>
    <w:rsid w:val="00FE175E"/>
    <w:rsid w:val="00FE3C10"/>
    <w:rsid w:val="00FE5909"/>
    <w:rsid w:val="00FE5CD8"/>
    <w:rsid w:val="00FE7075"/>
    <w:rsid w:val="00FF61A5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39EB7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06738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06738A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06738A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06738A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06738A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06738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06738A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06738A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06738A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06738A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06738A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06738A"/>
  </w:style>
  <w:style w:type="paragraph" w:styleId="a7">
    <w:name w:val="macro"/>
    <w:link w:val="a8"/>
    <w:qFormat/>
    <w:rsid w:val="000673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06738A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06738A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06738A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06738A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06738A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3"/>
    <w:autoRedefine/>
    <w:qFormat/>
    <w:rsid w:val="0006738A"/>
    <w:pPr>
      <w:numPr>
        <w:numId w:val="41"/>
      </w:numPr>
    </w:pPr>
    <w:rPr>
      <w:color w:val="595959"/>
    </w:rPr>
  </w:style>
  <w:style w:type="paragraph" w:styleId="81">
    <w:name w:val="index 8"/>
    <w:basedOn w:val="a3"/>
    <w:next w:val="a3"/>
    <w:autoRedefine/>
    <w:rsid w:val="0006738A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06738A"/>
    <w:rPr>
      <w:rFonts w:ascii="Arial" w:eastAsiaTheme="minorEastAsia" w:hAnsi="Arial"/>
      <w:lang w:val="x-none" w:eastAsia="x-none"/>
    </w:rPr>
  </w:style>
  <w:style w:type="paragraph" w:styleId="ae">
    <w:name w:val="List Number"/>
    <w:basedOn w:val="a3"/>
    <w:rsid w:val="0006738A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06738A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3"/>
    <w:next w:val="a3"/>
    <w:qFormat/>
    <w:rsid w:val="0006738A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06738A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06738A"/>
    <w:pPr>
      <w:numPr>
        <w:numId w:val="38"/>
      </w:numPr>
    </w:pPr>
    <w:rPr>
      <w:color w:val="595959"/>
    </w:rPr>
  </w:style>
  <w:style w:type="paragraph" w:styleId="af2">
    <w:name w:val="envelope address"/>
    <w:basedOn w:val="a3"/>
    <w:rsid w:val="0006738A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06738A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3"/>
    <w:next w:val="a3"/>
    <w:rsid w:val="0006738A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06738A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3"/>
    <w:next w:val="a3"/>
    <w:autoRedefine/>
    <w:rsid w:val="0006738A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06738A"/>
    <w:rPr>
      <w:rFonts w:ascii="Arial" w:eastAsiaTheme="minorEastAsia" w:hAnsi="Arial"/>
      <w:lang w:val="x-none" w:eastAsia="x-none"/>
    </w:rPr>
  </w:style>
  <w:style w:type="paragraph" w:styleId="35">
    <w:name w:val="Body Text 3"/>
    <w:basedOn w:val="a3"/>
    <w:link w:val="36"/>
    <w:rsid w:val="0006738A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06738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3"/>
    <w:autoRedefine/>
    <w:rsid w:val="0006738A"/>
    <w:pPr>
      <w:numPr>
        <w:numId w:val="40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06738A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3"/>
    <w:link w:val="aff"/>
    <w:rsid w:val="0006738A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3"/>
    <w:rsid w:val="0006738A"/>
    <w:pPr>
      <w:numPr>
        <w:numId w:val="43"/>
      </w:numPr>
    </w:pPr>
    <w:rPr>
      <w:color w:val="595959"/>
    </w:rPr>
  </w:style>
  <w:style w:type="paragraph" w:styleId="24">
    <w:name w:val="List 2"/>
    <w:basedOn w:val="a3"/>
    <w:qFormat/>
    <w:rsid w:val="0006738A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06738A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06738A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06738A"/>
    <w:pPr>
      <w:numPr>
        <w:numId w:val="39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06738A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06738A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06738A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06738A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06738A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3"/>
    <w:autoRedefine/>
    <w:qFormat/>
    <w:rsid w:val="0006738A"/>
    <w:pPr>
      <w:numPr>
        <w:numId w:val="42"/>
      </w:numPr>
    </w:pPr>
    <w:rPr>
      <w:color w:val="595959"/>
    </w:rPr>
  </w:style>
  <w:style w:type="paragraph" w:styleId="4">
    <w:name w:val="List Number 4"/>
    <w:basedOn w:val="a3"/>
    <w:qFormat/>
    <w:rsid w:val="0006738A"/>
    <w:pPr>
      <w:numPr>
        <w:numId w:val="44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06738A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06738A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06738A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3"/>
    <w:link w:val="26"/>
    <w:qFormat/>
    <w:rsid w:val="0006738A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3"/>
    <w:link w:val="aff7"/>
    <w:rsid w:val="0006738A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3"/>
    <w:qFormat/>
    <w:rsid w:val="0006738A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06738A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06738A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06738A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06738A"/>
    <w:rPr>
      <w:color w:val="595959"/>
    </w:rPr>
  </w:style>
  <w:style w:type="paragraph" w:styleId="affd">
    <w:name w:val="header"/>
    <w:basedOn w:val="a3"/>
    <w:link w:val="affe"/>
    <w:autoRedefine/>
    <w:qFormat/>
    <w:rsid w:val="0006738A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06738A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06738A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06738A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06738A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06738A"/>
    <w:rPr>
      <w:b/>
      <w:bCs/>
      <w:color w:val="595959"/>
    </w:rPr>
  </w:style>
  <w:style w:type="paragraph" w:styleId="11">
    <w:name w:val="index 1"/>
    <w:basedOn w:val="a3"/>
    <w:next w:val="a3"/>
    <w:autoRedefine/>
    <w:rsid w:val="0006738A"/>
    <w:rPr>
      <w:color w:val="595959"/>
      <w:sz w:val="24"/>
    </w:rPr>
  </w:style>
  <w:style w:type="paragraph" w:styleId="afff2">
    <w:name w:val="Subtitle"/>
    <w:basedOn w:val="a3"/>
    <w:link w:val="afff3"/>
    <w:qFormat/>
    <w:rsid w:val="0006738A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06738A"/>
    <w:pPr>
      <w:numPr>
        <w:numId w:val="45"/>
      </w:numPr>
    </w:pPr>
    <w:rPr>
      <w:color w:val="595959"/>
    </w:rPr>
  </w:style>
  <w:style w:type="paragraph" w:styleId="afff4">
    <w:name w:val="List"/>
    <w:basedOn w:val="a3"/>
    <w:qFormat/>
    <w:rsid w:val="0006738A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06738A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06738A"/>
    <w:pPr>
      <w:ind w:left="2100"/>
    </w:pPr>
    <w:rPr>
      <w:color w:val="595959"/>
      <w:sz w:val="24"/>
    </w:rPr>
  </w:style>
  <w:style w:type="paragraph" w:styleId="55">
    <w:name w:val="List 5"/>
    <w:basedOn w:val="a3"/>
    <w:rsid w:val="0006738A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06738A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06738A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06738A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06738A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06738A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06738A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06738A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3"/>
    <w:qFormat/>
    <w:rsid w:val="0006738A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06738A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0673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3"/>
    <w:link w:val="HTML2"/>
    <w:rsid w:val="0006738A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06738A"/>
    <w:rPr>
      <w:color w:val="595959"/>
    </w:rPr>
  </w:style>
  <w:style w:type="paragraph" w:styleId="3a">
    <w:name w:val="List Continue 3"/>
    <w:basedOn w:val="a3"/>
    <w:rsid w:val="0006738A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06738A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06738A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06738A"/>
    <w:rPr>
      <w:b/>
      <w:bCs/>
    </w:rPr>
  </w:style>
  <w:style w:type="paragraph" w:styleId="2b">
    <w:name w:val="Body Text First Indent 2"/>
    <w:basedOn w:val="afe"/>
    <w:link w:val="2c"/>
    <w:qFormat/>
    <w:rsid w:val="0006738A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06738A"/>
    <w:rPr>
      <w:b/>
      <w:bCs/>
    </w:rPr>
  </w:style>
  <w:style w:type="character" w:styleId="affff0">
    <w:name w:val="endnote reference"/>
    <w:rsid w:val="0006738A"/>
    <w:rPr>
      <w:vertAlign w:val="superscript"/>
    </w:rPr>
  </w:style>
  <w:style w:type="character" w:styleId="affff1">
    <w:name w:val="page number"/>
    <w:qFormat/>
    <w:rsid w:val="0006738A"/>
  </w:style>
  <w:style w:type="character" w:styleId="affff2">
    <w:name w:val="FollowedHyperlink"/>
    <w:qFormat/>
    <w:rsid w:val="0006738A"/>
    <w:rPr>
      <w:color w:val="954F72"/>
      <w:u w:val="single"/>
    </w:rPr>
  </w:style>
  <w:style w:type="character" w:styleId="affff3">
    <w:name w:val="Emphasis"/>
    <w:qFormat/>
    <w:rsid w:val="0006738A"/>
    <w:rPr>
      <w:i/>
      <w:iCs/>
    </w:rPr>
  </w:style>
  <w:style w:type="character" w:styleId="affff4">
    <w:name w:val="line number"/>
    <w:qFormat/>
    <w:rsid w:val="0006738A"/>
  </w:style>
  <w:style w:type="character" w:styleId="HTML3">
    <w:name w:val="HTML Definition"/>
    <w:qFormat/>
    <w:rsid w:val="0006738A"/>
    <w:rPr>
      <w:i/>
      <w:iCs/>
    </w:rPr>
  </w:style>
  <w:style w:type="character" w:styleId="HTML4">
    <w:name w:val="HTML Typewriter"/>
    <w:qFormat/>
    <w:rsid w:val="0006738A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06738A"/>
  </w:style>
  <w:style w:type="character" w:styleId="HTML6">
    <w:name w:val="HTML Variable"/>
    <w:qFormat/>
    <w:rsid w:val="0006738A"/>
    <w:rPr>
      <w:i/>
      <w:iCs/>
    </w:rPr>
  </w:style>
  <w:style w:type="character" w:styleId="affff5">
    <w:name w:val="Hyperlink"/>
    <w:uiPriority w:val="99"/>
    <w:rsid w:val="0006738A"/>
    <w:rPr>
      <w:color w:val="0000FF"/>
      <w:u w:val="none"/>
    </w:rPr>
  </w:style>
  <w:style w:type="character" w:styleId="HTML7">
    <w:name w:val="HTML Code"/>
    <w:qFormat/>
    <w:rsid w:val="0006738A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06738A"/>
    <w:rPr>
      <w:sz w:val="21"/>
      <w:szCs w:val="21"/>
    </w:rPr>
  </w:style>
  <w:style w:type="character" w:styleId="HTML8">
    <w:name w:val="HTML Cite"/>
    <w:qFormat/>
    <w:rsid w:val="0006738A"/>
    <w:rPr>
      <w:i/>
      <w:iCs/>
    </w:rPr>
  </w:style>
  <w:style w:type="character" w:styleId="affff7">
    <w:name w:val="footnote reference"/>
    <w:qFormat/>
    <w:rsid w:val="0006738A"/>
    <w:rPr>
      <w:vertAlign w:val="superscript"/>
    </w:rPr>
  </w:style>
  <w:style w:type="character" w:styleId="HTML9">
    <w:name w:val="HTML Keyboard"/>
    <w:qFormat/>
    <w:rsid w:val="0006738A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06738A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3"/>
    <w:link w:val="TableHeadingCharChar"/>
    <w:autoRedefine/>
    <w:qFormat/>
    <w:rsid w:val="0006738A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06738A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06738A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06738A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3"/>
    <w:autoRedefine/>
    <w:rsid w:val="0006738A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06738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06738A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06738A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06738A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3"/>
    <w:next w:val="a3"/>
    <w:qFormat/>
    <w:rsid w:val="0006738A"/>
    <w:rPr>
      <w:color w:val="595959"/>
    </w:rPr>
  </w:style>
  <w:style w:type="paragraph" w:customStyle="1" w:styleId="FigureText1">
    <w:name w:val="Figure Text1"/>
    <w:next w:val="FigureText"/>
    <w:autoRedefine/>
    <w:qFormat/>
    <w:rsid w:val="0006738A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06738A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3"/>
    <w:qFormat/>
    <w:rsid w:val="0006738A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06738A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3"/>
    <w:next w:val="a3"/>
    <w:qFormat/>
    <w:rsid w:val="0006738A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3"/>
    <w:next w:val="a3"/>
    <w:qFormat/>
    <w:rsid w:val="0006738A"/>
    <w:pPr>
      <w:ind w:left="420"/>
    </w:pPr>
    <w:rPr>
      <w:color w:val="595959"/>
    </w:rPr>
  </w:style>
  <w:style w:type="paragraph" w:customStyle="1" w:styleId="affffa">
    <w:name w:val="主标题"/>
    <w:basedOn w:val="a3"/>
    <w:next w:val="a3"/>
    <w:qFormat/>
    <w:rsid w:val="0006738A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3"/>
    <w:rsid w:val="0006738A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06738A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06738A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06738A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3"/>
    <w:next w:val="a3"/>
    <w:qFormat/>
    <w:rsid w:val="0006738A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06738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3"/>
    <w:next w:val="a3"/>
    <w:autoRedefine/>
    <w:qFormat/>
    <w:rsid w:val="0006738A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3"/>
    <w:rsid w:val="0006738A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06738A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06738A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06738A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06738A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06738A"/>
    <w:pPr>
      <w:numPr>
        <w:numId w:val="54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3"/>
    <w:autoRedefine/>
    <w:qFormat/>
    <w:rsid w:val="0006738A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06738A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06738A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3"/>
    <w:autoRedefine/>
    <w:qFormat/>
    <w:rsid w:val="0006738A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3"/>
    <w:qFormat/>
    <w:rsid w:val="0006738A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3"/>
    <w:next w:val="a3"/>
    <w:rsid w:val="0006738A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06738A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06738A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06738A"/>
    <w:rPr>
      <w:i/>
      <w:color w:val="0000FF"/>
    </w:rPr>
  </w:style>
  <w:style w:type="paragraph" w:customStyle="1" w:styleId="FigureDescription">
    <w:name w:val="Figure Description"/>
    <w:next w:val="Figure"/>
    <w:qFormat/>
    <w:rsid w:val="0006738A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3"/>
    <w:rsid w:val="0006738A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3"/>
    <w:qFormat/>
    <w:rsid w:val="0006738A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3"/>
    <w:rsid w:val="0006738A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06738A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06738A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3"/>
    <w:autoRedefine/>
    <w:qFormat/>
    <w:rsid w:val="0006738A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06738A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3"/>
    <w:rsid w:val="000673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06738A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3"/>
    <w:autoRedefine/>
    <w:rsid w:val="0006738A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3"/>
    <w:next w:val="a3"/>
    <w:rsid w:val="0006738A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06738A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0673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06738A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06738A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06738A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06738A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06738A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3"/>
    <w:rsid w:val="0006738A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3"/>
    <w:qFormat/>
    <w:rsid w:val="0006738A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3"/>
    <w:next w:val="a3"/>
    <w:qFormat/>
    <w:rsid w:val="0006738A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06738A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3"/>
    <w:rsid w:val="0006738A"/>
    <w:pPr>
      <w:ind w:firstLine="420"/>
    </w:pPr>
    <w:rPr>
      <w:color w:val="595959"/>
    </w:rPr>
  </w:style>
  <w:style w:type="paragraph" w:customStyle="1" w:styleId="212">
    <w:name w:val="列表编号 21"/>
    <w:basedOn w:val="a3"/>
    <w:qFormat/>
    <w:rsid w:val="0006738A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06738A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3"/>
    <w:qFormat/>
    <w:rsid w:val="0006738A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06738A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06738A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3"/>
    <w:qFormat/>
    <w:rsid w:val="0006738A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06738A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3"/>
    <w:next w:val="a3"/>
    <w:rsid w:val="0006738A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06738A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06738A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3"/>
    <w:next w:val="110"/>
    <w:rsid w:val="0006738A"/>
    <w:rPr>
      <w:b/>
      <w:bCs/>
      <w:color w:val="595959"/>
    </w:rPr>
  </w:style>
  <w:style w:type="paragraph" w:customStyle="1" w:styleId="110">
    <w:name w:val="索引 11"/>
    <w:basedOn w:val="a3"/>
    <w:next w:val="a3"/>
    <w:rsid w:val="0006738A"/>
    <w:rPr>
      <w:color w:val="595959"/>
      <w:sz w:val="24"/>
    </w:rPr>
  </w:style>
  <w:style w:type="paragraph" w:customStyle="1" w:styleId="HTML10">
    <w:name w:val="HTML 地址1"/>
    <w:basedOn w:val="a3"/>
    <w:rsid w:val="0006738A"/>
    <w:rPr>
      <w:i/>
      <w:iCs/>
      <w:color w:val="595959"/>
    </w:rPr>
  </w:style>
  <w:style w:type="paragraph" w:customStyle="1" w:styleId="1f0">
    <w:name w:val="寄信人地址1"/>
    <w:basedOn w:val="a3"/>
    <w:rsid w:val="0006738A"/>
    <w:rPr>
      <w:color w:val="595959"/>
    </w:rPr>
  </w:style>
  <w:style w:type="paragraph" w:customStyle="1" w:styleId="610">
    <w:name w:val="索引 61"/>
    <w:basedOn w:val="a3"/>
    <w:next w:val="a3"/>
    <w:qFormat/>
    <w:rsid w:val="0006738A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06738A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06738A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06738A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06738A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06738A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06738A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3"/>
    <w:rsid w:val="0006738A"/>
    <w:rPr>
      <w:color w:val="595959"/>
    </w:rPr>
  </w:style>
  <w:style w:type="paragraph" w:customStyle="1" w:styleId="Code">
    <w:name w:val="Code"/>
    <w:basedOn w:val="a3"/>
    <w:rsid w:val="0006738A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06738A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06738A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06738A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06738A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06738A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06738A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3"/>
    <w:qFormat/>
    <w:rsid w:val="0006738A"/>
    <w:pPr>
      <w:ind w:leftChars="1400" w:left="100"/>
    </w:pPr>
    <w:rPr>
      <w:color w:val="595959"/>
    </w:rPr>
  </w:style>
  <w:style w:type="paragraph" w:customStyle="1" w:styleId="213">
    <w:name w:val="索引 21"/>
    <w:basedOn w:val="a3"/>
    <w:next w:val="a3"/>
    <w:qFormat/>
    <w:rsid w:val="0006738A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06738A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06738A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3"/>
    <w:next w:val="a3"/>
    <w:qFormat/>
    <w:rsid w:val="0006738A"/>
    <w:pPr>
      <w:spacing w:before="120"/>
    </w:pPr>
    <w:rPr>
      <w:color w:val="595959"/>
    </w:rPr>
  </w:style>
  <w:style w:type="paragraph" w:customStyle="1" w:styleId="1f4">
    <w:name w:val="文档结构图1"/>
    <w:basedOn w:val="a3"/>
    <w:qFormat/>
    <w:rsid w:val="0006738A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3"/>
    <w:rsid w:val="0006738A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06738A"/>
    <w:rPr>
      <w:b/>
      <w:bCs/>
      <w:color w:val="595959"/>
    </w:rPr>
  </w:style>
  <w:style w:type="paragraph" w:customStyle="1" w:styleId="1f6">
    <w:name w:val="结束语1"/>
    <w:basedOn w:val="a3"/>
    <w:qFormat/>
    <w:rsid w:val="0006738A"/>
    <w:pPr>
      <w:ind w:leftChars="2100" w:left="100"/>
    </w:pPr>
    <w:rPr>
      <w:color w:val="595959"/>
    </w:rPr>
  </w:style>
  <w:style w:type="paragraph" w:customStyle="1" w:styleId="1f7">
    <w:name w:val="纯文本1"/>
    <w:basedOn w:val="a3"/>
    <w:qFormat/>
    <w:rsid w:val="0006738A"/>
    <w:rPr>
      <w:rFonts w:ascii="SimSun" w:hAnsi="Courier New" w:cs="Courier New"/>
      <w:color w:val="595959"/>
    </w:rPr>
  </w:style>
  <w:style w:type="paragraph" w:customStyle="1" w:styleId="affffc">
    <w:name w:val="目录"/>
    <w:basedOn w:val="a3"/>
    <w:next w:val="a3"/>
    <w:qFormat/>
    <w:rsid w:val="0006738A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06738A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3"/>
    <w:uiPriority w:val="34"/>
    <w:qFormat/>
    <w:rsid w:val="0006738A"/>
    <w:pPr>
      <w:ind w:firstLineChars="200" w:firstLine="420"/>
    </w:pPr>
    <w:rPr>
      <w:color w:val="595959"/>
    </w:rPr>
  </w:style>
  <w:style w:type="paragraph" w:customStyle="1" w:styleId="1f8">
    <w:name w:val="文本块1"/>
    <w:basedOn w:val="a3"/>
    <w:rsid w:val="0006738A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06738A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06738A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06738A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06738A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3"/>
    <w:rsid w:val="0006738A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06738A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3"/>
    <w:autoRedefine/>
    <w:rsid w:val="0006738A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3"/>
    <w:autoRedefine/>
    <w:qFormat/>
    <w:rsid w:val="0006738A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3"/>
    <w:next w:val="a3"/>
    <w:qFormat/>
    <w:rsid w:val="0006738A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3"/>
    <w:qFormat/>
    <w:rsid w:val="0006738A"/>
    <w:rPr>
      <w:color w:val="595959"/>
    </w:rPr>
  </w:style>
  <w:style w:type="paragraph" w:customStyle="1" w:styleId="mb0">
    <w:name w:val="mb0"/>
    <w:basedOn w:val="a3"/>
    <w:rsid w:val="0006738A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3"/>
    <w:qFormat/>
    <w:rsid w:val="0006738A"/>
    <w:rPr>
      <w:color w:val="595959"/>
      <w:kern w:val="0"/>
    </w:rPr>
  </w:style>
  <w:style w:type="paragraph" w:customStyle="1" w:styleId="ManualTitle1">
    <w:name w:val="Manual Title1"/>
    <w:rsid w:val="0006738A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06738A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06738A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3"/>
    <w:rsid w:val="0006738A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06738A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06738A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06738A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06738A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06738A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3"/>
    <w:qFormat/>
    <w:rsid w:val="0006738A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06738A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06738A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06738A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06738A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06738A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3"/>
    <w:next w:val="a3"/>
    <w:autoRedefine/>
    <w:qFormat/>
    <w:rsid w:val="0006738A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3"/>
    <w:qFormat/>
    <w:rsid w:val="0006738A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3"/>
    <w:qFormat/>
    <w:rsid w:val="0006738A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3"/>
    <w:autoRedefine/>
    <w:rsid w:val="0006738A"/>
    <w:pPr>
      <w:jc w:val="center"/>
    </w:pPr>
    <w:rPr>
      <w:b/>
      <w:sz w:val="18"/>
    </w:rPr>
  </w:style>
  <w:style w:type="paragraph" w:customStyle="1" w:styleId="afffff5">
    <w:name w:val="表格文本"/>
    <w:basedOn w:val="a3"/>
    <w:rsid w:val="0006738A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3"/>
    <w:rsid w:val="0006738A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3"/>
    <w:link w:val="Char0"/>
    <w:rsid w:val="0006738A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3"/>
    <w:next w:val="a3"/>
    <w:autoRedefine/>
    <w:rsid w:val="0006738A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06738A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06738A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06738A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3"/>
    <w:autoRedefine/>
    <w:qFormat/>
    <w:rsid w:val="0006738A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06738A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06738A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06738A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3"/>
    <w:autoRedefine/>
    <w:qFormat/>
    <w:rsid w:val="0006738A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06738A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06738A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06738A"/>
    <w:pPr>
      <w:ind w:left="198" w:hanging="113"/>
    </w:pPr>
  </w:style>
  <w:style w:type="paragraph" w:customStyle="1" w:styleId="catalog2">
    <w:name w:val="catalog 2"/>
    <w:basedOn w:val="a3"/>
    <w:qFormat/>
    <w:rsid w:val="0006738A"/>
    <w:pPr>
      <w:ind w:left="453" w:hanging="283"/>
    </w:pPr>
  </w:style>
  <w:style w:type="paragraph" w:customStyle="1" w:styleId="catalog4">
    <w:name w:val="catalog 4"/>
    <w:basedOn w:val="a3"/>
    <w:autoRedefine/>
    <w:qFormat/>
    <w:rsid w:val="0006738A"/>
    <w:pPr>
      <w:ind w:left="1134" w:hanging="567"/>
    </w:pPr>
  </w:style>
  <w:style w:type="paragraph" w:customStyle="1" w:styleId="catalog5">
    <w:name w:val="catalog 5"/>
    <w:basedOn w:val="a3"/>
    <w:rsid w:val="0006738A"/>
    <w:pPr>
      <w:ind w:left="680"/>
    </w:pPr>
  </w:style>
  <w:style w:type="paragraph" w:customStyle="1" w:styleId="catalog6">
    <w:name w:val="catalog 6"/>
    <w:basedOn w:val="a3"/>
    <w:autoRedefine/>
    <w:qFormat/>
    <w:rsid w:val="0006738A"/>
    <w:pPr>
      <w:ind w:left="1757" w:hanging="907"/>
    </w:pPr>
  </w:style>
  <w:style w:type="paragraph" w:customStyle="1" w:styleId="catalog7">
    <w:name w:val="catalog 7"/>
    <w:basedOn w:val="a3"/>
    <w:autoRedefine/>
    <w:rsid w:val="0006738A"/>
    <w:pPr>
      <w:ind w:left="2041" w:hanging="1077"/>
    </w:pPr>
    <w:rPr>
      <w:rFonts w:ascii="SimSun"/>
    </w:rPr>
  </w:style>
  <w:style w:type="paragraph" w:customStyle="1" w:styleId="catalog8">
    <w:name w:val="catalog 8"/>
    <w:basedOn w:val="a3"/>
    <w:autoRedefine/>
    <w:qFormat/>
    <w:rsid w:val="0006738A"/>
    <w:pPr>
      <w:ind w:left="113"/>
    </w:pPr>
  </w:style>
  <w:style w:type="paragraph" w:customStyle="1" w:styleId="catalog9">
    <w:name w:val="catalog 9"/>
    <w:basedOn w:val="a3"/>
    <w:autoRedefine/>
    <w:rsid w:val="0006738A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06738A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06738A"/>
    <w:rPr>
      <w:sz w:val="18"/>
    </w:rPr>
  </w:style>
  <w:style w:type="paragraph" w:customStyle="1" w:styleId="textindentation">
    <w:name w:val="text indentation"/>
    <w:basedOn w:val="a3"/>
    <w:autoRedefine/>
    <w:rsid w:val="0006738A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06738A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06738A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3"/>
    <w:autoRedefine/>
    <w:qFormat/>
    <w:rsid w:val="0006738A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3"/>
    <w:autoRedefine/>
    <w:qFormat/>
    <w:rsid w:val="0006738A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06738A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06738A"/>
    <w:pPr>
      <w:spacing w:line="360" w:lineRule="auto"/>
    </w:pPr>
  </w:style>
  <w:style w:type="paragraph" w:customStyle="1" w:styleId="afffff9">
    <w:name w:val="图号"/>
    <w:basedOn w:val="a3"/>
    <w:autoRedefine/>
    <w:rsid w:val="0006738A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3"/>
    <w:autoRedefine/>
    <w:rsid w:val="0006738A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3"/>
    <w:autoRedefine/>
    <w:rsid w:val="0006738A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3"/>
    <w:rsid w:val="0006738A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3"/>
    <w:autoRedefine/>
    <w:rsid w:val="0006738A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06738A"/>
  </w:style>
  <w:style w:type="paragraph" w:customStyle="1" w:styleId="afffffe">
    <w:name w:val="内容说明"/>
    <w:autoRedefine/>
    <w:qFormat/>
    <w:rsid w:val="0006738A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3"/>
    <w:qFormat/>
    <w:rsid w:val="0006738A"/>
    <w:pPr>
      <w:jc w:val="center"/>
    </w:pPr>
    <w:rPr>
      <w:sz w:val="18"/>
    </w:rPr>
  </w:style>
  <w:style w:type="paragraph" w:customStyle="1" w:styleId="DefaultText0">
    <w:name w:val="Default Text"/>
    <w:basedOn w:val="a3"/>
    <w:rsid w:val="0006738A"/>
    <w:rPr>
      <w:sz w:val="24"/>
    </w:rPr>
  </w:style>
  <w:style w:type="paragraph" w:customStyle="1" w:styleId="affffff0">
    <w:name w:val="缺省文本"/>
    <w:basedOn w:val="a3"/>
    <w:autoRedefine/>
    <w:qFormat/>
    <w:rsid w:val="0006738A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ff1"/>
    <w:autoRedefine/>
    <w:rsid w:val="0006738A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3"/>
    <w:autoRedefine/>
    <w:qFormat/>
    <w:rsid w:val="0006738A"/>
    <w:pPr>
      <w:jc w:val="center"/>
    </w:pPr>
    <w:rPr>
      <w:rFonts w:ascii="Arial" w:hAnsi="Arial"/>
    </w:rPr>
  </w:style>
  <w:style w:type="paragraph" w:customStyle="1" w:styleId="affffff3">
    <w:name w:val="修订记录"/>
    <w:basedOn w:val="a3"/>
    <w:autoRedefine/>
    <w:rsid w:val="0006738A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06738A"/>
    <w:pPr>
      <w:jc w:val="center"/>
    </w:pPr>
    <w:rPr>
      <w:b/>
    </w:rPr>
  </w:style>
  <w:style w:type="paragraph" w:customStyle="1" w:styleId="affffff4">
    <w:name w:val="参考资料清单+倾斜+蓝色"/>
    <w:basedOn w:val="a3"/>
    <w:autoRedefine/>
    <w:qFormat/>
    <w:rsid w:val="0006738A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06738A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3"/>
    <w:qFormat/>
    <w:rsid w:val="0006738A"/>
    <w:pPr>
      <w:keepLines/>
    </w:pPr>
    <w:rPr>
      <w:sz w:val="24"/>
      <w:szCs w:val="24"/>
    </w:rPr>
  </w:style>
  <w:style w:type="paragraph" w:customStyle="1" w:styleId="1fb">
    <w:name w:val="正文1"/>
    <w:basedOn w:val="a3"/>
    <w:qFormat/>
    <w:rsid w:val="0006738A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06738A"/>
    <w:pPr>
      <w:jc w:val="center"/>
    </w:pPr>
    <w:rPr>
      <w:rFonts w:ascii="Arial" w:hAnsi="Arial"/>
      <w:b/>
    </w:rPr>
  </w:style>
  <w:style w:type="paragraph" w:customStyle="1" w:styleId="Affffff7">
    <w:name w:val="A"/>
    <w:basedOn w:val="a3"/>
    <w:rsid w:val="0006738A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06738A"/>
  </w:style>
  <w:style w:type="paragraph" w:customStyle="1" w:styleId="DKBA">
    <w:name w:val="DKBA"/>
    <w:basedOn w:val="a3"/>
    <w:autoRedefine/>
    <w:qFormat/>
    <w:rsid w:val="0006738A"/>
    <w:pPr>
      <w:jc w:val="right"/>
    </w:pPr>
    <w:rPr>
      <w:sz w:val="72"/>
      <w:szCs w:val="72"/>
    </w:rPr>
  </w:style>
  <w:style w:type="paragraph" w:customStyle="1" w:styleId="affffff8">
    <w:name w:val="文档编号"/>
    <w:basedOn w:val="a3"/>
    <w:autoRedefine/>
    <w:qFormat/>
    <w:rsid w:val="0006738A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3"/>
    <w:qFormat/>
    <w:rsid w:val="0006738A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06738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3"/>
    <w:next w:val="afc"/>
    <w:qFormat/>
    <w:rsid w:val="0006738A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3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06738A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2">
    <w:name w:val="标题 2 字符"/>
    <w:link w:val="20"/>
    <w:qFormat/>
    <w:rsid w:val="0006738A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06738A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06738A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06738A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06738A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06738A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06738A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06738A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8">
    <w:name w:val="宏文本 字符"/>
    <w:link w:val="a7"/>
    <w:qFormat/>
    <w:rsid w:val="0006738A"/>
    <w:rPr>
      <w:rFonts w:ascii="Courier New" w:hAnsi="Courier New"/>
      <w:kern w:val="2"/>
      <w:sz w:val="24"/>
      <w:szCs w:val="24"/>
    </w:rPr>
  </w:style>
  <w:style w:type="character" w:customStyle="1" w:styleId="ab">
    <w:name w:val="注释标题 字符"/>
    <w:link w:val="aa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d">
    <w:name w:val="电子邮件签名 字符"/>
    <w:link w:val="ac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06738A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06738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06738A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06738A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06738A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06738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06738A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06738A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06738A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06738A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06738A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06738A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06738A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06738A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06738A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06738A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06738A"/>
    <w:rPr>
      <w:rFonts w:cs="Arial"/>
    </w:rPr>
  </w:style>
  <w:style w:type="character" w:customStyle="1" w:styleId="HTML12">
    <w:name w:val="HTML 变量1"/>
    <w:rsid w:val="0006738A"/>
    <w:rPr>
      <w:i/>
      <w:iCs/>
    </w:rPr>
  </w:style>
  <w:style w:type="character" w:customStyle="1" w:styleId="1fd">
    <w:name w:val="页码1"/>
    <w:rsid w:val="0006738A"/>
  </w:style>
  <w:style w:type="character" w:customStyle="1" w:styleId="HTML13">
    <w:name w:val="HTML 键盘1"/>
    <w:rsid w:val="0006738A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06738A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06738A"/>
  </w:style>
  <w:style w:type="character" w:customStyle="1" w:styleId="1fe">
    <w:name w:val="行号1"/>
    <w:rsid w:val="0006738A"/>
  </w:style>
  <w:style w:type="character" w:customStyle="1" w:styleId="commandkeywords">
    <w:name w:val="command keywords"/>
    <w:rsid w:val="0006738A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06738A"/>
    <w:rPr>
      <w:rFonts w:ascii="Courier New" w:hAnsi="Courier New" w:cs="Courier New"/>
    </w:rPr>
  </w:style>
  <w:style w:type="character" w:customStyle="1" w:styleId="1ff">
    <w:name w:val="批注引用1"/>
    <w:rsid w:val="0006738A"/>
    <w:rPr>
      <w:sz w:val="21"/>
      <w:szCs w:val="21"/>
    </w:rPr>
  </w:style>
  <w:style w:type="character" w:customStyle="1" w:styleId="commandparameter">
    <w:name w:val="command parameter"/>
    <w:qFormat/>
    <w:rsid w:val="0006738A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06738A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06738A"/>
  </w:style>
  <w:style w:type="character" w:customStyle="1" w:styleId="CommentTextChar">
    <w:name w:val="Comment Text Char"/>
    <w:qFormat/>
    <w:rsid w:val="0006738A"/>
    <w:rPr>
      <w:rFonts w:cs="Times New Roman"/>
      <w:kern w:val="2"/>
      <w:sz w:val="21"/>
    </w:rPr>
  </w:style>
  <w:style w:type="character" w:customStyle="1" w:styleId="HTML17">
    <w:name w:val="HTML 定义1"/>
    <w:rsid w:val="0006738A"/>
    <w:rPr>
      <w:i/>
      <w:iCs/>
    </w:rPr>
  </w:style>
  <w:style w:type="character" w:customStyle="1" w:styleId="affff9">
    <w:name w:val="无间隔 字符"/>
    <w:link w:val="affff8"/>
    <w:uiPriority w:val="1"/>
    <w:rsid w:val="0006738A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06738A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06738A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06738A"/>
    <w:rPr>
      <w:i/>
      <w:iCs/>
    </w:rPr>
  </w:style>
  <w:style w:type="character" w:customStyle="1" w:styleId="CharChar8">
    <w:name w:val="Char Char8"/>
    <w:qFormat/>
    <w:rsid w:val="0006738A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06738A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06738A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06738A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06738A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06738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06738A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06738A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06738A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06738A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4"/>
    <w:uiPriority w:val="99"/>
    <w:rsid w:val="0006738A"/>
    <w:rPr>
      <w:color w:val="808080"/>
    </w:rPr>
  </w:style>
  <w:style w:type="character" w:customStyle="1" w:styleId="1ff0">
    <w:name w:val="未处理的提及1"/>
    <w:basedOn w:val="a4"/>
    <w:uiPriority w:val="99"/>
    <w:unhideWhenUsed/>
    <w:rsid w:val="0006738A"/>
    <w:rPr>
      <w:color w:val="605E5C"/>
      <w:shd w:val="clear" w:color="auto" w:fill="E1DFDD"/>
    </w:rPr>
  </w:style>
  <w:style w:type="table" w:styleId="2d">
    <w:name w:val="Plain Table 2"/>
    <w:basedOn w:val="a5"/>
    <w:uiPriority w:val="42"/>
    <w:rsid w:val="0006738A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b">
    <w:name w:val="正文文本首行缩进 字符"/>
    <w:aliases w:val="标题6 字符"/>
    <w:link w:val="affffff1"/>
    <w:rsid w:val="0006738A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b"/>
    <w:rsid w:val="0006738A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F925A8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3"/>
    <w:uiPriority w:val="39"/>
    <w:qFormat/>
    <w:rsid w:val="0006738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c"/>
    <w:qFormat/>
    <w:rsid w:val="0006738A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styleId="affffffc">
    <w:name w:val="Table Grid"/>
    <w:basedOn w:val="a5"/>
    <w:qFormat/>
    <w:rsid w:val="0006738A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affffffd"/>
    <w:qFormat/>
    <w:rsid w:val="0006738A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5"/>
    <w:uiPriority w:val="99"/>
    <w:unhideWhenUsed/>
    <w:rsid w:val="0006738A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c"/>
    <w:rsid w:val="0006738A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06738A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6"/>
    <w:semiHidden/>
    <w:rsid w:val="0006738A"/>
    <w:pPr>
      <w:numPr>
        <w:numId w:val="46"/>
      </w:numPr>
    </w:pPr>
  </w:style>
  <w:style w:type="numbering" w:customStyle="1" w:styleId="21">
    <w:name w:val="样式2"/>
    <w:uiPriority w:val="99"/>
    <w:rsid w:val="0006738A"/>
    <w:pPr>
      <w:numPr>
        <w:numId w:val="47"/>
      </w:numPr>
    </w:pPr>
  </w:style>
  <w:style w:type="numbering" w:customStyle="1" w:styleId="32">
    <w:name w:val="样式3"/>
    <w:uiPriority w:val="99"/>
    <w:rsid w:val="0006738A"/>
    <w:pPr>
      <w:numPr>
        <w:numId w:val="48"/>
      </w:numPr>
    </w:pPr>
  </w:style>
  <w:style w:type="numbering" w:customStyle="1" w:styleId="41">
    <w:name w:val="样式4"/>
    <w:uiPriority w:val="99"/>
    <w:rsid w:val="0006738A"/>
    <w:pPr>
      <w:numPr>
        <w:numId w:val="49"/>
      </w:numPr>
    </w:pPr>
  </w:style>
  <w:style w:type="table" w:customStyle="1" w:styleId="afffffff1">
    <w:name w:val="正文中的表格"/>
    <w:basedOn w:val="affffffc"/>
    <w:qFormat/>
    <w:rsid w:val="0006738A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5"/>
    <w:rsid w:val="0006738A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06738A"/>
  </w:style>
  <w:style w:type="table" w:customStyle="1" w:styleId="TableV">
    <w:name w:val="Table V"/>
    <w:basedOn w:val="TableNoFrame"/>
    <w:uiPriority w:val="99"/>
    <w:rsid w:val="0006738A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5"/>
    <w:uiPriority w:val="99"/>
    <w:rsid w:val="0006738A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5"/>
    <w:uiPriority w:val="42"/>
    <w:qFormat/>
    <w:rsid w:val="0006738A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06738A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3"/>
    <w:uiPriority w:val="34"/>
    <w:qFormat/>
    <w:rsid w:val="0006738A"/>
    <w:pPr>
      <w:ind w:firstLineChars="200" w:firstLine="420"/>
    </w:pPr>
    <w:rPr>
      <w:color w:val="595959"/>
    </w:rPr>
  </w:style>
  <w:style w:type="paragraph" w:customStyle="1" w:styleId="Style281">
    <w:name w:val="_Style 281"/>
    <w:rsid w:val="0006738A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06738A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4"/>
    <w:semiHidden/>
    <w:locked/>
    <w:rsid w:val="0006738A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4"/>
    <w:uiPriority w:val="99"/>
    <w:semiHidden/>
    <w:unhideWhenUsed/>
    <w:rsid w:val="0006738A"/>
    <w:rPr>
      <w:color w:val="605E5C"/>
      <w:shd w:val="clear" w:color="auto" w:fill="E1DFDD"/>
    </w:rPr>
  </w:style>
  <w:style w:type="character" w:customStyle="1" w:styleId="afffffff4">
    <w:name w:val="标题制式小类"/>
    <w:basedOn w:val="a4"/>
    <w:uiPriority w:val="1"/>
    <w:rsid w:val="0006738A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4"/>
    <w:uiPriority w:val="99"/>
    <w:semiHidden/>
    <w:unhideWhenUsed/>
    <w:rsid w:val="0006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36093</TotalTime>
  <Pages>12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340</cp:revision>
  <cp:lastPrinted>2025-02-26T02:51:00Z</cp:lastPrinted>
  <dcterms:created xsi:type="dcterms:W3CDTF">2023-02-15T10:00:00Z</dcterms:created>
  <dcterms:modified xsi:type="dcterms:W3CDTF">2025-02-26T02:51:00Z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