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390A1903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3047440B" w14:textId="3B7B1F59" w:rsidR="00DB609C" w:rsidRDefault="007402A0">
            <w:pPr>
              <w:pStyle w:val="Cover1"/>
            </w:pPr>
            <w:r>
              <w:t>Open</w:t>
            </w:r>
            <w:r w:rsidR="00E04070">
              <w:t xml:space="preserve">CPU </w:t>
            </w:r>
          </w:p>
        </w:tc>
      </w:tr>
      <w:tr w:rsidR="00DB609C" w14:paraId="4B4E290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36E58B6" w14:textId="3E7E800C" w:rsidR="00DB609C" w:rsidRDefault="00D47575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 w:rsidRPr="00D47575">
              <w:rPr>
                <w:color w:val="404040"/>
                <w:sz w:val="52"/>
                <w:szCs w:val="52"/>
              </w:rPr>
              <w:t xml:space="preserve">SDK </w:t>
            </w:r>
            <w:r w:rsidR="00E04070">
              <w:rPr>
                <w:color w:val="404040"/>
                <w:sz w:val="52"/>
                <w:szCs w:val="52"/>
              </w:rPr>
              <w:t xml:space="preserve">HTTP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7D568C4E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0894631" w14:textId="2FAC10C7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EE2FBA">
              <w:rPr>
                <w:rFonts w:hint="eastAsia"/>
              </w:rPr>
              <w:t>1</w:t>
            </w:r>
            <w:r>
              <w:t>日期</w:t>
            </w:r>
            <w:r w:rsidR="00393AE8">
              <w:fldChar w:fldCharType="begin"/>
            </w:r>
            <w:r>
              <w:instrText xml:space="preserve"> DATE \@ "yyyy-MM-dd"</w:instrText>
            </w:r>
            <w:r w:rsidR="00393AE8">
              <w:fldChar w:fldCharType="separate"/>
            </w:r>
            <w:r w:rsidR="00B32CB8">
              <w:rPr>
                <w:noProof/>
              </w:rPr>
              <w:t>2025-02-26</w:t>
            </w:r>
            <w:r w:rsidR="00393AE8">
              <w:fldChar w:fldCharType="end"/>
            </w:r>
          </w:p>
        </w:tc>
      </w:tr>
    </w:tbl>
    <w:p w14:paraId="7C51899D" w14:textId="77777777" w:rsidR="00DB609C" w:rsidRDefault="00DB609C"/>
    <w:p w14:paraId="5F1940D9" w14:textId="77777777" w:rsidR="00DB609C" w:rsidRDefault="00DB609C">
      <w:pPr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66D9A590" w14:textId="77777777" w:rsidR="00DB609C" w:rsidRDefault="00F077CD">
      <w:pPr>
        <w:pStyle w:val="Cover3"/>
      </w:pPr>
      <w:r>
        <w:lastRenderedPageBreak/>
        <w:t>版权声明</w:t>
      </w:r>
    </w:p>
    <w:p w14:paraId="46B17242" w14:textId="6B6728DE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D47575">
        <w:t>5</w:t>
      </w:r>
      <w:r>
        <w:t>。深圳市有方科技股份有限公司保留所有权利。</w:t>
      </w:r>
    </w:p>
    <w:p w14:paraId="20792BDD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6394879D" w14:textId="77777777" w:rsidR="00DB609C" w:rsidRDefault="00DB609C">
      <w:pPr>
        <w:pStyle w:val="CoverText"/>
      </w:pPr>
    </w:p>
    <w:p w14:paraId="54237311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3C0CA509" wp14:editId="4C242B00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6F0235A1" w14:textId="77777777" w:rsidR="00DB609C" w:rsidRDefault="00F077CD">
      <w:pPr>
        <w:pStyle w:val="CoverText"/>
      </w:pPr>
      <w:r>
        <w:t>本文档中出现的其他商标，由商标所有者所有。</w:t>
      </w:r>
    </w:p>
    <w:p w14:paraId="42D05541" w14:textId="77777777" w:rsidR="00DB609C" w:rsidRDefault="00DB609C">
      <w:pPr>
        <w:pStyle w:val="CoverText"/>
      </w:pPr>
    </w:p>
    <w:p w14:paraId="4D636A84" w14:textId="77777777" w:rsidR="00DB609C" w:rsidRDefault="00F077CD">
      <w:pPr>
        <w:pStyle w:val="Cover3"/>
      </w:pPr>
      <w:r>
        <w:t>说明</w:t>
      </w:r>
    </w:p>
    <w:p w14:paraId="79FA23DD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0C3ED44B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6162F039" w14:textId="77777777" w:rsidR="00DB609C" w:rsidRDefault="00DB609C">
      <w:pPr>
        <w:pStyle w:val="CoverText"/>
      </w:pPr>
    </w:p>
    <w:p w14:paraId="2BA6B6A4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35B975B0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26E4BF0D" w14:textId="77777777" w:rsidR="00DB609C" w:rsidRDefault="00DB609C">
      <w:pPr>
        <w:pStyle w:val="CoverText"/>
      </w:pPr>
    </w:p>
    <w:p w14:paraId="30820E98" w14:textId="77777777" w:rsidR="00DB609C" w:rsidRDefault="00DB609C">
      <w:pPr>
        <w:pStyle w:val="CoverText"/>
      </w:pPr>
    </w:p>
    <w:p w14:paraId="0876B1E4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4C93350B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4666D032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714DE8E6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54ECBE7B" w14:textId="77777777" w:rsidR="00DB609C" w:rsidRDefault="00DB609C">
      <w:pPr>
        <w:pStyle w:val="CoverText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19546980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440F2CBF" w14:textId="34AF99C6" w:rsidR="007C3AA7" w:rsidRDefault="00393AE8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 w:rsidR="00F077CD">
        <w:rPr>
          <w:rFonts w:ascii="Book Antiqua" w:hAnsi="Book Antiqua"/>
          <w:b/>
          <w:sz w:val="24"/>
        </w:rPr>
        <w:instrText xml:space="preserve"> TOC \h \z \t "</w:instrText>
      </w:r>
      <w:r w:rsidR="00F077CD">
        <w:rPr>
          <w:rFonts w:ascii="Book Antiqua" w:hAnsi="Book Antiqua"/>
          <w:b/>
          <w:sz w:val="24"/>
        </w:rPr>
        <w:instrText>标题</w:instrText>
      </w:r>
      <w:r w:rsidR="00F077CD">
        <w:rPr>
          <w:rFonts w:ascii="Book Antiqua" w:hAnsi="Book Antiqua"/>
          <w:b/>
          <w:sz w:val="24"/>
        </w:rPr>
        <w:instrText xml:space="preserve"> 1,1,</w:instrText>
      </w:r>
      <w:r w:rsidR="00F077CD">
        <w:rPr>
          <w:rFonts w:ascii="Book Antiqua" w:hAnsi="Book Antiqua"/>
          <w:b/>
          <w:sz w:val="24"/>
        </w:rPr>
        <w:instrText>标题</w:instrText>
      </w:r>
      <w:r w:rsidR="00F077CD">
        <w:rPr>
          <w:rFonts w:ascii="Book Antiqua" w:hAnsi="Book Antiqua"/>
          <w:b/>
          <w:sz w:val="24"/>
        </w:rPr>
        <w:instrText xml:space="preserve"> 2,2,</w:instrText>
      </w:r>
      <w:r w:rsidR="00F077CD">
        <w:rPr>
          <w:rFonts w:ascii="Book Antiqua" w:hAnsi="Book Antiqua"/>
          <w:b/>
          <w:sz w:val="24"/>
        </w:rPr>
        <w:instrText>标题</w:instrText>
      </w:r>
      <w:r w:rsidR="00F077CD">
        <w:rPr>
          <w:rFonts w:ascii="Book Antiqua" w:hAnsi="Book Antiqua"/>
          <w:b/>
          <w:sz w:val="24"/>
        </w:rPr>
        <w:instrText xml:space="preserve"> 3,3,</w:instrText>
      </w:r>
      <w:r w:rsidR="00F077CD">
        <w:rPr>
          <w:rFonts w:ascii="Book Antiqua" w:hAnsi="Book Antiqua"/>
          <w:b/>
          <w:sz w:val="24"/>
        </w:rPr>
        <w:instrText>标题</w:instrText>
      </w:r>
      <w:r w:rsidR="00F077CD">
        <w:rPr>
          <w:rFonts w:ascii="Book Antiqua" w:hAnsi="Book Antiqua"/>
          <w:b/>
          <w:sz w:val="24"/>
        </w:rPr>
        <w:instrText xml:space="preserve"> 7,1,</w:instrText>
      </w:r>
      <w:r w:rsidR="00F077CD">
        <w:rPr>
          <w:rFonts w:ascii="Book Antiqua" w:hAnsi="Book Antiqua"/>
          <w:b/>
          <w:sz w:val="24"/>
        </w:rPr>
        <w:instrText>标题</w:instrText>
      </w:r>
      <w:r w:rsidR="00F077CD">
        <w:rPr>
          <w:rFonts w:ascii="Book Antiqua" w:hAnsi="Book Antiqua"/>
          <w:b/>
          <w:sz w:val="24"/>
        </w:rPr>
        <w:instrText xml:space="preserve"> 8,2,</w:instrText>
      </w:r>
      <w:r w:rsidR="00F077CD">
        <w:rPr>
          <w:rFonts w:ascii="Book Antiqua" w:hAnsi="Book Antiqua"/>
          <w:b/>
          <w:sz w:val="24"/>
        </w:rPr>
        <w:instrText>标题</w:instrText>
      </w:r>
      <w:r w:rsidR="00F077CD"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470581" w:history="1">
        <w:r w:rsidR="007C3AA7" w:rsidRPr="00BF4AB4">
          <w:rPr>
            <w:rStyle w:val="affff5"/>
            <w:rFonts w:hint="eastAsia"/>
          </w:rPr>
          <w:t>关于本文档</w:t>
        </w:r>
        <w:r w:rsidR="007C3AA7">
          <w:rPr>
            <w:rFonts w:hint="eastAsia"/>
            <w:webHidden/>
          </w:rPr>
          <w:tab/>
        </w:r>
        <w:r w:rsidR="007C3AA7">
          <w:rPr>
            <w:rFonts w:hint="eastAsia"/>
            <w:webHidden/>
          </w:rPr>
          <w:fldChar w:fldCharType="begin"/>
        </w:r>
        <w:r w:rsidR="007C3AA7">
          <w:rPr>
            <w:rFonts w:hint="eastAsia"/>
            <w:webHidden/>
          </w:rPr>
          <w:instrText xml:space="preserve"> </w:instrText>
        </w:r>
        <w:r w:rsidR="007C3AA7">
          <w:rPr>
            <w:webHidden/>
          </w:rPr>
          <w:instrText>PAGEREF _Toc191470581 \h</w:instrText>
        </w:r>
        <w:r w:rsidR="007C3AA7">
          <w:rPr>
            <w:rFonts w:hint="eastAsia"/>
            <w:webHidden/>
          </w:rPr>
          <w:instrText xml:space="preserve"> </w:instrText>
        </w:r>
        <w:r w:rsidR="007C3AA7">
          <w:rPr>
            <w:rFonts w:hint="eastAsia"/>
            <w:webHidden/>
          </w:rPr>
        </w:r>
        <w:r w:rsidR="007C3AA7">
          <w:rPr>
            <w:rFonts w:hint="eastAsia"/>
            <w:webHidden/>
          </w:rPr>
          <w:fldChar w:fldCharType="separate"/>
        </w:r>
        <w:r w:rsidR="00B32CB8">
          <w:rPr>
            <w:webHidden/>
          </w:rPr>
          <w:t>iv</w:t>
        </w:r>
        <w:r w:rsidR="007C3AA7">
          <w:rPr>
            <w:rFonts w:hint="eastAsia"/>
            <w:webHidden/>
          </w:rPr>
          <w:fldChar w:fldCharType="end"/>
        </w:r>
      </w:hyperlink>
    </w:p>
    <w:p w14:paraId="15347408" w14:textId="72CA0240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82" w:history="1">
        <w:r w:rsidRPr="00BF4AB4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5405D0" w14:textId="0FE6947A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83" w:history="1">
        <w:r w:rsidRPr="00BF4AB4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6FCB29" w14:textId="312AF039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84" w:history="1">
        <w:r w:rsidRPr="00BF4AB4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D1D27D" w14:textId="7BAB7BC7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85" w:history="1">
        <w:r w:rsidRPr="00BF4AB4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84E325" w14:textId="4F3840D8" w:rsidR="007C3AA7" w:rsidRDefault="007C3AA7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470586" w:history="1">
        <w:r w:rsidRPr="00BF4AB4">
          <w:rPr>
            <w:rStyle w:val="affff5"/>
            <w:rFonts w:cs="Times New Roman" w:hint="eastAsia"/>
          </w:rPr>
          <w:t>1</w:t>
        </w:r>
        <w:r w:rsidRPr="00BF4AB4">
          <w:rPr>
            <w:rStyle w:val="affff5"/>
            <w:rFonts w:hint="eastAsia"/>
          </w:rPr>
          <w:t xml:space="preserve"> </w:t>
        </w:r>
        <w:r w:rsidRPr="00BF4AB4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_Toc191470586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B32CB8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60AE532" w14:textId="2B294168" w:rsidR="007C3AA7" w:rsidRDefault="007C3AA7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470587" w:history="1">
        <w:r w:rsidRPr="00BF4AB4">
          <w:rPr>
            <w:rStyle w:val="affff5"/>
            <w:rFonts w:cs="Times New Roman" w:hint="eastAsia"/>
          </w:rPr>
          <w:t>2</w:t>
        </w:r>
        <w:r w:rsidRPr="00BF4AB4">
          <w:rPr>
            <w:rStyle w:val="affff5"/>
            <w:rFonts w:hint="eastAsia"/>
          </w:rPr>
          <w:t xml:space="preserve"> </w:t>
        </w:r>
        <w:r w:rsidRPr="00BF4AB4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_Toc191470587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B32CB8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4B079870" w14:textId="0373CB86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88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BF4AB4">
          <w:rPr>
            <w:rStyle w:val="affff5"/>
            <w:rFonts w:hint="eastAsia"/>
            <w:noProof/>
          </w:rPr>
          <w:t xml:space="preserve"> nwy_http_handle_t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6FE264" w14:textId="7D9142E3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89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BF4AB4">
          <w:rPr>
            <w:rStyle w:val="affff5"/>
            <w:rFonts w:hint="eastAsia"/>
            <w:noProof/>
          </w:rPr>
          <w:t xml:space="preserve"> nwy_http_event_e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4D1123" w14:textId="07690595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0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2.3</w:t>
        </w:r>
        <w:r w:rsidRPr="00BF4AB4">
          <w:rPr>
            <w:rStyle w:val="affff5"/>
            <w:rFonts w:hint="eastAsia"/>
            <w:noProof/>
          </w:rPr>
          <w:t xml:space="preserve"> nwy_http_content_type_e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973A77" w14:textId="3C810157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1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2.4</w:t>
        </w:r>
        <w:r w:rsidRPr="00BF4AB4">
          <w:rPr>
            <w:rStyle w:val="affff5"/>
            <w:rFonts w:hint="eastAsia"/>
            <w:noProof/>
          </w:rPr>
          <w:t xml:space="preserve"> nwy_http_param_t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AABD65" w14:textId="45A37099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2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2.5</w:t>
        </w:r>
        <w:r w:rsidRPr="00BF4AB4">
          <w:rPr>
            <w:rStyle w:val="affff5"/>
            <w:rFonts w:hint="eastAsia"/>
            <w:noProof/>
          </w:rPr>
          <w:t xml:space="preserve"> http_request_param_t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30C78C" w14:textId="305DFCBD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3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2.6</w:t>
        </w:r>
        <w:r w:rsidRPr="00BF4AB4">
          <w:rPr>
            <w:rStyle w:val="affff5"/>
            <w:rFonts w:hint="eastAsia"/>
            <w:noProof/>
          </w:rPr>
          <w:t xml:space="preserve"> http_get_param_t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642971" w14:textId="77067193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4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2.7</w:t>
        </w:r>
        <w:r w:rsidRPr="00BF4AB4">
          <w:rPr>
            <w:rStyle w:val="affff5"/>
            <w:rFonts w:hint="eastAsia"/>
            <w:noProof/>
          </w:rPr>
          <w:t xml:space="preserve"> http_head_param_t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9696F6" w14:textId="2B91D071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5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2.8</w:t>
        </w:r>
        <w:r w:rsidRPr="00BF4AB4">
          <w:rPr>
            <w:rStyle w:val="affff5"/>
            <w:rFonts w:hint="eastAsia"/>
            <w:noProof/>
          </w:rPr>
          <w:t xml:space="preserve"> http_put_param_t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2A3D14" w14:textId="6C7517BB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6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2.9</w:t>
        </w:r>
        <w:r w:rsidRPr="00BF4AB4">
          <w:rPr>
            <w:rStyle w:val="affff5"/>
            <w:rFonts w:hint="eastAsia"/>
            <w:noProof/>
          </w:rPr>
          <w:t xml:space="preserve"> http_post_param_t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75D658" w14:textId="50E742FC" w:rsidR="007C3AA7" w:rsidRDefault="007C3AA7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470597" w:history="1">
        <w:r w:rsidRPr="00BF4AB4">
          <w:rPr>
            <w:rStyle w:val="affff5"/>
            <w:rFonts w:cs="Times New Roman" w:hint="eastAsia"/>
            <w:noProof/>
            <w:snapToGrid w:val="0"/>
            <w:kern w:val="0"/>
          </w:rPr>
          <w:t>2.10</w:t>
        </w:r>
        <w:r w:rsidRPr="00BF4AB4">
          <w:rPr>
            <w:rStyle w:val="affff5"/>
            <w:rFonts w:hint="eastAsia"/>
            <w:noProof/>
          </w:rPr>
          <w:t xml:space="preserve"> </w:t>
        </w:r>
        <w:r w:rsidRPr="00BF4AB4">
          <w:rPr>
            <w:rStyle w:val="affff5"/>
            <w:rFonts w:hint="eastAsia"/>
            <w:noProof/>
          </w:rPr>
          <w:t>回调函数定义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_Toc191470597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B32CB8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ACE302" w14:textId="7EAF276B" w:rsidR="007C3AA7" w:rsidRDefault="007C3AA7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470598" w:history="1">
        <w:r w:rsidRPr="00BF4AB4">
          <w:rPr>
            <w:rStyle w:val="affff5"/>
            <w:rFonts w:cs="Times New Roman" w:hint="eastAsia"/>
          </w:rPr>
          <w:t>3</w:t>
        </w:r>
        <w:r w:rsidRPr="00BF4AB4">
          <w:rPr>
            <w:rStyle w:val="affff5"/>
            <w:rFonts w:hint="eastAsia"/>
          </w:rPr>
          <w:t xml:space="preserve"> </w:t>
        </w:r>
        <w:r w:rsidRPr="00BF4AB4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_Toc191470598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B32CB8">
          <w:rPr>
            <w:webHidden/>
          </w:rPr>
          <w:t>8</w:t>
        </w:r>
        <w:r>
          <w:rPr>
            <w:rFonts w:hint="eastAsia"/>
            <w:webHidden/>
          </w:rPr>
          <w:fldChar w:fldCharType="end"/>
        </w:r>
      </w:hyperlink>
    </w:p>
    <w:p w14:paraId="3FE19EAF" w14:textId="388D9314" w:rsidR="00DB609C" w:rsidRDefault="00393AE8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4D91755E" w14:textId="77777777" w:rsidR="00DB609C" w:rsidRDefault="00DB609C">
      <w:pPr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60507029" w14:textId="77777777" w:rsidR="00DB609C" w:rsidRDefault="00F077CD">
      <w:pPr>
        <w:pStyle w:val="AboutThisDocument"/>
      </w:pPr>
      <w:bookmarkStart w:id="2" w:name="_Toc191470581"/>
      <w:bookmarkEnd w:id="1"/>
      <w:r>
        <w:lastRenderedPageBreak/>
        <w:t>关于本文档</w:t>
      </w:r>
      <w:bookmarkEnd w:id="2"/>
    </w:p>
    <w:p w14:paraId="08EBCD02" w14:textId="77777777" w:rsidR="00DB609C" w:rsidRDefault="00F077CD">
      <w:pPr>
        <w:pStyle w:val="Heading2NoNumber"/>
      </w:pPr>
      <w:bookmarkStart w:id="3" w:name="_Toc191470582"/>
      <w:r>
        <w:t>范围</w:t>
      </w:r>
      <w:bookmarkEnd w:id="3"/>
    </w:p>
    <w:p w14:paraId="19EB8143" w14:textId="09458262" w:rsidR="001F5327" w:rsidRPr="001F5327" w:rsidRDefault="00D47575" w:rsidP="001F5327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 w:rsidR="001F5327">
        <w:t>。</w:t>
      </w:r>
    </w:p>
    <w:p w14:paraId="6844A64F" w14:textId="77777777" w:rsidR="00DB609C" w:rsidRDefault="00F077CD">
      <w:pPr>
        <w:pStyle w:val="Heading2NoNumber"/>
      </w:pPr>
      <w:bookmarkStart w:id="4" w:name="_Toc191470583"/>
      <w:r>
        <w:t>读者对象</w:t>
      </w:r>
      <w:bookmarkEnd w:id="4"/>
    </w:p>
    <w:p w14:paraId="2CAD1731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75F7B43" w14:textId="77777777" w:rsidR="00DB609C" w:rsidRDefault="00F077CD">
      <w:pPr>
        <w:pStyle w:val="Heading2NoNumber"/>
      </w:pPr>
      <w:bookmarkStart w:id="5" w:name="_Toc191470584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692B606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75085F40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D3B1701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EEE6BD6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BABCEDA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173AA99A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01F30A1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7997412" w14:textId="02445BF0" w:rsidR="00DB609C" w:rsidRDefault="00F077CD" w:rsidP="00A0200C">
            <w:pPr>
              <w:pStyle w:val="TableText"/>
            </w:pPr>
            <w:r>
              <w:rPr>
                <w:lang w:eastAsia="en-US"/>
              </w:rPr>
              <w:t>202</w:t>
            </w:r>
            <w:r w:rsidR="00D47575">
              <w:t>5</w:t>
            </w:r>
            <w:r w:rsidR="00B51DD6">
              <w:rPr>
                <w:lang w:eastAsia="en-US"/>
              </w:rPr>
              <w:t>-</w:t>
            </w:r>
            <w:r w:rsidR="00D47575">
              <w:t>01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5069961" w14:textId="77777777" w:rsidR="00DB609C" w:rsidRDefault="00F077CD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936D29E" w14:textId="3FEE209E" w:rsidR="00DB609C" w:rsidRDefault="00A0200C">
            <w:pPr>
              <w:pStyle w:val="TableText"/>
            </w:pPr>
            <w:r>
              <w:t>Li</w:t>
            </w:r>
            <w:r w:rsidR="00D47575">
              <w:t xml:space="preserve"> </w:t>
            </w:r>
            <w:proofErr w:type="spellStart"/>
            <w:r w:rsidR="00B51DD6">
              <w:t>Chu</w:t>
            </w:r>
            <w:r w:rsidR="00D47575">
              <w:t>y</w:t>
            </w:r>
            <w:r w:rsidR="00B51DD6">
              <w:t>u</w:t>
            </w:r>
            <w:proofErr w:type="spellEnd"/>
          </w:p>
        </w:tc>
      </w:tr>
      <w:tr w:rsidR="007C3AA7" w14:paraId="70AD8968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7E6D670" w14:textId="74C9DCB4" w:rsidR="007C3AA7" w:rsidRDefault="007C3AA7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DBD7368" w14:textId="70440AA9" w:rsidR="007C3AA7" w:rsidRDefault="007C3AA7" w:rsidP="00A0200C">
            <w:pPr>
              <w:pStyle w:val="TableText"/>
            </w:pPr>
            <w:r>
              <w:rPr>
                <w:rFonts w:hint="eastAsia"/>
              </w:rP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8014C1F" w14:textId="3472871E" w:rsidR="007C3AA7" w:rsidRDefault="007C3AA7">
            <w:pPr>
              <w:pStyle w:val="TableText"/>
            </w:pPr>
            <w:r>
              <w:rPr>
                <w:rFonts w:hint="eastAsia"/>
              </w:rPr>
              <w:t>更新部分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4D23E51" w14:textId="4FAA66B9" w:rsidR="007C3AA7" w:rsidRDefault="007C3AA7">
            <w:pPr>
              <w:pStyle w:val="TableText"/>
            </w:pPr>
            <w:r>
              <w:rPr>
                <w:rFonts w:hint="eastAsia"/>
              </w:rPr>
              <w:t>Gao Zheng</w:t>
            </w:r>
          </w:p>
        </w:tc>
      </w:tr>
    </w:tbl>
    <w:p w14:paraId="4089473F" w14:textId="77777777" w:rsidR="00DB609C" w:rsidRDefault="00F077CD">
      <w:pPr>
        <w:pStyle w:val="Heading2NoNumber"/>
      </w:pPr>
      <w:bookmarkStart w:id="6" w:name="_Toc191470585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0D4BA261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D7F0E9B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E603E87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33BD264B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9A114D8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22928BF3" wp14:editId="6B0FA0CC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3A95F63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0991D7EA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A72D01A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5198A2CD" wp14:editId="67AA7381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1A672E1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3BA9A4F9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B14EBFF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111DFE52" wp14:editId="46B25D31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CAE741F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762ACAE2" w14:textId="77777777" w:rsidR="00DB609C" w:rsidRDefault="00DB609C" w:rsidP="00301D86">
      <w:pPr>
        <w:pStyle w:val="afc"/>
        <w:tabs>
          <w:tab w:val="clear" w:pos="3119"/>
          <w:tab w:val="left" w:pos="1350"/>
        </w:tabs>
        <w:ind w:firstLineChars="0" w:firstLine="0"/>
      </w:pPr>
    </w:p>
    <w:p w14:paraId="62B6258D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00CB9055" w14:textId="77777777" w:rsidR="00DB609C" w:rsidRDefault="00DB609C">
      <w:pPr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232C5D80" w14:textId="77777777" w:rsidR="00D47575" w:rsidRDefault="00D47575" w:rsidP="00F25587">
      <w:pPr>
        <w:pStyle w:val="1"/>
      </w:pPr>
      <w:bookmarkStart w:id="7" w:name="_Toc191470586"/>
      <w:bookmarkStart w:id="8" w:name="_Hlk35350379"/>
      <w:bookmarkStart w:id="9" w:name="_Toc522818594"/>
      <w:bookmarkStart w:id="10" w:name="_Toc519692564"/>
      <w:bookmarkStart w:id="11" w:name="_Toc518634226"/>
      <w:bookmarkStart w:id="12" w:name="_Toc532919327"/>
      <w:r>
        <w:lastRenderedPageBreak/>
        <w:t>概述</w:t>
      </w:r>
      <w:bookmarkEnd w:id="7"/>
    </w:p>
    <w:p w14:paraId="780BB8D6" w14:textId="77777777" w:rsidR="00D47575" w:rsidRDefault="00D47575" w:rsidP="00D47575">
      <w:pPr>
        <w:pStyle w:val="afc"/>
      </w:pPr>
      <w:r>
        <w:t>本文档介绍了</w:t>
      </w:r>
      <w:r>
        <w:t>OpenCSDK</w:t>
      </w:r>
      <w:r>
        <w:t>中</w:t>
      </w:r>
      <w:r>
        <w:t>http</w:t>
      </w:r>
      <w:r>
        <w:t>操作相关的</w:t>
      </w:r>
      <w:r>
        <w:t xml:space="preserve">API, </w:t>
      </w:r>
      <w:r>
        <w:t>主要包括了以下几个方面</w:t>
      </w:r>
      <w:r>
        <w:t>.</w:t>
      </w:r>
    </w:p>
    <w:p w14:paraId="74BED290" w14:textId="77777777" w:rsidR="00D47575" w:rsidRDefault="00D47575" w:rsidP="00D47575">
      <w:pPr>
        <w:pStyle w:val="ItemList"/>
      </w:pPr>
      <w:r>
        <w:t>param</w:t>
      </w:r>
      <w:r>
        <w:t>信息</w:t>
      </w:r>
    </w:p>
    <w:p w14:paraId="57A0E302" w14:textId="77777777" w:rsidR="00D47575" w:rsidRDefault="00D47575" w:rsidP="00D47575">
      <w:pPr>
        <w:pStyle w:val="ItemListText"/>
      </w:pPr>
      <w:r>
        <w:t>主要用于设置</w:t>
      </w:r>
      <w:r>
        <w:t>http</w:t>
      </w:r>
      <w:r>
        <w:t>服务器、端口、通知回</w:t>
      </w:r>
      <w:proofErr w:type="gramStart"/>
      <w:r>
        <w:t>调函数</w:t>
      </w:r>
      <w:proofErr w:type="gramEnd"/>
      <w:r>
        <w:t>等参数。</w:t>
      </w:r>
    </w:p>
    <w:p w14:paraId="5231B7F1" w14:textId="6313DF9A" w:rsidR="00D47575" w:rsidRDefault="00D47575" w:rsidP="00D47575">
      <w:pPr>
        <w:pStyle w:val="ItemList"/>
      </w:pPr>
      <w:r>
        <w:rPr>
          <w:rFonts w:hint="eastAsia"/>
        </w:rPr>
        <w:t>HTTP</w:t>
      </w:r>
      <w:r>
        <w:t>命令</w:t>
      </w:r>
    </w:p>
    <w:p w14:paraId="586A67D3" w14:textId="77777777" w:rsidR="00D47575" w:rsidRDefault="00D47575" w:rsidP="00D47575">
      <w:pPr>
        <w:pStyle w:val="ItemListText"/>
      </w:pPr>
      <w:r>
        <w:t>主要用于建立连接、发送请求、关闭连接。</w:t>
      </w:r>
    </w:p>
    <w:p w14:paraId="051DEA3D" w14:textId="77777777" w:rsidR="00D47575" w:rsidRDefault="00D47575" w:rsidP="00F25587">
      <w:pPr>
        <w:pStyle w:val="1"/>
      </w:pPr>
      <w:bookmarkStart w:id="13" w:name="_Toc191470587"/>
      <w:r>
        <w:lastRenderedPageBreak/>
        <w:t>数据结构</w:t>
      </w:r>
      <w:bookmarkEnd w:id="13"/>
    </w:p>
    <w:p w14:paraId="67AFDECE" w14:textId="77777777" w:rsidR="00D47575" w:rsidRDefault="00D47575" w:rsidP="005E396C">
      <w:pPr>
        <w:pStyle w:val="20"/>
      </w:pPr>
      <w:bookmarkStart w:id="14" w:name="_Toc191470588"/>
      <w:proofErr w:type="spellStart"/>
      <w:r>
        <w:t>nwy_http_handle_t</w:t>
      </w:r>
      <w:bookmarkEnd w:id="14"/>
      <w:proofErr w:type="spellEnd"/>
    </w:p>
    <w:p w14:paraId="61036AF6" w14:textId="77777777" w:rsidR="00D47575" w:rsidRPr="005E396C" w:rsidRDefault="00D47575" w:rsidP="00D47575">
      <w:pPr>
        <w:pStyle w:val="TerminalDisplay"/>
      </w:pPr>
      <w:r>
        <w:t>typedef void *</w:t>
      </w:r>
      <w:proofErr w:type="spellStart"/>
      <w:r>
        <w:t>nwy_http_handle_</w:t>
      </w:r>
      <w:proofErr w:type="gramStart"/>
      <w:r>
        <w:t>t</w:t>
      </w:r>
      <w:proofErr w:type="spellEnd"/>
      <w:r>
        <w:t>;</w:t>
      </w:r>
      <w:proofErr w:type="gramEnd"/>
    </w:p>
    <w:p w14:paraId="5B2B4F4F" w14:textId="77777777" w:rsidR="00D47575" w:rsidRDefault="00D47575" w:rsidP="00B51DD6">
      <w:pPr>
        <w:pStyle w:val="20"/>
        <w:rPr>
          <w:rFonts w:eastAsia="NSimSun" w:cs="Arial"/>
          <w:sz w:val="21"/>
          <w:szCs w:val="21"/>
          <w:lang w:eastAsia="zh-CN"/>
        </w:rPr>
      </w:pPr>
      <w:bookmarkStart w:id="15" w:name="_Toc191470589"/>
      <w:proofErr w:type="spellStart"/>
      <w:r w:rsidRPr="00B51DD6">
        <w:t>nwy_http_event_e</w:t>
      </w:r>
      <w:bookmarkEnd w:id="15"/>
      <w:proofErr w:type="spellEnd"/>
    </w:p>
    <w:p w14:paraId="278E71C7" w14:textId="77777777" w:rsidR="00D47575" w:rsidRDefault="00D47575" w:rsidP="00D47575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1EAF9E3C" w14:textId="77777777" w:rsidR="00D47575" w:rsidRDefault="00D47575" w:rsidP="00D47575">
      <w:pPr>
        <w:pStyle w:val="TerminalDisplay"/>
      </w:pPr>
      <w:r>
        <w:t>{</w:t>
      </w:r>
    </w:p>
    <w:p w14:paraId="52562D73" w14:textId="77777777" w:rsidR="00D47575" w:rsidRDefault="00D47575" w:rsidP="00D47575">
      <w:pPr>
        <w:pStyle w:val="TerminalDisplay"/>
      </w:pPr>
      <w:r>
        <w:t xml:space="preserve">    NWY_HTTP_DNS_</w:t>
      </w:r>
      <w:proofErr w:type="gramStart"/>
      <w:r>
        <w:t xml:space="preserve">ERR,   </w:t>
      </w:r>
      <w:proofErr w:type="gramEnd"/>
      <w:r>
        <w:t xml:space="preserve">    //</w:t>
      </w:r>
      <w:proofErr w:type="spellStart"/>
      <w:r>
        <w:t>Dns</w:t>
      </w:r>
      <w:proofErr w:type="spellEnd"/>
      <w:r>
        <w:t xml:space="preserve"> error</w:t>
      </w:r>
    </w:p>
    <w:p w14:paraId="4F1A83D2" w14:textId="77777777" w:rsidR="00D47575" w:rsidRDefault="00D47575" w:rsidP="00D47575">
      <w:pPr>
        <w:pStyle w:val="TerminalDisplay"/>
      </w:pPr>
      <w:r>
        <w:t xml:space="preserve">    NWY_HTTP_OPEN_</w:t>
      </w:r>
      <w:proofErr w:type="gramStart"/>
      <w:r>
        <w:t xml:space="preserve">FAIL,   </w:t>
      </w:r>
      <w:proofErr w:type="gramEnd"/>
      <w:r>
        <w:t xml:space="preserve">  //open fail</w:t>
      </w:r>
    </w:p>
    <w:p w14:paraId="473FF079" w14:textId="77777777" w:rsidR="00D47575" w:rsidRDefault="00D47575" w:rsidP="00D47575">
      <w:pPr>
        <w:pStyle w:val="TerminalDisplay"/>
      </w:pPr>
      <w:r>
        <w:t xml:space="preserve">    NWY_HTTP_</w:t>
      </w:r>
      <w:proofErr w:type="gramStart"/>
      <w:r>
        <w:t xml:space="preserve">OPENED,   </w:t>
      </w:r>
      <w:proofErr w:type="gramEnd"/>
      <w:r>
        <w:t xml:space="preserve">     //setup success</w:t>
      </w:r>
    </w:p>
    <w:p w14:paraId="7AF91BFC" w14:textId="77777777" w:rsidR="00D47575" w:rsidRDefault="00D47575" w:rsidP="00D47575">
      <w:pPr>
        <w:pStyle w:val="TerminalDisplay"/>
      </w:pPr>
      <w:r>
        <w:t xml:space="preserve">    NWY_HTTPS_SSL_CONNECTED, //https setup success</w:t>
      </w:r>
    </w:p>
    <w:p w14:paraId="41B37E12" w14:textId="77777777" w:rsidR="00D47575" w:rsidRDefault="00D47575" w:rsidP="00D47575">
      <w:pPr>
        <w:pStyle w:val="TerminalDisplay"/>
      </w:pPr>
      <w:r>
        <w:t xml:space="preserve">    NWY_HTTP_CLOSED_</w:t>
      </w:r>
      <w:proofErr w:type="gramStart"/>
      <w:r>
        <w:t xml:space="preserve">PASV,   </w:t>
      </w:r>
      <w:proofErr w:type="gramEnd"/>
      <w:r>
        <w:t>//server closed</w:t>
      </w:r>
    </w:p>
    <w:p w14:paraId="1DF84531" w14:textId="77777777" w:rsidR="00D47575" w:rsidRDefault="00D47575" w:rsidP="00D47575">
      <w:pPr>
        <w:pStyle w:val="TerminalDisplay"/>
      </w:pPr>
      <w:r>
        <w:t xml:space="preserve">    NWY_HTTP_</w:t>
      </w:r>
      <w:proofErr w:type="gramStart"/>
      <w:r>
        <w:t xml:space="preserve">CLOSED,   </w:t>
      </w:r>
      <w:proofErr w:type="gramEnd"/>
      <w:r>
        <w:t xml:space="preserve">     //client closed</w:t>
      </w:r>
    </w:p>
    <w:p w14:paraId="58833BAC" w14:textId="77777777" w:rsidR="00D47575" w:rsidRDefault="00D47575" w:rsidP="00D47575">
      <w:pPr>
        <w:pStyle w:val="TerminalDisplay"/>
      </w:pPr>
      <w:r>
        <w:t xml:space="preserve">    NWY_HTTP_DATA_</w:t>
      </w:r>
      <w:proofErr w:type="gramStart"/>
      <w:r>
        <w:t xml:space="preserve">RECVED,   </w:t>
      </w:r>
      <w:proofErr w:type="gramEnd"/>
      <w:r>
        <w:t>//</w:t>
      </w:r>
      <w:proofErr w:type="spellStart"/>
      <w:r>
        <w:t>recv</w:t>
      </w:r>
      <w:proofErr w:type="spellEnd"/>
      <w:r>
        <w:t xml:space="preserve"> data</w:t>
      </w:r>
    </w:p>
    <w:p w14:paraId="3D950B47" w14:textId="77777777" w:rsidR="00D47575" w:rsidRDefault="00D47575" w:rsidP="00D47575">
      <w:pPr>
        <w:pStyle w:val="TerminalDisplay"/>
      </w:pPr>
      <w:r>
        <w:t xml:space="preserve">    NWY_HTTP_DATA_SEND_ERR, //data send error</w:t>
      </w:r>
    </w:p>
    <w:p w14:paraId="19DE7BCF" w14:textId="77777777" w:rsidR="00D47575" w:rsidRDefault="00D47575" w:rsidP="00D47575">
      <w:pPr>
        <w:pStyle w:val="TerminalDisplay"/>
      </w:pPr>
      <w:r>
        <w:t xml:space="preserve">    NWY_HTTP_EVENT_SSL_CONNECT_FAIL,</w:t>
      </w:r>
    </w:p>
    <w:p w14:paraId="074085F3" w14:textId="77777777" w:rsidR="00D47575" w:rsidRDefault="00D47575" w:rsidP="00D47575">
      <w:pPr>
        <w:pStyle w:val="TerminalDisplay"/>
      </w:pPr>
      <w:r>
        <w:t xml:space="preserve">    NWY_HTTP_DATA_SEND_FINISHED, //</w:t>
      </w:r>
      <w:proofErr w:type="gramStart"/>
      <w:r>
        <w:t>data send</w:t>
      </w:r>
      <w:proofErr w:type="gramEnd"/>
      <w:r>
        <w:t xml:space="preserve"> finished</w:t>
      </w:r>
    </w:p>
    <w:p w14:paraId="515F7545" w14:textId="77777777" w:rsidR="00D47575" w:rsidRDefault="00D47575" w:rsidP="00D47575">
      <w:pPr>
        <w:pStyle w:val="TerminalDisplay"/>
      </w:pPr>
      <w:r>
        <w:t xml:space="preserve">    NWY_HTTP_EVENT_</w:t>
      </w:r>
      <w:proofErr w:type="gramStart"/>
      <w:r>
        <w:t>UNKOWN,  /</w:t>
      </w:r>
      <w:proofErr w:type="gramEnd"/>
      <w:r>
        <w:t>/</w:t>
      </w:r>
      <w:proofErr w:type="spellStart"/>
      <w:r>
        <w:t>unkown</w:t>
      </w:r>
      <w:proofErr w:type="spellEnd"/>
      <w:r>
        <w:t xml:space="preserve"> error</w:t>
      </w:r>
    </w:p>
    <w:p w14:paraId="5622C888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_http_event_e</w:t>
      </w:r>
      <w:proofErr w:type="spellEnd"/>
      <w:r>
        <w:t>;</w:t>
      </w:r>
    </w:p>
    <w:p w14:paraId="0F73FBE6" w14:textId="77777777" w:rsidR="00D47575" w:rsidRDefault="00D47575" w:rsidP="00847270">
      <w:pPr>
        <w:pStyle w:val="20"/>
      </w:pPr>
      <w:bookmarkStart w:id="16" w:name="_Toc191470590"/>
      <w:proofErr w:type="spellStart"/>
      <w:r>
        <w:t>nwy_http_content_type_e</w:t>
      </w:r>
      <w:bookmarkEnd w:id="16"/>
      <w:proofErr w:type="spellEnd"/>
    </w:p>
    <w:p w14:paraId="6F936F02" w14:textId="77777777" w:rsidR="00D47575" w:rsidRDefault="00D47575" w:rsidP="00D47575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0616925F" w14:textId="77777777" w:rsidR="00D47575" w:rsidRDefault="00D47575" w:rsidP="00D47575">
      <w:pPr>
        <w:pStyle w:val="TerminalDisplay"/>
      </w:pPr>
      <w:r>
        <w:t>{</w:t>
      </w:r>
    </w:p>
    <w:p w14:paraId="2AF9F6B1" w14:textId="77777777" w:rsidR="00D47575" w:rsidRDefault="00D47575" w:rsidP="00D47575">
      <w:pPr>
        <w:pStyle w:val="TerminalDisplay"/>
      </w:pPr>
      <w:r>
        <w:t xml:space="preserve">    NWY_HTTP_CONTENT_TYPE_</w:t>
      </w:r>
      <w:proofErr w:type="gramStart"/>
      <w:r>
        <w:t>URLENCODE,/</w:t>
      </w:r>
      <w:proofErr w:type="gramEnd"/>
      <w:r>
        <w:t>/"Content-Type:application/x-www-form-urlencoded",</w:t>
      </w:r>
    </w:p>
    <w:p w14:paraId="5279B646" w14:textId="77777777" w:rsidR="00D47575" w:rsidRDefault="00D47575" w:rsidP="00D47575">
      <w:pPr>
        <w:pStyle w:val="TerminalDisplay"/>
      </w:pPr>
      <w:r>
        <w:t xml:space="preserve">    NWY_HTTP_CONTENT_TYPE_</w:t>
      </w:r>
      <w:proofErr w:type="gramStart"/>
      <w:r>
        <w:t>TEXT,/</w:t>
      </w:r>
      <w:proofErr w:type="gramEnd"/>
      <w:r>
        <w:t xml:space="preserve">/"Content-Type: application/text", </w:t>
      </w:r>
    </w:p>
    <w:p w14:paraId="22526A55" w14:textId="77777777" w:rsidR="00D47575" w:rsidRDefault="00D47575" w:rsidP="00D47575">
      <w:pPr>
        <w:pStyle w:val="TerminalDisplay"/>
      </w:pPr>
      <w:r>
        <w:t xml:space="preserve">    NWY_HTTP_CONTENT_TYPE_</w:t>
      </w:r>
      <w:proofErr w:type="gramStart"/>
      <w:r>
        <w:t>JSON,/</w:t>
      </w:r>
      <w:proofErr w:type="gramEnd"/>
      <w:r>
        <w:t>/"Content-Type: application/</w:t>
      </w:r>
      <w:proofErr w:type="spellStart"/>
      <w:r>
        <w:t>json</w:t>
      </w:r>
      <w:proofErr w:type="spellEnd"/>
      <w:r>
        <w:t>",</w:t>
      </w:r>
    </w:p>
    <w:p w14:paraId="4EC5FC9F" w14:textId="77777777" w:rsidR="00D47575" w:rsidRDefault="00D47575" w:rsidP="00D47575">
      <w:pPr>
        <w:pStyle w:val="TerminalDisplay"/>
      </w:pPr>
      <w:r>
        <w:t xml:space="preserve">    NWY_HTTP_CONTENT_TYPE_</w:t>
      </w:r>
      <w:proofErr w:type="gramStart"/>
      <w:r>
        <w:t>XML,/</w:t>
      </w:r>
      <w:proofErr w:type="gramEnd"/>
      <w:r>
        <w:t xml:space="preserve">/"Content-Type: application/xml", </w:t>
      </w:r>
    </w:p>
    <w:p w14:paraId="1C792D04" w14:textId="77777777" w:rsidR="00D47575" w:rsidRDefault="00D47575" w:rsidP="00D47575">
      <w:pPr>
        <w:pStyle w:val="TerminalDisplay"/>
      </w:pPr>
      <w:r>
        <w:t xml:space="preserve">    NWY_HTTP_CONTENT_TYPE_</w:t>
      </w:r>
      <w:proofErr w:type="gramStart"/>
      <w:r>
        <w:t>HTML,/</w:t>
      </w:r>
      <w:proofErr w:type="gramEnd"/>
      <w:r>
        <w:t>/"Content-Type: application/html",</w:t>
      </w:r>
    </w:p>
    <w:p w14:paraId="6FC0B057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_http_content_type_e</w:t>
      </w:r>
      <w:proofErr w:type="spellEnd"/>
      <w:r>
        <w:t>;</w:t>
      </w:r>
    </w:p>
    <w:p w14:paraId="4E39FB28" w14:textId="77777777" w:rsidR="00D47575" w:rsidRPr="00C76CB2" w:rsidRDefault="00D47575" w:rsidP="00C76CB2">
      <w:pPr>
        <w:pStyle w:val="20"/>
      </w:pPr>
      <w:bookmarkStart w:id="17" w:name="_Toc191470591"/>
      <w:proofErr w:type="spellStart"/>
      <w:r w:rsidRPr="00C76CB2">
        <w:t>nwy_http_param_t</w:t>
      </w:r>
      <w:bookmarkEnd w:id="17"/>
      <w:proofErr w:type="spellEnd"/>
    </w:p>
    <w:p w14:paraId="2165099F" w14:textId="77777777" w:rsidR="00D47575" w:rsidRDefault="00D47575" w:rsidP="00D47575">
      <w:pPr>
        <w:pStyle w:val="TerminalDisplay"/>
      </w:pPr>
      <w:r>
        <w:t xml:space="preserve">typedef </w:t>
      </w:r>
      <w:proofErr w:type="gramStart"/>
      <w:r>
        <w:t>struct{</w:t>
      </w:r>
      <w:proofErr w:type="gramEnd"/>
    </w:p>
    <w:p w14:paraId="3C2ED54E" w14:textId="77777777" w:rsidR="00D47575" w:rsidRDefault="00D47575" w:rsidP="00D47575">
      <w:pPr>
        <w:pStyle w:val="TerminalDisplay"/>
      </w:pPr>
      <w:r w:rsidRPr="00B6651B">
        <w:t xml:space="preserve">unsigned short </w:t>
      </w:r>
      <w:proofErr w:type="spellStart"/>
      <w:proofErr w:type="gramStart"/>
      <w:r w:rsidRPr="00B6651B">
        <w:t>cid</w:t>
      </w:r>
      <w:proofErr w:type="spellEnd"/>
      <w:r w:rsidRPr="00B6651B">
        <w:t>;</w:t>
      </w:r>
      <w:proofErr w:type="gramEnd"/>
    </w:p>
    <w:p w14:paraId="6BB9E22E" w14:textId="77777777" w:rsidR="00D47575" w:rsidRDefault="00D47575" w:rsidP="00D47575">
      <w:pPr>
        <w:pStyle w:val="TerminalDisplay"/>
      </w:pPr>
      <w:r>
        <w:t xml:space="preserve">    int </w:t>
      </w:r>
      <w:proofErr w:type="spellStart"/>
      <w:r>
        <w:t>timeout_</w:t>
      </w:r>
      <w:proofErr w:type="gramStart"/>
      <w:r>
        <w:t>s</w:t>
      </w:r>
      <w:proofErr w:type="spellEnd"/>
      <w:r>
        <w:t>;</w:t>
      </w:r>
      <w:proofErr w:type="gramEnd"/>
    </w:p>
    <w:p w14:paraId="5526FE8A" w14:textId="77777777" w:rsidR="00D47575" w:rsidRDefault="00D47575" w:rsidP="00D47575">
      <w:pPr>
        <w:pStyle w:val="TerminalDisplay"/>
      </w:pPr>
      <w:r>
        <w:t xml:space="preserve">    char *</w:t>
      </w:r>
      <w:proofErr w:type="gramStart"/>
      <w:r>
        <w:t>host;</w:t>
      </w:r>
      <w:proofErr w:type="gramEnd"/>
    </w:p>
    <w:p w14:paraId="53FFC97A" w14:textId="77777777" w:rsidR="00D47575" w:rsidRDefault="00D47575" w:rsidP="00D47575">
      <w:pPr>
        <w:pStyle w:val="TerminalDisplay"/>
      </w:pPr>
      <w:r>
        <w:t xml:space="preserve">    int </w:t>
      </w:r>
      <w:proofErr w:type="gramStart"/>
      <w:r>
        <w:t>port;</w:t>
      </w:r>
      <w:proofErr w:type="gramEnd"/>
    </w:p>
    <w:p w14:paraId="16E122E4" w14:textId="77777777" w:rsidR="00D47575" w:rsidRDefault="00D47575" w:rsidP="00D47575">
      <w:pPr>
        <w:pStyle w:val="TerminalDisplay"/>
      </w:pPr>
      <w:r>
        <w:t xml:space="preserve">    </w:t>
      </w:r>
      <w:proofErr w:type="spellStart"/>
      <w:r>
        <w:t>nwy_http_resultcb</w:t>
      </w:r>
      <w:proofErr w:type="spellEnd"/>
      <w:r>
        <w:t xml:space="preserve"> </w:t>
      </w:r>
      <w:proofErr w:type="spellStart"/>
      <w:r>
        <w:t>cb</w:t>
      </w:r>
      <w:proofErr w:type="spellEnd"/>
      <w:r>
        <w:t>;//callback function</w:t>
      </w:r>
    </w:p>
    <w:p w14:paraId="560448F0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_http_param_t</w:t>
      </w:r>
      <w:proofErr w:type="spellEnd"/>
      <w:r>
        <w:t>;</w:t>
      </w:r>
    </w:p>
    <w:p w14:paraId="7D6EFD4B" w14:textId="77777777" w:rsidR="00D47575" w:rsidRDefault="00D47575" w:rsidP="008842B1">
      <w:pPr>
        <w:pStyle w:val="20"/>
      </w:pPr>
      <w:bookmarkStart w:id="18" w:name="_Toc191470592"/>
      <w:proofErr w:type="spellStart"/>
      <w:r>
        <w:lastRenderedPageBreak/>
        <w:t>http_request_param_t</w:t>
      </w:r>
      <w:bookmarkEnd w:id="18"/>
      <w:proofErr w:type="spellEnd"/>
    </w:p>
    <w:p w14:paraId="25F82BD8" w14:textId="77777777" w:rsidR="00D47575" w:rsidRDefault="00D47575" w:rsidP="00D47575">
      <w:pPr>
        <w:pStyle w:val="TerminalDisplay"/>
      </w:pPr>
      <w:r>
        <w:t>typedef struct</w:t>
      </w:r>
    </w:p>
    <w:p w14:paraId="3CB6D237" w14:textId="77777777" w:rsidR="00D47575" w:rsidRDefault="00D47575" w:rsidP="00D47575">
      <w:pPr>
        <w:pStyle w:val="TerminalDisplay"/>
      </w:pPr>
      <w:r>
        <w:t>{</w:t>
      </w:r>
    </w:p>
    <w:p w14:paraId="4CAB4C2A" w14:textId="77777777" w:rsidR="00D47575" w:rsidRDefault="00D47575" w:rsidP="00D47575">
      <w:pPr>
        <w:pStyle w:val="TerminalDisplay"/>
      </w:pPr>
      <w:r>
        <w:t xml:space="preserve">    unsigned int </w:t>
      </w:r>
      <w:proofErr w:type="gramStart"/>
      <w:r>
        <w:t>keepalive;</w:t>
      </w:r>
      <w:proofErr w:type="gramEnd"/>
    </w:p>
    <w:p w14:paraId="6295CC56" w14:textId="77777777" w:rsidR="00D47575" w:rsidRDefault="00D47575" w:rsidP="00D47575">
      <w:pPr>
        <w:pStyle w:val="TerminalDisplay"/>
      </w:pPr>
      <w:r>
        <w:t xml:space="preserve">    </w:t>
      </w:r>
      <w:proofErr w:type="spellStart"/>
      <w:r>
        <w:t>nwy_http_content_type_e</w:t>
      </w:r>
      <w:proofErr w:type="spellEnd"/>
      <w:r>
        <w:t xml:space="preserve"> </w:t>
      </w:r>
      <w:proofErr w:type="gramStart"/>
      <w:r>
        <w:t>type;</w:t>
      </w:r>
      <w:proofErr w:type="gramEnd"/>
    </w:p>
    <w:p w14:paraId="27CCDA5B" w14:textId="77777777" w:rsidR="00D47575" w:rsidRDefault="00D47575" w:rsidP="00D47575">
      <w:pPr>
        <w:pStyle w:val="TerminalDisplay"/>
      </w:pPr>
      <w:r>
        <w:t xml:space="preserve">    const char* </w:t>
      </w:r>
      <w:proofErr w:type="gramStart"/>
      <w:r>
        <w:t>data;</w:t>
      </w:r>
      <w:proofErr w:type="gramEnd"/>
    </w:p>
    <w:p w14:paraId="78E1AA19" w14:textId="77777777" w:rsidR="00D47575" w:rsidRDefault="00D47575" w:rsidP="00D47575">
      <w:pPr>
        <w:pStyle w:val="TerminalDisplay"/>
      </w:pPr>
      <w:r>
        <w:t xml:space="preserve"> 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04478782" w14:textId="77777777" w:rsidR="00D47575" w:rsidRDefault="00D47575" w:rsidP="00D47575">
      <w:pPr>
        <w:pStyle w:val="TerminalDisplay"/>
      </w:pPr>
      <w:r>
        <w:t xml:space="preserve">    char * </w:t>
      </w:r>
      <w:proofErr w:type="spellStart"/>
      <w:r>
        <w:t>uri</w:t>
      </w:r>
      <w:proofErr w:type="spellEnd"/>
      <w:r>
        <w:t>;//</w:t>
      </w:r>
      <w:r w:rsidRPr="00DE5AFE">
        <w:t xml:space="preserve"> </w:t>
      </w:r>
      <w:r w:rsidRPr="00632DA1">
        <w:t>资源标识符，资源路径以反斜杠</w:t>
      </w:r>
      <w:r w:rsidRPr="00632DA1">
        <w:t>“/”</w:t>
      </w:r>
      <w:r w:rsidRPr="00632DA1">
        <w:t>开头，例如：</w:t>
      </w:r>
      <w:r w:rsidRPr="00632DA1">
        <w:t>“/boot/test.txt”</w:t>
      </w:r>
    </w:p>
    <w:p w14:paraId="4726349B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http</w:t>
      </w:r>
      <w:proofErr w:type="gramEnd"/>
      <w:r>
        <w:t>_request_param_t</w:t>
      </w:r>
      <w:proofErr w:type="spellEnd"/>
      <w:r>
        <w:t>;</w:t>
      </w:r>
    </w:p>
    <w:p w14:paraId="1FBD08DC" w14:textId="77777777" w:rsidR="00D47575" w:rsidRDefault="00D47575" w:rsidP="008842B1">
      <w:pPr>
        <w:pStyle w:val="20"/>
      </w:pPr>
      <w:bookmarkStart w:id="19" w:name="_Toc191470593"/>
      <w:proofErr w:type="spellStart"/>
      <w:r>
        <w:t>http_get_param_t</w:t>
      </w:r>
      <w:bookmarkEnd w:id="19"/>
      <w:proofErr w:type="spellEnd"/>
    </w:p>
    <w:p w14:paraId="32099EA3" w14:textId="77777777" w:rsidR="00D47575" w:rsidRDefault="00D47575" w:rsidP="00D47575">
      <w:pPr>
        <w:pStyle w:val="TerminalDisplay"/>
      </w:pPr>
      <w:r>
        <w:t>typedef struct</w:t>
      </w:r>
    </w:p>
    <w:p w14:paraId="3617AE54" w14:textId="77777777" w:rsidR="00D47575" w:rsidRDefault="00D47575" w:rsidP="00D47575">
      <w:pPr>
        <w:pStyle w:val="TerminalDisplay"/>
      </w:pPr>
      <w:r>
        <w:t>{</w:t>
      </w:r>
    </w:p>
    <w:p w14:paraId="4587A18F" w14:textId="77777777" w:rsidR="00D47575" w:rsidRDefault="00D47575" w:rsidP="00D47575">
      <w:pPr>
        <w:pStyle w:val="TerminalDisplay"/>
      </w:pPr>
      <w:r>
        <w:t xml:space="preserve">    unsigned </w:t>
      </w:r>
      <w:proofErr w:type="gramStart"/>
      <w:r>
        <w:t>char</w:t>
      </w:r>
      <w:proofErr w:type="gramEnd"/>
      <w:r>
        <w:t xml:space="preserve"> </w:t>
      </w:r>
      <w:proofErr w:type="gramStart"/>
      <w:r>
        <w:t>keepalive;</w:t>
      </w:r>
      <w:proofErr w:type="gramEnd"/>
    </w:p>
    <w:p w14:paraId="7F4DCB01" w14:textId="77777777" w:rsidR="00D47575" w:rsidRDefault="00D47575" w:rsidP="00D47575">
      <w:pPr>
        <w:pStyle w:val="TerminalDisplay"/>
      </w:pPr>
      <w:r>
        <w:t xml:space="preserve">    int </w:t>
      </w:r>
      <w:proofErr w:type="gramStart"/>
      <w:r>
        <w:t>offset;</w:t>
      </w:r>
      <w:proofErr w:type="gramEnd"/>
    </w:p>
    <w:p w14:paraId="6671E052" w14:textId="77777777" w:rsidR="00D47575" w:rsidRDefault="00D47575" w:rsidP="00D47575">
      <w:pPr>
        <w:pStyle w:val="TerminalDisplay"/>
      </w:pPr>
      <w:r>
        <w:t xml:space="preserve"> 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9B7867A" w14:textId="77777777" w:rsidR="00D47575" w:rsidRDefault="00D47575" w:rsidP="00D47575">
      <w:pPr>
        <w:pStyle w:val="TerminalDisplay"/>
      </w:pPr>
      <w:r>
        <w:t xml:space="preserve">    char * </w:t>
      </w:r>
      <w:proofErr w:type="spellStart"/>
      <w:r>
        <w:t>uri</w:t>
      </w:r>
      <w:proofErr w:type="spellEnd"/>
      <w:r>
        <w:t>;</w:t>
      </w:r>
      <w:r w:rsidRPr="00B81D48">
        <w:t xml:space="preserve"> </w:t>
      </w:r>
      <w:r w:rsidRPr="00632DA1">
        <w:t>资源标识符，资源路径以反斜杠</w:t>
      </w:r>
      <w:r w:rsidRPr="00632DA1">
        <w:t>“/”</w:t>
      </w:r>
      <w:r w:rsidRPr="00632DA1">
        <w:t>开头，例如：</w:t>
      </w:r>
      <w:r w:rsidRPr="00632DA1">
        <w:t>“/boot/test.txt”</w:t>
      </w:r>
    </w:p>
    <w:p w14:paraId="50AEC43F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http</w:t>
      </w:r>
      <w:proofErr w:type="gramEnd"/>
      <w:r>
        <w:t>_get_param_t</w:t>
      </w:r>
      <w:proofErr w:type="spellEnd"/>
      <w:r>
        <w:t>;</w:t>
      </w:r>
    </w:p>
    <w:p w14:paraId="5BAB7B21" w14:textId="77777777" w:rsidR="00D47575" w:rsidRDefault="00D47575" w:rsidP="008842B1">
      <w:pPr>
        <w:pStyle w:val="20"/>
      </w:pPr>
      <w:bookmarkStart w:id="20" w:name="_Toc191470594"/>
      <w:proofErr w:type="spellStart"/>
      <w:r>
        <w:t>http_head_param_t</w:t>
      </w:r>
      <w:bookmarkEnd w:id="20"/>
      <w:proofErr w:type="spellEnd"/>
    </w:p>
    <w:p w14:paraId="5C9F7D73" w14:textId="77777777" w:rsidR="00D47575" w:rsidRDefault="00D47575" w:rsidP="00D47575">
      <w:pPr>
        <w:pStyle w:val="TerminalDisplay"/>
      </w:pPr>
      <w:r>
        <w:t>typedef struct</w:t>
      </w:r>
    </w:p>
    <w:p w14:paraId="6D9C8429" w14:textId="77777777" w:rsidR="00D47575" w:rsidRDefault="00D47575" w:rsidP="00D47575">
      <w:pPr>
        <w:pStyle w:val="TerminalDisplay"/>
      </w:pPr>
      <w:r>
        <w:t>{</w:t>
      </w:r>
    </w:p>
    <w:p w14:paraId="2886FB80" w14:textId="77777777" w:rsidR="00D47575" w:rsidRDefault="00D47575" w:rsidP="00D47575">
      <w:pPr>
        <w:pStyle w:val="TerminalDisplay"/>
      </w:pPr>
      <w:r>
        <w:t xml:space="preserve">    unsigned </w:t>
      </w:r>
      <w:proofErr w:type="gramStart"/>
      <w:r>
        <w:t>char</w:t>
      </w:r>
      <w:proofErr w:type="gramEnd"/>
      <w:r>
        <w:t xml:space="preserve"> </w:t>
      </w:r>
      <w:proofErr w:type="gramStart"/>
      <w:r>
        <w:t>keepalive;</w:t>
      </w:r>
      <w:proofErr w:type="gramEnd"/>
    </w:p>
    <w:p w14:paraId="5D6B38D6" w14:textId="77777777" w:rsidR="00D47575" w:rsidRDefault="00D47575" w:rsidP="00D47575">
      <w:pPr>
        <w:pStyle w:val="TerminalDisplay"/>
      </w:pPr>
      <w:r>
        <w:t xml:space="preserve">    char * </w:t>
      </w:r>
      <w:proofErr w:type="spellStart"/>
      <w:r>
        <w:t>uri</w:t>
      </w:r>
      <w:proofErr w:type="spellEnd"/>
      <w:r>
        <w:t>;</w:t>
      </w:r>
      <w:r w:rsidRPr="00B81D48">
        <w:t xml:space="preserve"> </w:t>
      </w:r>
      <w:r w:rsidRPr="00632DA1">
        <w:t>资源标识符，资源路径以反斜杠</w:t>
      </w:r>
      <w:r w:rsidRPr="00632DA1">
        <w:t>“/”</w:t>
      </w:r>
      <w:r w:rsidRPr="00632DA1">
        <w:t>开头，例如：</w:t>
      </w:r>
      <w:r w:rsidRPr="00632DA1">
        <w:t>“/boot/test.txt”</w:t>
      </w:r>
    </w:p>
    <w:p w14:paraId="757053B0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http</w:t>
      </w:r>
      <w:proofErr w:type="gramEnd"/>
      <w:r>
        <w:t>_head_param_t</w:t>
      </w:r>
      <w:proofErr w:type="spellEnd"/>
      <w:r>
        <w:t>;</w:t>
      </w:r>
    </w:p>
    <w:p w14:paraId="714780FE" w14:textId="77777777" w:rsidR="00D47575" w:rsidRDefault="00D47575" w:rsidP="008842B1">
      <w:pPr>
        <w:pStyle w:val="20"/>
      </w:pPr>
      <w:bookmarkStart w:id="21" w:name="_Toc191470595"/>
      <w:proofErr w:type="spellStart"/>
      <w:r>
        <w:t>http_put_param_t</w:t>
      </w:r>
      <w:bookmarkEnd w:id="21"/>
      <w:proofErr w:type="spellEnd"/>
    </w:p>
    <w:p w14:paraId="5F2C8C6E" w14:textId="77777777" w:rsidR="00D47575" w:rsidRDefault="00D47575" w:rsidP="00D47575">
      <w:pPr>
        <w:pStyle w:val="TerminalDisplay"/>
      </w:pPr>
      <w:r>
        <w:t xml:space="preserve">typedef </w:t>
      </w:r>
      <w:proofErr w:type="spellStart"/>
      <w:r>
        <w:t>http_request_param_t</w:t>
      </w:r>
      <w:proofErr w:type="spellEnd"/>
      <w:r>
        <w:t xml:space="preserve"> </w:t>
      </w:r>
      <w:proofErr w:type="spellStart"/>
      <w:r>
        <w:t>http_put_param_</w:t>
      </w:r>
      <w:proofErr w:type="gramStart"/>
      <w:r>
        <w:t>t</w:t>
      </w:r>
      <w:proofErr w:type="spellEnd"/>
      <w:r>
        <w:t>;</w:t>
      </w:r>
      <w:proofErr w:type="gramEnd"/>
    </w:p>
    <w:p w14:paraId="4B14310D" w14:textId="77777777" w:rsidR="00D47575" w:rsidRDefault="00D47575" w:rsidP="008842B1">
      <w:pPr>
        <w:pStyle w:val="20"/>
      </w:pPr>
      <w:bookmarkStart w:id="22" w:name="_Toc191470596"/>
      <w:proofErr w:type="spellStart"/>
      <w:r>
        <w:t>http_post_param_t</w:t>
      </w:r>
      <w:bookmarkEnd w:id="22"/>
      <w:proofErr w:type="spellEnd"/>
    </w:p>
    <w:p w14:paraId="60AA9870" w14:textId="77777777" w:rsidR="00D47575" w:rsidRDefault="00D47575" w:rsidP="00D47575">
      <w:pPr>
        <w:pStyle w:val="TerminalDisplay"/>
      </w:pPr>
      <w:r>
        <w:t xml:space="preserve">typedef </w:t>
      </w:r>
      <w:proofErr w:type="spellStart"/>
      <w:r>
        <w:t>http_request_param_t</w:t>
      </w:r>
      <w:proofErr w:type="spellEnd"/>
      <w:r>
        <w:t xml:space="preserve"> </w:t>
      </w:r>
      <w:proofErr w:type="spellStart"/>
      <w:r>
        <w:t>http_post_param_</w:t>
      </w:r>
      <w:proofErr w:type="gramStart"/>
      <w:r>
        <w:t>t</w:t>
      </w:r>
      <w:proofErr w:type="spellEnd"/>
      <w:r>
        <w:t>;</w:t>
      </w:r>
      <w:proofErr w:type="gramEnd"/>
    </w:p>
    <w:p w14:paraId="0BA6DCEE" w14:textId="77777777" w:rsidR="00D47575" w:rsidRDefault="00D47575" w:rsidP="00B51DD6">
      <w:pPr>
        <w:pStyle w:val="20"/>
      </w:pPr>
      <w:bookmarkStart w:id="23" w:name="_Toc191470597"/>
      <w:r>
        <w:rPr>
          <w:lang w:eastAsia="zh-CN"/>
        </w:rPr>
        <w:t>回</w:t>
      </w:r>
      <w:proofErr w:type="gramStart"/>
      <w:r>
        <w:rPr>
          <w:lang w:eastAsia="zh-CN"/>
        </w:rPr>
        <w:t>调函数</w:t>
      </w:r>
      <w:proofErr w:type="gramEnd"/>
      <w:r>
        <w:rPr>
          <w:lang w:eastAsia="zh-CN"/>
        </w:rPr>
        <w:t>定义</w:t>
      </w:r>
      <w:bookmarkEnd w:id="23"/>
    </w:p>
    <w:p w14:paraId="1B763A94" w14:textId="77777777" w:rsidR="00D47575" w:rsidRDefault="00D47575" w:rsidP="00D47575">
      <w:pPr>
        <w:pStyle w:val="TerminalDisplay"/>
      </w:pPr>
      <w:r>
        <w:t xml:space="preserve">typedef </w:t>
      </w:r>
      <w:proofErr w:type="gramStart"/>
      <w:r>
        <w:t>struct{</w:t>
      </w:r>
      <w:proofErr w:type="gramEnd"/>
    </w:p>
    <w:p w14:paraId="21B20860" w14:textId="77777777" w:rsidR="00D47575" w:rsidRDefault="00D47575" w:rsidP="00D47575">
      <w:pPr>
        <w:pStyle w:val="TerminalDisplay"/>
      </w:pPr>
      <w:r>
        <w:t xml:space="preserve">unsigned short </w:t>
      </w:r>
      <w:proofErr w:type="spellStart"/>
      <w:r>
        <w:t>cid</w:t>
      </w:r>
      <w:proofErr w:type="spellEnd"/>
      <w:r>
        <w:t>;//</w:t>
      </w:r>
      <w:r>
        <w:t>数据通道</w:t>
      </w:r>
    </w:p>
    <w:p w14:paraId="45F7FEBA" w14:textId="77777777" w:rsidR="00D47575" w:rsidRPr="007D2E49" w:rsidRDefault="00D47575" w:rsidP="00D47575">
      <w:pPr>
        <w:pStyle w:val="TerminalDisplay"/>
      </w:pPr>
      <w:r>
        <w:t xml:space="preserve">  </w:t>
      </w:r>
      <w:proofErr w:type="spellStart"/>
      <w:r>
        <w:t>nwy_http_handle_t</w:t>
      </w:r>
      <w:proofErr w:type="spellEnd"/>
      <w:r>
        <w:t xml:space="preserve"> </w:t>
      </w:r>
      <w:proofErr w:type="spellStart"/>
      <w:r>
        <w:t>http_handle</w:t>
      </w:r>
      <w:proofErr w:type="spellEnd"/>
      <w:r>
        <w:t>;</w:t>
      </w:r>
      <w:r w:rsidRPr="00F169FF">
        <w:t xml:space="preserve"> </w:t>
      </w:r>
      <w:r>
        <w:t>//http</w:t>
      </w:r>
      <w:r>
        <w:t>客户端句柄</w:t>
      </w:r>
    </w:p>
    <w:p w14:paraId="55F3F3B8" w14:textId="77777777" w:rsidR="00D47575" w:rsidRDefault="00D47575" w:rsidP="00D47575">
      <w:pPr>
        <w:pStyle w:val="TerminalDisplay"/>
      </w:pPr>
      <w:r>
        <w:t xml:space="preserve">  unsigned int event; /*</w:t>
      </w:r>
      <w:r>
        <w:t>事件</w:t>
      </w:r>
      <w:r>
        <w:t>id */</w:t>
      </w:r>
    </w:p>
    <w:p w14:paraId="0AD9C4FF" w14:textId="77777777" w:rsidR="00D47575" w:rsidRDefault="00D47575" w:rsidP="00D47575">
      <w:pPr>
        <w:pStyle w:val="TerminalDisplay"/>
      </w:pPr>
      <w:r>
        <w:t xml:space="preserve">  unsigned int </w:t>
      </w:r>
      <w:proofErr w:type="spellStart"/>
      <w:r>
        <w:t>data_len</w:t>
      </w:r>
      <w:proofErr w:type="spellEnd"/>
      <w:r>
        <w:t>; /*</w:t>
      </w:r>
      <w:r>
        <w:t>获取接收的数据长度</w:t>
      </w:r>
      <w:r>
        <w:t xml:space="preserve"> */</w:t>
      </w:r>
    </w:p>
    <w:p w14:paraId="5F67145F" w14:textId="77777777" w:rsidR="00D47575" w:rsidRDefault="00D47575" w:rsidP="00D47575">
      <w:pPr>
        <w:pStyle w:val="TerminalDisplay"/>
      </w:pPr>
      <w:r>
        <w:t xml:space="preserve">  char* data;  /* </w:t>
      </w:r>
      <w:r>
        <w:t>获取的数据内容</w:t>
      </w:r>
      <w:r>
        <w:t>*/</w:t>
      </w:r>
    </w:p>
    <w:p w14:paraId="10856106" w14:textId="77777777" w:rsidR="00D47575" w:rsidRDefault="00D47575" w:rsidP="00D47575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_http_result_t</w:t>
      </w:r>
      <w:proofErr w:type="spellEnd"/>
      <w:r>
        <w:t>;</w:t>
      </w:r>
    </w:p>
    <w:p w14:paraId="67E7D4DB" w14:textId="77777777" w:rsidR="00D47575" w:rsidRDefault="00D47575" w:rsidP="00D47575">
      <w:pPr>
        <w:pStyle w:val="TerminalDisplay"/>
      </w:pPr>
      <w:r>
        <w:t>typedef void (*</w:t>
      </w:r>
      <w:proofErr w:type="spellStart"/>
      <w:r>
        <w:t>nwy_http_</w:t>
      </w:r>
      <w:proofErr w:type="gramStart"/>
      <w:r>
        <w:t>resultcb</w:t>
      </w:r>
      <w:proofErr w:type="spellEnd"/>
      <w:r>
        <w:t>)(</w:t>
      </w:r>
      <w:proofErr w:type="spellStart"/>
      <w:proofErr w:type="gramEnd"/>
      <w:r>
        <w:t>nwy_http_result_t</w:t>
      </w:r>
      <w:proofErr w:type="spellEnd"/>
      <w:r>
        <w:t xml:space="preserve"> *event); </w:t>
      </w:r>
    </w:p>
    <w:p w14:paraId="43DDBFCF" w14:textId="77777777" w:rsidR="00D47575" w:rsidRDefault="00D47575">
      <w:pPr>
        <w:pStyle w:val="1"/>
      </w:pPr>
      <w:bookmarkStart w:id="24" w:name="_Toc191470598"/>
      <w:bookmarkEnd w:id="8"/>
      <w:r>
        <w:lastRenderedPageBreak/>
        <w:t>函数</w:t>
      </w:r>
      <w:bookmarkEnd w:id="24"/>
    </w:p>
    <w:bookmarkEnd w:id="9"/>
    <w:bookmarkEnd w:id="10"/>
    <w:bookmarkEnd w:id="11"/>
    <w:bookmarkEnd w:id="12"/>
    <w:p w14:paraId="320F4299" w14:textId="37F008D4" w:rsidR="000E3DD2" w:rsidRDefault="000E3DD2" w:rsidP="000E3DD2">
      <w:pPr>
        <w:pStyle w:val="afc"/>
        <w:wordWrap w:val="0"/>
      </w:pPr>
      <w:r>
        <w:t>本</w:t>
      </w:r>
      <w:r w:rsidR="00D47575">
        <w:rPr>
          <w:rFonts w:hint="eastAsia"/>
        </w:rPr>
        <w:t>章节</w:t>
      </w:r>
      <w:r>
        <w:t>提供</w:t>
      </w:r>
      <w:r w:rsidR="00D47575">
        <w:rPr>
          <w:rFonts w:hint="eastAsia"/>
        </w:rPr>
        <w:t>HTTP</w:t>
      </w:r>
      <w:r>
        <w:t>相关的操作接口。</w:t>
      </w:r>
    </w:p>
    <w:p w14:paraId="0E7AB583" w14:textId="31A1C2DE" w:rsidR="000E3DD2" w:rsidRDefault="000E3DD2" w:rsidP="000E3DD2">
      <w:pPr>
        <w:pStyle w:val="afc"/>
        <w:wordWrap w:val="0"/>
      </w:pPr>
      <w:r>
        <w:t>此接口函数定义位于</w:t>
      </w:r>
      <w:r>
        <w:t>nwy_http_api.h</w:t>
      </w:r>
      <w:r>
        <w:t>，用于进行设备相关操作。</w:t>
      </w:r>
    </w:p>
    <w:p w14:paraId="654F6E85" w14:textId="77777777" w:rsidR="00301D86" w:rsidRDefault="00362873" w:rsidP="00A03891">
      <w:pPr>
        <w:pStyle w:val="20"/>
      </w:pPr>
      <w:proofErr w:type="spellStart"/>
      <w:r>
        <w:t>nwy_http</w:t>
      </w:r>
      <w:r w:rsidR="00301D86">
        <w:t>_setup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301D86" w14:paraId="3D7F130C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34FDE87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178" w:type="dxa"/>
          </w:tcPr>
          <w:p w14:paraId="1A189E56" w14:textId="77777777" w:rsidR="00301D86" w:rsidRPr="005E7F7D" w:rsidRDefault="00362873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</w:t>
            </w:r>
            <w:proofErr w:type="gramStart"/>
            <w:r>
              <w:t>t</w:t>
            </w:r>
            <w:proofErr w:type="spellEnd"/>
            <w:r>
              <w:t xml:space="preserve">  </w:t>
            </w:r>
            <w:proofErr w:type="spellStart"/>
            <w:r w:rsidR="00C1559E">
              <w:t>nwy</w:t>
            </w:r>
            <w:proofErr w:type="gramEnd"/>
            <w:r w:rsidR="00C1559E">
              <w:t>_http</w:t>
            </w:r>
            <w:r w:rsidR="00301D86">
              <w:t>_setup</w:t>
            </w:r>
            <w:proofErr w:type="spellEnd"/>
            <w:r w:rsidR="00301D86">
              <w:t>(</w:t>
            </w:r>
            <w:proofErr w:type="spellStart"/>
            <w:r w:rsidR="005E7F7D">
              <w:t>nwy_http_param_t</w:t>
            </w:r>
            <w:proofErr w:type="spellEnd"/>
            <w:r w:rsidR="005E7F7D">
              <w:t xml:space="preserve"> </w:t>
            </w:r>
            <w:proofErr w:type="spellStart"/>
            <w:r w:rsidR="005E7F7D">
              <w:t>http_param</w:t>
            </w:r>
            <w:proofErr w:type="spellEnd"/>
            <w:r>
              <w:t xml:space="preserve">, </w:t>
            </w:r>
            <w:proofErr w:type="spellStart"/>
            <w:r>
              <w:t>nwy</w:t>
            </w:r>
            <w:r w:rsidR="00301D86">
              <w:t>_ssl_conf_t</w:t>
            </w:r>
            <w:proofErr w:type="spellEnd"/>
            <w:r w:rsidR="00301D86">
              <w:t xml:space="preserve"> *</w:t>
            </w:r>
            <w:proofErr w:type="spellStart"/>
            <w:r w:rsidR="00301D86">
              <w:t>ssl_cfg</w:t>
            </w:r>
            <w:proofErr w:type="spellEnd"/>
            <w:r w:rsidR="00301D86">
              <w:t>)</w:t>
            </w:r>
          </w:p>
        </w:tc>
      </w:tr>
      <w:tr w:rsidR="00301D86" w14:paraId="0195479F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F0A89FA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178" w:type="dxa"/>
          </w:tcPr>
          <w:p w14:paraId="625C14C2" w14:textId="77777777" w:rsidR="00301D86" w:rsidRDefault="00301D86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建立</w:t>
            </w:r>
            <w:r w:rsidR="00B05CC5">
              <w:t>http/</w:t>
            </w:r>
            <w:proofErr w:type="spellStart"/>
            <w:r w:rsidR="00B05CC5">
              <w:t>ssl</w:t>
            </w:r>
            <w:proofErr w:type="spellEnd"/>
            <w:r w:rsidR="00B05CC5">
              <w:t xml:space="preserve"> http</w:t>
            </w:r>
            <w:r w:rsidR="00AC072B">
              <w:t>链路</w:t>
            </w:r>
          </w:p>
        </w:tc>
      </w:tr>
      <w:tr w:rsidR="00301D86" w14:paraId="32887935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6E95CE0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178" w:type="dxa"/>
          </w:tcPr>
          <w:p w14:paraId="519CED78" w14:textId="77777777" w:rsidR="00DB03FC" w:rsidRDefault="00DB03F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 w:rsidR="00362873">
              <w:t xml:space="preserve"> </w:t>
            </w:r>
            <w:r>
              <w:t>handle</w:t>
            </w:r>
            <w:r w:rsidR="00B05CC5">
              <w:t>：</w:t>
            </w:r>
            <w:r w:rsidR="00B05CC5">
              <w:t>http/</w:t>
            </w:r>
            <w:proofErr w:type="spellStart"/>
            <w:r w:rsidR="00B05CC5">
              <w:t>ssl</w:t>
            </w:r>
            <w:proofErr w:type="spellEnd"/>
            <w:r w:rsidR="00B05CC5">
              <w:t xml:space="preserve"> http</w:t>
            </w:r>
            <w:r w:rsidR="00362873">
              <w:t>客户端句柄</w:t>
            </w:r>
          </w:p>
          <w:p w14:paraId="0C4EEFB6" w14:textId="77777777" w:rsidR="005E7F7D" w:rsidRDefault="005E7F7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http_param</w:t>
            </w:r>
            <w:proofErr w:type="spellEnd"/>
            <w:r>
              <w:t>：</w:t>
            </w:r>
          </w:p>
          <w:p w14:paraId="4B4EC7CC" w14:textId="77777777" w:rsidR="00CA5F8B" w:rsidRPr="00CA5F8B" w:rsidRDefault="00CA5F8B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cid</w:t>
            </w:r>
            <w:proofErr w:type="spellEnd"/>
            <w:r>
              <w:t>通道范围</w:t>
            </w:r>
            <w:r>
              <w:t>1-7</w:t>
            </w:r>
            <w:r>
              <w:t>，一个通道可</w:t>
            </w:r>
            <w:r w:rsidR="00037CE8">
              <w:t>支持</w:t>
            </w:r>
            <w:r w:rsidR="000D57CF">
              <w:t>3</w:t>
            </w:r>
            <w:r w:rsidR="000D57CF">
              <w:t>个</w:t>
            </w:r>
            <w:r>
              <w:t xml:space="preserve">http </w:t>
            </w:r>
            <w:r>
              <w:t>客户端</w:t>
            </w:r>
          </w:p>
          <w:p w14:paraId="2853BD2B" w14:textId="77777777" w:rsidR="00301D86" w:rsidRDefault="00EF6398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*</w:t>
            </w:r>
            <w:proofErr w:type="spellStart"/>
            <w:r>
              <w:t>url</w:t>
            </w:r>
            <w:proofErr w:type="spellEnd"/>
            <w:r>
              <w:t>：资源所在路径</w:t>
            </w:r>
          </w:p>
          <w:p w14:paraId="2F8CEF37" w14:textId="77777777" w:rsidR="00301D86" w:rsidRDefault="00301D86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port, </w:t>
            </w:r>
            <w:r>
              <w:t>目标端口号</w:t>
            </w:r>
          </w:p>
          <w:p w14:paraId="4CC1ED97" w14:textId="77777777" w:rsidR="00301D86" w:rsidRDefault="00362873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nwy_http_resultcb</w:t>
            </w:r>
            <w:proofErr w:type="spellEnd"/>
            <w:r w:rsidR="00301D86">
              <w:t xml:space="preserve"> </w:t>
            </w:r>
            <w:proofErr w:type="spellStart"/>
            <w:r w:rsidR="00301D86">
              <w:t>cb</w:t>
            </w:r>
            <w:proofErr w:type="spellEnd"/>
            <w:r w:rsidR="00301D86">
              <w:t xml:space="preserve"> </w:t>
            </w:r>
            <w:r w:rsidR="005E7F7D">
              <w:t>事件通知回调函数</w:t>
            </w:r>
          </w:p>
          <w:p w14:paraId="46C4A72D" w14:textId="77777777" w:rsidR="005E7F7D" w:rsidRDefault="005E7F7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Pr="00ED525E">
              <w:t xml:space="preserve"> timeout</w:t>
            </w:r>
            <w:r>
              <w:t>设置</w:t>
            </w:r>
            <w:r>
              <w:t>http</w:t>
            </w:r>
            <w:r>
              <w:t>连接超时时间，单位</w:t>
            </w:r>
            <w:proofErr w:type="gramStart"/>
            <w:r>
              <w:t>秒</w:t>
            </w:r>
            <w:proofErr w:type="gramEnd"/>
          </w:p>
          <w:p w14:paraId="014E43B7" w14:textId="77777777" w:rsidR="00DB03FC" w:rsidRDefault="00301D86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nwy_app_ssl_conf_t</w:t>
            </w:r>
            <w:proofErr w:type="spellEnd"/>
            <w:r>
              <w:t xml:space="preserve"> *</w:t>
            </w:r>
            <w:proofErr w:type="spellStart"/>
            <w:r>
              <w:t>ssl_cfg</w:t>
            </w:r>
            <w:proofErr w:type="spellEnd"/>
            <w:r>
              <w:t xml:space="preserve"> SSL</w:t>
            </w:r>
            <w:r>
              <w:t>配置信息具体定义见</w:t>
            </w:r>
            <w:proofErr w:type="spellStart"/>
            <w:r>
              <w:t>nwy_</w:t>
            </w:r>
            <w:r w:rsidR="00362873">
              <w:t>ssl_config</w:t>
            </w:r>
            <w:r>
              <w:t>.h</w:t>
            </w:r>
            <w:r w:rsidR="00362873">
              <w:t>,NULL</w:t>
            </w:r>
            <w:proofErr w:type="spellEnd"/>
            <w:r w:rsidR="00362873">
              <w:t xml:space="preserve"> </w:t>
            </w:r>
            <w:r w:rsidR="00362873">
              <w:t>表示</w:t>
            </w:r>
            <w:r w:rsidR="00B955D0">
              <w:t>http,</w:t>
            </w:r>
            <w:r w:rsidR="00B955D0">
              <w:t>非</w:t>
            </w:r>
            <w:r w:rsidR="00B955D0">
              <w:t xml:space="preserve">NULL </w:t>
            </w:r>
            <w:r w:rsidR="00B955D0">
              <w:t>表示使用</w:t>
            </w:r>
            <w:proofErr w:type="spellStart"/>
            <w:r w:rsidR="00362873">
              <w:t>ssl</w:t>
            </w:r>
            <w:proofErr w:type="spellEnd"/>
            <w:r w:rsidR="00362873">
              <w:t xml:space="preserve"> </w:t>
            </w:r>
            <w:r w:rsidR="00B955D0">
              <w:t>http</w:t>
            </w:r>
            <w:r w:rsidR="005E7F7D">
              <w:t>加密</w:t>
            </w:r>
          </w:p>
        </w:tc>
      </w:tr>
      <w:tr w:rsidR="00301D86" w14:paraId="00CD2AF2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89EA2CC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178" w:type="dxa"/>
          </w:tcPr>
          <w:p w14:paraId="38D84876" w14:textId="77777777" w:rsidR="00242B68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="00362873">
              <w:t>返回</w:t>
            </w:r>
            <w:r w:rsidR="00362873">
              <w:t>http/</w:t>
            </w:r>
            <w:proofErr w:type="spellStart"/>
            <w:r w:rsidR="00362873">
              <w:t>ssl</w:t>
            </w:r>
            <w:proofErr w:type="spellEnd"/>
            <w:r w:rsidR="00362873">
              <w:t xml:space="preserve"> http </w:t>
            </w:r>
            <w:r w:rsidR="00362873">
              <w:t>客户端句柄</w:t>
            </w:r>
          </w:p>
          <w:p w14:paraId="5C6098A7" w14:textId="77777777" w:rsidR="00301D86" w:rsidRDefault="00362873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>
              <w:t>NULL</w:t>
            </w:r>
          </w:p>
        </w:tc>
      </w:tr>
    </w:tbl>
    <w:p w14:paraId="59F52515" w14:textId="77777777" w:rsidR="00301D86" w:rsidRDefault="00301D86" w:rsidP="00A03891">
      <w:pPr>
        <w:pStyle w:val="20"/>
      </w:pPr>
      <w:proofErr w:type="spellStart"/>
      <w:r>
        <w:t>nwy_http_get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23"/>
        <w:gridCol w:w="8505"/>
      </w:tblGrid>
      <w:tr w:rsidR="00301D86" w14:paraId="2E285FD1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2C9C860D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505" w:type="dxa"/>
          </w:tcPr>
          <w:p w14:paraId="0BCF637D" w14:textId="77777777" w:rsidR="00301D86" w:rsidRPr="00247143" w:rsidRDefault="000B5E15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5E15">
              <w:t>nwy_error_e</w:t>
            </w:r>
            <w:proofErr w:type="spellEnd"/>
            <w:r w:rsidR="00301D86">
              <w:t xml:space="preserve"> </w:t>
            </w:r>
            <w:proofErr w:type="spellStart"/>
            <w:r w:rsidR="00301D86">
              <w:t>nwy_http_</w:t>
            </w:r>
            <w:proofErr w:type="gramStart"/>
            <w:r w:rsidR="00301D86">
              <w:t>get</w:t>
            </w:r>
            <w:proofErr w:type="spellEnd"/>
            <w:r w:rsidR="00301D86">
              <w:t>(</w:t>
            </w:r>
            <w:proofErr w:type="spellStart"/>
            <w:proofErr w:type="gramEnd"/>
            <w:r w:rsidR="009B497B">
              <w:t>nwy_http_handle_t</w:t>
            </w:r>
            <w:proofErr w:type="spellEnd"/>
            <w:r w:rsidR="009B497B">
              <w:t xml:space="preserve"> </w:t>
            </w:r>
            <w:r w:rsidR="00DB03FC" w:rsidRPr="00DB03FC">
              <w:t>handle</w:t>
            </w:r>
            <w:r w:rsidR="00301D86">
              <w:t xml:space="preserve">, </w:t>
            </w:r>
            <w:proofErr w:type="spellStart"/>
            <w:r w:rsidR="00D216CD">
              <w:t>http_get_param_t</w:t>
            </w:r>
            <w:proofErr w:type="spellEnd"/>
            <w:r w:rsidR="00D216CD">
              <w:t xml:space="preserve"> *param</w:t>
            </w:r>
            <w:r w:rsidR="00301D86">
              <w:t>);</w:t>
            </w:r>
          </w:p>
        </w:tc>
      </w:tr>
      <w:tr w:rsidR="00301D86" w14:paraId="5F84309C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5DF0B19C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505" w:type="dxa"/>
          </w:tcPr>
          <w:p w14:paraId="75DAA1F5" w14:textId="77777777" w:rsidR="00301D86" w:rsidRDefault="00301D86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发起一个</w:t>
            </w:r>
            <w:r>
              <w:t>GET</w:t>
            </w:r>
            <w:r>
              <w:t>请求</w:t>
            </w:r>
          </w:p>
        </w:tc>
      </w:tr>
      <w:tr w:rsidR="00301D86" w14:paraId="52A8D189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6D49AD35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505" w:type="dxa"/>
          </w:tcPr>
          <w:p w14:paraId="3E86B09B" w14:textId="77777777" w:rsidR="00B05CC5" w:rsidRDefault="00B05CC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>
              <w:t xml:space="preserve"> handle</w:t>
            </w:r>
            <w:r>
              <w:t>：</w:t>
            </w:r>
            <w:r>
              <w:t>http/</w:t>
            </w:r>
            <w:proofErr w:type="spellStart"/>
            <w:r>
              <w:t>ssl</w:t>
            </w:r>
            <w:proofErr w:type="spellEnd"/>
            <w:r>
              <w:t xml:space="preserve"> http</w:t>
            </w:r>
            <w:r>
              <w:t>客户端句柄</w:t>
            </w:r>
          </w:p>
          <w:p w14:paraId="503208F1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8DEF34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http_get_param_t</w:t>
            </w:r>
            <w:proofErr w:type="spellEnd"/>
            <w:r>
              <w:t xml:space="preserve"> *</w:t>
            </w:r>
            <w:proofErr w:type="spellStart"/>
            <w:r>
              <w:t>param:http</w:t>
            </w:r>
            <w:proofErr w:type="spellEnd"/>
            <w:r>
              <w:t xml:space="preserve"> get </w:t>
            </w:r>
            <w:r>
              <w:t>参数，如下说明</w:t>
            </w:r>
          </w:p>
          <w:p w14:paraId="221E55B7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 keepalive</w:t>
            </w:r>
            <w:r>
              <w:t>（</w:t>
            </w:r>
            <w:r>
              <w:t>0</w:t>
            </w:r>
            <w:r>
              <w:t>，</w:t>
            </w:r>
            <w:r>
              <w:t>1</w:t>
            </w:r>
            <w:r>
              <w:t>）：</w:t>
            </w:r>
          </w:p>
          <w:p w14:paraId="00CB0D53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：短链接</w:t>
            </w:r>
          </w:p>
          <w:p w14:paraId="08CAD357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：长连接</w:t>
            </w:r>
          </w:p>
          <w:p w14:paraId="681A6E32" w14:textId="77777777" w:rsidR="00301D86" w:rsidRDefault="008D48D4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offset</w:t>
            </w:r>
            <w:r>
              <w:t>：</w:t>
            </w:r>
            <w:r w:rsidR="00301D86" w:rsidRPr="00F83AB3">
              <w:rPr>
                <w:rFonts w:eastAsia="SimHei" w:cs="Book Antiqua"/>
              </w:rPr>
              <w:t>偏移量指定下载起始位置</w:t>
            </w:r>
            <w:r w:rsidR="00632DA1">
              <w:rPr>
                <w:rFonts w:eastAsia="SimHei" w:cs="Book Antiqua"/>
              </w:rPr>
              <w:t>.</w:t>
            </w:r>
          </w:p>
          <w:p w14:paraId="59026558" w14:textId="77777777" w:rsidR="00301D86" w:rsidRDefault="00301D86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 w:rsidR="00247143">
              <w:t>len</w:t>
            </w:r>
            <w:proofErr w:type="spellEnd"/>
            <w:r w:rsidR="008D48D4">
              <w:t>：</w:t>
            </w:r>
            <w:r>
              <w:t>长度指定下载长度</w:t>
            </w:r>
            <w:r w:rsidR="00247143">
              <w:t xml:space="preserve">. </w:t>
            </w:r>
          </w:p>
          <w:p w14:paraId="4BF6B5CA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DA1">
              <w:t>char*</w:t>
            </w:r>
            <w:proofErr w:type="spellStart"/>
            <w:r w:rsidRPr="00632DA1">
              <w:t>uri</w:t>
            </w:r>
            <w:proofErr w:type="spellEnd"/>
            <w:r w:rsidRPr="00632DA1">
              <w:t>：资源标识符，资源路径以反斜杠</w:t>
            </w:r>
            <w:r w:rsidRPr="00632DA1">
              <w:t>“/”</w:t>
            </w:r>
            <w:r w:rsidRPr="00632DA1">
              <w:t>开头，例如：</w:t>
            </w:r>
            <w:r w:rsidRPr="00632DA1">
              <w:t>“/boot/test.txt”</w:t>
            </w:r>
            <w:r>
              <w:t>.</w:t>
            </w:r>
          </w:p>
        </w:tc>
      </w:tr>
      <w:tr w:rsidR="00301D86" w14:paraId="76E567E8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317B55BA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505" w:type="dxa"/>
          </w:tcPr>
          <w:p w14:paraId="63949C0E" w14:textId="77777777" w:rsidR="00242B68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5733BCF8" w14:textId="77777777" w:rsidR="00301D86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失败：</w:t>
            </w:r>
            <w:r w:rsidR="00362873">
              <w:t>检查</w:t>
            </w:r>
            <w:proofErr w:type="spellStart"/>
            <w:r w:rsidR="00362873" w:rsidRPr="00463A49">
              <w:t>nwy_error_e</w:t>
            </w:r>
            <w:proofErr w:type="spellEnd"/>
          </w:p>
        </w:tc>
      </w:tr>
      <w:tr w:rsidR="00247143" w14:paraId="6038BBBB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59D02C1C" w14:textId="77777777" w:rsidR="00247143" w:rsidRDefault="00247143" w:rsidP="00D47575">
            <w:pPr>
              <w:pStyle w:val="TableText"/>
            </w:pPr>
            <w:r>
              <w:lastRenderedPageBreak/>
              <w:t>注意事项</w:t>
            </w:r>
          </w:p>
        </w:tc>
        <w:tc>
          <w:tcPr>
            <w:tcW w:w="8505" w:type="dxa"/>
          </w:tcPr>
          <w:p w14:paraId="22391FB1" w14:textId="77777777" w:rsidR="00247143" w:rsidRDefault="00247143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offset </w:t>
            </w:r>
            <w:r>
              <w:t>为</w:t>
            </w:r>
            <w:r>
              <w:t xml:space="preserve">0 </w:t>
            </w:r>
            <w:r>
              <w:t>和</w:t>
            </w:r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r>
              <w:t>为</w:t>
            </w:r>
            <w:r>
              <w:t xml:space="preserve">0 </w:t>
            </w:r>
            <w:r>
              <w:t>表示全包下载</w:t>
            </w:r>
          </w:p>
          <w:p w14:paraId="048183E6" w14:textId="77777777" w:rsidR="00247143" w:rsidRDefault="00247143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</w:t>
            </w:r>
            <w:proofErr w:type="gramStart"/>
            <w:r>
              <w:t>包大小</w:t>
            </w:r>
            <w:proofErr w:type="gramEnd"/>
            <w:r>
              <w:t>可以通过接口</w:t>
            </w:r>
            <w:proofErr w:type="spellStart"/>
            <w:r>
              <w:t>nwy_http_get_head</w:t>
            </w:r>
            <w:proofErr w:type="spellEnd"/>
            <w:r>
              <w:t>()</w:t>
            </w:r>
            <w:r>
              <w:t>获取。</w:t>
            </w:r>
          </w:p>
          <w:p w14:paraId="77ADC3AD" w14:textId="77777777" w:rsidR="00247143" w:rsidRDefault="00247143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</w:t>
            </w:r>
            <w:proofErr w:type="spellEnd"/>
            <w:r>
              <w:t xml:space="preserve"> </w:t>
            </w:r>
            <w:r>
              <w:t>不为</w:t>
            </w:r>
            <w:r>
              <w:t>0</w:t>
            </w:r>
            <w:r>
              <w:t>表示断点请求下载</w:t>
            </w:r>
          </w:p>
        </w:tc>
      </w:tr>
    </w:tbl>
    <w:p w14:paraId="7B86E6BF" w14:textId="77777777" w:rsidR="00301D86" w:rsidRDefault="004A0371" w:rsidP="00A03891">
      <w:pPr>
        <w:pStyle w:val="20"/>
      </w:pPr>
      <w:proofErr w:type="spellStart"/>
      <w:r>
        <w:t>nwy_http</w:t>
      </w:r>
      <w:r w:rsidR="00362873">
        <w:t>_</w:t>
      </w:r>
      <w:r w:rsidR="00301D86">
        <w:t>head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01"/>
        <w:gridCol w:w="8527"/>
      </w:tblGrid>
      <w:tr w:rsidR="00301D86" w14:paraId="65F5F618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14F2A39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527" w:type="dxa"/>
          </w:tcPr>
          <w:p w14:paraId="5513717F" w14:textId="77777777" w:rsidR="00301D86" w:rsidRPr="00247143" w:rsidRDefault="000B5E15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5E15">
              <w:t>nwy_error_e</w:t>
            </w:r>
            <w:proofErr w:type="spellEnd"/>
            <w:r w:rsidR="004A0371">
              <w:t xml:space="preserve"> </w:t>
            </w:r>
            <w:proofErr w:type="spellStart"/>
            <w:r w:rsidR="004A0371">
              <w:t>nwy_http</w:t>
            </w:r>
            <w:r w:rsidR="00247143">
              <w:t>_</w:t>
            </w:r>
            <w:proofErr w:type="gramStart"/>
            <w:r w:rsidR="00301D86">
              <w:t>head</w:t>
            </w:r>
            <w:proofErr w:type="spellEnd"/>
            <w:r w:rsidR="00301D86">
              <w:t>(</w:t>
            </w:r>
            <w:proofErr w:type="spellStart"/>
            <w:proofErr w:type="gramEnd"/>
            <w:r w:rsidR="009B497B">
              <w:t>nwy_http_handle_t</w:t>
            </w:r>
            <w:proofErr w:type="spellEnd"/>
            <w:r w:rsidR="009B497B">
              <w:t xml:space="preserve"> </w:t>
            </w:r>
            <w:r w:rsidR="00DB03FC" w:rsidRPr="00DB03FC">
              <w:t>handle</w:t>
            </w:r>
            <w:r w:rsidR="00247143">
              <w:t xml:space="preserve">, </w:t>
            </w:r>
            <w:proofErr w:type="spellStart"/>
            <w:r w:rsidR="00D216CD">
              <w:t>http_head_param_t</w:t>
            </w:r>
            <w:proofErr w:type="spellEnd"/>
            <w:r w:rsidR="00D216CD">
              <w:t xml:space="preserve"> *param</w:t>
            </w:r>
            <w:r w:rsidR="00301D86">
              <w:t>)</w:t>
            </w:r>
          </w:p>
        </w:tc>
      </w:tr>
      <w:tr w:rsidR="00301D86" w14:paraId="48234304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7EEDDAC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527" w:type="dxa"/>
          </w:tcPr>
          <w:p w14:paraId="11BAD8FE" w14:textId="77777777" w:rsidR="00301D86" w:rsidRDefault="00301D86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发起一个</w:t>
            </w:r>
            <w:r>
              <w:t>HEAD</w:t>
            </w:r>
            <w:r>
              <w:t>请求</w:t>
            </w:r>
            <w:r w:rsidR="00247143">
              <w:t>,</w:t>
            </w:r>
            <w:r w:rsidR="00247143">
              <w:t>获取资源头部信息</w:t>
            </w:r>
          </w:p>
        </w:tc>
      </w:tr>
      <w:tr w:rsidR="00301D86" w14:paraId="0A54FB8B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BCED9E1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527" w:type="dxa"/>
          </w:tcPr>
          <w:p w14:paraId="19895605" w14:textId="77777777" w:rsidR="00B05CC5" w:rsidRDefault="00B05CC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>
              <w:t xml:space="preserve"> handle</w:t>
            </w:r>
            <w:r>
              <w:t>：</w:t>
            </w:r>
            <w:r>
              <w:t>http/</w:t>
            </w:r>
            <w:proofErr w:type="spellStart"/>
            <w:r>
              <w:t>ssl</w:t>
            </w:r>
            <w:proofErr w:type="spellEnd"/>
            <w:r>
              <w:t xml:space="preserve"> http</w:t>
            </w:r>
            <w:r>
              <w:t>客户端句柄</w:t>
            </w:r>
          </w:p>
          <w:p w14:paraId="44B5CA05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13F13E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http_head_param_t</w:t>
            </w:r>
            <w:proofErr w:type="spellEnd"/>
            <w:r>
              <w:t xml:space="preserve"> *</w:t>
            </w:r>
            <w:proofErr w:type="spellStart"/>
            <w:r>
              <w:t>param:http</w:t>
            </w:r>
            <w:proofErr w:type="spellEnd"/>
            <w:r>
              <w:t xml:space="preserve"> head </w:t>
            </w:r>
            <w:r>
              <w:t>参数，如下说明</w:t>
            </w:r>
          </w:p>
          <w:p w14:paraId="511A9FAE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 keepalive</w:t>
            </w:r>
            <w:r>
              <w:t>（</w:t>
            </w:r>
            <w:r>
              <w:t>0</w:t>
            </w:r>
            <w:r>
              <w:t>，</w:t>
            </w:r>
            <w:r>
              <w:t>1</w:t>
            </w:r>
            <w:r>
              <w:t>）：</w:t>
            </w:r>
          </w:p>
          <w:p w14:paraId="056CACFB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：短链接</w:t>
            </w:r>
          </w:p>
          <w:p w14:paraId="3534D9B3" w14:textId="77777777" w:rsidR="00301D86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：长连接</w:t>
            </w:r>
          </w:p>
          <w:p w14:paraId="47906A90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DA1">
              <w:t>char*</w:t>
            </w:r>
            <w:proofErr w:type="spellStart"/>
            <w:r w:rsidRPr="00632DA1">
              <w:t>uri</w:t>
            </w:r>
            <w:proofErr w:type="spellEnd"/>
            <w:r w:rsidRPr="00632DA1">
              <w:t>：资源标识符，资源路径以反斜杠</w:t>
            </w:r>
            <w:r w:rsidRPr="00632DA1">
              <w:t>“/”</w:t>
            </w:r>
            <w:r w:rsidRPr="00632DA1">
              <w:t>开头，例如：</w:t>
            </w:r>
            <w:r w:rsidRPr="00632DA1">
              <w:t>“/boot/test.txt”</w:t>
            </w:r>
          </w:p>
        </w:tc>
      </w:tr>
      <w:tr w:rsidR="00301D86" w14:paraId="6C2ECF7E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42C62E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527" w:type="dxa"/>
          </w:tcPr>
          <w:p w14:paraId="11B9C5E1" w14:textId="77777777" w:rsidR="00242B68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1EE90342" w14:textId="77777777" w:rsidR="00301D86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 w:rsidR="00362873">
              <w:t>检查</w:t>
            </w:r>
            <w:proofErr w:type="spellStart"/>
            <w:r w:rsidR="00362873" w:rsidRPr="00463A49">
              <w:t>nwy_error_e</w:t>
            </w:r>
            <w:proofErr w:type="spellEnd"/>
          </w:p>
        </w:tc>
      </w:tr>
    </w:tbl>
    <w:p w14:paraId="5ADB10C7" w14:textId="77777777" w:rsidR="00301D86" w:rsidRDefault="00301D86" w:rsidP="00A03891">
      <w:pPr>
        <w:pStyle w:val="20"/>
      </w:pPr>
      <w:proofErr w:type="spellStart"/>
      <w:r>
        <w:t>nwy_http_post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01"/>
        <w:gridCol w:w="8527"/>
      </w:tblGrid>
      <w:tr w:rsidR="00301D86" w14:paraId="7C7AD304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11F93D0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527" w:type="dxa"/>
          </w:tcPr>
          <w:p w14:paraId="53764D28" w14:textId="77777777" w:rsidR="00301D86" w:rsidRPr="00247143" w:rsidRDefault="000B5E15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5E15">
              <w:t>nwy_error_e</w:t>
            </w:r>
            <w:proofErr w:type="spellEnd"/>
            <w:r w:rsidR="00301D86">
              <w:t xml:space="preserve"> </w:t>
            </w:r>
            <w:proofErr w:type="spellStart"/>
            <w:r w:rsidR="00301D86">
              <w:t>nwy_http_</w:t>
            </w:r>
            <w:proofErr w:type="gramStart"/>
            <w:r w:rsidR="00301D86">
              <w:t>post</w:t>
            </w:r>
            <w:proofErr w:type="spellEnd"/>
            <w:r w:rsidR="00301D86">
              <w:t>(</w:t>
            </w:r>
            <w:proofErr w:type="spellStart"/>
            <w:proofErr w:type="gramEnd"/>
            <w:r w:rsidR="009B497B">
              <w:t>nwy_http_handle_t</w:t>
            </w:r>
            <w:proofErr w:type="spellEnd"/>
            <w:r w:rsidR="009B497B">
              <w:t xml:space="preserve"> </w:t>
            </w:r>
            <w:r w:rsidR="00DB03FC" w:rsidRPr="00DB03FC">
              <w:t>handle</w:t>
            </w:r>
            <w:r w:rsidR="00301D86">
              <w:t xml:space="preserve">, </w:t>
            </w:r>
            <w:proofErr w:type="spellStart"/>
            <w:r w:rsidR="00D216CD">
              <w:t>http_post_param_t</w:t>
            </w:r>
            <w:proofErr w:type="spellEnd"/>
            <w:r w:rsidR="00D216CD">
              <w:t xml:space="preserve"> *param</w:t>
            </w:r>
            <w:r w:rsidR="00301D86">
              <w:t>)</w:t>
            </w:r>
          </w:p>
        </w:tc>
      </w:tr>
      <w:tr w:rsidR="00301D86" w14:paraId="06016EEC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EFE3857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527" w:type="dxa"/>
          </w:tcPr>
          <w:p w14:paraId="49C42D0F" w14:textId="77777777" w:rsidR="00301D86" w:rsidRDefault="00301D86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发起一个</w:t>
            </w:r>
            <w:r>
              <w:t>POST</w:t>
            </w:r>
            <w:r>
              <w:t>请求</w:t>
            </w:r>
            <w:r w:rsidR="00545E56">
              <w:t>，修改资源</w:t>
            </w:r>
          </w:p>
        </w:tc>
      </w:tr>
      <w:tr w:rsidR="00301D86" w14:paraId="4B025F47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08F861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527" w:type="dxa"/>
          </w:tcPr>
          <w:p w14:paraId="732D4DE5" w14:textId="77777777" w:rsidR="00B05CC5" w:rsidRDefault="00B05CC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>
              <w:t xml:space="preserve"> handle</w:t>
            </w:r>
            <w:r>
              <w:t>：</w:t>
            </w:r>
            <w:r>
              <w:t>http/</w:t>
            </w:r>
            <w:proofErr w:type="spellStart"/>
            <w:r>
              <w:t>ssl</w:t>
            </w:r>
            <w:proofErr w:type="spellEnd"/>
            <w:r>
              <w:t xml:space="preserve"> http</w:t>
            </w:r>
            <w:r>
              <w:t>客户端句柄</w:t>
            </w:r>
          </w:p>
          <w:p w14:paraId="2C122DED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789538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http_post_param_t</w:t>
            </w:r>
            <w:proofErr w:type="spellEnd"/>
            <w:r>
              <w:t xml:space="preserve"> *</w:t>
            </w:r>
            <w:proofErr w:type="spellStart"/>
            <w:r>
              <w:t>param:http</w:t>
            </w:r>
            <w:proofErr w:type="spellEnd"/>
            <w:r>
              <w:t xml:space="preserve"> post </w:t>
            </w:r>
            <w:r>
              <w:t>参数，如下说明</w:t>
            </w:r>
          </w:p>
          <w:p w14:paraId="3D01610E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 keepalive</w:t>
            </w:r>
            <w:r>
              <w:t>（</w:t>
            </w:r>
            <w:r>
              <w:t>0</w:t>
            </w:r>
            <w:r>
              <w:t>，</w:t>
            </w:r>
            <w:r>
              <w:t>1</w:t>
            </w:r>
            <w:r>
              <w:t>）：</w:t>
            </w:r>
          </w:p>
          <w:p w14:paraId="78F53C82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：短链接</w:t>
            </w:r>
          </w:p>
          <w:p w14:paraId="731F530A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：长连接</w:t>
            </w:r>
          </w:p>
          <w:p w14:paraId="13C1A4BD" w14:textId="77777777" w:rsidR="00301D86" w:rsidRDefault="00087962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nwy_http_content_type_e</w:t>
            </w:r>
            <w:proofErr w:type="spellEnd"/>
            <w:r w:rsidR="00301D86">
              <w:t>,</w:t>
            </w:r>
            <w:r w:rsidR="00301D86">
              <w:t>报文类型</w:t>
            </w:r>
            <w:r w:rsidR="00632DA1">
              <w:t>.</w:t>
            </w:r>
          </w:p>
          <w:p w14:paraId="06D9B51D" w14:textId="77777777" w:rsidR="00301D86" w:rsidRDefault="00301D86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char* data, post</w:t>
            </w:r>
            <w:r>
              <w:t>数据</w:t>
            </w:r>
            <w:r w:rsidR="008D7AA5">
              <w:t>，长度小于</w:t>
            </w:r>
            <w:r w:rsidR="00EA459E">
              <w:t>等于</w:t>
            </w:r>
            <w:r w:rsidR="00EA459E">
              <w:t>3072</w:t>
            </w:r>
            <w:r w:rsidR="00632DA1">
              <w:t>.</w:t>
            </w:r>
          </w:p>
          <w:p w14:paraId="6905D3D4" w14:textId="77777777" w:rsidR="00301D86" w:rsidRDefault="00301D86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r>
              <w:t>数据长度</w:t>
            </w:r>
            <w:r w:rsidR="00632DA1">
              <w:t>.</w:t>
            </w:r>
          </w:p>
          <w:p w14:paraId="1F9C51FF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DA1">
              <w:t>char*</w:t>
            </w:r>
            <w:proofErr w:type="spellStart"/>
            <w:r w:rsidRPr="00632DA1">
              <w:t>uri</w:t>
            </w:r>
            <w:proofErr w:type="spellEnd"/>
            <w:r w:rsidRPr="00632DA1">
              <w:t>：资源标识符，资源路径以反斜杠</w:t>
            </w:r>
            <w:r w:rsidRPr="00632DA1">
              <w:t>“/”</w:t>
            </w:r>
            <w:r w:rsidRPr="00632DA1">
              <w:t>开头，例如：</w:t>
            </w:r>
            <w:r w:rsidRPr="00632DA1">
              <w:t>“/boot/test.txt”</w:t>
            </w:r>
            <w:r>
              <w:t>.</w:t>
            </w:r>
          </w:p>
        </w:tc>
      </w:tr>
      <w:tr w:rsidR="00301D86" w14:paraId="4AE5CBAB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50E171D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527" w:type="dxa"/>
          </w:tcPr>
          <w:p w14:paraId="789971B9" w14:textId="77777777" w:rsidR="00242B68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31ACBD45" w14:textId="77777777" w:rsidR="00301D86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 w:rsidR="00362873">
              <w:t>检查</w:t>
            </w:r>
            <w:proofErr w:type="spellStart"/>
            <w:r w:rsidR="00362873" w:rsidRPr="00463A49">
              <w:t>nwy_error_e</w:t>
            </w:r>
            <w:proofErr w:type="spellEnd"/>
          </w:p>
        </w:tc>
      </w:tr>
      <w:tr w:rsidR="00EA459E" w14:paraId="464A94DE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C34386" w14:textId="77777777" w:rsidR="00EA459E" w:rsidRDefault="00EA459E" w:rsidP="00D47575">
            <w:pPr>
              <w:pStyle w:val="TableText"/>
            </w:pPr>
            <w:r w:rsidRPr="00247143">
              <w:t>注意事项</w:t>
            </w:r>
          </w:p>
        </w:tc>
        <w:tc>
          <w:tcPr>
            <w:tcW w:w="8527" w:type="dxa"/>
          </w:tcPr>
          <w:p w14:paraId="1A0254CF" w14:textId="77777777" w:rsidR="00EA459E" w:rsidRPr="00D47575" w:rsidRDefault="00EA459E" w:rsidP="00EA459E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hAnsi="NSimSun" w:cs="Book Antiqua" w:hint="eastAsia"/>
              </w:rPr>
            </w:pPr>
            <w:r w:rsidRPr="00D47575">
              <w:rPr>
                <w:rFonts w:ascii="NSimSun" w:hAnsi="NSimSun" w:cs="Book Antiqua"/>
              </w:rPr>
              <w:t>最大上传数据大小3072</w:t>
            </w:r>
          </w:p>
          <w:p w14:paraId="667C36AE" w14:textId="77777777" w:rsidR="00EA459E" w:rsidRDefault="00EA459E" w:rsidP="00EA459E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D47575">
              <w:rPr>
                <w:rFonts w:ascii="NSimSun" w:hAnsi="NSimSun"/>
              </w:rPr>
              <w:t>如果要上传大数据，请使用open方式上传，调用接口</w:t>
            </w:r>
            <w:proofErr w:type="spellStart"/>
            <w:r w:rsidRPr="00D47575">
              <w:rPr>
                <w:rFonts w:ascii="NSimSun" w:hAnsi="NSimSun"/>
              </w:rPr>
              <w:t>nwy_http_open_mode</w:t>
            </w:r>
            <w:proofErr w:type="spellEnd"/>
            <w:r w:rsidRPr="00D47575">
              <w:rPr>
                <w:rFonts w:ascii="NSimSun" w:hAnsi="NSimSun"/>
              </w:rPr>
              <w:t>()</w:t>
            </w:r>
          </w:p>
        </w:tc>
      </w:tr>
    </w:tbl>
    <w:p w14:paraId="363DD274" w14:textId="77777777" w:rsidR="00C769A4" w:rsidRDefault="00C769A4" w:rsidP="00A03891">
      <w:pPr>
        <w:pStyle w:val="20"/>
      </w:pPr>
      <w:proofErr w:type="spellStart"/>
      <w:r>
        <w:lastRenderedPageBreak/>
        <w:t>nwy_http_put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C769A4" w14:paraId="059044BA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BF82C1" w14:textId="77777777" w:rsidR="00C769A4" w:rsidRDefault="00C769A4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386" w:type="dxa"/>
          </w:tcPr>
          <w:p w14:paraId="5A08256A" w14:textId="77777777" w:rsidR="00C769A4" w:rsidRPr="00087962" w:rsidRDefault="00C769A4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5E15">
              <w:t>nwy_error_e</w:t>
            </w:r>
            <w:proofErr w:type="spellEnd"/>
            <w:r>
              <w:t xml:space="preserve"> </w:t>
            </w:r>
            <w:proofErr w:type="spellStart"/>
            <w:r>
              <w:t>nwy_http_</w:t>
            </w:r>
            <w:proofErr w:type="gramStart"/>
            <w:r>
              <w:t>put</w:t>
            </w:r>
            <w:proofErr w:type="spellEnd"/>
            <w:r>
              <w:t>(</w:t>
            </w:r>
            <w:proofErr w:type="spellStart"/>
            <w:proofErr w:type="gramEnd"/>
            <w:r>
              <w:t>nwy_http_handle_t</w:t>
            </w:r>
            <w:proofErr w:type="spellEnd"/>
            <w:r>
              <w:t xml:space="preserve"> </w:t>
            </w:r>
            <w:r w:rsidRPr="00DB03FC">
              <w:t>handle</w:t>
            </w:r>
            <w:r>
              <w:t xml:space="preserve">, </w:t>
            </w:r>
            <w:proofErr w:type="spellStart"/>
            <w:r w:rsidR="00D216CD">
              <w:t>http_put_param_t</w:t>
            </w:r>
            <w:proofErr w:type="spellEnd"/>
            <w:r w:rsidR="00D216CD">
              <w:t xml:space="preserve"> *param</w:t>
            </w:r>
            <w:r>
              <w:t>)</w:t>
            </w:r>
          </w:p>
        </w:tc>
      </w:tr>
      <w:tr w:rsidR="00C769A4" w14:paraId="26C8659A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A958A8" w14:textId="77777777" w:rsidR="00C769A4" w:rsidRDefault="00C769A4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386" w:type="dxa"/>
          </w:tcPr>
          <w:p w14:paraId="1DBAEAA4" w14:textId="77777777" w:rsidR="00C769A4" w:rsidRDefault="00C769A4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发起一个</w:t>
            </w:r>
            <w:r>
              <w:t>PUT</w:t>
            </w:r>
            <w:r>
              <w:t>请求</w:t>
            </w:r>
            <w:r w:rsidR="00545E56">
              <w:t>，创建</w:t>
            </w:r>
            <w:r w:rsidR="00247143">
              <w:t>一</w:t>
            </w:r>
            <w:r w:rsidR="00545E56">
              <w:t>个资源</w:t>
            </w:r>
          </w:p>
        </w:tc>
      </w:tr>
      <w:tr w:rsidR="00C769A4" w14:paraId="2194E71F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0EE9E7B" w14:textId="77777777" w:rsidR="00C769A4" w:rsidRDefault="00C769A4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386" w:type="dxa"/>
          </w:tcPr>
          <w:p w14:paraId="0D42D736" w14:textId="77777777" w:rsidR="00B05CC5" w:rsidRDefault="00B05CC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>
              <w:t xml:space="preserve"> handle</w:t>
            </w:r>
            <w:r>
              <w:t>：</w:t>
            </w:r>
            <w:r>
              <w:t>http/</w:t>
            </w:r>
            <w:proofErr w:type="spellStart"/>
            <w:r>
              <w:t>ssl</w:t>
            </w:r>
            <w:proofErr w:type="spellEnd"/>
            <w:r>
              <w:t xml:space="preserve"> http</w:t>
            </w:r>
            <w:r>
              <w:t>客户端句柄</w:t>
            </w:r>
          </w:p>
          <w:p w14:paraId="5846F647" w14:textId="77777777" w:rsidR="00C74EBC" w:rsidRDefault="00C74EB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http_put_param_t</w:t>
            </w:r>
            <w:proofErr w:type="spellEnd"/>
            <w:r>
              <w:t xml:space="preserve"> *</w:t>
            </w:r>
            <w:proofErr w:type="spellStart"/>
            <w:r>
              <w:t>param:http</w:t>
            </w:r>
            <w:proofErr w:type="spellEnd"/>
            <w:r>
              <w:t xml:space="preserve"> put </w:t>
            </w:r>
            <w:r>
              <w:t>参数</w:t>
            </w:r>
            <w:r w:rsidR="003E6965">
              <w:t>，</w:t>
            </w:r>
            <w:r w:rsidR="00036584">
              <w:t>如下</w:t>
            </w:r>
            <w:r>
              <w:t>说明</w:t>
            </w:r>
          </w:p>
          <w:p w14:paraId="3562DC75" w14:textId="77777777" w:rsidR="0014548D" w:rsidRDefault="00C74EB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14548D">
              <w:t>unsigned char keepalive</w:t>
            </w:r>
            <w:r w:rsidR="0014548D">
              <w:t>（</w:t>
            </w:r>
            <w:r w:rsidR="0014548D">
              <w:t>0</w:t>
            </w:r>
            <w:r w:rsidR="0014548D">
              <w:t>，</w:t>
            </w:r>
            <w:r w:rsidR="0014548D">
              <w:t>1</w:t>
            </w:r>
            <w:r w:rsidR="0014548D">
              <w:t>）：</w:t>
            </w:r>
          </w:p>
          <w:p w14:paraId="2CB0461A" w14:textId="77777777" w:rsidR="0014548D" w:rsidRDefault="00C74EB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14548D">
              <w:t>0</w:t>
            </w:r>
            <w:r w:rsidR="0014548D">
              <w:t>：短链接</w:t>
            </w:r>
          </w:p>
          <w:p w14:paraId="017E25DF" w14:textId="77777777" w:rsidR="0014548D" w:rsidRDefault="00C74EB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14548D">
              <w:t>1</w:t>
            </w:r>
            <w:r w:rsidR="0014548D">
              <w:t>：长连接</w:t>
            </w:r>
          </w:p>
          <w:p w14:paraId="5F7F87FE" w14:textId="77777777" w:rsidR="00C769A4" w:rsidRDefault="00C74EB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C769A4">
              <w:t xml:space="preserve">const char* data, </w:t>
            </w:r>
            <w:r w:rsidR="00247143">
              <w:t>资源</w:t>
            </w:r>
            <w:r w:rsidR="00C769A4">
              <w:t>数据</w:t>
            </w:r>
            <w:r w:rsidR="00D00CEA">
              <w:t>，长度小于</w:t>
            </w:r>
            <w:r w:rsidR="00EA459E">
              <w:t>等于</w:t>
            </w:r>
            <w:r w:rsidR="00EA459E">
              <w:t>3072</w:t>
            </w:r>
          </w:p>
          <w:p w14:paraId="3A910D04" w14:textId="77777777" w:rsidR="00C769A4" w:rsidRDefault="00C74EB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C769A4">
              <w:t xml:space="preserve">int </w:t>
            </w:r>
            <w:proofErr w:type="spellStart"/>
            <w:r w:rsidR="00C769A4">
              <w:t>len</w:t>
            </w:r>
            <w:proofErr w:type="spellEnd"/>
            <w:r w:rsidR="00C769A4">
              <w:t xml:space="preserve">, </w:t>
            </w:r>
            <w:r w:rsidR="00C769A4">
              <w:t>数据长度</w:t>
            </w:r>
          </w:p>
          <w:p w14:paraId="69AD2D6A" w14:textId="77777777" w:rsidR="00C769A4" w:rsidRDefault="003E696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nwy_http_content_type_e</w:t>
            </w:r>
            <w:proofErr w:type="spellEnd"/>
            <w:r>
              <w:t xml:space="preserve"> type:</w:t>
            </w:r>
            <w:r w:rsidR="00C769A4">
              <w:t>报文类型</w:t>
            </w:r>
          </w:p>
          <w:p w14:paraId="33B428FB" w14:textId="77777777" w:rsidR="00632DA1" w:rsidRDefault="00632DA1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DA1">
              <w:t>char</w:t>
            </w:r>
            <w:r>
              <w:t xml:space="preserve"> </w:t>
            </w:r>
            <w:r w:rsidRPr="00632DA1">
              <w:t>*</w:t>
            </w:r>
            <w:proofErr w:type="spellStart"/>
            <w:r w:rsidRPr="00632DA1">
              <w:t>uri</w:t>
            </w:r>
            <w:proofErr w:type="spellEnd"/>
            <w:r w:rsidRPr="00632DA1">
              <w:t>：资源标识符，资源路径以反斜杠</w:t>
            </w:r>
            <w:r w:rsidRPr="00632DA1">
              <w:t>“/”</w:t>
            </w:r>
            <w:r w:rsidRPr="00632DA1">
              <w:t>开头，例如：</w:t>
            </w:r>
            <w:r w:rsidRPr="00632DA1">
              <w:t>“/boot/test.txt”</w:t>
            </w:r>
          </w:p>
        </w:tc>
      </w:tr>
      <w:tr w:rsidR="00C769A4" w14:paraId="2EE78DE3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73641B" w14:textId="77777777" w:rsidR="00C769A4" w:rsidRDefault="00C769A4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386" w:type="dxa"/>
          </w:tcPr>
          <w:p w14:paraId="2DD44377" w14:textId="77777777" w:rsidR="00C769A4" w:rsidRDefault="00C769A4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432CF609" w14:textId="77777777" w:rsidR="00C769A4" w:rsidRDefault="00C769A4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 w:rsidR="00362873">
              <w:t>检查</w:t>
            </w:r>
            <w:proofErr w:type="spellStart"/>
            <w:r w:rsidR="00362873" w:rsidRPr="00463A49">
              <w:t>nwy_error_e</w:t>
            </w:r>
            <w:proofErr w:type="spellEnd"/>
          </w:p>
        </w:tc>
      </w:tr>
      <w:tr w:rsidR="00247143" w14:paraId="4B3FDDB1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3B1669" w14:textId="77777777" w:rsidR="00247143" w:rsidRPr="00247143" w:rsidRDefault="00247143" w:rsidP="00D47575">
            <w:pPr>
              <w:pStyle w:val="TableText"/>
            </w:pPr>
            <w:r w:rsidRPr="00247143">
              <w:t>注意事项</w:t>
            </w:r>
          </w:p>
        </w:tc>
        <w:tc>
          <w:tcPr>
            <w:tcW w:w="8386" w:type="dxa"/>
          </w:tcPr>
          <w:p w14:paraId="69D75E8F" w14:textId="77777777" w:rsidR="00247143" w:rsidRPr="00D47575" w:rsidRDefault="00247143" w:rsidP="00247143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hAnsi="NSimSun" w:cs="Book Antiqua" w:hint="eastAsia"/>
              </w:rPr>
            </w:pPr>
            <w:r w:rsidRPr="00D47575">
              <w:rPr>
                <w:rFonts w:ascii="NSimSun" w:hAnsi="NSimSun" w:cs="Book Antiqua"/>
              </w:rPr>
              <w:t>最大上传数据大小</w:t>
            </w:r>
            <w:r w:rsidR="00EA459E" w:rsidRPr="00D47575">
              <w:rPr>
                <w:rFonts w:ascii="NSimSun" w:hAnsi="NSimSun" w:cs="Book Antiqua"/>
              </w:rPr>
              <w:t>3072</w:t>
            </w:r>
          </w:p>
          <w:p w14:paraId="0653786F" w14:textId="77777777" w:rsidR="00247143" w:rsidRPr="00247143" w:rsidRDefault="00247143" w:rsidP="00247143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Hei" w:cs="Book Antiqua"/>
              </w:rPr>
            </w:pPr>
            <w:r w:rsidRPr="00D47575">
              <w:rPr>
                <w:rFonts w:ascii="NSimSun" w:hAnsi="NSimSun" w:cs="Book Antiqua"/>
              </w:rPr>
              <w:t>如果要上传大数据，请使用open方式上传，调用接口</w:t>
            </w:r>
            <w:proofErr w:type="spellStart"/>
            <w:r w:rsidRPr="00D47575">
              <w:rPr>
                <w:rFonts w:ascii="NSimSun" w:hAnsi="NSimSun" w:cs="Book Antiqua"/>
              </w:rPr>
              <w:t>nwy_http_open_mode</w:t>
            </w:r>
            <w:proofErr w:type="spellEnd"/>
            <w:r w:rsidRPr="00D47575">
              <w:rPr>
                <w:rFonts w:ascii="NSimSun" w:hAnsi="NSimSun" w:cs="Book Antiqua"/>
              </w:rPr>
              <w:t>()</w:t>
            </w:r>
          </w:p>
        </w:tc>
      </w:tr>
    </w:tbl>
    <w:p w14:paraId="6C289EF2" w14:textId="77777777" w:rsidR="00DB03FC" w:rsidRDefault="00DB03FC" w:rsidP="00A03891">
      <w:pPr>
        <w:pStyle w:val="20"/>
      </w:pPr>
      <w:proofErr w:type="spellStart"/>
      <w:r w:rsidRPr="00DB03FC">
        <w:t>nwy_http_</w:t>
      </w:r>
      <w:r>
        <w:t>open_mode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DB03FC" w14:paraId="0F43CD8C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6D66AD56" w14:textId="77777777" w:rsidR="00DB03FC" w:rsidRDefault="00DB03FC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178" w:type="dxa"/>
          </w:tcPr>
          <w:p w14:paraId="1714AD29" w14:textId="77777777" w:rsidR="00DB03FC" w:rsidRPr="00DB03FC" w:rsidRDefault="000B5E15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5E15">
              <w:t>nwy_error_e</w:t>
            </w:r>
            <w:proofErr w:type="spellEnd"/>
            <w:r w:rsidR="00DB03FC" w:rsidRPr="00DB03FC">
              <w:t xml:space="preserve"> </w:t>
            </w:r>
            <w:proofErr w:type="spellStart"/>
            <w:r w:rsidR="00DB03FC" w:rsidRPr="00DB03FC">
              <w:t>nwy_http_</w:t>
            </w:r>
            <w:r w:rsidR="00DB03FC">
              <w:t>open_</w:t>
            </w:r>
            <w:proofErr w:type="gramStart"/>
            <w:r w:rsidR="00DB03FC">
              <w:t>mode</w:t>
            </w:r>
            <w:proofErr w:type="spellEnd"/>
            <w:r w:rsidR="00DB03FC">
              <w:t>(</w:t>
            </w:r>
            <w:proofErr w:type="spellStart"/>
            <w:proofErr w:type="gramEnd"/>
            <w:r w:rsidR="009B497B">
              <w:t>nwy_http_handle_t</w:t>
            </w:r>
            <w:proofErr w:type="spellEnd"/>
            <w:r w:rsidR="009B497B">
              <w:t xml:space="preserve"> </w:t>
            </w:r>
            <w:r w:rsidR="00DB03FC" w:rsidRPr="00DB03FC">
              <w:t>handle</w:t>
            </w:r>
            <w:r w:rsidR="00DB03FC">
              <w:t xml:space="preserve">, </w:t>
            </w:r>
            <w:r w:rsidR="00247143">
              <w:t>unsigned char</w:t>
            </w:r>
            <w:r w:rsidR="009B497B">
              <w:t xml:space="preserve"> keepalive ,</w:t>
            </w:r>
            <w:r w:rsidR="00DB03FC">
              <w:t>c</w:t>
            </w:r>
            <w:r w:rsidR="009B497B">
              <w:t xml:space="preserve">onst char* data, int </w:t>
            </w:r>
            <w:proofErr w:type="spellStart"/>
            <w:r w:rsidR="009B497B">
              <w:t>len</w:t>
            </w:r>
            <w:proofErr w:type="spellEnd"/>
            <w:r w:rsidR="00DB03FC">
              <w:t>)</w:t>
            </w:r>
          </w:p>
        </w:tc>
      </w:tr>
      <w:tr w:rsidR="00DB03FC" w14:paraId="0274B6B3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7312A8F" w14:textId="77777777" w:rsidR="00DB03FC" w:rsidRDefault="00DB03FC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178" w:type="dxa"/>
          </w:tcPr>
          <w:p w14:paraId="743A7A5A" w14:textId="77777777" w:rsidR="00DB03FC" w:rsidRDefault="00DB03FC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发起一个自定义报文请求</w:t>
            </w:r>
          </w:p>
        </w:tc>
      </w:tr>
      <w:tr w:rsidR="00DB03FC" w14:paraId="65753EA6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291A8FF" w14:textId="77777777" w:rsidR="00DB03FC" w:rsidRDefault="00DB03FC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178" w:type="dxa"/>
          </w:tcPr>
          <w:p w14:paraId="390D32C7" w14:textId="77777777" w:rsidR="00B05CC5" w:rsidRDefault="00B05CC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>
              <w:t xml:space="preserve"> handle</w:t>
            </w:r>
            <w:r>
              <w:t>：</w:t>
            </w:r>
            <w:r>
              <w:t>http/</w:t>
            </w:r>
            <w:proofErr w:type="spellStart"/>
            <w:r>
              <w:t>ssl</w:t>
            </w:r>
            <w:proofErr w:type="spellEnd"/>
            <w:r>
              <w:t xml:space="preserve"> http</w:t>
            </w:r>
            <w:r>
              <w:t>客户端句柄</w:t>
            </w:r>
          </w:p>
          <w:p w14:paraId="4A61DB9A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 keepalive</w:t>
            </w:r>
            <w:r>
              <w:t>（</w:t>
            </w:r>
            <w:r>
              <w:t>0</w:t>
            </w:r>
            <w:r>
              <w:t>，</w:t>
            </w:r>
            <w:r>
              <w:t>1</w:t>
            </w:r>
            <w:r>
              <w:t>）：</w:t>
            </w:r>
          </w:p>
          <w:p w14:paraId="27327E96" w14:textId="77777777" w:rsidR="009B497B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：短链接</w:t>
            </w:r>
          </w:p>
          <w:p w14:paraId="572EF996" w14:textId="77777777" w:rsidR="0014548D" w:rsidRDefault="0014548D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：长连接</w:t>
            </w:r>
          </w:p>
          <w:p w14:paraId="4029D911" w14:textId="77777777" w:rsidR="00DB03FC" w:rsidRDefault="00DB03FC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char* data, </w:t>
            </w:r>
            <w:r>
              <w:t>自定义报文数据</w:t>
            </w:r>
          </w:p>
          <w:p w14:paraId="20793865" w14:textId="77777777" w:rsidR="00DB03FC" w:rsidRDefault="003277E6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</w:t>
            </w:r>
            <w:r w:rsidR="00DB03FC">
              <w:t xml:space="preserve"> </w:t>
            </w:r>
            <w:proofErr w:type="spellStart"/>
            <w:r w:rsidR="00DB03FC">
              <w:t>len</w:t>
            </w:r>
            <w:proofErr w:type="spellEnd"/>
            <w:r w:rsidR="00DB03FC">
              <w:t xml:space="preserve">, </w:t>
            </w:r>
            <w:r w:rsidR="00DB03FC">
              <w:t>数据长度</w:t>
            </w:r>
          </w:p>
        </w:tc>
      </w:tr>
      <w:tr w:rsidR="00DB03FC" w14:paraId="2FAB61FC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DF15CD7" w14:textId="77777777" w:rsidR="00DB03FC" w:rsidRDefault="00DB03FC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178" w:type="dxa"/>
          </w:tcPr>
          <w:p w14:paraId="0F838B96" w14:textId="77777777" w:rsidR="00242B68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448EA70C" w14:textId="77777777" w:rsidR="00DB03FC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 w:rsidR="00362873">
              <w:t>检查</w:t>
            </w:r>
            <w:proofErr w:type="spellStart"/>
            <w:r w:rsidR="00362873" w:rsidRPr="00463A49">
              <w:t>nwy_error_e</w:t>
            </w:r>
            <w:proofErr w:type="spellEnd"/>
          </w:p>
        </w:tc>
      </w:tr>
      <w:tr w:rsidR="00BA5169" w14:paraId="4BBC2043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CDAC63B" w14:textId="77777777" w:rsidR="00BA5169" w:rsidRDefault="00BA5169" w:rsidP="00D47575">
            <w:pPr>
              <w:pStyle w:val="TableText"/>
            </w:pPr>
            <w:r>
              <w:t>注意事项</w:t>
            </w:r>
          </w:p>
        </w:tc>
        <w:tc>
          <w:tcPr>
            <w:tcW w:w="8178" w:type="dxa"/>
          </w:tcPr>
          <w:p w14:paraId="4FF39C6D" w14:textId="77777777" w:rsidR="00BA5169" w:rsidRDefault="00BA5169" w:rsidP="00EB3663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自定义模式接口需要添加</w:t>
            </w:r>
            <w:r>
              <w:t xml:space="preserve">http </w:t>
            </w:r>
            <w:r>
              <w:t>头和</w:t>
            </w:r>
            <w:r>
              <w:t>body</w:t>
            </w:r>
          </w:p>
          <w:p w14:paraId="4FC4D704" w14:textId="77777777" w:rsidR="00EB3663" w:rsidRDefault="00EB3663" w:rsidP="00EB3663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可用于操作客户自定义</w:t>
            </w:r>
            <w:r>
              <w:t>http</w:t>
            </w:r>
            <w:r>
              <w:t>头部信息</w:t>
            </w:r>
          </w:p>
          <w:p w14:paraId="4D7990FD" w14:textId="77777777" w:rsidR="00EB3663" w:rsidRDefault="00EB3663" w:rsidP="00EB3663">
            <w:pPr>
              <w:pStyle w:val="ItemSte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可用于处理大数据</w:t>
            </w:r>
          </w:p>
        </w:tc>
      </w:tr>
    </w:tbl>
    <w:p w14:paraId="0B2E88D4" w14:textId="77777777" w:rsidR="00301D86" w:rsidRDefault="00301D86" w:rsidP="00A03891">
      <w:pPr>
        <w:pStyle w:val="20"/>
      </w:pPr>
      <w:proofErr w:type="spellStart"/>
      <w:r>
        <w:lastRenderedPageBreak/>
        <w:t>nwy_http_close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301D86" w14:paraId="4BBF2D12" w14:textId="77777777" w:rsidTr="00D4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343E25E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178" w:type="dxa"/>
          </w:tcPr>
          <w:p w14:paraId="2E4FF037" w14:textId="77777777" w:rsidR="00301D86" w:rsidRDefault="000B5E15" w:rsidP="00D4757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0B5E15">
              <w:t>nwy_error_e</w:t>
            </w:r>
            <w:r w:rsidR="00301D86">
              <w:t>nwy_http_</w:t>
            </w:r>
            <w:proofErr w:type="gramStart"/>
            <w:r w:rsidR="00301D86">
              <w:t>close</w:t>
            </w:r>
            <w:proofErr w:type="spellEnd"/>
            <w:r w:rsidR="00301D86">
              <w:t>(</w:t>
            </w:r>
            <w:proofErr w:type="spellStart"/>
            <w:proofErr w:type="gramEnd"/>
            <w:r w:rsidR="00DB03FC" w:rsidRPr="00DB03FC">
              <w:t>nwy_http_handle_t</w:t>
            </w:r>
            <w:proofErr w:type="spellEnd"/>
            <w:r w:rsidR="00DB03FC" w:rsidRPr="00DB03FC">
              <w:t xml:space="preserve"> handle</w:t>
            </w:r>
            <w:r w:rsidR="00301D86">
              <w:t>)</w:t>
            </w:r>
          </w:p>
        </w:tc>
      </w:tr>
      <w:tr w:rsidR="00301D86" w14:paraId="31AFDA51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030E322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178" w:type="dxa"/>
          </w:tcPr>
          <w:p w14:paraId="6E864FCA" w14:textId="77777777" w:rsidR="00301D86" w:rsidRDefault="00B05CC5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http/https</w:t>
            </w:r>
            <w:r w:rsidR="00301D86">
              <w:t>链路主动关闭</w:t>
            </w:r>
          </w:p>
        </w:tc>
      </w:tr>
      <w:tr w:rsidR="00301D86" w14:paraId="231B8983" w14:textId="77777777" w:rsidTr="00D4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25726DF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参数说明</w:t>
            </w:r>
          </w:p>
        </w:tc>
        <w:tc>
          <w:tcPr>
            <w:tcW w:w="8178" w:type="dxa"/>
          </w:tcPr>
          <w:p w14:paraId="247B23DD" w14:textId="77777777" w:rsidR="00301D86" w:rsidRPr="00B05CC5" w:rsidRDefault="00B05CC5" w:rsidP="00D475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nwy_http_handle_t</w:t>
            </w:r>
            <w:proofErr w:type="spellEnd"/>
            <w:r>
              <w:t xml:space="preserve"> handle</w:t>
            </w:r>
            <w:r>
              <w:t>：</w:t>
            </w:r>
            <w:r>
              <w:t>http/</w:t>
            </w:r>
            <w:proofErr w:type="spellStart"/>
            <w:r>
              <w:t>ssl</w:t>
            </w:r>
            <w:proofErr w:type="spellEnd"/>
            <w:r>
              <w:t xml:space="preserve"> http</w:t>
            </w:r>
            <w:r>
              <w:t>客户端句柄</w:t>
            </w:r>
          </w:p>
        </w:tc>
      </w:tr>
      <w:tr w:rsidR="00301D86" w14:paraId="6200B475" w14:textId="77777777" w:rsidTr="00D47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2773137" w14:textId="77777777" w:rsidR="00301D86" w:rsidRDefault="00301D86" w:rsidP="00D47575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178" w:type="dxa"/>
          </w:tcPr>
          <w:p w14:paraId="61A807E2" w14:textId="77777777" w:rsidR="00242B68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06436184" w14:textId="77777777" w:rsidR="00301D86" w:rsidRDefault="00242B68" w:rsidP="00D475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 w:rsidR="00362873">
              <w:t>检查</w:t>
            </w:r>
            <w:proofErr w:type="spellStart"/>
            <w:r w:rsidR="00362873" w:rsidRPr="00463A49">
              <w:t>nwy_error_e</w:t>
            </w:r>
            <w:proofErr w:type="spellEnd"/>
          </w:p>
        </w:tc>
      </w:tr>
    </w:tbl>
    <w:p w14:paraId="5017CC7D" w14:textId="445D8FC4" w:rsidR="00F25587" w:rsidRPr="008B15BB" w:rsidRDefault="00F25587" w:rsidP="00D47575">
      <w:pPr>
        <w:pStyle w:val="afc"/>
      </w:pPr>
    </w:p>
    <w:sectPr w:rsidR="00F25587" w:rsidRPr="008B15BB" w:rsidSect="00393AE8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A2F3" w14:textId="77777777" w:rsidR="008D2322" w:rsidRDefault="008D2322">
      <w:pPr>
        <w:spacing w:line="240" w:lineRule="auto"/>
      </w:pPr>
      <w:r>
        <w:separator/>
      </w:r>
    </w:p>
  </w:endnote>
  <w:endnote w:type="continuationSeparator" w:id="0">
    <w:p w14:paraId="010006D0" w14:textId="77777777" w:rsidR="008D2322" w:rsidRDefault="008D2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F0C12" w14:textId="77777777" w:rsidR="00247143" w:rsidRDefault="00247143">
    <w:pPr>
      <w:pStyle w:val="aff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7C6A52" wp14:editId="01078A5C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247143" w14:paraId="71F2DEFD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4CB1AA54" w14:textId="77777777" w:rsidR="00247143" w:rsidRDefault="00247143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56E03234" w14:textId="77777777" w:rsidR="00247143" w:rsidRDefault="00247143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3DD2">
            <w:rPr>
              <w:noProof/>
            </w:rPr>
            <w:t>6</w:t>
          </w:r>
          <w:r>
            <w:fldChar w:fldCharType="end"/>
          </w:r>
        </w:p>
      </w:tc>
    </w:tr>
  </w:tbl>
  <w:p w14:paraId="0D61718C" w14:textId="77777777" w:rsidR="00247143" w:rsidRDefault="00247143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247143" w14:paraId="01D0398D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4EE1D3E2" w14:textId="77777777" w:rsidR="00247143" w:rsidRDefault="00247143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488A6EFA" w14:textId="77777777" w:rsidR="00247143" w:rsidRDefault="00247143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C3C89B3" w14:textId="77777777" w:rsidR="00247143" w:rsidRDefault="00247143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33780" w14:textId="77777777" w:rsidR="008D2322" w:rsidRDefault="008D2322">
      <w:pPr>
        <w:spacing w:before="0" w:after="0"/>
      </w:pPr>
      <w:r>
        <w:separator/>
      </w:r>
    </w:p>
  </w:footnote>
  <w:footnote w:type="continuationSeparator" w:id="0">
    <w:p w14:paraId="4DDF7C4B" w14:textId="77777777" w:rsidR="008D2322" w:rsidRDefault="008D23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F725B" w14:textId="77777777" w:rsidR="00247143" w:rsidRDefault="00000000">
    <w:pPr>
      <w:pStyle w:val="affd"/>
    </w:pPr>
    <w:r>
      <w:pict w14:anchorId="642BA6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49024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247143" w14:paraId="06A9AFAD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505BE9F" w14:textId="77777777" w:rsidR="00247143" w:rsidRDefault="00247143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529E5663" wp14:editId="1F65052A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286EC031" w14:textId="77777777" w:rsidR="00247143" w:rsidRDefault="00247143" w:rsidP="00CF76E8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BCFD6E4" w14:textId="137197FF" w:rsidR="00247143" w:rsidRDefault="0061313D" w:rsidP="00CF76E8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</w:t>
          </w:r>
          <w:r w:rsidR="00492666">
            <w:rPr>
              <w:rFonts w:ascii="Arial" w:eastAsia="NSimSun" w:hAnsi="Arial"/>
              <w:color w:val="000000" w:themeColor="text1"/>
            </w:rPr>
            <w:t xml:space="preserve"> HTTP</w:t>
          </w:r>
          <w:r>
            <w:rPr>
              <w:rFonts w:ascii="Arial" w:eastAsia="NSimSun" w:hAnsi="Arial"/>
              <w:color w:val="000000" w:themeColor="text1"/>
            </w:rPr>
            <w:t xml:space="preserve"> API</w:t>
          </w:r>
          <w:r w:rsidR="00247143">
            <w:rPr>
              <w:rFonts w:ascii="Arial" w:eastAsia="NSimSun" w:hAnsi="Arial"/>
              <w:color w:val="auto"/>
            </w:rPr>
            <w:t>说明</w:t>
          </w:r>
        </w:p>
        <w:p w14:paraId="2F73C06C" w14:textId="3B23FCD7" w:rsidR="00247143" w:rsidRDefault="00247143" w:rsidP="00CF76E8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noProof/>
              <w:color w:val="000000"/>
            </w:rPr>
            <w:fldChar w:fldCharType="begin"/>
          </w:r>
          <w:r>
            <w:rPr>
              <w:rFonts w:ascii="Arial" w:eastAsia="NSimSun" w:hAnsi="Arial"/>
              <w:noProof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noProof/>
              <w:color w:val="000000"/>
            </w:rPr>
            <w:instrText>标题</w:instrText>
          </w:r>
          <w:r>
            <w:rPr>
              <w:rFonts w:ascii="Arial" w:eastAsia="NSimSun" w:hAnsi="Arial"/>
              <w:noProof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noProof/>
              <w:color w:val="000000"/>
            </w:rPr>
            <w:fldChar w:fldCharType="separate"/>
          </w:r>
          <w:r w:rsidR="00B32CB8">
            <w:rPr>
              <w:rFonts w:ascii="Arial" w:eastAsia="NSimSun" w:hAnsi="Arial"/>
              <w:noProof/>
              <w:color w:val="000000"/>
            </w:rPr>
            <w:t xml:space="preserve">3 </w:t>
          </w:r>
          <w:r>
            <w:rPr>
              <w:rFonts w:ascii="Arial" w:eastAsia="NSimSun" w:hAnsi="Arial"/>
              <w:noProof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noProof/>
              <w:color w:val="000000"/>
            </w:rPr>
            <w:fldChar w:fldCharType="begin"/>
          </w:r>
          <w:r>
            <w:rPr>
              <w:rFonts w:ascii="Arial" w:eastAsia="NSimSun" w:hAnsi="Arial"/>
              <w:noProof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noProof/>
              <w:color w:val="000000"/>
            </w:rPr>
            <w:instrText>标题</w:instrText>
          </w:r>
          <w:r>
            <w:rPr>
              <w:rFonts w:ascii="Arial" w:eastAsia="NSimSun" w:hAnsi="Arial"/>
              <w:noProof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noProof/>
              <w:color w:val="000000"/>
            </w:rPr>
            <w:fldChar w:fldCharType="separate"/>
          </w:r>
          <w:r w:rsidR="00B32CB8">
            <w:rPr>
              <w:rFonts w:ascii="Arial" w:eastAsia="NSimSun" w:hAnsi="Arial" w:hint="eastAsia"/>
              <w:noProof/>
              <w:color w:val="000000"/>
            </w:rPr>
            <w:t>函数</w:t>
          </w:r>
          <w:r>
            <w:rPr>
              <w:rFonts w:ascii="Arial" w:eastAsia="NSimSun" w:hAnsi="Arial"/>
              <w:noProof/>
              <w:color w:val="000000"/>
            </w:rPr>
            <w:fldChar w:fldCharType="end"/>
          </w:r>
        </w:p>
      </w:tc>
    </w:tr>
  </w:tbl>
  <w:p w14:paraId="36C53B6B" w14:textId="77777777" w:rsidR="00247143" w:rsidRDefault="00000000">
    <w:pPr>
      <w:pStyle w:val="HeadingRight"/>
    </w:pPr>
    <w:r>
      <w:rPr>
        <w:noProof/>
      </w:rPr>
      <w:pict w14:anchorId="0183E937">
        <v:shapetype id="_x0000_t202" coordsize="21600,21600" o:spt="202" path="m,l,21600r21600,l21600,xe">
          <v:stroke joinstyle="miter"/>
          <v:path gradientshapeok="t" o:connecttype="rect"/>
        </v:shapetype>
        <v:shape id="WordArt 10" o:spid="_x0000_s1058" type="#_x0000_t202" style="position:absolute;left:0;text-align:left;margin-left:0;margin-top:0;width:589.8pt;height:73.7pt;rotation:-45;z-index:251673600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" o:allowincell="f" filled="f" stroked="f">
          <v:textbox style="mso-fit-shape-to-text:t">
            <w:txbxContent>
              <w:p w14:paraId="4C891162" w14:textId="77777777" w:rsidR="00247143" w:rsidRDefault="00247143">
                <w:pPr>
                  <w:pStyle w:val="afffa"/>
                  <w:spacing w:before="0" w:after="0"/>
                  <w:jc w:val="center"/>
                  <w:rPr>
                    <w:kern w:val="0"/>
                    <w:sz w:val="24"/>
                    <w:szCs w:val="24"/>
                  </w:rPr>
                </w:pPr>
                <w:r>
                  <w:rPr>
                    <w:rFonts w:ascii="Arial" w:hAnsi="Arial"/>
                    <w:color w:val="F2F2F2"/>
                    <w:sz w:val="2"/>
                    <w:szCs w:val="2"/>
                  </w:rPr>
                  <w:t>Neoway Confidential</w:t>
                </w:r>
              </w:p>
            </w:txbxContent>
          </v:textbox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CC3B" w14:textId="77777777" w:rsidR="00247143" w:rsidRDefault="00000000">
    <w:pPr>
      <w:pStyle w:val="affd"/>
    </w:pPr>
    <w:r>
      <w:pict w14:anchorId="3C9685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40832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7143">
      <w:rPr>
        <w:noProof/>
      </w:rPr>
      <w:drawing>
        <wp:anchor distT="0" distB="0" distL="114300" distR="114300" simplePos="0" relativeHeight="251659264" behindDoc="1" locked="0" layoutInCell="0" allowOverlap="1" wp14:anchorId="7579164F" wp14:editId="4159BA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77AEC" w14:textId="77777777" w:rsidR="00247143" w:rsidRDefault="00247143">
    <w:pPr>
      <w:pStyle w:val="affd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A88C07" wp14:editId="5210F3E9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1E37BA3" w14:textId="77777777" w:rsidR="00247143" w:rsidRDefault="00247143">
    <w:pPr>
      <w:pStyle w:val="affd"/>
      <w:jc w:val="right"/>
    </w:pPr>
  </w:p>
  <w:p w14:paraId="1F0AF622" w14:textId="77777777" w:rsidR="00247143" w:rsidRDefault="00247143">
    <w:pPr>
      <w:pStyle w:val="affd"/>
      <w:jc w:val="right"/>
    </w:pPr>
  </w:p>
  <w:p w14:paraId="029128A2" w14:textId="77777777" w:rsidR="00247143" w:rsidRDefault="00247143">
    <w:pPr>
      <w:pStyle w:val="affd"/>
      <w:jc w:val="right"/>
    </w:pPr>
  </w:p>
  <w:p w14:paraId="15D07DC2" w14:textId="77777777" w:rsidR="00247143" w:rsidRDefault="00247143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7C081" w14:textId="77777777" w:rsidR="00247143" w:rsidRDefault="00000000">
    <w:pPr>
      <w:pStyle w:val="affd"/>
      <w:ind w:firstLine="40"/>
    </w:pPr>
    <w:r>
      <w:pict w14:anchorId="6F6A0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0048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7143">
      <w:rPr>
        <w:noProof/>
      </w:rPr>
      <w:drawing>
        <wp:anchor distT="0" distB="0" distL="114300" distR="114300" simplePos="0" relativeHeight="251657216" behindDoc="1" locked="0" layoutInCell="1" allowOverlap="1" wp14:anchorId="516CEF8C" wp14:editId="5B2EADB1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47143">
      <w:rPr>
        <w:noProof/>
      </w:rPr>
      <w:drawing>
        <wp:anchor distT="0" distB="0" distL="114300" distR="114300" simplePos="0" relativeHeight="251655168" behindDoc="0" locked="0" layoutInCell="1" allowOverlap="1" wp14:anchorId="28CA455B" wp14:editId="72D376AB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C9BBB" w14:textId="77777777" w:rsidR="00247143" w:rsidRDefault="00000000">
    <w:pPr>
      <w:pStyle w:val="affd"/>
    </w:pPr>
    <w:r>
      <w:pict w14:anchorId="19539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46976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247143" w14:paraId="7ABD1591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C197AF0" w14:textId="77777777" w:rsidR="00247143" w:rsidRDefault="00247143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361DE516" wp14:editId="33EA417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88E0150" w14:textId="3552C432" w:rsidR="00247143" w:rsidRDefault="00492666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HTTP API</w:t>
          </w:r>
          <w:r w:rsidR="00247143">
            <w:rPr>
              <w:rFonts w:ascii="Arial" w:eastAsia="NSimSun" w:hAnsi="Arial"/>
              <w:color w:val="auto"/>
            </w:rPr>
            <w:t>说明</w:t>
          </w:r>
        </w:p>
        <w:p w14:paraId="1AD50F6A" w14:textId="77777777" w:rsidR="00247143" w:rsidRDefault="00247143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42F1677E" w14:textId="77777777" w:rsidR="00247143" w:rsidRDefault="00000000">
    <w:pPr>
      <w:pStyle w:val="HeadingRight"/>
    </w:pPr>
    <w:r>
      <w:pict w14:anchorId="3CDD4F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70528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247143" w14:paraId="376CB52D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5413920" w14:textId="77777777" w:rsidR="00247143" w:rsidRDefault="00247143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11507365" wp14:editId="5667AEED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22394B7B" w14:textId="77777777" w:rsidR="00247143" w:rsidRDefault="00247143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0B1172C5" w14:textId="77777777" w:rsidR="00247143" w:rsidRDefault="00247143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606F4F5F" w14:textId="77777777" w:rsidR="00247143" w:rsidRDefault="00000000">
    <w:pPr>
      <w:pStyle w:val="HeadingRight"/>
    </w:pPr>
    <w:r>
      <w:pict w14:anchorId="62AE8D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48000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pict w14:anchorId="5D7CBAB9">
        <v:shapetype id="_x0000_t202" coordsize="21600,21600" o:spt="202" path="m,l,21600r21600,l21600,xe">
          <v:stroke joinstyle="miter"/>
          <v:path gradientshapeok="t" o:connecttype="rect"/>
        </v:shapetype>
        <v:shape id="WordArt 30" o:spid="_x0000_s1061" type="#_x0000_t202" style="position:absolute;left:0;text-align:left;margin-left:-33.15pt;margin-top:220.8pt;width:606.05pt;height:256.8pt;rotation:-45;z-index:-25165107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" o:allowincell="f" filled="f" stroked="f">
          <v:path arrowok="t"/>
          <o:lock v:ext="edit" aspectratio="t"/>
          <v:textbox style="mso-fit-shape-to-text:t">
            <w:txbxContent>
              <w:p w14:paraId="2A5B60EE" w14:textId="77777777" w:rsidR="00247143" w:rsidRDefault="00247143">
                <w:pPr>
                  <w:pStyle w:val="afffa"/>
                  <w:jc w:val="center"/>
                  <w:rPr>
                    <w:kern w:val="0"/>
                    <w:sz w:val="24"/>
                    <w:szCs w:val="24"/>
                  </w:rPr>
                </w:pPr>
                <w:r>
                  <w:rPr>
                    <w:rFonts w:ascii="Arial" w:hAnsi="Arial"/>
                    <w:color w:val="F2F2F2"/>
                    <w:sz w:val="144"/>
                    <w:szCs w:val="144"/>
                  </w:rPr>
                  <w:t>Neoway</w:t>
                </w:r>
              </w:p>
              <w:p w14:paraId="0EA25B63" w14:textId="77777777" w:rsidR="00247143" w:rsidRDefault="00247143">
                <w:pPr>
                  <w:pStyle w:val="afffa"/>
                  <w:jc w:val="center"/>
                </w:pPr>
                <w:r>
                  <w:rPr>
                    <w:rFonts w:ascii="Arial" w:hAnsi="Arial"/>
                    <w:color w:val="F2F2F2"/>
                    <w:sz w:val="144"/>
                    <w:szCs w:val="144"/>
                  </w:rPr>
                  <w:t>Confidential</w:t>
                </w:r>
              </w:p>
            </w:txbxContent>
          </v:textbox>
          <w10:wrap anchorx="page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247143" w14:paraId="45B7F1D7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7E92E86B" w14:textId="77777777" w:rsidR="00247143" w:rsidRDefault="00247143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5142580" wp14:editId="40EF4E41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4EB3C64" w14:textId="0B6D437B" w:rsidR="00247143" w:rsidRDefault="00492666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HTTP API</w:t>
          </w:r>
          <w:r w:rsidR="00247143">
            <w:rPr>
              <w:rFonts w:ascii="Arial" w:eastAsia="NSimSun" w:hAnsi="Arial"/>
              <w:color w:val="auto"/>
            </w:rPr>
            <w:t>说明</w:t>
          </w:r>
        </w:p>
        <w:p w14:paraId="2F78BB58" w14:textId="77777777" w:rsidR="00247143" w:rsidRDefault="00247143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3CC59AE6" w14:textId="77777777" w:rsidR="00247143" w:rsidRDefault="00000000">
    <w:pPr>
      <w:pStyle w:val="HeadingRight"/>
    </w:pPr>
    <w:r>
      <w:rPr>
        <w:noProof/>
      </w:rPr>
      <w:pict w14:anchorId="3799FAA4">
        <v:shapetype id="_x0000_t202" coordsize="21600,21600" o:spt="202" path="m,l,21600r21600,l21600,xe">
          <v:stroke joinstyle="miter"/>
          <v:path gradientshapeok="t" o:connecttype="rect"/>
        </v:shapetype>
        <v:shape id="WordArt 7" o:spid="_x0000_s1060" type="#_x0000_t202" style="position:absolute;left:0;text-align:left;margin-left:0;margin-top:0;width:589.8pt;height:73.7pt;rotation:-45;z-index:251671552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" o:allowincell="f" filled="f" stroked="f">
          <v:textbox style="mso-fit-shape-to-text:t">
            <w:txbxContent>
              <w:p w14:paraId="4B19ED57" w14:textId="77777777" w:rsidR="00247143" w:rsidRDefault="00247143">
                <w:pPr>
                  <w:pStyle w:val="afffa"/>
                  <w:spacing w:before="0" w:after="0"/>
                  <w:jc w:val="center"/>
                  <w:rPr>
                    <w:kern w:val="0"/>
                    <w:sz w:val="24"/>
                    <w:szCs w:val="24"/>
                  </w:rPr>
                </w:pPr>
                <w:r>
                  <w:rPr>
                    <w:rFonts w:ascii="Arial" w:hAnsi="Arial"/>
                    <w:color w:val="F2F2F2"/>
                    <w:sz w:val="2"/>
                    <w:szCs w:val="2"/>
                  </w:rPr>
                  <w:t>Neoway Confidential</w:t>
                </w:r>
              </w:p>
            </w:txbxContent>
          </v:textbox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247143" w14:paraId="75F3C198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10AACCA" w14:textId="77777777" w:rsidR="00247143" w:rsidRDefault="00247143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931360E" wp14:editId="5FF36DB5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1937B61" w14:textId="6E6F7BC4" w:rsidR="00247143" w:rsidRDefault="00492666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HTTP API</w:t>
          </w:r>
          <w:r w:rsidR="00247143">
            <w:rPr>
              <w:rFonts w:ascii="Arial" w:eastAsia="NSimSun" w:hAnsi="Arial"/>
              <w:color w:val="auto"/>
            </w:rPr>
            <w:t>说明</w:t>
          </w:r>
        </w:p>
        <w:p w14:paraId="61F10257" w14:textId="77777777" w:rsidR="00247143" w:rsidRDefault="00247143" w:rsidP="00CF76E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2356E1A7" w14:textId="77777777" w:rsidR="00247143" w:rsidRDefault="00000000">
    <w:pPr>
      <w:pStyle w:val="HeadingRight"/>
    </w:pPr>
    <w:r>
      <w:rPr>
        <w:noProof/>
      </w:rPr>
      <w:pict w14:anchorId="18C4A28E">
        <v:shapetype id="_x0000_t202" coordsize="21600,21600" o:spt="202" path="m,l,21600r21600,l21600,xe">
          <v:stroke joinstyle="miter"/>
          <v:path gradientshapeok="t" o:connecttype="rect"/>
        </v:shapetype>
        <v:shape id="WordArt 8" o:spid="_x0000_s1059" type="#_x0000_t202" style="position:absolute;left:0;text-align:left;margin-left:0;margin-top:0;width:589.8pt;height:73.7pt;rotation:-45;z-index:251672576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" o:allowincell="f" filled="f" stroked="f">
          <v:textbox style="mso-fit-shape-to-text:t">
            <w:txbxContent>
              <w:p w14:paraId="3C9F0FA7" w14:textId="77777777" w:rsidR="00247143" w:rsidRDefault="00247143">
                <w:pPr>
                  <w:pStyle w:val="afffa"/>
                  <w:spacing w:before="0" w:after="0"/>
                  <w:jc w:val="center"/>
                  <w:rPr>
                    <w:kern w:val="0"/>
                    <w:sz w:val="24"/>
                    <w:szCs w:val="24"/>
                  </w:rPr>
                </w:pPr>
                <w:r>
                  <w:rPr>
                    <w:rFonts w:ascii="Arial" w:hAnsi="Arial"/>
                    <w:color w:val="F2F2F2"/>
                    <w:sz w:val="2"/>
                    <w:szCs w:val="2"/>
                  </w:rPr>
                  <w:t>Neoway Confidential</w:t>
                </w:r>
              </w:p>
            </w:txbxContent>
          </v:textbox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E1375" w14:textId="77777777" w:rsidR="00247143" w:rsidRDefault="00000000">
    <w:pPr>
      <w:pStyle w:val="affd"/>
    </w:pPr>
    <w:r>
      <w:pict w14:anchorId="4A9CE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41856;mso-position-horizontal:center;mso-position-horizontal-relative:margin;mso-position-vertical:center;mso-position-vertical-relative:margin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7143">
      <w:rPr>
        <w:noProof/>
      </w:rPr>
      <w:drawing>
        <wp:anchor distT="0" distB="0" distL="114300" distR="114300" simplePos="0" relativeHeight="251661312" behindDoc="1" locked="0" layoutInCell="0" allowOverlap="1" wp14:anchorId="0063F8EF" wp14:editId="165193C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1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2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6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7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1870862">
    <w:abstractNumId w:val="14"/>
  </w:num>
  <w:num w:numId="2" w16cid:durableId="209079730">
    <w:abstractNumId w:val="15"/>
  </w:num>
  <w:num w:numId="3" w16cid:durableId="809134129">
    <w:abstractNumId w:val="30"/>
  </w:num>
  <w:num w:numId="4" w16cid:durableId="984238704">
    <w:abstractNumId w:val="31"/>
  </w:num>
  <w:num w:numId="5" w16cid:durableId="747196802">
    <w:abstractNumId w:val="21"/>
  </w:num>
  <w:num w:numId="6" w16cid:durableId="890461687">
    <w:abstractNumId w:val="36"/>
  </w:num>
  <w:num w:numId="7" w16cid:durableId="1397440006">
    <w:abstractNumId w:val="20"/>
  </w:num>
  <w:num w:numId="8" w16cid:durableId="1063062544">
    <w:abstractNumId w:val="1"/>
  </w:num>
  <w:num w:numId="9" w16cid:durableId="1941064006">
    <w:abstractNumId w:val="0"/>
  </w:num>
  <w:num w:numId="10" w16cid:durableId="1305307826">
    <w:abstractNumId w:val="25"/>
  </w:num>
  <w:num w:numId="11" w16cid:durableId="1411271519">
    <w:abstractNumId w:val="35"/>
  </w:num>
  <w:num w:numId="12" w16cid:durableId="1425876126">
    <w:abstractNumId w:val="40"/>
  </w:num>
  <w:num w:numId="13" w16cid:durableId="1932421644">
    <w:abstractNumId w:val="22"/>
  </w:num>
  <w:num w:numId="14" w16cid:durableId="1324314015">
    <w:abstractNumId w:val="13"/>
  </w:num>
  <w:num w:numId="15" w16cid:durableId="1878859735">
    <w:abstractNumId w:val="12"/>
  </w:num>
  <w:num w:numId="16" w16cid:durableId="177428492">
    <w:abstractNumId w:val="23"/>
  </w:num>
  <w:num w:numId="17" w16cid:durableId="1546023258">
    <w:abstractNumId w:val="34"/>
  </w:num>
  <w:num w:numId="18" w16cid:durableId="731082092">
    <w:abstractNumId w:val="29"/>
  </w:num>
  <w:num w:numId="19" w16cid:durableId="442042406">
    <w:abstractNumId w:val="17"/>
  </w:num>
  <w:num w:numId="20" w16cid:durableId="849873050">
    <w:abstractNumId w:val="27"/>
  </w:num>
  <w:num w:numId="21" w16cid:durableId="638153527">
    <w:abstractNumId w:val="16"/>
  </w:num>
  <w:num w:numId="22" w16cid:durableId="1009798544">
    <w:abstractNumId w:val="28"/>
  </w:num>
  <w:num w:numId="23" w16cid:durableId="1783382461">
    <w:abstractNumId w:val="11"/>
  </w:num>
  <w:num w:numId="24" w16cid:durableId="54622399">
    <w:abstractNumId w:val="14"/>
  </w:num>
  <w:num w:numId="25" w16cid:durableId="380792403">
    <w:abstractNumId w:val="14"/>
  </w:num>
  <w:num w:numId="26" w16cid:durableId="1597248206">
    <w:abstractNumId w:val="14"/>
  </w:num>
  <w:num w:numId="27" w16cid:durableId="441805002">
    <w:abstractNumId w:val="14"/>
  </w:num>
  <w:num w:numId="28" w16cid:durableId="1711297912">
    <w:abstractNumId w:val="14"/>
  </w:num>
  <w:num w:numId="29" w16cid:durableId="1424911047">
    <w:abstractNumId w:val="14"/>
  </w:num>
  <w:num w:numId="30" w16cid:durableId="1393965118">
    <w:abstractNumId w:val="14"/>
  </w:num>
  <w:num w:numId="31" w16cid:durableId="1553299893">
    <w:abstractNumId w:val="14"/>
  </w:num>
  <w:num w:numId="32" w16cid:durableId="54400006">
    <w:abstractNumId w:val="14"/>
  </w:num>
  <w:num w:numId="33" w16cid:durableId="1177886512">
    <w:abstractNumId w:val="14"/>
  </w:num>
  <w:num w:numId="34" w16cid:durableId="1545557568">
    <w:abstractNumId w:val="37"/>
  </w:num>
  <w:num w:numId="35" w16cid:durableId="460928921">
    <w:abstractNumId w:val="39"/>
  </w:num>
  <w:num w:numId="36" w16cid:durableId="1238369068">
    <w:abstractNumId w:val="19"/>
  </w:num>
  <w:num w:numId="37" w16cid:durableId="2057584325">
    <w:abstractNumId w:val="8"/>
  </w:num>
  <w:num w:numId="38" w16cid:durableId="425082822">
    <w:abstractNumId w:val="14"/>
  </w:num>
  <w:num w:numId="39" w16cid:durableId="1825464800">
    <w:abstractNumId w:val="14"/>
  </w:num>
  <w:num w:numId="40" w16cid:durableId="2011448108">
    <w:abstractNumId w:val="14"/>
  </w:num>
  <w:num w:numId="41" w16cid:durableId="1060979005">
    <w:abstractNumId w:val="14"/>
  </w:num>
  <w:num w:numId="42" w16cid:durableId="1532035965">
    <w:abstractNumId w:val="14"/>
  </w:num>
  <w:num w:numId="43" w16cid:durableId="1069887882">
    <w:abstractNumId w:val="14"/>
  </w:num>
  <w:num w:numId="44" w16cid:durableId="1664552426">
    <w:abstractNumId w:val="9"/>
  </w:num>
  <w:num w:numId="45" w16cid:durableId="1009143177">
    <w:abstractNumId w:val="7"/>
  </w:num>
  <w:num w:numId="46" w16cid:durableId="1178807292">
    <w:abstractNumId w:val="6"/>
  </w:num>
  <w:num w:numId="47" w16cid:durableId="1351445167">
    <w:abstractNumId w:val="5"/>
  </w:num>
  <w:num w:numId="48" w16cid:durableId="706486873">
    <w:abstractNumId w:val="4"/>
  </w:num>
  <w:num w:numId="49" w16cid:durableId="1664897810">
    <w:abstractNumId w:val="3"/>
  </w:num>
  <w:num w:numId="50" w16cid:durableId="1408728659">
    <w:abstractNumId w:val="2"/>
  </w:num>
  <w:num w:numId="51" w16cid:durableId="1562597026">
    <w:abstractNumId w:val="26"/>
  </w:num>
  <w:num w:numId="52" w16cid:durableId="1327169612">
    <w:abstractNumId w:val="18"/>
  </w:num>
  <w:num w:numId="53" w16cid:durableId="468934911">
    <w:abstractNumId w:val="38"/>
  </w:num>
  <w:num w:numId="54" w16cid:durableId="137646503">
    <w:abstractNumId w:val="32"/>
  </w:num>
  <w:num w:numId="55" w16cid:durableId="1889797715">
    <w:abstractNumId w:val="24"/>
  </w:num>
  <w:num w:numId="56" w16cid:durableId="1905338254">
    <w:abstractNumId w:val="33"/>
  </w:num>
  <w:num w:numId="57" w16cid:durableId="697704978">
    <w:abstractNumId w:val="41"/>
  </w:num>
  <w:num w:numId="58" w16cid:durableId="1335109922">
    <w:abstractNumId w:val="10"/>
  </w:num>
  <w:num w:numId="59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247F8"/>
    <w:rsid w:val="00036584"/>
    <w:rsid w:val="0003691A"/>
    <w:rsid w:val="00037489"/>
    <w:rsid w:val="000378C6"/>
    <w:rsid w:val="00037CE8"/>
    <w:rsid w:val="000403DC"/>
    <w:rsid w:val="00040B42"/>
    <w:rsid w:val="00042156"/>
    <w:rsid w:val="0004721D"/>
    <w:rsid w:val="00052D5F"/>
    <w:rsid w:val="00054AEC"/>
    <w:rsid w:val="00065D24"/>
    <w:rsid w:val="0007173A"/>
    <w:rsid w:val="00083E32"/>
    <w:rsid w:val="000852F9"/>
    <w:rsid w:val="00087962"/>
    <w:rsid w:val="00093D45"/>
    <w:rsid w:val="000B226F"/>
    <w:rsid w:val="000B5E15"/>
    <w:rsid w:val="000B7DF3"/>
    <w:rsid w:val="000C0EFE"/>
    <w:rsid w:val="000C54FD"/>
    <w:rsid w:val="000D1507"/>
    <w:rsid w:val="000D57CF"/>
    <w:rsid w:val="000E3DD2"/>
    <w:rsid w:val="000E4F12"/>
    <w:rsid w:val="000E75C0"/>
    <w:rsid w:val="000F22EE"/>
    <w:rsid w:val="000F3AED"/>
    <w:rsid w:val="001065C5"/>
    <w:rsid w:val="0013056F"/>
    <w:rsid w:val="00142731"/>
    <w:rsid w:val="00143FDB"/>
    <w:rsid w:val="0014548D"/>
    <w:rsid w:val="00154890"/>
    <w:rsid w:val="00156D30"/>
    <w:rsid w:val="0016506E"/>
    <w:rsid w:val="00166C4F"/>
    <w:rsid w:val="00167CE0"/>
    <w:rsid w:val="00171306"/>
    <w:rsid w:val="00172A27"/>
    <w:rsid w:val="00174556"/>
    <w:rsid w:val="00186D06"/>
    <w:rsid w:val="001A3D15"/>
    <w:rsid w:val="001C564F"/>
    <w:rsid w:val="001C76EC"/>
    <w:rsid w:val="001D04A6"/>
    <w:rsid w:val="001D1A9E"/>
    <w:rsid w:val="001E0762"/>
    <w:rsid w:val="001E36E4"/>
    <w:rsid w:val="001E3D09"/>
    <w:rsid w:val="001F1551"/>
    <w:rsid w:val="001F1CAB"/>
    <w:rsid w:val="001F3BBF"/>
    <w:rsid w:val="001F450E"/>
    <w:rsid w:val="001F5327"/>
    <w:rsid w:val="001F65D6"/>
    <w:rsid w:val="002045F4"/>
    <w:rsid w:val="00213B84"/>
    <w:rsid w:val="00220E40"/>
    <w:rsid w:val="002232B8"/>
    <w:rsid w:val="00223403"/>
    <w:rsid w:val="00230A98"/>
    <w:rsid w:val="00233AFA"/>
    <w:rsid w:val="00242B68"/>
    <w:rsid w:val="00246AD0"/>
    <w:rsid w:val="002470E2"/>
    <w:rsid w:val="00247143"/>
    <w:rsid w:val="002562ED"/>
    <w:rsid w:val="00256324"/>
    <w:rsid w:val="00256D8E"/>
    <w:rsid w:val="002619DC"/>
    <w:rsid w:val="00266B61"/>
    <w:rsid w:val="00266E04"/>
    <w:rsid w:val="0026781A"/>
    <w:rsid w:val="00275AD6"/>
    <w:rsid w:val="00292D3E"/>
    <w:rsid w:val="002A7256"/>
    <w:rsid w:val="002B0211"/>
    <w:rsid w:val="002B75F1"/>
    <w:rsid w:val="002C75AE"/>
    <w:rsid w:val="002D0B48"/>
    <w:rsid w:val="002D1B7C"/>
    <w:rsid w:val="002D259D"/>
    <w:rsid w:val="002D2637"/>
    <w:rsid w:val="002D5D43"/>
    <w:rsid w:val="002E454D"/>
    <w:rsid w:val="002F18A1"/>
    <w:rsid w:val="002F2F55"/>
    <w:rsid w:val="00301D86"/>
    <w:rsid w:val="00322764"/>
    <w:rsid w:val="003240F9"/>
    <w:rsid w:val="00326744"/>
    <w:rsid w:val="003277E6"/>
    <w:rsid w:val="003330DC"/>
    <w:rsid w:val="00340CC6"/>
    <w:rsid w:val="003431AF"/>
    <w:rsid w:val="003443CD"/>
    <w:rsid w:val="0035538D"/>
    <w:rsid w:val="0035604F"/>
    <w:rsid w:val="00360B74"/>
    <w:rsid w:val="00362873"/>
    <w:rsid w:val="0036319E"/>
    <w:rsid w:val="003706A6"/>
    <w:rsid w:val="00371CEB"/>
    <w:rsid w:val="00375EFC"/>
    <w:rsid w:val="003770BF"/>
    <w:rsid w:val="003774F0"/>
    <w:rsid w:val="00380EDE"/>
    <w:rsid w:val="00385C39"/>
    <w:rsid w:val="0039086C"/>
    <w:rsid w:val="00393AE8"/>
    <w:rsid w:val="003A1E34"/>
    <w:rsid w:val="003A3609"/>
    <w:rsid w:val="003B4E6D"/>
    <w:rsid w:val="003C32E1"/>
    <w:rsid w:val="003C5443"/>
    <w:rsid w:val="003D4262"/>
    <w:rsid w:val="003E2BD4"/>
    <w:rsid w:val="003E6965"/>
    <w:rsid w:val="003F1109"/>
    <w:rsid w:val="003F2D32"/>
    <w:rsid w:val="003F698A"/>
    <w:rsid w:val="004019B9"/>
    <w:rsid w:val="00404124"/>
    <w:rsid w:val="004075AC"/>
    <w:rsid w:val="00411AA5"/>
    <w:rsid w:val="004137C4"/>
    <w:rsid w:val="0041798F"/>
    <w:rsid w:val="00426645"/>
    <w:rsid w:val="004328B3"/>
    <w:rsid w:val="00432F7A"/>
    <w:rsid w:val="0043457E"/>
    <w:rsid w:val="00443D6D"/>
    <w:rsid w:val="00452EFD"/>
    <w:rsid w:val="0046120F"/>
    <w:rsid w:val="00463A49"/>
    <w:rsid w:val="0046648B"/>
    <w:rsid w:val="00470E4E"/>
    <w:rsid w:val="004712A8"/>
    <w:rsid w:val="00476892"/>
    <w:rsid w:val="00483D7B"/>
    <w:rsid w:val="00492666"/>
    <w:rsid w:val="004A0371"/>
    <w:rsid w:val="004B4421"/>
    <w:rsid w:val="004C1B13"/>
    <w:rsid w:val="004C37FB"/>
    <w:rsid w:val="004C3C8C"/>
    <w:rsid w:val="004D5303"/>
    <w:rsid w:val="004F1CF3"/>
    <w:rsid w:val="004F27F7"/>
    <w:rsid w:val="004F2DAE"/>
    <w:rsid w:val="004F3599"/>
    <w:rsid w:val="005014A4"/>
    <w:rsid w:val="00505674"/>
    <w:rsid w:val="00514E63"/>
    <w:rsid w:val="0051570F"/>
    <w:rsid w:val="00515B9C"/>
    <w:rsid w:val="00520A62"/>
    <w:rsid w:val="00523FC0"/>
    <w:rsid w:val="00527B8B"/>
    <w:rsid w:val="005341DA"/>
    <w:rsid w:val="00545E56"/>
    <w:rsid w:val="00550267"/>
    <w:rsid w:val="00553FF6"/>
    <w:rsid w:val="00554072"/>
    <w:rsid w:val="00554B6A"/>
    <w:rsid w:val="00554E3B"/>
    <w:rsid w:val="0055503A"/>
    <w:rsid w:val="00555597"/>
    <w:rsid w:val="00561A9A"/>
    <w:rsid w:val="005630A2"/>
    <w:rsid w:val="00571228"/>
    <w:rsid w:val="005774B9"/>
    <w:rsid w:val="005830DA"/>
    <w:rsid w:val="005839D2"/>
    <w:rsid w:val="0059219B"/>
    <w:rsid w:val="005A3853"/>
    <w:rsid w:val="005A4A17"/>
    <w:rsid w:val="005A5172"/>
    <w:rsid w:val="005A60AD"/>
    <w:rsid w:val="005A6309"/>
    <w:rsid w:val="005B73DC"/>
    <w:rsid w:val="005E23BF"/>
    <w:rsid w:val="005E396C"/>
    <w:rsid w:val="005E7F7D"/>
    <w:rsid w:val="00600090"/>
    <w:rsid w:val="00607E15"/>
    <w:rsid w:val="0061313D"/>
    <w:rsid w:val="00617639"/>
    <w:rsid w:val="006266CF"/>
    <w:rsid w:val="00627FA1"/>
    <w:rsid w:val="006304AA"/>
    <w:rsid w:val="00632DA1"/>
    <w:rsid w:val="00652992"/>
    <w:rsid w:val="00652F00"/>
    <w:rsid w:val="0065484A"/>
    <w:rsid w:val="0066021A"/>
    <w:rsid w:val="00665277"/>
    <w:rsid w:val="0066762D"/>
    <w:rsid w:val="00683A0E"/>
    <w:rsid w:val="0069097E"/>
    <w:rsid w:val="006940AF"/>
    <w:rsid w:val="006951F4"/>
    <w:rsid w:val="00696EE0"/>
    <w:rsid w:val="0069713A"/>
    <w:rsid w:val="006A186A"/>
    <w:rsid w:val="006A252F"/>
    <w:rsid w:val="006B0575"/>
    <w:rsid w:val="006D2288"/>
    <w:rsid w:val="006D24FC"/>
    <w:rsid w:val="006E1DFD"/>
    <w:rsid w:val="006E282A"/>
    <w:rsid w:val="006F34B1"/>
    <w:rsid w:val="006F69F6"/>
    <w:rsid w:val="00701B15"/>
    <w:rsid w:val="00710845"/>
    <w:rsid w:val="00724FB6"/>
    <w:rsid w:val="00731B9A"/>
    <w:rsid w:val="0073713A"/>
    <w:rsid w:val="007402A0"/>
    <w:rsid w:val="00751630"/>
    <w:rsid w:val="007522E1"/>
    <w:rsid w:val="0075352E"/>
    <w:rsid w:val="00757CA9"/>
    <w:rsid w:val="007623F7"/>
    <w:rsid w:val="007632BE"/>
    <w:rsid w:val="0078072F"/>
    <w:rsid w:val="00780F28"/>
    <w:rsid w:val="00791E05"/>
    <w:rsid w:val="00792FFA"/>
    <w:rsid w:val="0079728E"/>
    <w:rsid w:val="00797995"/>
    <w:rsid w:val="007A64E9"/>
    <w:rsid w:val="007B640D"/>
    <w:rsid w:val="007C0EEE"/>
    <w:rsid w:val="007C3AA7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3142F"/>
    <w:rsid w:val="00832D42"/>
    <w:rsid w:val="00834CD4"/>
    <w:rsid w:val="00840040"/>
    <w:rsid w:val="008425FD"/>
    <w:rsid w:val="008443D0"/>
    <w:rsid w:val="00847270"/>
    <w:rsid w:val="00852AFA"/>
    <w:rsid w:val="008631D4"/>
    <w:rsid w:val="00864356"/>
    <w:rsid w:val="00871FA1"/>
    <w:rsid w:val="008742E0"/>
    <w:rsid w:val="00875347"/>
    <w:rsid w:val="0087719B"/>
    <w:rsid w:val="00880383"/>
    <w:rsid w:val="008842B1"/>
    <w:rsid w:val="008937EE"/>
    <w:rsid w:val="008950C1"/>
    <w:rsid w:val="00896ABA"/>
    <w:rsid w:val="008A4962"/>
    <w:rsid w:val="008B15BB"/>
    <w:rsid w:val="008B1EB3"/>
    <w:rsid w:val="008B4AAB"/>
    <w:rsid w:val="008B6DB9"/>
    <w:rsid w:val="008C3958"/>
    <w:rsid w:val="008D2322"/>
    <w:rsid w:val="008D48D4"/>
    <w:rsid w:val="008D7AA5"/>
    <w:rsid w:val="008E055F"/>
    <w:rsid w:val="008E0FB4"/>
    <w:rsid w:val="008E7606"/>
    <w:rsid w:val="008F2607"/>
    <w:rsid w:val="008F397D"/>
    <w:rsid w:val="0090343C"/>
    <w:rsid w:val="009063B1"/>
    <w:rsid w:val="009064B3"/>
    <w:rsid w:val="009076D6"/>
    <w:rsid w:val="00922FB9"/>
    <w:rsid w:val="00924B60"/>
    <w:rsid w:val="009264D0"/>
    <w:rsid w:val="00935868"/>
    <w:rsid w:val="00945D05"/>
    <w:rsid w:val="00946478"/>
    <w:rsid w:val="00947205"/>
    <w:rsid w:val="00947966"/>
    <w:rsid w:val="00954B67"/>
    <w:rsid w:val="00957D02"/>
    <w:rsid w:val="00961842"/>
    <w:rsid w:val="00962A89"/>
    <w:rsid w:val="00962D7A"/>
    <w:rsid w:val="00966C2B"/>
    <w:rsid w:val="00971CDA"/>
    <w:rsid w:val="00972204"/>
    <w:rsid w:val="009735A5"/>
    <w:rsid w:val="0097425C"/>
    <w:rsid w:val="00983192"/>
    <w:rsid w:val="00991241"/>
    <w:rsid w:val="00994BFD"/>
    <w:rsid w:val="009A67D2"/>
    <w:rsid w:val="009A68ED"/>
    <w:rsid w:val="009A720E"/>
    <w:rsid w:val="009B497B"/>
    <w:rsid w:val="009B5F81"/>
    <w:rsid w:val="009C0AC8"/>
    <w:rsid w:val="009C60D7"/>
    <w:rsid w:val="009D30A8"/>
    <w:rsid w:val="009D47C9"/>
    <w:rsid w:val="009D5C77"/>
    <w:rsid w:val="009F6827"/>
    <w:rsid w:val="00A00440"/>
    <w:rsid w:val="00A01B13"/>
    <w:rsid w:val="00A0200C"/>
    <w:rsid w:val="00A03891"/>
    <w:rsid w:val="00A04D9A"/>
    <w:rsid w:val="00A13161"/>
    <w:rsid w:val="00A13290"/>
    <w:rsid w:val="00A23576"/>
    <w:rsid w:val="00A3576B"/>
    <w:rsid w:val="00A43A13"/>
    <w:rsid w:val="00A43CB2"/>
    <w:rsid w:val="00A46797"/>
    <w:rsid w:val="00A6786E"/>
    <w:rsid w:val="00A743A3"/>
    <w:rsid w:val="00A831EB"/>
    <w:rsid w:val="00A8793D"/>
    <w:rsid w:val="00A92898"/>
    <w:rsid w:val="00A9390A"/>
    <w:rsid w:val="00A943B8"/>
    <w:rsid w:val="00AA095F"/>
    <w:rsid w:val="00AA0DFB"/>
    <w:rsid w:val="00AA632C"/>
    <w:rsid w:val="00AB3DE8"/>
    <w:rsid w:val="00AC0588"/>
    <w:rsid w:val="00AC072B"/>
    <w:rsid w:val="00AC4C3F"/>
    <w:rsid w:val="00AE2A75"/>
    <w:rsid w:val="00AE36C0"/>
    <w:rsid w:val="00AF145A"/>
    <w:rsid w:val="00AF71C3"/>
    <w:rsid w:val="00B05CC5"/>
    <w:rsid w:val="00B05FAC"/>
    <w:rsid w:val="00B1056E"/>
    <w:rsid w:val="00B11B9A"/>
    <w:rsid w:val="00B124F9"/>
    <w:rsid w:val="00B27320"/>
    <w:rsid w:val="00B32CB8"/>
    <w:rsid w:val="00B35FAC"/>
    <w:rsid w:val="00B378F4"/>
    <w:rsid w:val="00B51DD6"/>
    <w:rsid w:val="00B535D8"/>
    <w:rsid w:val="00B57C35"/>
    <w:rsid w:val="00B608B8"/>
    <w:rsid w:val="00B6651B"/>
    <w:rsid w:val="00B70DBC"/>
    <w:rsid w:val="00B727D7"/>
    <w:rsid w:val="00B73E47"/>
    <w:rsid w:val="00B76BEA"/>
    <w:rsid w:val="00B81D48"/>
    <w:rsid w:val="00B81E96"/>
    <w:rsid w:val="00B935F6"/>
    <w:rsid w:val="00B955D0"/>
    <w:rsid w:val="00B97A28"/>
    <w:rsid w:val="00B97BDF"/>
    <w:rsid w:val="00BA4108"/>
    <w:rsid w:val="00BA4FD4"/>
    <w:rsid w:val="00BA5169"/>
    <w:rsid w:val="00BB3139"/>
    <w:rsid w:val="00BB3B60"/>
    <w:rsid w:val="00BD121A"/>
    <w:rsid w:val="00BD33F1"/>
    <w:rsid w:val="00BE0107"/>
    <w:rsid w:val="00BE243A"/>
    <w:rsid w:val="00BE7A3C"/>
    <w:rsid w:val="00BF1CC8"/>
    <w:rsid w:val="00BF5AD7"/>
    <w:rsid w:val="00BF633B"/>
    <w:rsid w:val="00BF64FE"/>
    <w:rsid w:val="00C01D60"/>
    <w:rsid w:val="00C072C9"/>
    <w:rsid w:val="00C1362D"/>
    <w:rsid w:val="00C1559E"/>
    <w:rsid w:val="00C204A2"/>
    <w:rsid w:val="00C23124"/>
    <w:rsid w:val="00C23872"/>
    <w:rsid w:val="00C24C46"/>
    <w:rsid w:val="00C52C0A"/>
    <w:rsid w:val="00C53701"/>
    <w:rsid w:val="00C54229"/>
    <w:rsid w:val="00C57112"/>
    <w:rsid w:val="00C6381E"/>
    <w:rsid w:val="00C647E5"/>
    <w:rsid w:val="00C6569E"/>
    <w:rsid w:val="00C74EBC"/>
    <w:rsid w:val="00C769A4"/>
    <w:rsid w:val="00C76CB2"/>
    <w:rsid w:val="00C80B28"/>
    <w:rsid w:val="00C817CD"/>
    <w:rsid w:val="00C83999"/>
    <w:rsid w:val="00C93459"/>
    <w:rsid w:val="00CA270B"/>
    <w:rsid w:val="00CA33D4"/>
    <w:rsid w:val="00CA4382"/>
    <w:rsid w:val="00CA5F8B"/>
    <w:rsid w:val="00CA772D"/>
    <w:rsid w:val="00CC193A"/>
    <w:rsid w:val="00CC1B5B"/>
    <w:rsid w:val="00CC689B"/>
    <w:rsid w:val="00CE5617"/>
    <w:rsid w:val="00CF4F0A"/>
    <w:rsid w:val="00CF76E8"/>
    <w:rsid w:val="00D007A8"/>
    <w:rsid w:val="00D00CEA"/>
    <w:rsid w:val="00D02B7C"/>
    <w:rsid w:val="00D05737"/>
    <w:rsid w:val="00D13030"/>
    <w:rsid w:val="00D13C01"/>
    <w:rsid w:val="00D15313"/>
    <w:rsid w:val="00D216CD"/>
    <w:rsid w:val="00D34326"/>
    <w:rsid w:val="00D34686"/>
    <w:rsid w:val="00D374B3"/>
    <w:rsid w:val="00D4014B"/>
    <w:rsid w:val="00D40B4D"/>
    <w:rsid w:val="00D47575"/>
    <w:rsid w:val="00D47BD6"/>
    <w:rsid w:val="00D513E8"/>
    <w:rsid w:val="00D51EA0"/>
    <w:rsid w:val="00D56343"/>
    <w:rsid w:val="00D630E7"/>
    <w:rsid w:val="00D7380A"/>
    <w:rsid w:val="00D81853"/>
    <w:rsid w:val="00D85622"/>
    <w:rsid w:val="00D92A30"/>
    <w:rsid w:val="00D9453D"/>
    <w:rsid w:val="00D945D6"/>
    <w:rsid w:val="00DA003E"/>
    <w:rsid w:val="00DA13BE"/>
    <w:rsid w:val="00DA5AF8"/>
    <w:rsid w:val="00DB03FC"/>
    <w:rsid w:val="00DB184A"/>
    <w:rsid w:val="00DB609C"/>
    <w:rsid w:val="00DD033F"/>
    <w:rsid w:val="00DD1C7C"/>
    <w:rsid w:val="00DD41FE"/>
    <w:rsid w:val="00DE0F65"/>
    <w:rsid w:val="00DE5941"/>
    <w:rsid w:val="00DE5AFE"/>
    <w:rsid w:val="00DF1659"/>
    <w:rsid w:val="00DF75DE"/>
    <w:rsid w:val="00E03928"/>
    <w:rsid w:val="00E04070"/>
    <w:rsid w:val="00E05814"/>
    <w:rsid w:val="00E067B5"/>
    <w:rsid w:val="00E1292B"/>
    <w:rsid w:val="00E21277"/>
    <w:rsid w:val="00E27214"/>
    <w:rsid w:val="00E305DB"/>
    <w:rsid w:val="00E31C8A"/>
    <w:rsid w:val="00E50B26"/>
    <w:rsid w:val="00E529B2"/>
    <w:rsid w:val="00E53B85"/>
    <w:rsid w:val="00E6181A"/>
    <w:rsid w:val="00E679D7"/>
    <w:rsid w:val="00E92909"/>
    <w:rsid w:val="00EA459E"/>
    <w:rsid w:val="00EB0084"/>
    <w:rsid w:val="00EB3663"/>
    <w:rsid w:val="00EC0344"/>
    <w:rsid w:val="00EC6507"/>
    <w:rsid w:val="00EC722A"/>
    <w:rsid w:val="00ED344A"/>
    <w:rsid w:val="00ED508B"/>
    <w:rsid w:val="00ED525E"/>
    <w:rsid w:val="00EE2FBA"/>
    <w:rsid w:val="00EE3B7F"/>
    <w:rsid w:val="00EE49BE"/>
    <w:rsid w:val="00EF0AC0"/>
    <w:rsid w:val="00EF0E3A"/>
    <w:rsid w:val="00EF5F84"/>
    <w:rsid w:val="00EF6398"/>
    <w:rsid w:val="00F0096D"/>
    <w:rsid w:val="00F030D0"/>
    <w:rsid w:val="00F03F55"/>
    <w:rsid w:val="00F048B8"/>
    <w:rsid w:val="00F077CD"/>
    <w:rsid w:val="00F11EB4"/>
    <w:rsid w:val="00F154E6"/>
    <w:rsid w:val="00F17BB8"/>
    <w:rsid w:val="00F205BF"/>
    <w:rsid w:val="00F25587"/>
    <w:rsid w:val="00F27000"/>
    <w:rsid w:val="00F3253F"/>
    <w:rsid w:val="00F425B8"/>
    <w:rsid w:val="00F52023"/>
    <w:rsid w:val="00F63029"/>
    <w:rsid w:val="00F65BA7"/>
    <w:rsid w:val="00F7290E"/>
    <w:rsid w:val="00F74E26"/>
    <w:rsid w:val="00F755F9"/>
    <w:rsid w:val="00F763CF"/>
    <w:rsid w:val="00F7789D"/>
    <w:rsid w:val="00F83AB3"/>
    <w:rsid w:val="00F84842"/>
    <w:rsid w:val="00F84CA9"/>
    <w:rsid w:val="00F95C81"/>
    <w:rsid w:val="00F977EA"/>
    <w:rsid w:val="00FA1BBE"/>
    <w:rsid w:val="00FA273F"/>
    <w:rsid w:val="00FA6E5D"/>
    <w:rsid w:val="00FC0CE9"/>
    <w:rsid w:val="00FC14CB"/>
    <w:rsid w:val="00FD2EF9"/>
    <w:rsid w:val="00FD4CAB"/>
    <w:rsid w:val="00FD5C52"/>
    <w:rsid w:val="00FE175E"/>
    <w:rsid w:val="00FE3C10"/>
    <w:rsid w:val="00FE5909"/>
    <w:rsid w:val="00FE7075"/>
    <w:rsid w:val="00FF50C9"/>
    <w:rsid w:val="00FF61A5"/>
    <w:rsid w:val="08821817"/>
    <w:rsid w:val="2FF45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BACBA"/>
  <w15:docId w15:val="{13DCA85B-A646-4584-A8FC-C5223C78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/>
    <w:lsdException w:name="List 2" w:semiHidden="1" w:unhideWhenUsed="1" w:qFormat="1"/>
    <w:lsdException w:name="List 3" w:semiHidden="1" w:unhideWhenUsed="1" w:qFormat="1"/>
    <w:lsdException w:name="List 4" w:unhideWhenUsed="1" w:qFormat="1"/>
    <w:lsdException w:name="List 5" w:unhideWhenUsed="1"/>
    <w:lsdException w:name="List Bullet 2" w:semiHidden="1" w:qFormat="1"/>
    <w:lsdException w:name="List Bullet 3" w:semiHidden="1"/>
    <w:lsdException w:name="List Bullet 4" w:semiHidden="1" w:qFormat="1"/>
    <w:lsdException w:name="List Bullet 5" w:semiHidden="1" w:qFormat="1"/>
    <w:lsdException w:name="List Number 2" w:semiHidden="1"/>
    <w:lsdException w:name="List Number 3" w:semiHidden="1"/>
    <w:lsdException w:name="List Number 4" w:semiHidden="1" w:qFormat="1"/>
    <w:lsdException w:name="List Number 5" w:semiHidden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EE2FB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EE2FBA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EE2FBA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EE2FBA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EE2FBA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EE2FB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EE2FBA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EE2FBA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EE2FBA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EE2FBA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EE2FBA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EE2FBA"/>
  </w:style>
  <w:style w:type="paragraph" w:styleId="a7">
    <w:name w:val="macro"/>
    <w:link w:val="a8"/>
    <w:qFormat/>
    <w:rsid w:val="00EE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EE2FBA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EE2FBA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EE2FBA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EE2FBA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EE2FBA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EE2FBA"/>
    <w:pPr>
      <w:numPr>
        <w:numId w:val="46"/>
      </w:numPr>
    </w:pPr>
    <w:rPr>
      <w:color w:val="595959"/>
    </w:rPr>
  </w:style>
  <w:style w:type="paragraph" w:styleId="81">
    <w:name w:val="index 8"/>
    <w:basedOn w:val="a3"/>
    <w:next w:val="a3"/>
    <w:autoRedefine/>
    <w:rsid w:val="00EE2FBA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EE2FBA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EE2FBA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EE2FBA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EE2FBA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EE2FBA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EE2FBA"/>
    <w:pPr>
      <w:numPr>
        <w:numId w:val="44"/>
      </w:numPr>
    </w:pPr>
    <w:rPr>
      <w:color w:val="595959"/>
    </w:rPr>
  </w:style>
  <w:style w:type="paragraph" w:styleId="af2">
    <w:name w:val="envelope address"/>
    <w:basedOn w:val="a3"/>
    <w:rsid w:val="00EE2FBA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EE2FBA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EE2FBA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EE2FBA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EE2FBA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EE2FBA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EE2FBA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EE2FBA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EE2FBA"/>
    <w:pPr>
      <w:numPr>
        <w:numId w:val="4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EE2FBA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EE2FBA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EE2FBA"/>
    <w:pPr>
      <w:numPr>
        <w:numId w:val="48"/>
      </w:numPr>
    </w:pPr>
    <w:rPr>
      <w:color w:val="595959"/>
    </w:rPr>
  </w:style>
  <w:style w:type="paragraph" w:styleId="24">
    <w:name w:val="List 2"/>
    <w:basedOn w:val="a3"/>
    <w:qFormat/>
    <w:rsid w:val="00EE2FBA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EE2FBA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EE2FBA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EE2FBA"/>
    <w:pPr>
      <w:numPr>
        <w:numId w:val="3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EE2FBA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EE2FBA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EE2FBA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EE2FBA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EE2FBA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EE2FBA"/>
    <w:pPr>
      <w:numPr>
        <w:numId w:val="47"/>
      </w:numPr>
    </w:pPr>
    <w:rPr>
      <w:color w:val="595959"/>
    </w:rPr>
  </w:style>
  <w:style w:type="paragraph" w:styleId="4">
    <w:name w:val="List Number 4"/>
    <w:basedOn w:val="a3"/>
    <w:qFormat/>
    <w:rsid w:val="00EE2FBA"/>
    <w:pPr>
      <w:numPr>
        <w:numId w:val="4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EE2FBA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EE2FBA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EE2FBA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EE2FBA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EE2FBA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EE2FBA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EE2FBA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EE2FBA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EE2FBA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EE2FBA"/>
    <w:rPr>
      <w:color w:val="595959"/>
    </w:rPr>
  </w:style>
  <w:style w:type="paragraph" w:styleId="affd">
    <w:name w:val="header"/>
    <w:basedOn w:val="a3"/>
    <w:link w:val="affe"/>
    <w:autoRedefine/>
    <w:qFormat/>
    <w:rsid w:val="00EE2FBA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EE2FBA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EE2FBA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EE2FBA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EE2FBA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EE2FBA"/>
    <w:rPr>
      <w:b/>
      <w:bCs/>
      <w:color w:val="595959"/>
    </w:rPr>
  </w:style>
  <w:style w:type="paragraph" w:styleId="11">
    <w:name w:val="index 1"/>
    <w:basedOn w:val="a3"/>
    <w:next w:val="a3"/>
    <w:autoRedefine/>
    <w:rsid w:val="00EE2FBA"/>
    <w:rPr>
      <w:color w:val="595959"/>
      <w:sz w:val="24"/>
    </w:rPr>
  </w:style>
  <w:style w:type="paragraph" w:styleId="afff2">
    <w:name w:val="Subtitle"/>
    <w:basedOn w:val="a3"/>
    <w:link w:val="afff3"/>
    <w:qFormat/>
    <w:rsid w:val="00EE2FBA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EE2FBA"/>
    <w:pPr>
      <w:numPr>
        <w:numId w:val="50"/>
      </w:numPr>
    </w:pPr>
    <w:rPr>
      <w:color w:val="595959"/>
    </w:rPr>
  </w:style>
  <w:style w:type="paragraph" w:styleId="afff4">
    <w:name w:val="List"/>
    <w:basedOn w:val="a3"/>
    <w:qFormat/>
    <w:rsid w:val="00EE2FBA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EE2FBA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EE2FBA"/>
    <w:pPr>
      <w:ind w:left="2100"/>
    </w:pPr>
    <w:rPr>
      <w:color w:val="595959"/>
      <w:sz w:val="24"/>
    </w:rPr>
  </w:style>
  <w:style w:type="paragraph" w:styleId="55">
    <w:name w:val="List 5"/>
    <w:basedOn w:val="a3"/>
    <w:rsid w:val="00EE2FBA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EE2FBA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EE2FBA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EE2FBA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EE2FBA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EE2FBA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EE2FBA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EE2FBA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EE2FBA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EE2FBA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EE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EE2FBA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EE2FBA"/>
    <w:rPr>
      <w:color w:val="595959"/>
    </w:rPr>
  </w:style>
  <w:style w:type="paragraph" w:styleId="3a">
    <w:name w:val="List Continue 3"/>
    <w:basedOn w:val="a3"/>
    <w:rsid w:val="00EE2FBA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EE2FBA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EE2FBA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EE2FBA"/>
    <w:rPr>
      <w:b/>
      <w:bCs/>
    </w:rPr>
  </w:style>
  <w:style w:type="paragraph" w:styleId="2b">
    <w:name w:val="Body Text First Indent 2"/>
    <w:basedOn w:val="afe"/>
    <w:link w:val="2c"/>
    <w:qFormat/>
    <w:rsid w:val="00EE2FBA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EE2FBA"/>
    <w:rPr>
      <w:b/>
      <w:bCs/>
    </w:rPr>
  </w:style>
  <w:style w:type="character" w:styleId="affff0">
    <w:name w:val="endnote reference"/>
    <w:rsid w:val="00EE2FBA"/>
    <w:rPr>
      <w:vertAlign w:val="superscript"/>
    </w:rPr>
  </w:style>
  <w:style w:type="character" w:styleId="affff1">
    <w:name w:val="page number"/>
    <w:qFormat/>
    <w:rsid w:val="00EE2FBA"/>
  </w:style>
  <w:style w:type="character" w:styleId="affff2">
    <w:name w:val="FollowedHyperlink"/>
    <w:qFormat/>
    <w:rsid w:val="00EE2FBA"/>
    <w:rPr>
      <w:color w:val="954F72"/>
      <w:u w:val="single"/>
    </w:rPr>
  </w:style>
  <w:style w:type="character" w:styleId="affff3">
    <w:name w:val="Emphasis"/>
    <w:qFormat/>
    <w:rsid w:val="00EE2FBA"/>
    <w:rPr>
      <w:i/>
      <w:iCs/>
    </w:rPr>
  </w:style>
  <w:style w:type="character" w:styleId="affff4">
    <w:name w:val="line number"/>
    <w:qFormat/>
    <w:rsid w:val="00EE2FBA"/>
  </w:style>
  <w:style w:type="character" w:styleId="HTML3">
    <w:name w:val="HTML Definition"/>
    <w:qFormat/>
    <w:rsid w:val="00EE2FBA"/>
    <w:rPr>
      <w:i/>
      <w:iCs/>
    </w:rPr>
  </w:style>
  <w:style w:type="character" w:styleId="HTML4">
    <w:name w:val="HTML Typewriter"/>
    <w:qFormat/>
    <w:rsid w:val="00EE2FBA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EE2FBA"/>
  </w:style>
  <w:style w:type="character" w:styleId="HTML6">
    <w:name w:val="HTML Variable"/>
    <w:qFormat/>
    <w:rsid w:val="00EE2FBA"/>
    <w:rPr>
      <w:i/>
      <w:iCs/>
    </w:rPr>
  </w:style>
  <w:style w:type="character" w:styleId="affff5">
    <w:name w:val="Hyperlink"/>
    <w:uiPriority w:val="99"/>
    <w:rsid w:val="00EE2FBA"/>
    <w:rPr>
      <w:color w:val="0000FF"/>
      <w:u w:val="none"/>
    </w:rPr>
  </w:style>
  <w:style w:type="character" w:styleId="HTML7">
    <w:name w:val="HTML Code"/>
    <w:qFormat/>
    <w:rsid w:val="00EE2FBA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EE2FBA"/>
    <w:rPr>
      <w:sz w:val="21"/>
      <w:szCs w:val="21"/>
    </w:rPr>
  </w:style>
  <w:style w:type="character" w:styleId="HTML8">
    <w:name w:val="HTML Cite"/>
    <w:qFormat/>
    <w:rsid w:val="00EE2FBA"/>
    <w:rPr>
      <w:i/>
      <w:iCs/>
    </w:rPr>
  </w:style>
  <w:style w:type="character" w:styleId="affff7">
    <w:name w:val="footnote reference"/>
    <w:qFormat/>
    <w:rsid w:val="00EE2FBA"/>
    <w:rPr>
      <w:vertAlign w:val="superscript"/>
    </w:rPr>
  </w:style>
  <w:style w:type="character" w:styleId="HTML9">
    <w:name w:val="HTML Keyboard"/>
    <w:qFormat/>
    <w:rsid w:val="00EE2FBA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EE2FBA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rsid w:val="00393AE8"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EE2FBA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EE2FBA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EE2FBA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EE2FBA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EE2FBA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EE2FB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EE2FBA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EE2FBA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EE2FBA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EE2FBA"/>
    <w:rPr>
      <w:color w:val="595959"/>
    </w:rPr>
  </w:style>
  <w:style w:type="paragraph" w:customStyle="1" w:styleId="FigureText1">
    <w:name w:val="Figure Text1"/>
    <w:next w:val="FigureText"/>
    <w:autoRedefine/>
    <w:qFormat/>
    <w:rsid w:val="00EE2FBA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EE2FBA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EE2FBA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EE2FBA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EE2FBA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EE2FBA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EE2FBA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EE2FBA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EE2FBA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EE2FBA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EE2FBA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EE2FBA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EE2FBA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EE2FBA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EE2FBA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EE2FBA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EE2FBA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EE2FBA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EE2FBA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EE2FBA"/>
    <w:pPr>
      <w:numPr>
        <w:numId w:val="59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EE2FBA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EE2FBA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EE2FBA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</w:rPr>
  </w:style>
  <w:style w:type="paragraph" w:customStyle="1" w:styleId="Step">
    <w:name w:val="Step"/>
    <w:basedOn w:val="a3"/>
    <w:autoRedefine/>
    <w:qFormat/>
    <w:rsid w:val="00EE2FBA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EE2FBA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EE2FBA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EE2FBA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EE2FBA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EE2FBA"/>
    <w:rPr>
      <w:i/>
      <w:color w:val="0000FF"/>
    </w:rPr>
  </w:style>
  <w:style w:type="paragraph" w:customStyle="1" w:styleId="FigureDescription">
    <w:name w:val="Figure Description"/>
    <w:next w:val="Figure"/>
    <w:qFormat/>
    <w:rsid w:val="00EE2FBA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EE2FBA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EE2FBA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EE2FBA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EE2FBA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EE2FBA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EE2FBA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EE2FBA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EE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EE2FBA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EE2FBA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EE2FBA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EE2FBA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EE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EE2FBA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EE2FBA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EE2FBA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EE2FBA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EE2FBA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EE2FBA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EE2FBA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rsid w:val="00393AE8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EE2FBA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EE2FBA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EE2FBA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EE2FBA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EE2FBA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EE2FBA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EE2FBA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EE2FBA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EE2FBA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EE2FBA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EE2FBA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EE2FBA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EE2FBA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EE2FBA"/>
    <w:rPr>
      <w:b/>
      <w:bCs/>
      <w:color w:val="595959"/>
    </w:rPr>
  </w:style>
  <w:style w:type="paragraph" w:customStyle="1" w:styleId="110">
    <w:name w:val="索引 11"/>
    <w:basedOn w:val="a3"/>
    <w:next w:val="a3"/>
    <w:rsid w:val="00EE2FBA"/>
    <w:rPr>
      <w:color w:val="595959"/>
      <w:sz w:val="24"/>
    </w:rPr>
  </w:style>
  <w:style w:type="paragraph" w:customStyle="1" w:styleId="HTML10">
    <w:name w:val="HTML 地址1"/>
    <w:basedOn w:val="a3"/>
    <w:rsid w:val="00EE2FBA"/>
    <w:rPr>
      <w:i/>
      <w:iCs/>
      <w:color w:val="595959"/>
    </w:rPr>
  </w:style>
  <w:style w:type="paragraph" w:customStyle="1" w:styleId="1f0">
    <w:name w:val="寄信人地址1"/>
    <w:basedOn w:val="a3"/>
    <w:rsid w:val="00EE2FBA"/>
    <w:rPr>
      <w:color w:val="595959"/>
    </w:rPr>
  </w:style>
  <w:style w:type="paragraph" w:customStyle="1" w:styleId="610">
    <w:name w:val="索引 61"/>
    <w:basedOn w:val="a3"/>
    <w:next w:val="a3"/>
    <w:qFormat/>
    <w:rsid w:val="00EE2FBA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EE2FBA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EE2FBA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EE2FBA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EE2FBA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EE2FBA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EE2FBA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EE2FBA"/>
    <w:rPr>
      <w:color w:val="595959"/>
    </w:rPr>
  </w:style>
  <w:style w:type="paragraph" w:customStyle="1" w:styleId="Code">
    <w:name w:val="Code"/>
    <w:basedOn w:val="a3"/>
    <w:rsid w:val="00EE2FBA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EE2FBA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EE2FBA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EE2FBA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EE2FBA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EE2FBA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EE2FBA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EE2FBA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EE2FBA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EE2FBA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EE2FBA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EE2FBA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EE2FBA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EE2FBA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EE2FBA"/>
    <w:rPr>
      <w:b/>
      <w:bCs/>
      <w:color w:val="595959"/>
    </w:rPr>
  </w:style>
  <w:style w:type="paragraph" w:customStyle="1" w:styleId="1f6">
    <w:name w:val="结束语1"/>
    <w:basedOn w:val="a3"/>
    <w:qFormat/>
    <w:rsid w:val="00EE2FBA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EE2FBA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EE2FBA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EE2FBA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EE2FBA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EE2FBA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EE2FBA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EE2FBA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EE2FBA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EE2FBA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EE2FBA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EE2FBA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EE2FBA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EE2FBA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EE2FBA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EE2FBA"/>
    <w:rPr>
      <w:color w:val="595959"/>
    </w:rPr>
  </w:style>
  <w:style w:type="paragraph" w:customStyle="1" w:styleId="mb0">
    <w:name w:val="mb0"/>
    <w:basedOn w:val="a3"/>
    <w:rsid w:val="00EE2FBA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EE2FBA"/>
    <w:rPr>
      <w:color w:val="595959"/>
      <w:kern w:val="0"/>
    </w:rPr>
  </w:style>
  <w:style w:type="paragraph" w:customStyle="1" w:styleId="ManualTitle1">
    <w:name w:val="Manual Title1"/>
    <w:rsid w:val="00EE2FBA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EE2FBA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EE2FBA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EE2FBA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EE2FBA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EE2FBA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EE2FBA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EE2FBA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EE2FB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EE2FBA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EE2FBA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EE2FBA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EE2FBA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EE2FBA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EE2FBA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EE2FBA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EE2FBA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EE2FBA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EE2FBA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EE2FBA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EE2FBA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EE2FBA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EE2FBA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EE2FBA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EE2FBA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EE2FBA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EE2FBA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EE2FBA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EE2FBA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EE2FBA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EE2FBA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EE2FBA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EE2FBA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EE2FBA"/>
    <w:pPr>
      <w:ind w:left="198" w:hanging="113"/>
    </w:pPr>
  </w:style>
  <w:style w:type="paragraph" w:customStyle="1" w:styleId="catalog2">
    <w:name w:val="catalog 2"/>
    <w:basedOn w:val="a3"/>
    <w:qFormat/>
    <w:rsid w:val="00EE2FBA"/>
    <w:pPr>
      <w:ind w:left="453" w:hanging="283"/>
    </w:pPr>
  </w:style>
  <w:style w:type="paragraph" w:customStyle="1" w:styleId="catalog4">
    <w:name w:val="catalog 4"/>
    <w:basedOn w:val="a3"/>
    <w:autoRedefine/>
    <w:qFormat/>
    <w:rsid w:val="00EE2FBA"/>
    <w:pPr>
      <w:ind w:left="1134" w:hanging="567"/>
    </w:pPr>
  </w:style>
  <w:style w:type="paragraph" w:customStyle="1" w:styleId="catalog5">
    <w:name w:val="catalog 5"/>
    <w:basedOn w:val="a3"/>
    <w:rsid w:val="00EE2FBA"/>
    <w:pPr>
      <w:ind w:left="680"/>
    </w:pPr>
  </w:style>
  <w:style w:type="paragraph" w:customStyle="1" w:styleId="catalog6">
    <w:name w:val="catalog 6"/>
    <w:basedOn w:val="a3"/>
    <w:autoRedefine/>
    <w:qFormat/>
    <w:rsid w:val="00EE2FBA"/>
    <w:pPr>
      <w:ind w:left="1757" w:hanging="907"/>
    </w:pPr>
  </w:style>
  <w:style w:type="paragraph" w:customStyle="1" w:styleId="catalog7">
    <w:name w:val="catalog 7"/>
    <w:basedOn w:val="a3"/>
    <w:autoRedefine/>
    <w:rsid w:val="00EE2FBA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EE2FBA"/>
    <w:pPr>
      <w:ind w:left="113"/>
    </w:pPr>
  </w:style>
  <w:style w:type="paragraph" w:customStyle="1" w:styleId="catalog9">
    <w:name w:val="catalog 9"/>
    <w:basedOn w:val="a3"/>
    <w:autoRedefine/>
    <w:rsid w:val="00EE2FBA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EE2FBA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EE2FBA"/>
    <w:rPr>
      <w:sz w:val="18"/>
    </w:rPr>
  </w:style>
  <w:style w:type="paragraph" w:customStyle="1" w:styleId="textindentation">
    <w:name w:val="text indentation"/>
    <w:basedOn w:val="a3"/>
    <w:autoRedefine/>
    <w:rsid w:val="00EE2FBA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EE2FBA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EE2FBA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EE2FBA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EE2FBA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EE2FBA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EE2FBA"/>
    <w:pPr>
      <w:spacing w:line="360" w:lineRule="auto"/>
    </w:pPr>
  </w:style>
  <w:style w:type="paragraph" w:customStyle="1" w:styleId="afffff9">
    <w:name w:val="图号"/>
    <w:basedOn w:val="a3"/>
    <w:autoRedefine/>
    <w:rsid w:val="00EE2FBA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EE2FBA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EE2FBA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EE2FBA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EE2FBA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EE2FBA"/>
  </w:style>
  <w:style w:type="paragraph" w:customStyle="1" w:styleId="afffffe">
    <w:name w:val="内容说明"/>
    <w:autoRedefine/>
    <w:qFormat/>
    <w:rsid w:val="00EE2FBA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EE2FBA"/>
    <w:pPr>
      <w:jc w:val="center"/>
    </w:pPr>
    <w:rPr>
      <w:sz w:val="18"/>
    </w:rPr>
  </w:style>
  <w:style w:type="paragraph" w:customStyle="1" w:styleId="DefaultText0">
    <w:name w:val="Default Text"/>
    <w:basedOn w:val="a3"/>
    <w:rsid w:val="00EE2FBA"/>
    <w:rPr>
      <w:sz w:val="24"/>
    </w:rPr>
  </w:style>
  <w:style w:type="paragraph" w:customStyle="1" w:styleId="affffff0">
    <w:name w:val="缺省文本"/>
    <w:basedOn w:val="a3"/>
    <w:autoRedefine/>
    <w:qFormat/>
    <w:rsid w:val="00EE2FBA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EE2FBA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EE2FBA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EE2FBA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EE2FBA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EE2FBA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EE2FBA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EE2FBA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EE2FBA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EE2FBA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EE2FBA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EE2FBA"/>
  </w:style>
  <w:style w:type="paragraph" w:customStyle="1" w:styleId="DKBA">
    <w:name w:val="DKBA"/>
    <w:basedOn w:val="a3"/>
    <w:autoRedefine/>
    <w:qFormat/>
    <w:rsid w:val="00EE2FBA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EE2FBA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EE2FBA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EE2FB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EE2FBA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rsid w:val="00393AE8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sid w:val="00393AE8"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rsid w:val="00393AE8"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rsid w:val="00393AE8"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rsid w:val="00393AE8"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rsid w:val="00393AE8"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EE2FBA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EE2FBA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EE2FBA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EE2FBA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EE2FBA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EE2FBA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EE2FBA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EE2FBA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EE2FBA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EE2FBA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EE2FBA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EE2FBA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EE2FBA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EE2FBA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EE2FBA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EE2FBA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EE2FBA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EE2FBA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EE2FBA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EE2FBA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EE2FBA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EE2FB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EE2FBA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EE2FBA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EE2FBA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EE2FBA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sid w:val="00393AE8"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EE2FBA"/>
    <w:rPr>
      <w:rFonts w:cs="Arial"/>
    </w:rPr>
  </w:style>
  <w:style w:type="character" w:customStyle="1" w:styleId="HTML12">
    <w:name w:val="HTML 变量1"/>
    <w:rsid w:val="00EE2FBA"/>
    <w:rPr>
      <w:i/>
      <w:iCs/>
    </w:rPr>
  </w:style>
  <w:style w:type="character" w:customStyle="1" w:styleId="1fd">
    <w:name w:val="页码1"/>
    <w:rsid w:val="00EE2FBA"/>
  </w:style>
  <w:style w:type="character" w:customStyle="1" w:styleId="HTML13">
    <w:name w:val="HTML 键盘1"/>
    <w:rsid w:val="00EE2FBA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EE2FBA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EE2FBA"/>
  </w:style>
  <w:style w:type="character" w:customStyle="1" w:styleId="1fe">
    <w:name w:val="行号1"/>
    <w:rsid w:val="00EE2FBA"/>
  </w:style>
  <w:style w:type="character" w:customStyle="1" w:styleId="commandkeywords">
    <w:name w:val="command keywords"/>
    <w:rsid w:val="00EE2FBA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EE2FBA"/>
    <w:rPr>
      <w:rFonts w:ascii="Courier New" w:hAnsi="Courier New" w:cs="Courier New"/>
    </w:rPr>
  </w:style>
  <w:style w:type="character" w:customStyle="1" w:styleId="1ff">
    <w:name w:val="批注引用1"/>
    <w:rsid w:val="00EE2FBA"/>
    <w:rPr>
      <w:sz w:val="21"/>
      <w:szCs w:val="21"/>
    </w:rPr>
  </w:style>
  <w:style w:type="character" w:customStyle="1" w:styleId="commandparameter">
    <w:name w:val="command parameter"/>
    <w:qFormat/>
    <w:rsid w:val="00EE2FBA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EE2FBA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EE2FBA"/>
  </w:style>
  <w:style w:type="character" w:customStyle="1" w:styleId="CommentTextChar">
    <w:name w:val="Comment Text Char"/>
    <w:qFormat/>
    <w:rsid w:val="00EE2FBA"/>
    <w:rPr>
      <w:rFonts w:cs="Times New Roman"/>
      <w:kern w:val="2"/>
      <w:sz w:val="21"/>
    </w:rPr>
  </w:style>
  <w:style w:type="character" w:customStyle="1" w:styleId="HTML17">
    <w:name w:val="HTML 定义1"/>
    <w:rsid w:val="00EE2FBA"/>
    <w:rPr>
      <w:i/>
      <w:iCs/>
    </w:rPr>
  </w:style>
  <w:style w:type="character" w:customStyle="1" w:styleId="affff9">
    <w:name w:val="无间隔 字符"/>
    <w:link w:val="affff8"/>
    <w:uiPriority w:val="1"/>
    <w:rsid w:val="00EE2FBA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EE2FBA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EE2FBA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EE2FBA"/>
    <w:rPr>
      <w:i/>
      <w:iCs/>
    </w:rPr>
  </w:style>
  <w:style w:type="character" w:customStyle="1" w:styleId="CharChar8">
    <w:name w:val="Char Char8"/>
    <w:qFormat/>
    <w:rsid w:val="00EE2FBA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EE2FBA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EE2FBA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EE2FBA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EE2FBA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EE2FBA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EE2FBA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EE2FBA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EE2FBA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EE2FBA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EE2FBA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EE2FBA"/>
    <w:rPr>
      <w:color w:val="605E5C"/>
      <w:shd w:val="clear" w:color="auto" w:fill="E1DFDD"/>
    </w:rPr>
  </w:style>
  <w:style w:type="table" w:customStyle="1" w:styleId="TableV">
    <w:name w:val="Table V"/>
    <w:basedOn w:val="TableNoFrame"/>
    <w:uiPriority w:val="99"/>
    <w:rsid w:val="00EE2FBA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styleId="2d">
    <w:name w:val="Plain Table 2"/>
    <w:basedOn w:val="a5"/>
    <w:uiPriority w:val="42"/>
    <w:rsid w:val="00EE2FBA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EE2FBA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EE2FBA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D47575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EE2FB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EE2FBA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5"/>
    <w:qFormat/>
    <w:rsid w:val="00EE2FBA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EE2FBA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EE2FBA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EE2FBA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EE2FB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EE2FBA"/>
    <w:pPr>
      <w:numPr>
        <w:numId w:val="51"/>
      </w:numPr>
    </w:pPr>
  </w:style>
  <w:style w:type="numbering" w:customStyle="1" w:styleId="21">
    <w:name w:val="样式2"/>
    <w:uiPriority w:val="99"/>
    <w:rsid w:val="00EE2FBA"/>
    <w:pPr>
      <w:numPr>
        <w:numId w:val="52"/>
      </w:numPr>
    </w:pPr>
  </w:style>
  <w:style w:type="numbering" w:customStyle="1" w:styleId="32">
    <w:name w:val="样式3"/>
    <w:uiPriority w:val="99"/>
    <w:rsid w:val="00EE2FBA"/>
    <w:pPr>
      <w:numPr>
        <w:numId w:val="53"/>
      </w:numPr>
    </w:pPr>
  </w:style>
  <w:style w:type="numbering" w:customStyle="1" w:styleId="41">
    <w:name w:val="样式4"/>
    <w:uiPriority w:val="99"/>
    <w:rsid w:val="00EE2FBA"/>
    <w:pPr>
      <w:numPr>
        <w:numId w:val="54"/>
      </w:numPr>
    </w:pPr>
  </w:style>
  <w:style w:type="table" w:customStyle="1" w:styleId="afffffff1">
    <w:name w:val="正文中的表格"/>
    <w:basedOn w:val="affffffc"/>
    <w:qFormat/>
    <w:rsid w:val="00EE2FBA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EE2FBA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EE2FBA"/>
  </w:style>
  <w:style w:type="table" w:customStyle="1" w:styleId="1ffb">
    <w:name w:val="样式1"/>
    <w:basedOn w:val="a5"/>
    <w:uiPriority w:val="99"/>
    <w:rsid w:val="00EE2FBA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EE2FBA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EE2FBA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EE2FBA"/>
    <w:pPr>
      <w:ind w:firstLineChars="200" w:firstLine="420"/>
    </w:pPr>
    <w:rPr>
      <w:color w:val="595959"/>
    </w:rPr>
  </w:style>
  <w:style w:type="paragraph" w:customStyle="1" w:styleId="Style281">
    <w:name w:val="_Style 281"/>
    <w:rsid w:val="00EE2FB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EE2FBA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EE2FBA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EE2FBA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EE2FBA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EE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280ACA74-5D68-4DDD-930C-1BB4965BB5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38205</TotalTime>
  <Pages>11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476</cp:revision>
  <cp:lastPrinted>2025-02-26T05:58:00Z</cp:lastPrinted>
  <dcterms:created xsi:type="dcterms:W3CDTF">2023-02-15T10:00:00Z</dcterms:created>
  <dcterms:modified xsi:type="dcterms:W3CDTF">2025-02-26T05:58:00Z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