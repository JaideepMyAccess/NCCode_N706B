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DB609C" w14:paraId="4A7DDED2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7A0AF9C" w14:textId="5ECE90BB" w:rsidR="00DB609C" w:rsidRDefault="007402A0">
            <w:pPr>
              <w:pStyle w:val="Cover1"/>
            </w:pPr>
            <w:r>
              <w:t>Open</w:t>
            </w:r>
            <w:r w:rsidR="0014368F">
              <w:t>CPU</w:t>
            </w:r>
          </w:p>
        </w:tc>
      </w:tr>
      <w:tr w:rsidR="00DB609C" w14:paraId="189B2C7A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9D9EE63" w14:textId="31CBAE83" w:rsidR="00DB609C" w:rsidRDefault="00796655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>
              <w:rPr>
                <w:color w:val="404040"/>
                <w:sz w:val="52"/>
                <w:szCs w:val="52"/>
              </w:rPr>
              <w:t xml:space="preserve">SDK </w:t>
            </w:r>
            <w:r w:rsidR="00661922">
              <w:rPr>
                <w:color w:val="404040"/>
                <w:sz w:val="52"/>
                <w:szCs w:val="52"/>
              </w:rPr>
              <w:t>STK</w:t>
            </w:r>
            <w:r w:rsidR="0014368F">
              <w:rPr>
                <w:color w:val="404040"/>
                <w:sz w:val="52"/>
                <w:szCs w:val="52"/>
              </w:rPr>
              <w:t xml:space="preserve"> </w:t>
            </w:r>
            <w:r w:rsidR="00F077CD">
              <w:rPr>
                <w:color w:val="404040"/>
                <w:sz w:val="52"/>
                <w:szCs w:val="52"/>
              </w:rPr>
              <w:t>API</w:t>
            </w:r>
            <w:r w:rsidR="00F077CD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DB609C" w14:paraId="43BB21E3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405F600" w14:textId="199195C1" w:rsidR="00DB609C" w:rsidRDefault="00F077CD">
            <w:pPr>
              <w:pStyle w:val="Cover5"/>
              <w:rPr>
                <w:b/>
              </w:rPr>
            </w:pPr>
            <w:r>
              <w:t>版本</w:t>
            </w:r>
            <w:r>
              <w:t>1.</w:t>
            </w:r>
            <w:r w:rsidR="00796655">
              <w:t>1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173D00">
              <w:rPr>
                <w:noProof/>
              </w:rPr>
              <w:t>2025-02-28</w:t>
            </w:r>
            <w:r>
              <w:fldChar w:fldCharType="end"/>
            </w:r>
          </w:p>
        </w:tc>
      </w:tr>
    </w:tbl>
    <w:p w14:paraId="7D0FCAAB" w14:textId="77777777" w:rsidR="00DB609C" w:rsidRDefault="00DB609C"/>
    <w:p w14:paraId="61DEEDB7" w14:textId="77777777" w:rsidR="00DB609C" w:rsidRDefault="00DB609C">
      <w:pPr>
        <w:sectPr w:rsidR="00DB609C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40527F64" w14:textId="77777777" w:rsidR="00DB609C" w:rsidRDefault="00F077CD">
      <w:pPr>
        <w:pStyle w:val="Cover3"/>
      </w:pPr>
      <w:r>
        <w:lastRenderedPageBreak/>
        <w:t>版权声明</w:t>
      </w:r>
    </w:p>
    <w:p w14:paraId="37EDE71C" w14:textId="0E5F770B" w:rsidR="00DB609C" w:rsidRDefault="00F077CD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</w:t>
      </w:r>
      <w:r w:rsidR="00321D4C">
        <w:t>5</w:t>
      </w:r>
      <w:r>
        <w:t>。深圳市有方科技股份有限公司保留所有权利。</w:t>
      </w:r>
    </w:p>
    <w:p w14:paraId="3CC7F776" w14:textId="77777777" w:rsidR="00DB609C" w:rsidRDefault="00F077CD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5E6D3EFC" w14:textId="77777777" w:rsidR="00DB609C" w:rsidRDefault="00DB609C">
      <w:pPr>
        <w:pStyle w:val="CoverText"/>
      </w:pPr>
    </w:p>
    <w:p w14:paraId="20163093" w14:textId="77777777" w:rsidR="00DB609C" w:rsidRDefault="00F077CD">
      <w:pPr>
        <w:pStyle w:val="CoverText"/>
      </w:pPr>
      <w:r>
        <w:rPr>
          <w:noProof/>
        </w:rPr>
        <w:drawing>
          <wp:inline distT="0" distB="0" distL="114300" distR="114300" wp14:anchorId="5F4BBD8D" wp14:editId="77B3B12C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0E5247E1" w14:textId="77777777" w:rsidR="00DB609C" w:rsidRDefault="00F077CD">
      <w:pPr>
        <w:pStyle w:val="CoverText"/>
      </w:pPr>
      <w:r>
        <w:t>本文档中出现的其他商标，由商标所有者所有。</w:t>
      </w:r>
    </w:p>
    <w:p w14:paraId="059C395D" w14:textId="77777777" w:rsidR="00DB609C" w:rsidRDefault="00DB609C">
      <w:pPr>
        <w:pStyle w:val="CoverText"/>
      </w:pPr>
    </w:p>
    <w:p w14:paraId="55516838" w14:textId="77777777" w:rsidR="00DB609C" w:rsidRDefault="00F077CD">
      <w:pPr>
        <w:pStyle w:val="Cover3"/>
      </w:pPr>
      <w:r>
        <w:t>说明</w:t>
      </w:r>
    </w:p>
    <w:p w14:paraId="2F181877" w14:textId="77777777" w:rsidR="00DB609C" w:rsidRDefault="00F077CD">
      <w:pPr>
        <w:pStyle w:val="CoverText"/>
      </w:pPr>
      <w:r>
        <w:t>本文档的使用对象为系统工程师，开发工程师及测试工程师。</w:t>
      </w:r>
    </w:p>
    <w:p w14:paraId="4A6F6B31" w14:textId="77777777" w:rsidR="00DB609C" w:rsidRDefault="00F077CD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2F700819" w14:textId="77777777" w:rsidR="00DB609C" w:rsidRDefault="00DB609C">
      <w:pPr>
        <w:pStyle w:val="CoverText"/>
      </w:pPr>
    </w:p>
    <w:p w14:paraId="77F383FD" w14:textId="77777777" w:rsidR="00DB609C" w:rsidRDefault="00F077CD">
      <w:pPr>
        <w:pStyle w:val="CoverText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541B8A1A" w14:textId="77777777" w:rsidR="00DB609C" w:rsidRDefault="00F077CD">
      <w:pPr>
        <w:pStyle w:val="CoverText"/>
      </w:pPr>
      <w:r>
        <w:t>除非另有约定，本文档中的所有陈述、信息和建议不构成任何明示或暗示的担保。</w:t>
      </w:r>
    </w:p>
    <w:p w14:paraId="3F8DF7C3" w14:textId="77777777" w:rsidR="00DB609C" w:rsidRDefault="00DB609C">
      <w:pPr>
        <w:pStyle w:val="CoverText"/>
      </w:pPr>
    </w:p>
    <w:p w14:paraId="4466D865" w14:textId="77777777" w:rsidR="00DB609C" w:rsidRDefault="00DB609C">
      <w:pPr>
        <w:pStyle w:val="CoverText"/>
      </w:pPr>
    </w:p>
    <w:p w14:paraId="38886B64" w14:textId="77777777" w:rsidR="00DB609C" w:rsidRDefault="00F077CD">
      <w:pPr>
        <w:pStyle w:val="CoverText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648CA6DB" w14:textId="77777777" w:rsidR="00DB609C" w:rsidRDefault="00F077CD">
      <w:pPr>
        <w:pStyle w:val="CoverText"/>
        <w:ind w:firstLineChars="550" w:firstLine="1100"/>
      </w:pPr>
      <w:r>
        <w:t>Sales@neoway.com</w:t>
      </w:r>
    </w:p>
    <w:p w14:paraId="02E9FD00" w14:textId="77777777" w:rsidR="00DB609C" w:rsidRDefault="00F077CD">
      <w:pPr>
        <w:pStyle w:val="CoverText"/>
        <w:ind w:firstLineChars="550" w:firstLine="1100"/>
      </w:pPr>
      <w:r>
        <w:t>Support@neoway.com</w:t>
      </w:r>
    </w:p>
    <w:p w14:paraId="659B8984" w14:textId="77777777" w:rsidR="00DB609C" w:rsidRDefault="00F077CD">
      <w:pPr>
        <w:pStyle w:val="CoverText"/>
      </w:pPr>
      <w:r>
        <w:t>公司网址：</w:t>
      </w:r>
      <w:r>
        <w:t>http://www.neoway.com</w:t>
      </w:r>
    </w:p>
    <w:p w14:paraId="1AF786B7" w14:textId="77777777" w:rsidR="00DB609C" w:rsidRDefault="00DB609C">
      <w:pPr>
        <w:pStyle w:val="CoverText"/>
        <w:sectPr w:rsidR="00DB609C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24F7EB54" w14:textId="77777777" w:rsidR="00DB609C" w:rsidRDefault="00F077CD">
      <w:pPr>
        <w:pStyle w:val="Contents"/>
      </w:pPr>
      <w:r>
        <w:lastRenderedPageBreak/>
        <w:t>目录</w:t>
      </w:r>
    </w:p>
    <w:bookmarkStart w:id="1" w:name="_Toc383425345"/>
    <w:p w14:paraId="62971127" w14:textId="6196D22A" w:rsidR="00861B85" w:rsidRDefault="00F077CD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650304" w:history="1">
        <w:r w:rsidR="00861B85" w:rsidRPr="00877667">
          <w:rPr>
            <w:rStyle w:val="affff5"/>
            <w:rFonts w:hint="eastAsia"/>
          </w:rPr>
          <w:t>关于本文档</w:t>
        </w:r>
        <w:r w:rsidR="00861B85">
          <w:rPr>
            <w:rFonts w:hint="eastAsia"/>
            <w:webHidden/>
          </w:rPr>
          <w:tab/>
        </w:r>
        <w:r w:rsidR="00861B85">
          <w:rPr>
            <w:rFonts w:hint="eastAsia"/>
            <w:webHidden/>
          </w:rPr>
          <w:fldChar w:fldCharType="begin"/>
        </w:r>
        <w:r w:rsidR="00861B85">
          <w:rPr>
            <w:rFonts w:hint="eastAsia"/>
            <w:webHidden/>
          </w:rPr>
          <w:instrText xml:space="preserve"> </w:instrText>
        </w:r>
        <w:r w:rsidR="00861B85">
          <w:rPr>
            <w:webHidden/>
          </w:rPr>
          <w:instrText>PAGEREF _Toc191650304 \h</w:instrText>
        </w:r>
        <w:r w:rsidR="00861B85">
          <w:rPr>
            <w:rFonts w:hint="eastAsia"/>
            <w:webHidden/>
          </w:rPr>
          <w:instrText xml:space="preserve"> </w:instrText>
        </w:r>
        <w:r w:rsidR="00861B85">
          <w:rPr>
            <w:rFonts w:hint="eastAsia"/>
            <w:webHidden/>
          </w:rPr>
        </w:r>
        <w:r w:rsidR="00861B85">
          <w:rPr>
            <w:webHidden/>
          </w:rPr>
          <w:fldChar w:fldCharType="separate"/>
        </w:r>
        <w:r w:rsidR="00173D00">
          <w:rPr>
            <w:webHidden/>
          </w:rPr>
          <w:t>iv</w:t>
        </w:r>
        <w:r w:rsidR="00861B85">
          <w:rPr>
            <w:rFonts w:hint="eastAsia"/>
            <w:webHidden/>
          </w:rPr>
          <w:fldChar w:fldCharType="end"/>
        </w:r>
      </w:hyperlink>
    </w:p>
    <w:p w14:paraId="587A00B9" w14:textId="7423A3B3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05" w:history="1">
        <w:r w:rsidRPr="00877667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7AA733" w14:textId="7AC7727E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06" w:history="1">
        <w:r w:rsidRPr="00877667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6D423F" w14:textId="63EFB326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07" w:history="1">
        <w:r w:rsidRPr="00877667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9321E2" w14:textId="321CF938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08" w:history="1">
        <w:r w:rsidRPr="00877667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87C162" w14:textId="1B912F63" w:rsidR="00861B85" w:rsidRDefault="00861B85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650309" w:history="1">
        <w:r w:rsidRPr="00877667">
          <w:rPr>
            <w:rStyle w:val="affff5"/>
            <w:rFonts w:cs="Times New Roman" w:hint="eastAsia"/>
          </w:rPr>
          <w:t>1</w:t>
        </w:r>
        <w:r w:rsidRPr="00877667">
          <w:rPr>
            <w:rStyle w:val="affff5"/>
            <w:rFonts w:hint="eastAsia"/>
          </w:rPr>
          <w:t xml:space="preserve"> </w:t>
        </w:r>
        <w:r w:rsidRPr="00877667">
          <w:rPr>
            <w:rStyle w:val="affff5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_Toc191650309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173D00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1F127DD5" w14:textId="73EB4144" w:rsidR="00861B85" w:rsidRDefault="00861B85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650310" w:history="1">
        <w:r w:rsidRPr="00877667">
          <w:rPr>
            <w:rStyle w:val="affff5"/>
            <w:rFonts w:cs="Times New Roman" w:hint="eastAsia"/>
          </w:rPr>
          <w:t>2</w:t>
        </w:r>
        <w:r w:rsidRPr="00877667">
          <w:rPr>
            <w:rStyle w:val="affff5"/>
            <w:rFonts w:hint="eastAsia"/>
          </w:rPr>
          <w:t xml:space="preserve"> </w:t>
        </w:r>
        <w:r w:rsidRPr="00877667">
          <w:rPr>
            <w:rStyle w:val="affff5"/>
            <w:rFonts w:hint="eastAsia"/>
          </w:rPr>
          <w:t>数据结构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_Toc191650310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173D00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237214D2" w14:textId="14D3D604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11" w:history="1">
        <w:r w:rsidRPr="00877667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877667">
          <w:rPr>
            <w:rStyle w:val="affff5"/>
            <w:rFonts w:hint="eastAsia"/>
            <w:noProof/>
          </w:rPr>
          <w:t xml:space="preserve"> nwy_sat_onoff_type_e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9577DB" w14:textId="51730012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12" w:history="1">
        <w:r w:rsidRPr="00877667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877667">
          <w:rPr>
            <w:rStyle w:val="affff5"/>
            <w:rFonts w:hint="eastAsia"/>
            <w:noProof/>
          </w:rPr>
          <w:t xml:space="preserve"> nwy_sat_pci_type_e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23F5E9" w14:textId="1C46AF36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13" w:history="1">
        <w:r w:rsidRPr="00877667">
          <w:rPr>
            <w:rStyle w:val="affff5"/>
            <w:rFonts w:cs="Times New Roman" w:hint="eastAsia"/>
            <w:noProof/>
            <w:snapToGrid w:val="0"/>
            <w:kern w:val="0"/>
          </w:rPr>
          <w:t>2.3</w:t>
        </w:r>
        <w:r w:rsidRPr="00877667">
          <w:rPr>
            <w:rStyle w:val="affff5"/>
            <w:rFonts w:hint="eastAsia"/>
            <w:noProof/>
          </w:rPr>
          <w:t xml:space="preserve"> nwy_sat_notify_info_type_t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9DADF6" w14:textId="7B80EFBE" w:rsidR="00861B85" w:rsidRDefault="00861B85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650314" w:history="1">
        <w:r w:rsidRPr="00877667">
          <w:rPr>
            <w:rStyle w:val="affff5"/>
            <w:rFonts w:cs="Times New Roman" w:hint="eastAsia"/>
          </w:rPr>
          <w:t>3</w:t>
        </w:r>
        <w:r w:rsidRPr="00877667">
          <w:rPr>
            <w:rStyle w:val="affff5"/>
            <w:rFonts w:hint="eastAsia"/>
          </w:rPr>
          <w:t xml:space="preserve"> </w:t>
        </w:r>
        <w:r w:rsidRPr="00877667">
          <w:rPr>
            <w:rStyle w:val="affff5"/>
            <w:rFonts w:hint="eastAsia"/>
          </w:rPr>
          <w:t>函数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_Toc191650314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173D00">
          <w:rPr>
            <w:webHidden/>
          </w:rPr>
          <w:t>7</w:t>
        </w:r>
        <w:r>
          <w:rPr>
            <w:rFonts w:hint="eastAsia"/>
            <w:webHidden/>
          </w:rPr>
          <w:fldChar w:fldCharType="end"/>
        </w:r>
      </w:hyperlink>
    </w:p>
    <w:p w14:paraId="5D276054" w14:textId="17A3633C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15" w:history="1">
        <w:r w:rsidRPr="00877667">
          <w:rPr>
            <w:rStyle w:val="affff5"/>
            <w:rFonts w:cs="Times New Roman" w:hint="eastAsia"/>
            <w:noProof/>
            <w:snapToGrid w:val="0"/>
            <w:kern w:val="0"/>
          </w:rPr>
          <w:t>3.1</w:t>
        </w:r>
        <w:r w:rsidRPr="00877667">
          <w:rPr>
            <w:rStyle w:val="affff5"/>
            <w:rFonts w:hint="eastAsia"/>
            <w:noProof/>
          </w:rPr>
          <w:t xml:space="preserve"> nwy_sat_set_on_off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A75C91" w14:textId="39B4D38A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16" w:history="1">
        <w:r w:rsidRPr="00877667">
          <w:rPr>
            <w:rStyle w:val="affff5"/>
            <w:rFonts w:cs="Times New Roman" w:hint="eastAsia"/>
            <w:noProof/>
            <w:snapToGrid w:val="0"/>
            <w:kern w:val="0"/>
          </w:rPr>
          <w:t>3.2</w:t>
        </w:r>
        <w:r w:rsidRPr="00877667">
          <w:rPr>
            <w:rStyle w:val="affff5"/>
            <w:rFonts w:hint="eastAsia"/>
            <w:noProof/>
          </w:rPr>
          <w:t xml:space="preserve"> nwy_sat_get_on_off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970FA7" w14:textId="29003C9A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17" w:history="1">
        <w:r w:rsidRPr="00877667">
          <w:rPr>
            <w:rStyle w:val="affff5"/>
            <w:rFonts w:cs="Times New Roman" w:hint="eastAsia"/>
            <w:noProof/>
            <w:snapToGrid w:val="0"/>
            <w:kern w:val="0"/>
          </w:rPr>
          <w:t>3.3</w:t>
        </w:r>
        <w:r w:rsidRPr="00877667">
          <w:rPr>
            <w:rStyle w:val="affff5"/>
            <w:rFonts w:hint="eastAsia"/>
            <w:noProof/>
          </w:rPr>
          <w:t xml:space="preserve"> nwy_sat_terminal_response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403F80" w14:textId="69BF5548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18" w:history="1">
        <w:r w:rsidRPr="00877667">
          <w:rPr>
            <w:rStyle w:val="affff5"/>
            <w:rFonts w:cs="Times New Roman" w:hint="eastAsia"/>
            <w:noProof/>
            <w:snapToGrid w:val="0"/>
            <w:kern w:val="0"/>
          </w:rPr>
          <w:t>3.4</w:t>
        </w:r>
        <w:r w:rsidRPr="00877667">
          <w:rPr>
            <w:rStyle w:val="affff5"/>
            <w:rFonts w:hint="eastAsia"/>
            <w:noProof/>
          </w:rPr>
          <w:t xml:space="preserve"> nwy_sat_envelope_command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D0F66E" w14:textId="2BF299E9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19" w:history="1">
        <w:r w:rsidRPr="00877667">
          <w:rPr>
            <w:rStyle w:val="affff5"/>
            <w:rFonts w:cs="Times New Roman" w:hint="eastAsia"/>
            <w:noProof/>
            <w:snapToGrid w:val="0"/>
            <w:kern w:val="0"/>
          </w:rPr>
          <w:t>3.5</w:t>
        </w:r>
        <w:r w:rsidRPr="00877667">
          <w:rPr>
            <w:rStyle w:val="affff5"/>
            <w:rFonts w:hint="eastAsia"/>
            <w:noProof/>
          </w:rPr>
          <w:t xml:space="preserve"> nwy_sat_set_profile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8AA736" w14:textId="52A26284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20" w:history="1">
        <w:r w:rsidRPr="00877667">
          <w:rPr>
            <w:rStyle w:val="affff5"/>
            <w:rFonts w:cs="Times New Roman" w:hint="eastAsia"/>
            <w:noProof/>
            <w:snapToGrid w:val="0"/>
            <w:kern w:val="0"/>
          </w:rPr>
          <w:t>3.6</w:t>
        </w:r>
        <w:r w:rsidRPr="00877667">
          <w:rPr>
            <w:rStyle w:val="affff5"/>
            <w:rFonts w:hint="eastAsia"/>
            <w:noProof/>
          </w:rPr>
          <w:t xml:space="preserve"> nwy_sat_get_profile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3DA6DF" w14:textId="3100DE31" w:rsidR="00861B85" w:rsidRDefault="00861B85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650321" w:history="1">
        <w:r w:rsidRPr="00877667">
          <w:rPr>
            <w:rStyle w:val="affff5"/>
            <w:rFonts w:cs="Times New Roman" w:hint="eastAsia"/>
            <w:noProof/>
            <w:snapToGrid w:val="0"/>
            <w:kern w:val="0"/>
          </w:rPr>
          <w:t>3.7</w:t>
        </w:r>
        <w:r w:rsidRPr="00877667">
          <w:rPr>
            <w:rStyle w:val="affff5"/>
            <w:rFonts w:hint="eastAsia"/>
            <w:noProof/>
          </w:rPr>
          <w:t xml:space="preserve"> n</w:t>
        </w:r>
        <w:r w:rsidRPr="00877667">
          <w:rPr>
            <w:rStyle w:val="affff5"/>
            <w:rFonts w:hint="eastAsia"/>
            <w:iCs/>
            <w:noProof/>
          </w:rPr>
          <w:t>wy_sat_recv_data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_Toc191650321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3D00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379432" w14:textId="315274DF" w:rsidR="00861B85" w:rsidRDefault="00861B85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650322" w:history="1">
        <w:r w:rsidRPr="00877667">
          <w:rPr>
            <w:rStyle w:val="affff5"/>
            <w:rFonts w:cs="Times New Roman" w:hint="eastAsia"/>
          </w:rPr>
          <w:t>4</w:t>
        </w:r>
        <w:r w:rsidRPr="00877667">
          <w:rPr>
            <w:rStyle w:val="affff5"/>
            <w:rFonts w:hint="eastAsia"/>
          </w:rPr>
          <w:t xml:space="preserve"> </w:t>
        </w:r>
        <w:r w:rsidRPr="00877667">
          <w:rPr>
            <w:rStyle w:val="affff5"/>
            <w:rFonts w:hint="eastAsia"/>
          </w:rPr>
          <w:t>参考文档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_Toc191650322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173D00">
          <w:rPr>
            <w:webHidden/>
          </w:rPr>
          <w:t>9</w:t>
        </w:r>
        <w:r>
          <w:rPr>
            <w:rFonts w:hint="eastAsia"/>
            <w:webHidden/>
          </w:rPr>
          <w:fldChar w:fldCharType="end"/>
        </w:r>
      </w:hyperlink>
    </w:p>
    <w:p w14:paraId="1AC1FE82" w14:textId="2A3D448A" w:rsidR="00DB609C" w:rsidRDefault="00F077CD">
      <w:pPr>
        <w:pStyle w:val="TOC2"/>
        <w:tabs>
          <w:tab w:val="right" w:leader="dot" w:pos="9402"/>
        </w:tabs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1F4D8317" w14:textId="77777777" w:rsidR="00DB609C" w:rsidRDefault="00DB609C">
      <w:pPr>
        <w:sectPr w:rsidR="00DB609C">
          <w:headerReference w:type="default" r:id="rId19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BAAD63B" w14:textId="77777777" w:rsidR="00DB609C" w:rsidRDefault="00F077CD">
      <w:pPr>
        <w:pStyle w:val="AboutThisDocument"/>
      </w:pPr>
      <w:bookmarkStart w:id="2" w:name="_Toc191650304"/>
      <w:bookmarkEnd w:id="1"/>
      <w:r>
        <w:lastRenderedPageBreak/>
        <w:t>关于本文档</w:t>
      </w:r>
      <w:bookmarkEnd w:id="2"/>
    </w:p>
    <w:p w14:paraId="63E97D35" w14:textId="77777777" w:rsidR="00DB609C" w:rsidRDefault="00F077CD">
      <w:pPr>
        <w:pStyle w:val="Heading2NoNumber"/>
      </w:pPr>
      <w:bookmarkStart w:id="3" w:name="_Toc191650305"/>
      <w:r>
        <w:t>范围</w:t>
      </w:r>
      <w:bookmarkEnd w:id="3"/>
    </w:p>
    <w:p w14:paraId="3C092AFE" w14:textId="44341A20" w:rsidR="00321D4C" w:rsidRPr="00796655" w:rsidRDefault="00796655" w:rsidP="00796655">
      <w:pPr>
        <w:pStyle w:val="afc"/>
        <w:rPr>
          <w:rFonts w:cstheme="minorBidi"/>
          <w:sz w:val="22"/>
          <w:szCs w:val="24"/>
        </w:rPr>
      </w:pPr>
      <w:r>
        <w:rPr>
          <w:rFonts w:hint="eastAsia"/>
        </w:rPr>
        <w:t>本文档对应产品为</w:t>
      </w:r>
      <w:r>
        <w:rPr>
          <w:bCs/>
        </w:rPr>
        <w:t>N706B</w:t>
      </w:r>
      <w:r>
        <w:rPr>
          <w:rFonts w:hint="eastAsia"/>
          <w:bCs/>
        </w:rPr>
        <w:t>系列（</w:t>
      </w:r>
      <w:r>
        <w:rPr>
          <w:bCs/>
        </w:rPr>
        <w:t>RTOS</w:t>
      </w:r>
      <w:r>
        <w:rPr>
          <w:rFonts w:hint="eastAsia"/>
          <w:bCs/>
        </w:rPr>
        <w:t>系统）</w:t>
      </w:r>
      <w:r>
        <w:rPr>
          <w:rFonts w:hint="eastAsia"/>
        </w:rPr>
        <w:t>。</w:t>
      </w:r>
    </w:p>
    <w:p w14:paraId="21A9685F" w14:textId="77777777" w:rsidR="00DB609C" w:rsidRDefault="00F077CD">
      <w:pPr>
        <w:pStyle w:val="Heading2NoNumber"/>
      </w:pPr>
      <w:bookmarkStart w:id="4" w:name="_Toc191650306"/>
      <w:r>
        <w:t>读者对象</w:t>
      </w:r>
      <w:bookmarkEnd w:id="4"/>
    </w:p>
    <w:p w14:paraId="7B15C792" w14:textId="77777777" w:rsidR="00DB609C" w:rsidRDefault="00F077CD">
      <w:pPr>
        <w:pStyle w:val="afc"/>
      </w:pPr>
      <w:r>
        <w:t>本文档的使用对象为系统工程师，开发工程师及测试工程师。</w:t>
      </w:r>
    </w:p>
    <w:p w14:paraId="0D961BB0" w14:textId="77777777" w:rsidR="00DB609C" w:rsidRDefault="00F077CD">
      <w:pPr>
        <w:pStyle w:val="Heading2NoNumber"/>
      </w:pPr>
      <w:bookmarkStart w:id="5" w:name="_Toc191650307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DB609C" w14:paraId="16FE5ED2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2B0D4ED" w14:textId="77777777" w:rsidR="00DB609C" w:rsidRDefault="00F077CD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4E56575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F721FC8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83A132C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DB609C" w14:paraId="026E0CDD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7885DFB" w14:textId="77777777" w:rsidR="00DB609C" w:rsidRDefault="00F077CD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58A28CC" w14:textId="7DCAB1B4" w:rsidR="00DB609C" w:rsidRDefault="00F077CD" w:rsidP="00A0200C">
            <w:pPr>
              <w:pStyle w:val="TableText"/>
            </w:pPr>
            <w:r>
              <w:rPr>
                <w:lang w:eastAsia="en-US"/>
              </w:rPr>
              <w:t>202</w:t>
            </w:r>
            <w:r w:rsidR="001B7F72">
              <w:t>4</w:t>
            </w:r>
            <w:r>
              <w:rPr>
                <w:lang w:eastAsia="en-US"/>
              </w:rPr>
              <w:t>-</w:t>
            </w:r>
            <w:r w:rsidR="001B7F72">
              <w:t>12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04BDFF2" w14:textId="77777777" w:rsidR="00DB609C" w:rsidRDefault="00F077CD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9DB057B" w14:textId="15B9897E" w:rsidR="00DB609C" w:rsidRDefault="001B7F72">
            <w:pPr>
              <w:pStyle w:val="TableText"/>
            </w:pPr>
            <w:r>
              <w:t>Dong</w:t>
            </w:r>
            <w:r w:rsidR="006635D6">
              <w:t xml:space="preserve"> </w:t>
            </w:r>
            <w:proofErr w:type="spellStart"/>
            <w:r>
              <w:t>Neng</w:t>
            </w:r>
            <w:r w:rsidR="006635D6">
              <w:t>x</w:t>
            </w:r>
            <w:r>
              <w:t>iang</w:t>
            </w:r>
            <w:proofErr w:type="spellEnd"/>
          </w:p>
        </w:tc>
      </w:tr>
      <w:tr w:rsidR="001E1B90" w14:paraId="40A0923C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C0BF26B" w14:textId="59808287" w:rsidR="001E1B90" w:rsidRDefault="001E1B90">
            <w:pPr>
              <w:pStyle w:val="TableText"/>
            </w:pPr>
            <w:r>
              <w:t>1.1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15FE2BE" w14:textId="3EB08885" w:rsidR="001E1B90" w:rsidRDefault="001E1B90" w:rsidP="001E1B90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>
              <w:t>5</w:t>
            </w:r>
            <w:r>
              <w:rPr>
                <w:lang w:eastAsia="en-US"/>
              </w:rPr>
              <w:t>-</w:t>
            </w:r>
            <w:r>
              <w:t>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68A4DC4" w14:textId="59FA132D" w:rsidR="001E1B90" w:rsidRDefault="00D47D45">
            <w:pPr>
              <w:pStyle w:val="TableText"/>
            </w:pPr>
            <w:r>
              <w:t>修改</w:t>
            </w:r>
            <w:r w:rsidR="001E1B90">
              <w:t>数据结构部分及增加注释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2D641A2" w14:textId="02D2395D" w:rsidR="001E1B90" w:rsidRDefault="001E1B90">
            <w:pPr>
              <w:pStyle w:val="TableText"/>
            </w:pPr>
            <w:r>
              <w:t>Dong</w:t>
            </w:r>
            <w:r w:rsidR="006635D6">
              <w:t xml:space="preserve"> </w:t>
            </w:r>
            <w:proofErr w:type="spellStart"/>
            <w:r>
              <w:t>Neng</w:t>
            </w:r>
            <w:r w:rsidR="006635D6">
              <w:t>x</w:t>
            </w:r>
            <w:r>
              <w:t>iang</w:t>
            </w:r>
            <w:proofErr w:type="spellEnd"/>
          </w:p>
        </w:tc>
      </w:tr>
    </w:tbl>
    <w:p w14:paraId="52F03135" w14:textId="77777777" w:rsidR="00DB609C" w:rsidRDefault="00F077CD">
      <w:pPr>
        <w:pStyle w:val="Heading2NoNumber"/>
      </w:pPr>
      <w:bookmarkStart w:id="6" w:name="_Toc191650308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DB609C" w14:paraId="0F805A09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39C9D90" w14:textId="77777777" w:rsidR="00DB609C" w:rsidRDefault="00F077CD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0A558FF5" w14:textId="77777777" w:rsidR="00DB609C" w:rsidRDefault="00F077CD">
            <w:pPr>
              <w:pStyle w:val="TableHeading"/>
              <w:jc w:val="both"/>
            </w:pPr>
            <w:r>
              <w:t>含义</w:t>
            </w:r>
          </w:p>
        </w:tc>
      </w:tr>
      <w:tr w:rsidR="00DB609C" w14:paraId="2561BDAD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A0ACF4E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43A0D4DA" wp14:editId="0C129061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BBFBA7B" w14:textId="77777777" w:rsidR="00DB609C" w:rsidRDefault="00F077CD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DB609C" w14:paraId="727C9226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1B66A25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3F39A345" wp14:editId="2139533A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E12CE2E" w14:textId="77777777" w:rsidR="00DB609C" w:rsidRDefault="00F077CD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DB609C" w14:paraId="095D039C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FFFBB09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2F3AA4A6" wp14:editId="77CB4034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0B70C3C" w14:textId="77777777" w:rsidR="00DB609C" w:rsidRDefault="00F077CD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506038C9" w14:textId="77777777" w:rsidR="00DB609C" w:rsidRDefault="00DB609C">
      <w:pPr>
        <w:pStyle w:val="afc"/>
      </w:pPr>
    </w:p>
    <w:p w14:paraId="166F5672" w14:textId="77777777" w:rsidR="00DB609C" w:rsidRDefault="00DB609C">
      <w:pPr>
        <w:rPr>
          <w:rFonts w:ascii="Arial" w:eastAsia="SimHei" w:hAnsi="Arial"/>
          <w:sz w:val="36"/>
          <w:szCs w:val="36"/>
        </w:rPr>
      </w:pPr>
    </w:p>
    <w:p w14:paraId="4853FFEC" w14:textId="77777777" w:rsidR="00DB609C" w:rsidRDefault="00DB609C">
      <w:pPr>
        <w:sectPr w:rsidR="00DB609C">
          <w:headerReference w:type="default" r:id="rId23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DE22AB9" w14:textId="77777777" w:rsidR="00560C6B" w:rsidRDefault="00560C6B" w:rsidP="00F25587">
      <w:pPr>
        <w:pStyle w:val="1"/>
      </w:pPr>
      <w:bookmarkStart w:id="7" w:name="_Hlk35350379"/>
      <w:bookmarkStart w:id="8" w:name="_Toc522818594"/>
      <w:bookmarkStart w:id="9" w:name="_Toc519692564"/>
      <w:bookmarkStart w:id="10" w:name="_Toc518634226"/>
      <w:bookmarkStart w:id="11" w:name="_Toc532919327"/>
      <w:bookmarkStart w:id="12" w:name="_Toc191650309"/>
      <w:r>
        <w:rPr>
          <w:rFonts w:hint="eastAsia"/>
        </w:rPr>
        <w:lastRenderedPageBreak/>
        <w:t>概述</w:t>
      </w:r>
      <w:bookmarkEnd w:id="12"/>
    </w:p>
    <w:p w14:paraId="688DFCFB" w14:textId="77777777" w:rsidR="00560C6B" w:rsidRDefault="00560C6B" w:rsidP="003A17CC">
      <w:pPr>
        <w:pStyle w:val="afc"/>
      </w:pPr>
      <w:r>
        <w:t>本文档介绍了</w:t>
      </w:r>
      <w:r>
        <w:t>Open SDK</w:t>
      </w:r>
      <w:r>
        <w:t>中</w:t>
      </w:r>
      <w:r>
        <w:t>STK</w:t>
      </w:r>
      <w:r>
        <w:t>（</w:t>
      </w:r>
      <w:r w:rsidRPr="00110AF6">
        <w:t>sim toolkit</w:t>
      </w:r>
      <w:r>
        <w:t>）相关的</w:t>
      </w:r>
      <w:r>
        <w:t>API</w:t>
      </w:r>
      <w:r>
        <w:rPr>
          <w:rFonts w:hint="eastAsia"/>
        </w:rPr>
        <w:t>。</w:t>
      </w:r>
    </w:p>
    <w:p w14:paraId="2A2F1A1A" w14:textId="77777777" w:rsidR="00560C6B" w:rsidRDefault="00560C6B" w:rsidP="00F25587">
      <w:pPr>
        <w:pStyle w:val="1"/>
      </w:pPr>
      <w:bookmarkStart w:id="13" w:name="_Toc191650310"/>
      <w:r>
        <w:lastRenderedPageBreak/>
        <w:t>数据结构</w:t>
      </w:r>
      <w:bookmarkEnd w:id="13"/>
    </w:p>
    <w:p w14:paraId="6C092704" w14:textId="77777777" w:rsidR="00560C6B" w:rsidRDefault="00560C6B" w:rsidP="00A10186">
      <w:pPr>
        <w:pStyle w:val="20"/>
      </w:pPr>
      <w:bookmarkStart w:id="14" w:name="_Toc191650311"/>
      <w:proofErr w:type="spellStart"/>
      <w:r>
        <w:t>nwy_sat_onoff_type_e</w:t>
      </w:r>
      <w:bookmarkEnd w:id="14"/>
      <w:proofErr w:type="spellEnd"/>
    </w:p>
    <w:p w14:paraId="362AC0E9" w14:textId="77777777" w:rsidR="00560C6B" w:rsidRDefault="00560C6B" w:rsidP="003A17CC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nwy_sat_onoff_type</w:t>
      </w:r>
      <w:proofErr w:type="spellEnd"/>
    </w:p>
    <w:p w14:paraId="2137793F" w14:textId="77777777" w:rsidR="00560C6B" w:rsidRDefault="00560C6B" w:rsidP="003A17CC">
      <w:pPr>
        <w:pStyle w:val="TerminalDisplay"/>
        <w:ind w:leftChars="200" w:left="420"/>
      </w:pPr>
      <w:r>
        <w:t xml:space="preserve"> {</w:t>
      </w:r>
    </w:p>
    <w:p w14:paraId="68332E1E" w14:textId="77777777" w:rsidR="00560C6B" w:rsidRDefault="00560C6B" w:rsidP="003A17CC">
      <w:pPr>
        <w:pStyle w:val="TerminalDisplay"/>
        <w:ind w:leftChars="200" w:left="420"/>
      </w:pPr>
      <w:r>
        <w:tab/>
        <w:t xml:space="preserve"> NWY_SAT_TYPE_OFF = </w:t>
      </w:r>
      <w:proofErr w:type="gramStart"/>
      <w:r>
        <w:t>0,  /</w:t>
      </w:r>
      <w:proofErr w:type="gramEnd"/>
      <w:r>
        <w:t xml:space="preserve">* </w:t>
      </w:r>
      <w:r w:rsidRPr="00110AF6">
        <w:t>sim app toolkit</w:t>
      </w:r>
      <w:r>
        <w:t xml:space="preserve"> off*/</w:t>
      </w:r>
    </w:p>
    <w:p w14:paraId="0E7D12A3" w14:textId="77777777" w:rsidR="00560C6B" w:rsidRDefault="00560C6B" w:rsidP="003A17CC">
      <w:pPr>
        <w:pStyle w:val="TerminalDisplay"/>
        <w:ind w:leftChars="200" w:left="420"/>
      </w:pPr>
      <w:r>
        <w:tab/>
        <w:t xml:space="preserve"> NWY_SAT_TYPE_ON = </w:t>
      </w:r>
      <w:proofErr w:type="gramStart"/>
      <w:r>
        <w:t>1,  /</w:t>
      </w:r>
      <w:proofErr w:type="gramEnd"/>
      <w:r>
        <w:t xml:space="preserve">* </w:t>
      </w:r>
      <w:r w:rsidRPr="00110AF6">
        <w:t>sim app toolkit</w:t>
      </w:r>
      <w:r>
        <w:t xml:space="preserve"> on*/</w:t>
      </w:r>
    </w:p>
    <w:p w14:paraId="6F40B39B" w14:textId="77777777" w:rsidR="00560C6B" w:rsidRDefault="00560C6B" w:rsidP="003A17CC">
      <w:pPr>
        <w:pStyle w:val="TerminalDisplay"/>
        <w:ind w:leftChars="200" w:left="420"/>
      </w:pPr>
      <w:r>
        <w:tab/>
        <w:t xml:space="preserve"> NWY_SAT_TYPE_MAX,</w:t>
      </w:r>
    </w:p>
    <w:p w14:paraId="20372A96" w14:textId="77777777" w:rsidR="00560C6B" w:rsidRDefault="00560C6B" w:rsidP="003A17CC">
      <w:pPr>
        <w:pStyle w:val="TerminalDisplay"/>
        <w:ind w:leftChars="200" w:left="420"/>
      </w:pPr>
      <w:r>
        <w:t xml:space="preserve"> </w:t>
      </w:r>
      <w:proofErr w:type="gramStart"/>
      <w:r>
        <w:t>}</w:t>
      </w:r>
      <w:proofErr w:type="spellStart"/>
      <w:r>
        <w:t>nwy</w:t>
      </w:r>
      <w:proofErr w:type="gramEnd"/>
      <w:r>
        <w:t>_sat_onoff_type_e</w:t>
      </w:r>
      <w:proofErr w:type="spellEnd"/>
      <w:r>
        <w:t>;</w:t>
      </w:r>
    </w:p>
    <w:p w14:paraId="7F6977E8" w14:textId="77777777" w:rsidR="00560C6B" w:rsidRDefault="00560C6B" w:rsidP="002D259D">
      <w:pPr>
        <w:pStyle w:val="20"/>
        <w:rPr>
          <w:rFonts w:eastAsia="NSimSun" w:cs="Arial"/>
          <w:sz w:val="21"/>
          <w:szCs w:val="21"/>
          <w:lang w:eastAsia="zh-CN"/>
        </w:rPr>
      </w:pPr>
      <w:bookmarkStart w:id="15" w:name="_Toc191650312"/>
      <w:proofErr w:type="spellStart"/>
      <w:r>
        <w:t>nwy_sat_pci_type_e</w:t>
      </w:r>
      <w:bookmarkEnd w:id="15"/>
      <w:proofErr w:type="spellEnd"/>
    </w:p>
    <w:p w14:paraId="0C2A010F" w14:textId="77777777" w:rsidR="00560C6B" w:rsidRDefault="00560C6B" w:rsidP="003A17CC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nwy_sat_pci_type</w:t>
      </w:r>
      <w:proofErr w:type="spellEnd"/>
    </w:p>
    <w:p w14:paraId="42776701" w14:textId="77777777" w:rsidR="00560C6B" w:rsidRDefault="00560C6B" w:rsidP="003A17CC">
      <w:pPr>
        <w:pStyle w:val="TerminalDisplay"/>
        <w:ind w:leftChars="200" w:left="420"/>
      </w:pPr>
      <w:r>
        <w:t xml:space="preserve"> {</w:t>
      </w:r>
    </w:p>
    <w:p w14:paraId="79B760EF" w14:textId="77777777" w:rsidR="00560C6B" w:rsidRDefault="00560C6B" w:rsidP="003A17CC">
      <w:pPr>
        <w:pStyle w:val="TerminalDisplay"/>
        <w:ind w:leftChars="200" w:left="420"/>
      </w:pPr>
      <w:r>
        <w:tab/>
        <w:t xml:space="preserve"> NWY_SAT_PCITYPE_HANDLE_BY_TE = 0,</w:t>
      </w:r>
    </w:p>
    <w:p w14:paraId="0B0EAD49" w14:textId="77777777" w:rsidR="00560C6B" w:rsidRDefault="00560C6B" w:rsidP="003A17CC">
      <w:pPr>
        <w:pStyle w:val="TerminalDisplay"/>
        <w:ind w:leftChars="200" w:left="420"/>
      </w:pPr>
      <w:r>
        <w:tab/>
        <w:t xml:space="preserve"> NWY_SAT_PCITYPE_HANDLE_BY_ME = 1,</w:t>
      </w:r>
    </w:p>
    <w:p w14:paraId="4D1A71C1" w14:textId="77777777" w:rsidR="00560C6B" w:rsidRDefault="00560C6B" w:rsidP="003A17CC">
      <w:pPr>
        <w:pStyle w:val="TerminalDisplay"/>
        <w:ind w:leftChars="200" w:left="420"/>
      </w:pPr>
      <w:r>
        <w:tab/>
        <w:t xml:space="preserve"> NWY_SAT_PCITYPE_NO_OTHER,</w:t>
      </w:r>
    </w:p>
    <w:p w14:paraId="0A8AE7B6" w14:textId="77777777" w:rsidR="00560C6B" w:rsidRDefault="00560C6B" w:rsidP="003A17CC">
      <w:pPr>
        <w:pStyle w:val="TerminalDisplay"/>
        <w:ind w:leftChars="200" w:left="420"/>
      </w:pPr>
      <w:r>
        <w:t xml:space="preserve">      </w:t>
      </w:r>
      <w:proofErr w:type="gramStart"/>
      <w:r>
        <w:t>}</w:t>
      </w:r>
      <w:proofErr w:type="spellStart"/>
      <w:r>
        <w:t>nwy</w:t>
      </w:r>
      <w:proofErr w:type="gramEnd"/>
      <w:r>
        <w:t>_sat_pci_type_e</w:t>
      </w:r>
      <w:proofErr w:type="spellEnd"/>
      <w:r>
        <w:t>;</w:t>
      </w:r>
    </w:p>
    <w:p w14:paraId="0DE7E87E" w14:textId="77777777" w:rsidR="00560C6B" w:rsidRPr="00985B2D" w:rsidRDefault="00560C6B" w:rsidP="00951B67">
      <w:pPr>
        <w:pStyle w:val="20"/>
      </w:pPr>
      <w:bookmarkStart w:id="16" w:name="_Toc191650313"/>
      <w:proofErr w:type="spellStart"/>
      <w:r>
        <w:t>nwy_sat_notify_info_type_t</w:t>
      </w:r>
      <w:bookmarkEnd w:id="16"/>
      <w:proofErr w:type="spellEnd"/>
    </w:p>
    <w:p w14:paraId="14CEE62B" w14:textId="77777777" w:rsidR="00560C6B" w:rsidRDefault="00560C6B" w:rsidP="003A17CC">
      <w:pPr>
        <w:pStyle w:val="TerminalDisplay"/>
        <w:ind w:leftChars="200" w:left="420"/>
      </w:pPr>
      <w:r>
        <w:t xml:space="preserve">typedef struct </w:t>
      </w:r>
      <w:proofErr w:type="spellStart"/>
      <w:r>
        <w:t>nwy_sat_notify_info_type</w:t>
      </w:r>
      <w:proofErr w:type="spellEnd"/>
    </w:p>
    <w:p w14:paraId="6060C288" w14:textId="77777777" w:rsidR="00560C6B" w:rsidRDefault="00560C6B" w:rsidP="003A17CC">
      <w:pPr>
        <w:pStyle w:val="TerminalDisplay"/>
        <w:ind w:leftChars="200" w:left="420"/>
      </w:pPr>
      <w:r>
        <w:t>{</w:t>
      </w:r>
    </w:p>
    <w:p w14:paraId="7B13BD1C" w14:textId="77777777" w:rsidR="00560C6B" w:rsidRDefault="00560C6B" w:rsidP="003A17CC">
      <w:pPr>
        <w:pStyle w:val="TerminalDisplay"/>
        <w:ind w:leftChars="200" w:left="420"/>
      </w:pPr>
      <w:r>
        <w:t xml:space="preserve">  </w:t>
      </w:r>
      <w:proofErr w:type="spellStart"/>
      <w:r>
        <w:t>nwy_sat_pci_type_e</w:t>
      </w:r>
      <w:proofErr w:type="spellEnd"/>
      <w:r>
        <w:t xml:space="preserve"> </w:t>
      </w:r>
      <w:proofErr w:type="spellStart"/>
      <w:proofErr w:type="gramStart"/>
      <w:r>
        <w:t>pcitype</w:t>
      </w:r>
      <w:proofErr w:type="spellEnd"/>
      <w:r>
        <w:t>;</w:t>
      </w:r>
      <w:proofErr w:type="gramEnd"/>
    </w:p>
    <w:p w14:paraId="3F4AD5FB" w14:textId="77777777" w:rsidR="00560C6B" w:rsidRDefault="00560C6B" w:rsidP="003A17CC">
      <w:pPr>
        <w:pStyle w:val="TerminalDisplay"/>
        <w:ind w:leftChars="200" w:left="420"/>
      </w:pPr>
      <w:r>
        <w:t xml:space="preserve">  uint16_t </w:t>
      </w:r>
      <w:proofErr w:type="spellStart"/>
      <w:proofErr w:type="gramStart"/>
      <w:r>
        <w:t>nDataLen</w:t>
      </w:r>
      <w:proofErr w:type="spellEnd"/>
      <w:r>
        <w:t>;</w:t>
      </w:r>
      <w:proofErr w:type="gramEnd"/>
    </w:p>
    <w:p w14:paraId="34FFCCEF" w14:textId="77777777" w:rsidR="00560C6B" w:rsidRDefault="00560C6B" w:rsidP="003A17CC">
      <w:pPr>
        <w:pStyle w:val="TerminalDisplay"/>
        <w:ind w:leftChars="200" w:left="420"/>
      </w:pPr>
      <w:r>
        <w:t xml:space="preserve">  char </w:t>
      </w:r>
      <w:proofErr w:type="spellStart"/>
      <w:proofErr w:type="gramStart"/>
      <w:r>
        <w:t>pData</w:t>
      </w:r>
      <w:proofErr w:type="spellEnd"/>
      <w:r>
        <w:t>[</w:t>
      </w:r>
      <w:proofErr w:type="gramEnd"/>
      <w:r>
        <w:t>540];</w:t>
      </w:r>
    </w:p>
    <w:p w14:paraId="5465C2FE" w14:textId="77777777" w:rsidR="00560C6B" w:rsidRDefault="00560C6B" w:rsidP="003A17CC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_sat_notify_info_type_t</w:t>
      </w:r>
      <w:proofErr w:type="spellEnd"/>
      <w:r>
        <w:t>;</w:t>
      </w:r>
    </w:p>
    <w:p w14:paraId="5EF65FC4" w14:textId="77777777" w:rsidR="00560C6B" w:rsidRDefault="00560C6B">
      <w:pPr>
        <w:pStyle w:val="1"/>
      </w:pPr>
      <w:bookmarkStart w:id="17" w:name="_Toc191650314"/>
      <w:bookmarkEnd w:id="7"/>
      <w:r>
        <w:lastRenderedPageBreak/>
        <w:t>函数</w:t>
      </w:r>
      <w:bookmarkEnd w:id="17"/>
    </w:p>
    <w:bookmarkEnd w:id="8"/>
    <w:bookmarkEnd w:id="9"/>
    <w:bookmarkEnd w:id="10"/>
    <w:bookmarkEnd w:id="11"/>
    <w:p w14:paraId="523EE63B" w14:textId="577C38E0" w:rsidR="00FD22B5" w:rsidRDefault="00F077CD" w:rsidP="00FD22B5">
      <w:pPr>
        <w:pStyle w:val="afc"/>
      </w:pPr>
      <w:r>
        <w:t>本</w:t>
      </w:r>
      <w:r w:rsidR="003A17CC">
        <w:rPr>
          <w:rFonts w:hint="eastAsia"/>
        </w:rPr>
        <w:t>章节</w:t>
      </w:r>
      <w:r>
        <w:t>提供</w:t>
      </w:r>
      <w:r w:rsidR="001D0C82">
        <w:t>STK</w:t>
      </w:r>
      <w:r>
        <w:t>相关的操作接口。</w:t>
      </w:r>
    </w:p>
    <w:p w14:paraId="1B062034" w14:textId="69BD787F" w:rsidR="00DB609C" w:rsidRPr="00FD22B5" w:rsidRDefault="00FD22B5" w:rsidP="00FD22B5">
      <w:pPr>
        <w:pStyle w:val="afc"/>
      </w:pPr>
      <w:r>
        <w:t>该接口定义位于</w:t>
      </w:r>
      <w:r w:rsidR="001D0C82">
        <w:t>nwy_sat.h</w:t>
      </w:r>
      <w:r>
        <w:t>，用于实现</w:t>
      </w:r>
      <w:r w:rsidR="001D0C82">
        <w:t>STK</w:t>
      </w:r>
      <w:r w:rsidR="001D0C82">
        <w:t>的业务</w:t>
      </w:r>
      <w:r>
        <w:t>功能。</w:t>
      </w:r>
    </w:p>
    <w:p w14:paraId="13A2E8DA" w14:textId="1EFB90B5" w:rsidR="00DB609C" w:rsidRDefault="00FA3E8C" w:rsidP="00364AB8">
      <w:pPr>
        <w:pStyle w:val="20"/>
      </w:pPr>
      <w:bookmarkStart w:id="18" w:name="_Toc191650315"/>
      <w:proofErr w:type="spellStart"/>
      <w:r>
        <w:rPr>
          <w:lang w:eastAsia="zh-CN"/>
        </w:rPr>
        <w:t>n</w:t>
      </w:r>
      <w:r>
        <w:t>wy_sat_set_on_off</w:t>
      </w:r>
      <w:bookmarkEnd w:id="18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D71C5D" w14:paraId="410D50C8" w14:textId="77777777" w:rsidTr="0066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68C8571" w14:textId="77777777" w:rsidR="00D71C5D" w:rsidRDefault="00D71C5D" w:rsidP="00DC624A">
            <w:pPr>
              <w:pStyle w:val="TableText"/>
            </w:pPr>
            <w:r>
              <w:t>格式</w:t>
            </w:r>
          </w:p>
        </w:tc>
        <w:tc>
          <w:tcPr>
            <w:tcW w:w="8178" w:type="dxa"/>
          </w:tcPr>
          <w:p w14:paraId="17E82CD9" w14:textId="77777777" w:rsidR="00D71C5D" w:rsidRDefault="00D71C5D" w:rsidP="00B4706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5E3A">
              <w:t>nwy_error_e</w:t>
            </w:r>
            <w:proofErr w:type="spellEnd"/>
            <w:r w:rsidRPr="00B75E3A">
              <w:t xml:space="preserve"> </w:t>
            </w:r>
            <w:proofErr w:type="spellStart"/>
            <w:r w:rsidRPr="00B75E3A">
              <w:t>nwy_sat_set_on_</w:t>
            </w:r>
            <w:proofErr w:type="gramStart"/>
            <w:r w:rsidRPr="00B75E3A">
              <w:t>off</w:t>
            </w:r>
            <w:proofErr w:type="spellEnd"/>
            <w:r w:rsidRPr="00B75E3A">
              <w:t>(</w:t>
            </w:r>
            <w:proofErr w:type="spellStart"/>
            <w:proofErr w:type="gramEnd"/>
            <w:r w:rsidRPr="00B75E3A">
              <w:t>nwy_sat_onoff_type_e</w:t>
            </w:r>
            <w:proofErr w:type="spellEnd"/>
            <w:r w:rsidRPr="00B75E3A">
              <w:t xml:space="preserve"> </w:t>
            </w:r>
            <w:proofErr w:type="spellStart"/>
            <w:r w:rsidRPr="00B75E3A">
              <w:t>switch_type</w:t>
            </w:r>
            <w:proofErr w:type="spellEnd"/>
            <w:r w:rsidRPr="00B75E3A">
              <w:t>)</w:t>
            </w:r>
            <w:r>
              <w:t>;</w:t>
            </w:r>
          </w:p>
        </w:tc>
      </w:tr>
      <w:tr w:rsidR="00D71C5D" w14:paraId="22B10632" w14:textId="77777777" w:rsidTr="0066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6E0DB3A" w14:textId="77777777" w:rsidR="00D71C5D" w:rsidRDefault="00D71C5D" w:rsidP="00DC624A">
            <w:pPr>
              <w:pStyle w:val="TableText"/>
            </w:pPr>
            <w:r>
              <w:t>描述</w:t>
            </w:r>
          </w:p>
        </w:tc>
        <w:tc>
          <w:tcPr>
            <w:tcW w:w="8178" w:type="dxa"/>
          </w:tcPr>
          <w:p w14:paraId="6B47205A" w14:textId="77777777" w:rsidR="00D71C5D" w:rsidRDefault="00D71C5D" w:rsidP="00B470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打开或者关闭</w:t>
            </w:r>
            <w:r>
              <w:t>STK</w:t>
            </w:r>
            <w:r>
              <w:t>功能</w:t>
            </w:r>
            <w:r>
              <w:rPr>
                <w:shd w:val="clear" w:color="auto" w:fill="FFFFFF"/>
              </w:rPr>
              <w:t>。</w:t>
            </w:r>
          </w:p>
        </w:tc>
      </w:tr>
      <w:tr w:rsidR="00D71C5D" w14:paraId="14758ECF" w14:textId="77777777" w:rsidTr="006635D6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C477C69" w14:textId="77777777" w:rsidR="00D71C5D" w:rsidRDefault="00D71C5D" w:rsidP="00DC624A">
            <w:pPr>
              <w:pStyle w:val="TableText"/>
            </w:pPr>
            <w:r>
              <w:t>参数说明</w:t>
            </w:r>
          </w:p>
        </w:tc>
        <w:tc>
          <w:tcPr>
            <w:tcW w:w="8178" w:type="dxa"/>
          </w:tcPr>
          <w:p w14:paraId="5D7CB696" w14:textId="77777777" w:rsidR="00D71C5D" w:rsidRDefault="00D71C5D" w:rsidP="00B470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5E3A">
              <w:t>nwy_sat_onoff_type_e</w:t>
            </w:r>
            <w:proofErr w:type="spellEnd"/>
            <w:r>
              <w:t>：打开或者关闭</w:t>
            </w:r>
          </w:p>
        </w:tc>
      </w:tr>
      <w:tr w:rsidR="00D71C5D" w14:paraId="1B20EC64" w14:textId="77777777" w:rsidTr="0066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CF44767" w14:textId="77777777" w:rsidR="00D71C5D" w:rsidRDefault="00D71C5D" w:rsidP="00DC624A">
            <w:pPr>
              <w:pStyle w:val="TableText"/>
            </w:pPr>
            <w:r>
              <w:t>返回值</w:t>
            </w:r>
          </w:p>
        </w:tc>
        <w:tc>
          <w:tcPr>
            <w:tcW w:w="8178" w:type="dxa"/>
          </w:tcPr>
          <w:p w14:paraId="4AA2000E" w14:textId="772FB51A" w:rsidR="00D71C5D" w:rsidRPr="00BB5A60" w:rsidRDefault="00D71C5D" w:rsidP="00D71C5D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975AA0">
              <w:rPr>
                <w:rFonts w:ascii="Arial" w:eastAsia="NSimSun" w:hAnsi="Arial"/>
              </w:rPr>
              <w:t>NWY_SU</w:t>
            </w:r>
            <w:r w:rsidR="001B73CB">
              <w:rPr>
                <w:rFonts w:ascii="Arial" w:eastAsia="NSimSun" w:hAnsi="Arial"/>
              </w:rPr>
              <w:t>C</w:t>
            </w:r>
            <w:r w:rsidRPr="00975AA0">
              <w:rPr>
                <w:rFonts w:ascii="Arial" w:eastAsia="NSimSun" w:hAnsi="Arial"/>
              </w:rPr>
              <w:t>CESS</w:t>
            </w:r>
          </w:p>
          <w:p w14:paraId="42644110" w14:textId="493BB06D" w:rsidR="00D71C5D" w:rsidRDefault="00D71C5D" w:rsidP="00D71C5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失败：返回其他枚举值</w:t>
            </w:r>
            <w:r w:rsidR="00F355CE">
              <w:t>。</w:t>
            </w:r>
          </w:p>
        </w:tc>
      </w:tr>
      <w:tr w:rsidR="00E502BE" w14:paraId="2D4D5D9F" w14:textId="77777777" w:rsidTr="006635D6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93764DE" w14:textId="69343229" w:rsidR="00E502BE" w:rsidRPr="00E502BE" w:rsidRDefault="00E502BE" w:rsidP="00E502BE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t>注意事项</w:t>
            </w:r>
          </w:p>
        </w:tc>
        <w:tc>
          <w:tcPr>
            <w:tcW w:w="8178" w:type="dxa"/>
          </w:tcPr>
          <w:p w14:paraId="4D255C29" w14:textId="1275485B" w:rsidR="00E502BE" w:rsidRPr="00E502BE" w:rsidRDefault="00E502BE" w:rsidP="00E502BE">
            <w:pPr>
              <w:pStyle w:val="TableHeading"/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NSimSun" w:cs="Arial"/>
              </w:rPr>
            </w:pPr>
            <w:r w:rsidRPr="00E502BE">
              <w:rPr>
                <w:rFonts w:eastAsia="NSimSun" w:cs="Arial"/>
              </w:rPr>
              <w:t>NA</w:t>
            </w:r>
          </w:p>
        </w:tc>
      </w:tr>
    </w:tbl>
    <w:p w14:paraId="65AB4F8B" w14:textId="75CEC7CE" w:rsidR="004A36AA" w:rsidRDefault="00861D49" w:rsidP="00364AB8">
      <w:pPr>
        <w:pStyle w:val="20"/>
      </w:pPr>
      <w:bookmarkStart w:id="19" w:name="_Toc191650316"/>
      <w:proofErr w:type="spellStart"/>
      <w:r w:rsidRPr="0062631A">
        <w:t>n</w:t>
      </w:r>
      <w:r w:rsidR="00D71C5D" w:rsidRPr="00B75E3A">
        <w:t>wy_sat_get_on_off</w:t>
      </w:r>
      <w:bookmarkEnd w:id="19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D71C5D" w14:paraId="03DF20CE" w14:textId="77777777" w:rsidTr="0066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A61189A" w14:textId="4D470580" w:rsidR="00D71C5D" w:rsidRDefault="00D71C5D" w:rsidP="00DC624A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49F98138" w14:textId="0D2A12BD" w:rsidR="00D71C5D" w:rsidRDefault="00D71C5D" w:rsidP="00D71C5D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5E3A">
              <w:t xml:space="preserve">int </w:t>
            </w:r>
            <w:proofErr w:type="spellStart"/>
            <w:r w:rsidRPr="00B75E3A">
              <w:t>nwy_sat_get_on_off</w:t>
            </w:r>
            <w:proofErr w:type="spellEnd"/>
            <w:r w:rsidRPr="00B75E3A">
              <w:t>(void)</w:t>
            </w:r>
            <w:r>
              <w:t>;</w:t>
            </w:r>
          </w:p>
        </w:tc>
      </w:tr>
      <w:tr w:rsidR="00D71C5D" w14:paraId="49DDFABA" w14:textId="77777777" w:rsidTr="0066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A420C" w14:textId="635A7E72" w:rsidR="00D71C5D" w:rsidRDefault="00D71C5D" w:rsidP="00DC624A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18C49D94" w14:textId="3BAE1753" w:rsidR="00D71C5D" w:rsidRDefault="00D71C5D" w:rsidP="00D71C5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t>STK</w:t>
            </w:r>
            <w:r>
              <w:t>的使能状态</w:t>
            </w:r>
            <w:r>
              <w:rPr>
                <w:shd w:val="clear" w:color="auto" w:fill="FFFFFF"/>
              </w:rPr>
              <w:t>。</w:t>
            </w:r>
          </w:p>
        </w:tc>
      </w:tr>
      <w:tr w:rsidR="00D71C5D" w14:paraId="75322B6B" w14:textId="77777777" w:rsidTr="0066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E881BE" w14:textId="415C0501" w:rsidR="00D71C5D" w:rsidRDefault="00D71C5D" w:rsidP="00DC624A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69C63D7F" w14:textId="5842EF1F" w:rsidR="00D71C5D" w:rsidRDefault="00D71C5D" w:rsidP="00D71C5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  <w:tr w:rsidR="00D71C5D" w14:paraId="10DF4A28" w14:textId="77777777" w:rsidTr="0066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B8927F" w14:textId="14C48FE7" w:rsidR="00D71C5D" w:rsidRDefault="00D71C5D" w:rsidP="00DC624A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52A4F41D" w14:textId="0DCEA362" w:rsidR="00D71C5D" w:rsidRPr="00BB5A60" w:rsidRDefault="00D71C5D" w:rsidP="00D71C5D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975AA0">
              <w:rPr>
                <w:rFonts w:ascii="Arial" w:eastAsia="NSimSun" w:hAnsi="Arial"/>
              </w:rPr>
              <w:t>NWY_</w:t>
            </w:r>
            <w:r w:rsidR="001B73CB" w:rsidRPr="00975AA0">
              <w:rPr>
                <w:rFonts w:ascii="Arial" w:eastAsia="NSimSun" w:hAnsi="Arial"/>
              </w:rPr>
              <w:t>SU</w:t>
            </w:r>
            <w:r w:rsidR="001B73CB">
              <w:rPr>
                <w:rFonts w:ascii="Arial" w:eastAsia="NSimSun" w:hAnsi="Arial"/>
              </w:rPr>
              <w:t>C</w:t>
            </w:r>
            <w:r w:rsidR="001B73CB" w:rsidRPr="00975AA0">
              <w:rPr>
                <w:rFonts w:ascii="Arial" w:eastAsia="NSimSun" w:hAnsi="Arial"/>
              </w:rPr>
              <w:t>CESS</w:t>
            </w:r>
          </w:p>
          <w:p w14:paraId="63D8D7E5" w14:textId="6129107C" w:rsidR="00D71C5D" w:rsidRDefault="00D71C5D" w:rsidP="00D71C5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失败：返回其他枚举值</w:t>
            </w:r>
            <w:r w:rsidR="00F355CE">
              <w:t>。</w:t>
            </w:r>
          </w:p>
        </w:tc>
      </w:tr>
      <w:tr w:rsidR="00E502BE" w14:paraId="3E8E5F13" w14:textId="77777777" w:rsidTr="0066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492E34" w14:textId="519E294E" w:rsidR="00E502BE" w:rsidRPr="00E502BE" w:rsidRDefault="00E502BE" w:rsidP="00E502BE">
            <w:pPr>
              <w:pStyle w:val="TableHeading"/>
              <w:keepNext w:val="0"/>
              <w:rPr>
                <w:rFonts w:eastAsia="NSimSun" w:cs="Arial"/>
              </w:rPr>
            </w:pPr>
            <w:r w:rsidRPr="003D4D9D">
              <w:rPr>
                <w:rFonts w:eastAsia="NSimSun" w:cs="Arial"/>
              </w:rPr>
              <w:t>注意事项</w:t>
            </w:r>
          </w:p>
        </w:tc>
        <w:tc>
          <w:tcPr>
            <w:tcW w:w="8386" w:type="dxa"/>
          </w:tcPr>
          <w:p w14:paraId="2E7E4E4B" w14:textId="3BA382F5" w:rsidR="00E502BE" w:rsidRPr="00E502BE" w:rsidRDefault="00E502BE" w:rsidP="00E502BE">
            <w:pPr>
              <w:pStyle w:val="TableHeading"/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NSimSun" w:cs="Arial"/>
              </w:rPr>
            </w:pPr>
            <w:r w:rsidRPr="00E502BE">
              <w:rPr>
                <w:rFonts w:eastAsia="NSimSun" w:cs="Arial"/>
              </w:rPr>
              <w:t>NA</w:t>
            </w:r>
          </w:p>
        </w:tc>
      </w:tr>
    </w:tbl>
    <w:p w14:paraId="20939930" w14:textId="6D650047" w:rsidR="004A36AA" w:rsidRDefault="005605B6" w:rsidP="00364AB8">
      <w:pPr>
        <w:pStyle w:val="20"/>
      </w:pPr>
      <w:bookmarkStart w:id="20" w:name="_Toc191650317"/>
      <w:proofErr w:type="spellStart"/>
      <w:r w:rsidRPr="00B977DC">
        <w:t>n</w:t>
      </w:r>
      <w:r w:rsidR="00F355CE" w:rsidRPr="002E5503">
        <w:t>wy_sat_terminal_response</w:t>
      </w:r>
      <w:bookmarkEnd w:id="20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F355CE" w14:paraId="2D57F886" w14:textId="77777777" w:rsidTr="00F5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EF3125" w14:textId="43068569" w:rsidR="00F355CE" w:rsidRDefault="00F355CE" w:rsidP="00F355CE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673D14E8" w14:textId="5DE284A4" w:rsidR="00F355CE" w:rsidRDefault="00F355CE" w:rsidP="00F355CE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5503">
              <w:t>nwy_error_</w:t>
            </w:r>
            <w:proofErr w:type="gramStart"/>
            <w:r w:rsidRPr="002E5503">
              <w:t>e</w:t>
            </w:r>
            <w:proofErr w:type="spellEnd"/>
            <w:r w:rsidRPr="002E5503">
              <w:t xml:space="preserve">  </w:t>
            </w:r>
            <w:proofErr w:type="spellStart"/>
            <w:r w:rsidRPr="002E5503">
              <w:t>nwy</w:t>
            </w:r>
            <w:proofErr w:type="gramEnd"/>
            <w:r w:rsidRPr="002E5503">
              <w:t>_sat_terminal_response</w:t>
            </w:r>
            <w:proofErr w:type="spellEnd"/>
            <w:r w:rsidRPr="002E5503">
              <w:t>(char *data)</w:t>
            </w:r>
            <w:r>
              <w:t>;</w:t>
            </w:r>
          </w:p>
        </w:tc>
      </w:tr>
      <w:tr w:rsidR="00F355CE" w14:paraId="0F3B8AD6" w14:textId="77777777" w:rsidTr="00F5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E60A44" w14:textId="752E0C29" w:rsidR="00F355CE" w:rsidRDefault="00F355CE" w:rsidP="00F355CE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6E24A785" w14:textId="39DA4C9C" w:rsidR="00F355CE" w:rsidRDefault="00F355CE" w:rsidP="00F355C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503">
              <w:t>通过</w:t>
            </w:r>
            <w:r w:rsidRPr="002E5503">
              <w:t>STK</w:t>
            </w:r>
            <w:r>
              <w:t xml:space="preserve"> </w:t>
            </w:r>
            <w:r w:rsidRPr="002E5503">
              <w:t>TR</w:t>
            </w:r>
            <w:r w:rsidRPr="002E5503">
              <w:t>转发手机对命令的执行结果给</w:t>
            </w:r>
            <w:r w:rsidRPr="002E5503">
              <w:t>SIM</w:t>
            </w:r>
            <w:r w:rsidRPr="002E5503">
              <w:t>卡</w:t>
            </w:r>
            <w:r>
              <w:t>。</w:t>
            </w:r>
          </w:p>
        </w:tc>
      </w:tr>
      <w:tr w:rsidR="00F355CE" w14:paraId="061F238E" w14:textId="77777777" w:rsidTr="00F5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49EE68" w14:textId="20E339BA" w:rsidR="00F355CE" w:rsidRDefault="00F355CE" w:rsidP="00DC624A">
            <w:pPr>
              <w:pStyle w:val="TableText"/>
            </w:pPr>
            <w:r>
              <w:t>参数说明</w:t>
            </w:r>
          </w:p>
        </w:tc>
        <w:tc>
          <w:tcPr>
            <w:tcW w:w="7994" w:type="dxa"/>
          </w:tcPr>
          <w:p w14:paraId="684DA77C" w14:textId="482A51C9" w:rsidR="00F355CE" w:rsidRPr="00D0478D" w:rsidRDefault="00F355CE" w:rsidP="00F355CE">
            <w:pPr>
              <w:pStyle w:val="ItemList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03">
              <w:t>data</w:t>
            </w:r>
            <w:r>
              <w:t>：</w:t>
            </w:r>
            <w:r>
              <w:t>STK</w:t>
            </w:r>
            <w:r>
              <w:rPr>
                <w:rFonts w:ascii="NSimSun" w:hAnsi="NSimSun"/>
              </w:rPr>
              <w:t>响应的</w:t>
            </w:r>
            <w:r>
              <w:t>16</w:t>
            </w:r>
            <w:r>
              <w:rPr>
                <w:rFonts w:ascii="NSimSun" w:hAnsi="NSimSun"/>
              </w:rPr>
              <w:t>进制字符串</w:t>
            </w:r>
          </w:p>
        </w:tc>
      </w:tr>
      <w:tr w:rsidR="00F355CE" w14:paraId="648F7F57" w14:textId="77777777" w:rsidTr="00F5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3A3BA73" w14:textId="32EDC015" w:rsidR="00F355CE" w:rsidRDefault="00F355CE" w:rsidP="00DC624A">
            <w:pPr>
              <w:pStyle w:val="TableText"/>
            </w:pPr>
            <w:r>
              <w:t>返回值</w:t>
            </w:r>
          </w:p>
        </w:tc>
        <w:tc>
          <w:tcPr>
            <w:tcW w:w="7994" w:type="dxa"/>
          </w:tcPr>
          <w:p w14:paraId="7FD16802" w14:textId="40E78B0F" w:rsidR="00F355CE" w:rsidRPr="00BB5A60" w:rsidRDefault="00F355CE" w:rsidP="00F355CE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975AA0">
              <w:rPr>
                <w:rFonts w:ascii="Arial" w:eastAsia="NSimSun" w:hAnsi="Arial"/>
              </w:rPr>
              <w:t>NWY_</w:t>
            </w:r>
            <w:r w:rsidR="001B73CB" w:rsidRPr="00975AA0">
              <w:rPr>
                <w:rFonts w:ascii="Arial" w:eastAsia="NSimSun" w:hAnsi="Arial"/>
              </w:rPr>
              <w:t>SU</w:t>
            </w:r>
            <w:r w:rsidR="001B73CB">
              <w:rPr>
                <w:rFonts w:ascii="Arial" w:eastAsia="NSimSun" w:hAnsi="Arial"/>
              </w:rPr>
              <w:t>C</w:t>
            </w:r>
            <w:r w:rsidR="001B73CB" w:rsidRPr="00975AA0">
              <w:rPr>
                <w:rFonts w:ascii="Arial" w:eastAsia="NSimSun" w:hAnsi="Arial"/>
              </w:rPr>
              <w:t>CESS</w:t>
            </w:r>
          </w:p>
          <w:p w14:paraId="6B34D2FF" w14:textId="1F901348" w:rsidR="00F355CE" w:rsidRPr="00D0410E" w:rsidRDefault="00F355CE" w:rsidP="00F355C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Hei" w:cs="Book Antiqua"/>
              </w:rPr>
            </w:pPr>
            <w:r w:rsidRPr="00BB5A60">
              <w:t>失败：返回其他枚举值</w:t>
            </w:r>
            <w:r>
              <w:t>。</w:t>
            </w:r>
          </w:p>
        </w:tc>
      </w:tr>
      <w:tr w:rsidR="00E502BE" w14:paraId="2C701F3E" w14:textId="77777777" w:rsidTr="00F5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ACFCCB" w14:textId="4DC3A498" w:rsidR="00E502BE" w:rsidRPr="00E502BE" w:rsidRDefault="00E502BE" w:rsidP="003A17CC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506ACE10" w14:textId="658E3B6D" w:rsidR="00E502BE" w:rsidRPr="00E502BE" w:rsidRDefault="00E502BE" w:rsidP="003A17C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2BE">
              <w:t>NA</w:t>
            </w:r>
          </w:p>
        </w:tc>
      </w:tr>
    </w:tbl>
    <w:p w14:paraId="3CD309DC" w14:textId="5BC3C196" w:rsidR="008B365E" w:rsidRDefault="008B365E" w:rsidP="003A17CC">
      <w:pPr>
        <w:pStyle w:val="20"/>
      </w:pPr>
      <w:bookmarkStart w:id="21" w:name="_Toc191650318"/>
      <w:proofErr w:type="spellStart"/>
      <w:r w:rsidRPr="0092104C">
        <w:t>n</w:t>
      </w:r>
      <w:bookmarkStart w:id="22" w:name="_Hlk191319130"/>
      <w:r w:rsidR="00D206C6" w:rsidRPr="002E5503">
        <w:t>wy_sat_envelope_command</w:t>
      </w:r>
      <w:bookmarkEnd w:id="21"/>
      <w:bookmarkEnd w:id="22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D206C6" w14:paraId="1EA514F9" w14:textId="77777777" w:rsidTr="00F5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2E247A" w14:textId="584D4EC6" w:rsidR="00D206C6" w:rsidRDefault="00D206C6" w:rsidP="00D206C6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103A10D9" w14:textId="66743A44" w:rsidR="00D206C6" w:rsidRDefault="00D206C6" w:rsidP="00D206C6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5503">
              <w:t>nwy_error_e</w:t>
            </w:r>
            <w:proofErr w:type="spellEnd"/>
            <w:r w:rsidRPr="002E5503">
              <w:t xml:space="preserve"> </w:t>
            </w:r>
            <w:proofErr w:type="spellStart"/>
            <w:r w:rsidRPr="002E5503">
              <w:t>nwy_sat_envelope_</w:t>
            </w:r>
            <w:proofErr w:type="gramStart"/>
            <w:r w:rsidRPr="002E5503">
              <w:t>command</w:t>
            </w:r>
            <w:proofErr w:type="spellEnd"/>
            <w:r w:rsidRPr="002E5503">
              <w:t>(</w:t>
            </w:r>
            <w:proofErr w:type="gramEnd"/>
            <w:r w:rsidRPr="002E5503">
              <w:t>char *data)</w:t>
            </w:r>
          </w:p>
        </w:tc>
      </w:tr>
      <w:tr w:rsidR="00D206C6" w14:paraId="18620F6A" w14:textId="77777777" w:rsidTr="00F5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225A84" w14:textId="66BBF363" w:rsidR="00D206C6" w:rsidRDefault="00D206C6" w:rsidP="00D206C6">
            <w:pPr>
              <w:pStyle w:val="TableText"/>
            </w:pPr>
            <w:r>
              <w:lastRenderedPageBreak/>
              <w:t>描述</w:t>
            </w:r>
          </w:p>
        </w:tc>
        <w:tc>
          <w:tcPr>
            <w:tcW w:w="7994" w:type="dxa"/>
          </w:tcPr>
          <w:p w14:paraId="46F74D6C" w14:textId="4B99F293" w:rsidR="00D206C6" w:rsidRDefault="00D206C6" w:rsidP="00D206C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imSun" w:eastAsia="SimSun" w:hAnsi="SimSun"/>
              </w:rPr>
              <w:t>移动设备发送信令给SIM卡</w:t>
            </w:r>
          </w:p>
        </w:tc>
      </w:tr>
      <w:tr w:rsidR="00D206C6" w14:paraId="7CA819AE" w14:textId="77777777" w:rsidTr="00F5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F60D8F" w14:textId="3474A96C" w:rsidR="00D206C6" w:rsidRPr="003D4D9D" w:rsidRDefault="00D206C6" w:rsidP="00DC624A">
            <w:pPr>
              <w:pStyle w:val="TableText"/>
            </w:pPr>
            <w:r>
              <w:t>参数说明</w:t>
            </w:r>
          </w:p>
        </w:tc>
        <w:tc>
          <w:tcPr>
            <w:tcW w:w="7994" w:type="dxa"/>
          </w:tcPr>
          <w:p w14:paraId="26E3650B" w14:textId="2A302D82" w:rsidR="00D206C6" w:rsidRDefault="00D206C6" w:rsidP="00D206C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03">
              <w:t>data</w:t>
            </w:r>
            <w:r>
              <w:t>：发送信令的</w:t>
            </w:r>
            <w:r>
              <w:t>16</w:t>
            </w:r>
            <w:r>
              <w:t>进制字符串</w:t>
            </w:r>
          </w:p>
        </w:tc>
      </w:tr>
      <w:tr w:rsidR="00D206C6" w14:paraId="152CBC48" w14:textId="77777777" w:rsidTr="00F5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7EE1B60" w14:textId="04F1A571" w:rsidR="00D206C6" w:rsidRPr="003D4D9D" w:rsidRDefault="00D206C6" w:rsidP="00DC624A">
            <w:pPr>
              <w:pStyle w:val="TableText"/>
            </w:pPr>
            <w:r>
              <w:t>返回值</w:t>
            </w:r>
          </w:p>
        </w:tc>
        <w:tc>
          <w:tcPr>
            <w:tcW w:w="7994" w:type="dxa"/>
          </w:tcPr>
          <w:p w14:paraId="4B5DA647" w14:textId="77777777" w:rsidR="00D206C6" w:rsidRPr="00BB5A60" w:rsidRDefault="00D206C6" w:rsidP="00D206C6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975AA0">
              <w:rPr>
                <w:rFonts w:ascii="Arial" w:eastAsia="NSimSun" w:hAnsi="Arial"/>
              </w:rPr>
              <w:t>NWY_SUCESS</w:t>
            </w:r>
          </w:p>
          <w:p w14:paraId="78E570FE" w14:textId="62C0D093" w:rsidR="00D206C6" w:rsidRPr="003D4D9D" w:rsidRDefault="00D206C6" w:rsidP="00D206C6">
            <w:pPr>
              <w:pStyle w:val="TableHeading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NSimSun" w:cs="Arial"/>
              </w:rPr>
            </w:pPr>
            <w:r w:rsidRPr="00DC624A">
              <w:rPr>
                <w:rFonts w:eastAsia="NSimSun" w:cs="Arial"/>
              </w:rPr>
              <w:t>失败：返回其他枚举值。</w:t>
            </w:r>
          </w:p>
        </w:tc>
      </w:tr>
      <w:tr w:rsidR="00D206C6" w14:paraId="488F2CAB" w14:textId="77777777" w:rsidTr="00F5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3FE14F" w14:textId="77777777" w:rsidR="00D206C6" w:rsidRPr="003D4D9D" w:rsidRDefault="00D206C6" w:rsidP="003A17CC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5DB374A8" w14:textId="77777777" w:rsidR="00D206C6" w:rsidRDefault="00D206C6" w:rsidP="003A17C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37B17B95" w14:textId="216E528B" w:rsidR="008B365E" w:rsidRDefault="008B365E" w:rsidP="008B365E">
      <w:pPr>
        <w:pStyle w:val="20"/>
      </w:pPr>
      <w:bookmarkStart w:id="23" w:name="_Toc191650319"/>
      <w:proofErr w:type="spellStart"/>
      <w:r w:rsidRPr="008B365E">
        <w:t>n</w:t>
      </w:r>
      <w:r w:rsidR="00DC624A" w:rsidRPr="002E5503">
        <w:t>wy_sat_set_profile</w:t>
      </w:r>
      <w:bookmarkEnd w:id="23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DC624A" w14:paraId="49EA389D" w14:textId="77777777" w:rsidTr="00F5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EDEC657" w14:textId="2B9CE638" w:rsidR="00DC624A" w:rsidRDefault="00DC624A" w:rsidP="00DC624A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336BCED3" w14:textId="461DC2D5" w:rsidR="00DC624A" w:rsidRDefault="00DC624A" w:rsidP="00DC624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5503">
              <w:t>nwy_error_e</w:t>
            </w:r>
            <w:proofErr w:type="spellEnd"/>
            <w:r w:rsidRPr="002E5503">
              <w:t xml:space="preserve"> </w:t>
            </w:r>
            <w:proofErr w:type="spellStart"/>
            <w:r w:rsidRPr="002E5503">
              <w:t>nwy_sat_set_profile</w:t>
            </w:r>
            <w:proofErr w:type="spellEnd"/>
            <w:r w:rsidRPr="002E5503">
              <w:t>(char *data)</w:t>
            </w:r>
            <w:r>
              <w:t>；</w:t>
            </w:r>
          </w:p>
        </w:tc>
      </w:tr>
      <w:tr w:rsidR="00DC624A" w14:paraId="2BE1B8DB" w14:textId="77777777" w:rsidTr="00F5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8AAF36" w14:textId="654A80B3" w:rsidR="00DC624A" w:rsidRDefault="00DC624A" w:rsidP="00DC624A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18706BBC" w14:textId="68B2DD8E" w:rsidR="00DC624A" w:rsidRDefault="00DC624A" w:rsidP="00DC624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Pr="002E5503">
              <w:t>profile</w:t>
            </w:r>
          </w:p>
        </w:tc>
      </w:tr>
      <w:tr w:rsidR="00DC624A" w14:paraId="5E7854B3" w14:textId="77777777" w:rsidTr="00F5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7D6DD2" w14:textId="2CF31E68" w:rsidR="00DC624A" w:rsidRPr="003D4D9D" w:rsidRDefault="00DC624A" w:rsidP="00DC624A">
            <w:pPr>
              <w:pStyle w:val="TableHeading"/>
              <w:keepNext w:val="0"/>
              <w:rPr>
                <w:rFonts w:eastAsia="NSimSun" w:cs="Arial"/>
              </w:rPr>
            </w:pPr>
            <w:r w:rsidRPr="00DC624A">
              <w:rPr>
                <w:rFonts w:eastAsia="NSimSun" w:cs="Arial"/>
              </w:rPr>
              <w:t>参数说明</w:t>
            </w:r>
          </w:p>
        </w:tc>
        <w:tc>
          <w:tcPr>
            <w:tcW w:w="7994" w:type="dxa"/>
          </w:tcPr>
          <w:p w14:paraId="07804233" w14:textId="56C7C8C3" w:rsidR="00DC624A" w:rsidRDefault="00DC624A" w:rsidP="00DC624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03">
              <w:t>data</w:t>
            </w:r>
            <w:r>
              <w:t>：设置</w:t>
            </w:r>
            <w:r>
              <w:t>profile</w:t>
            </w:r>
            <w:r>
              <w:t>的</w:t>
            </w:r>
            <w:r>
              <w:t>16</w:t>
            </w:r>
            <w:r>
              <w:t>进制字符串</w:t>
            </w:r>
          </w:p>
        </w:tc>
      </w:tr>
      <w:tr w:rsidR="00DC624A" w14:paraId="70CBF1CC" w14:textId="77777777" w:rsidTr="00F5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9563D61" w14:textId="112C7C0F" w:rsidR="00DC624A" w:rsidRPr="003D4D9D" w:rsidRDefault="00DC624A" w:rsidP="00DC624A">
            <w:pPr>
              <w:pStyle w:val="TableHeading"/>
              <w:keepNext w:val="0"/>
              <w:rPr>
                <w:rFonts w:eastAsia="NSimSun" w:cs="Arial"/>
              </w:rPr>
            </w:pPr>
            <w:r w:rsidRPr="00DC624A">
              <w:rPr>
                <w:rFonts w:eastAsia="NSimSun" w:cs="Arial"/>
              </w:rPr>
              <w:t>返回值</w:t>
            </w:r>
          </w:p>
        </w:tc>
        <w:tc>
          <w:tcPr>
            <w:tcW w:w="7994" w:type="dxa"/>
          </w:tcPr>
          <w:p w14:paraId="0BE2B36A" w14:textId="77777777" w:rsidR="00DC624A" w:rsidRPr="00BB5A60" w:rsidRDefault="00DC624A" w:rsidP="00DC624A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975AA0">
              <w:rPr>
                <w:rFonts w:ascii="Arial" w:eastAsia="NSimSun" w:hAnsi="Arial"/>
              </w:rPr>
              <w:t>NWY_SUCESS</w:t>
            </w:r>
          </w:p>
          <w:p w14:paraId="4825E4EB" w14:textId="1309A574" w:rsidR="00DC624A" w:rsidRPr="003D4D9D" w:rsidRDefault="00DC624A" w:rsidP="00DC624A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NSimSun"/>
              </w:rPr>
            </w:pPr>
            <w:r w:rsidRPr="00DC624A">
              <w:rPr>
                <w:rFonts w:ascii="Arial" w:eastAsia="NSimSun" w:hAnsi="Arial"/>
              </w:rPr>
              <w:t>失败：返回其他枚举值。</w:t>
            </w:r>
          </w:p>
        </w:tc>
      </w:tr>
      <w:tr w:rsidR="00DC624A" w14:paraId="72D74775" w14:textId="77777777" w:rsidTr="00F5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080490" w14:textId="6BA4183C" w:rsidR="00DC624A" w:rsidRPr="003D4D9D" w:rsidRDefault="00DC624A" w:rsidP="003A17CC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5DA3E00D" w14:textId="1EB79A1E" w:rsidR="00DC624A" w:rsidRDefault="00DC624A" w:rsidP="003A17C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7DD538E" w14:textId="66168A6A" w:rsidR="008B365E" w:rsidRDefault="00AB1A2A" w:rsidP="008B365E">
      <w:pPr>
        <w:pStyle w:val="20"/>
      </w:pPr>
      <w:bookmarkStart w:id="24" w:name="_Toc191650320"/>
      <w:proofErr w:type="spellStart"/>
      <w:r w:rsidRPr="00AB1A2A">
        <w:t>n</w:t>
      </w:r>
      <w:r w:rsidR="00DC624A" w:rsidRPr="002E5503">
        <w:t>wy_sat_get_profile</w:t>
      </w:r>
      <w:bookmarkEnd w:id="24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454753" w14:paraId="08C20FA0" w14:textId="77777777" w:rsidTr="00F5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DB58C3" w14:textId="09B175D7" w:rsidR="00454753" w:rsidRDefault="00454753" w:rsidP="00454753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49E8F314" w14:textId="11B00EEC" w:rsidR="00454753" w:rsidRDefault="00454753" w:rsidP="0045475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5503">
              <w:t>nwy_error_e</w:t>
            </w:r>
            <w:proofErr w:type="spellEnd"/>
            <w:r w:rsidRPr="002E5503">
              <w:t xml:space="preserve"> </w:t>
            </w:r>
            <w:proofErr w:type="spellStart"/>
            <w:r w:rsidRPr="002E5503">
              <w:t>nwy_sat_get_profile</w:t>
            </w:r>
            <w:proofErr w:type="spellEnd"/>
            <w:r w:rsidRPr="002E5503">
              <w:t>(char *data)</w:t>
            </w:r>
            <w:r>
              <w:t>；</w:t>
            </w:r>
          </w:p>
        </w:tc>
      </w:tr>
      <w:tr w:rsidR="00454753" w14:paraId="0FB90786" w14:textId="77777777" w:rsidTr="00F5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DE19EF" w14:textId="6F62801D" w:rsidR="00454753" w:rsidRDefault="00454753" w:rsidP="00454753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3E95B121" w14:textId="2BF00F5D" w:rsidR="00454753" w:rsidRDefault="00454753" w:rsidP="0045475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t>profile</w:t>
            </w:r>
          </w:p>
        </w:tc>
      </w:tr>
      <w:tr w:rsidR="00454753" w14:paraId="39C821C1" w14:textId="77777777" w:rsidTr="00F5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624C90" w14:textId="565C194B" w:rsidR="00454753" w:rsidRPr="003D4D9D" w:rsidRDefault="00454753" w:rsidP="00454753">
            <w:pPr>
              <w:pStyle w:val="TableText"/>
            </w:pPr>
            <w:r>
              <w:t>参数说明</w:t>
            </w:r>
          </w:p>
        </w:tc>
        <w:tc>
          <w:tcPr>
            <w:tcW w:w="7994" w:type="dxa"/>
          </w:tcPr>
          <w:p w14:paraId="58CC899D" w14:textId="78E84635" w:rsidR="00454753" w:rsidRDefault="00454753" w:rsidP="0045475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503">
              <w:t>data</w:t>
            </w:r>
            <w:r>
              <w:t>：设置</w:t>
            </w:r>
            <w:r>
              <w:t>profile</w:t>
            </w:r>
            <w:r>
              <w:t>的</w:t>
            </w:r>
            <w:r>
              <w:t>16</w:t>
            </w:r>
            <w:r>
              <w:t>进制字符串</w:t>
            </w:r>
          </w:p>
        </w:tc>
      </w:tr>
      <w:tr w:rsidR="00454753" w14:paraId="136A1548" w14:textId="77777777" w:rsidTr="00F5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DC3BB29" w14:textId="2E25E45D" w:rsidR="00454753" w:rsidRPr="003D4D9D" w:rsidRDefault="00454753" w:rsidP="00454753">
            <w:pPr>
              <w:pStyle w:val="TableText"/>
            </w:pPr>
            <w:r>
              <w:t>返回值</w:t>
            </w:r>
          </w:p>
        </w:tc>
        <w:tc>
          <w:tcPr>
            <w:tcW w:w="7994" w:type="dxa"/>
          </w:tcPr>
          <w:p w14:paraId="57BC1B5D" w14:textId="1F2D1E7C" w:rsidR="00454753" w:rsidRPr="00BB5A60" w:rsidRDefault="00454753" w:rsidP="00454753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975AA0">
              <w:rPr>
                <w:rFonts w:ascii="Arial" w:eastAsia="NSimSun" w:hAnsi="Arial"/>
              </w:rPr>
              <w:t>NWY_</w:t>
            </w:r>
            <w:r w:rsidR="001B73CB" w:rsidRPr="00975AA0">
              <w:rPr>
                <w:rFonts w:ascii="Arial" w:eastAsia="NSimSun" w:hAnsi="Arial"/>
              </w:rPr>
              <w:t>SU</w:t>
            </w:r>
            <w:r w:rsidR="001B73CB">
              <w:rPr>
                <w:rFonts w:ascii="Arial" w:eastAsia="NSimSun" w:hAnsi="Arial"/>
              </w:rPr>
              <w:t>C</w:t>
            </w:r>
            <w:r w:rsidR="001B73CB" w:rsidRPr="00975AA0">
              <w:rPr>
                <w:rFonts w:ascii="Arial" w:eastAsia="NSimSun" w:hAnsi="Arial"/>
              </w:rPr>
              <w:t>CESS</w:t>
            </w:r>
          </w:p>
          <w:p w14:paraId="56E7BDD2" w14:textId="667292C7" w:rsidR="00454753" w:rsidRPr="003D4D9D" w:rsidRDefault="00454753" w:rsidP="00454753">
            <w:pPr>
              <w:pStyle w:val="TableHeading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NSimSun" w:cs="Arial"/>
              </w:rPr>
            </w:pPr>
            <w:r w:rsidRPr="00DC624A">
              <w:rPr>
                <w:rFonts w:eastAsia="NSimSun"/>
              </w:rPr>
              <w:t>失败：返回其他枚举值</w:t>
            </w:r>
            <w:r>
              <w:t>。</w:t>
            </w:r>
          </w:p>
        </w:tc>
      </w:tr>
      <w:tr w:rsidR="008B365E" w14:paraId="0AAD4204" w14:textId="77777777" w:rsidTr="00F5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BF2586" w14:textId="77777777" w:rsidR="008B365E" w:rsidRPr="003D4D9D" w:rsidRDefault="008B365E" w:rsidP="003A17CC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2B0F72A1" w14:textId="77777777" w:rsidR="008B365E" w:rsidRDefault="008B365E" w:rsidP="003A17C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33CA376B" w14:textId="1B72B721" w:rsidR="008B365E" w:rsidRDefault="00250C94" w:rsidP="008B365E">
      <w:pPr>
        <w:pStyle w:val="20"/>
      </w:pPr>
      <w:bookmarkStart w:id="25" w:name="_Toc191650321"/>
      <w:proofErr w:type="spellStart"/>
      <w:r w:rsidRPr="00250C94">
        <w:t>n</w:t>
      </w:r>
      <w:bookmarkStart w:id="26" w:name="_Hlk191319619"/>
      <w:r w:rsidR="00454753">
        <w:rPr>
          <w:iCs/>
        </w:rPr>
        <w:t>wy_sat_recv_data</w:t>
      </w:r>
      <w:bookmarkEnd w:id="25"/>
      <w:bookmarkEnd w:id="26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454753" w14:paraId="53FFB46D" w14:textId="77777777" w:rsidTr="00F5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FBCE4E7" w14:textId="1C85C199" w:rsidR="00454753" w:rsidRDefault="00454753" w:rsidP="00454753">
            <w:pPr>
              <w:pStyle w:val="TableText"/>
            </w:pPr>
            <w:r>
              <w:t>格式</w:t>
            </w:r>
          </w:p>
        </w:tc>
        <w:tc>
          <w:tcPr>
            <w:tcW w:w="7994" w:type="dxa"/>
          </w:tcPr>
          <w:p w14:paraId="3CA65460" w14:textId="6753757F" w:rsidR="00454753" w:rsidRDefault="00454753" w:rsidP="0045475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spellStart"/>
            <w:r>
              <w:t>nwy_sat_recv_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nwy_sat_notify_info_type_t</w:t>
            </w:r>
            <w:proofErr w:type="spellEnd"/>
            <w:r>
              <w:t xml:space="preserve"> *</w:t>
            </w:r>
            <w:proofErr w:type="spellStart"/>
            <w:r>
              <w:t>sat_data</w:t>
            </w:r>
            <w:proofErr w:type="spellEnd"/>
            <w:r>
              <w:t>)</w:t>
            </w:r>
          </w:p>
        </w:tc>
      </w:tr>
      <w:tr w:rsidR="00454753" w14:paraId="16AC95EC" w14:textId="77777777" w:rsidTr="00F5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9935D" w14:textId="3A6B1E9D" w:rsidR="00454753" w:rsidRDefault="00454753" w:rsidP="00454753">
            <w:pPr>
              <w:pStyle w:val="TableText"/>
            </w:pPr>
            <w:r>
              <w:t>描述</w:t>
            </w:r>
          </w:p>
        </w:tc>
        <w:tc>
          <w:tcPr>
            <w:tcW w:w="7994" w:type="dxa"/>
          </w:tcPr>
          <w:p w14:paraId="5157217D" w14:textId="318CE091" w:rsidR="00454753" w:rsidRDefault="00454753" w:rsidP="0045475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t>STKPCI</w:t>
            </w:r>
            <w:r>
              <w:t>上报的数据</w:t>
            </w:r>
          </w:p>
        </w:tc>
      </w:tr>
      <w:tr w:rsidR="00454753" w14:paraId="7625FC73" w14:textId="77777777" w:rsidTr="00F5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6004C95" w14:textId="20F205A5" w:rsidR="00454753" w:rsidRPr="003D4D9D" w:rsidRDefault="00454753" w:rsidP="00454753">
            <w:pPr>
              <w:pStyle w:val="TableText"/>
            </w:pPr>
            <w:r>
              <w:t>参数说明</w:t>
            </w:r>
          </w:p>
        </w:tc>
        <w:tc>
          <w:tcPr>
            <w:tcW w:w="7994" w:type="dxa"/>
          </w:tcPr>
          <w:p w14:paraId="5054B59B" w14:textId="77777777" w:rsidR="00454753" w:rsidRDefault="00454753" w:rsidP="0045475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DengXian Light" w:hAnsi="Segoe UI Light"/>
              </w:rPr>
            </w:pPr>
            <w:r>
              <w:rPr>
                <w:rFonts w:ascii="NSimSun" w:hAnsi="NSimSun"/>
              </w:rPr>
              <w:t>主动上报</w:t>
            </w:r>
            <w:r>
              <w:t xml:space="preserve"> +STKPCI:&lt;</w:t>
            </w:r>
            <w:proofErr w:type="spellStart"/>
            <w:r>
              <w:t>pcitype</w:t>
            </w:r>
            <w:proofErr w:type="spellEnd"/>
            <w:proofErr w:type="gramStart"/>
            <w:r>
              <w:t>&gt;,&lt;</w:t>
            </w:r>
            <w:proofErr w:type="gramEnd"/>
            <w:r>
              <w:t>string&gt;</w:t>
            </w:r>
          </w:p>
          <w:p w14:paraId="5CC7E1BC" w14:textId="77777777" w:rsidR="00454753" w:rsidRPr="002F04EF" w:rsidRDefault="00454753" w:rsidP="00454753">
            <w:pPr>
              <w:pStyle w:val="afffa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NSimSun" w:hAnsi="Arial"/>
                <w:color w:val="auto"/>
                <w:kern w:val="0"/>
              </w:rPr>
            </w:pPr>
            <w:r w:rsidRPr="002F04EF">
              <w:rPr>
                <w:rFonts w:ascii="Arial" w:eastAsia="NSimSun" w:hAnsi="Arial"/>
                <w:color w:val="auto"/>
                <w:kern w:val="0"/>
              </w:rPr>
              <w:t>&lt;</w:t>
            </w:r>
            <w:proofErr w:type="spellStart"/>
            <w:r w:rsidRPr="002F04EF">
              <w:rPr>
                <w:rFonts w:ascii="Arial" w:eastAsia="NSimSun" w:hAnsi="Arial"/>
                <w:color w:val="auto"/>
                <w:kern w:val="0"/>
              </w:rPr>
              <w:t>pcitype</w:t>
            </w:r>
            <w:proofErr w:type="spellEnd"/>
            <w:r w:rsidRPr="002F04EF">
              <w:rPr>
                <w:rFonts w:ascii="Arial" w:eastAsia="NSimSun" w:hAnsi="Arial"/>
                <w:color w:val="auto"/>
                <w:kern w:val="0"/>
              </w:rPr>
              <w:t>&gt;:</w:t>
            </w:r>
          </w:p>
          <w:p w14:paraId="7B2BCEBF" w14:textId="0DAEA7E3" w:rsidR="00454753" w:rsidRDefault="00454753" w:rsidP="00454753">
            <w:pPr>
              <w:pStyle w:val="affffffc"/>
              <w:ind w:leftChars="500" w:left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NSimSun" w:hAnsi="Arial" w:cs="Arial"/>
                <w:kern w:val="0"/>
                <w:sz w:val="21"/>
                <w:szCs w:val="21"/>
              </w:rPr>
            </w:pPr>
            <w:r>
              <w:rPr>
                <w:rFonts w:ascii="Arial" w:eastAsia="NSimSun" w:hAnsi="Arial" w:cs="Arial"/>
                <w:kern w:val="0"/>
                <w:sz w:val="21"/>
                <w:szCs w:val="21"/>
              </w:rPr>
              <w:t>0</w:t>
            </w:r>
            <w:r w:rsidR="003A17CC">
              <w:rPr>
                <w:rFonts w:ascii="Arial" w:eastAsia="NSimSun" w:hAnsi="Arial" w:cs="Arial" w:hint="eastAsia"/>
                <w:kern w:val="0"/>
                <w:sz w:val="21"/>
                <w:szCs w:val="21"/>
              </w:rPr>
              <w:t>：</w:t>
            </w:r>
            <w:r>
              <w:rPr>
                <w:rFonts w:ascii="Arial" w:eastAsia="NSimSun" w:hAnsi="Arial" w:cs="Arial"/>
                <w:kern w:val="0"/>
                <w:sz w:val="21"/>
                <w:szCs w:val="21"/>
              </w:rPr>
              <w:t>The SAT command is handled by TE.</w:t>
            </w:r>
            <w:r>
              <w:rPr>
                <w:rFonts w:ascii="Arial" w:eastAsia="NSimSun" w:hAnsi="Arial" w:cs="Arial"/>
                <w:kern w:val="0"/>
                <w:sz w:val="21"/>
                <w:szCs w:val="21"/>
              </w:rPr>
              <w:br/>
              <w:t>1</w:t>
            </w:r>
            <w:r w:rsidR="003A17CC">
              <w:rPr>
                <w:rFonts w:ascii="Arial" w:eastAsia="NSimSun" w:hAnsi="Arial" w:cs="Arial" w:hint="eastAsia"/>
                <w:kern w:val="0"/>
                <w:sz w:val="21"/>
                <w:szCs w:val="21"/>
              </w:rPr>
              <w:t>：</w:t>
            </w:r>
            <w:r>
              <w:rPr>
                <w:rFonts w:ascii="Arial" w:eastAsia="NSimSun" w:hAnsi="Arial" w:cs="Arial"/>
                <w:kern w:val="0"/>
                <w:sz w:val="21"/>
                <w:szCs w:val="21"/>
              </w:rPr>
              <w:t>The SAT command is handled by ME.</w:t>
            </w:r>
          </w:p>
          <w:p w14:paraId="6500B77B" w14:textId="7D8A5295" w:rsidR="00454753" w:rsidRPr="003A17CC" w:rsidRDefault="00454753" w:rsidP="003A17CC">
            <w:pPr>
              <w:pStyle w:val="affffffc"/>
              <w:ind w:firstLineChars="450" w:firstLine="9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NSimSun" w:hAnsi="Arial" w:cs="Arial"/>
                <w:kern w:val="0"/>
                <w:sz w:val="21"/>
                <w:szCs w:val="21"/>
              </w:rPr>
            </w:pPr>
            <w:r>
              <w:rPr>
                <w:rFonts w:ascii="Arial" w:eastAsia="NSimSun" w:hAnsi="Arial" w:cs="Arial"/>
                <w:kern w:val="0"/>
                <w:sz w:val="21"/>
                <w:szCs w:val="21"/>
              </w:rPr>
              <w:t>2</w:t>
            </w:r>
            <w:r w:rsidR="003A17CC">
              <w:rPr>
                <w:rFonts w:ascii="Arial" w:eastAsia="NSimSun" w:hAnsi="Arial" w:cs="Arial" w:hint="eastAsia"/>
                <w:kern w:val="0"/>
                <w:sz w:val="21"/>
                <w:szCs w:val="21"/>
              </w:rPr>
              <w:t>：</w:t>
            </w:r>
            <w:r>
              <w:rPr>
                <w:rFonts w:ascii="Arial" w:eastAsia="NSimSun" w:hAnsi="Arial" w:cs="Arial"/>
                <w:kern w:val="0"/>
                <w:sz w:val="21"/>
                <w:szCs w:val="21"/>
              </w:rPr>
              <w:t>No other command (end of session)</w:t>
            </w:r>
          </w:p>
          <w:p w14:paraId="3EDE6DC5" w14:textId="329C204E" w:rsidR="00454753" w:rsidRDefault="00454753" w:rsidP="003A17C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EF">
              <w:t>&lt;string&gt;</w:t>
            </w:r>
            <w:r w:rsidRPr="002F04EF">
              <w:t>：</w:t>
            </w:r>
            <w:r>
              <w:t>主动命令的二进制原始数据结构。</w:t>
            </w:r>
          </w:p>
        </w:tc>
      </w:tr>
      <w:tr w:rsidR="00454753" w14:paraId="43336188" w14:textId="77777777" w:rsidTr="00F5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A52B879" w14:textId="1305B620" w:rsidR="00454753" w:rsidRPr="003D4D9D" w:rsidRDefault="00454753" w:rsidP="00454753">
            <w:pPr>
              <w:pStyle w:val="TableText"/>
            </w:pPr>
            <w:r>
              <w:t>返回值</w:t>
            </w:r>
          </w:p>
        </w:tc>
        <w:tc>
          <w:tcPr>
            <w:tcW w:w="7994" w:type="dxa"/>
          </w:tcPr>
          <w:p w14:paraId="23815EEA" w14:textId="29CF22D6" w:rsidR="00454753" w:rsidRPr="00BB5A60" w:rsidRDefault="00454753" w:rsidP="00454753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975AA0">
              <w:rPr>
                <w:rFonts w:ascii="Arial" w:eastAsia="NSimSun" w:hAnsi="Arial"/>
              </w:rPr>
              <w:t>NWY_</w:t>
            </w:r>
            <w:r w:rsidR="001B73CB" w:rsidRPr="00975AA0">
              <w:rPr>
                <w:rFonts w:ascii="Arial" w:eastAsia="NSimSun" w:hAnsi="Arial"/>
              </w:rPr>
              <w:t>SU</w:t>
            </w:r>
            <w:r w:rsidR="001B73CB">
              <w:rPr>
                <w:rFonts w:ascii="Arial" w:eastAsia="NSimSun" w:hAnsi="Arial"/>
              </w:rPr>
              <w:t>C</w:t>
            </w:r>
            <w:r w:rsidR="001B73CB" w:rsidRPr="00975AA0">
              <w:rPr>
                <w:rFonts w:ascii="Arial" w:eastAsia="NSimSun" w:hAnsi="Arial"/>
              </w:rPr>
              <w:t>CESS</w:t>
            </w:r>
          </w:p>
          <w:p w14:paraId="1ECD4095" w14:textId="3523084E" w:rsidR="00454753" w:rsidRPr="003D4D9D" w:rsidRDefault="00454753" w:rsidP="00454753">
            <w:pPr>
              <w:pStyle w:val="TableHeading"/>
              <w:keepNext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NSimSun" w:cs="Arial"/>
              </w:rPr>
            </w:pPr>
            <w:r w:rsidRPr="00DC624A">
              <w:rPr>
                <w:rFonts w:eastAsia="NSimSun"/>
              </w:rPr>
              <w:t>失败：返回其他枚举值</w:t>
            </w:r>
            <w:r>
              <w:t>。</w:t>
            </w:r>
          </w:p>
        </w:tc>
      </w:tr>
      <w:tr w:rsidR="008B365E" w14:paraId="74041FC8" w14:textId="77777777" w:rsidTr="00F5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5316A3C" w14:textId="77777777" w:rsidR="008B365E" w:rsidRPr="003D4D9D" w:rsidRDefault="008B365E" w:rsidP="003A17CC">
            <w:pPr>
              <w:pStyle w:val="TableText"/>
            </w:pPr>
            <w:r w:rsidRPr="003D4D9D">
              <w:t>注意事项</w:t>
            </w:r>
          </w:p>
        </w:tc>
        <w:tc>
          <w:tcPr>
            <w:tcW w:w="7994" w:type="dxa"/>
          </w:tcPr>
          <w:p w14:paraId="73C552BD" w14:textId="77777777" w:rsidR="008B365E" w:rsidRDefault="008B365E" w:rsidP="003A17C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241544C" w14:textId="6A219C2D" w:rsidR="00F25587" w:rsidRDefault="006635D6" w:rsidP="006635D6">
      <w:pPr>
        <w:pStyle w:val="1"/>
      </w:pPr>
      <w:bookmarkStart w:id="27" w:name="_Toc191650322"/>
      <w:r>
        <w:rPr>
          <w:rFonts w:hint="eastAsia"/>
        </w:rPr>
        <w:lastRenderedPageBreak/>
        <w:t>参考文档</w:t>
      </w:r>
      <w:bookmarkEnd w:id="27"/>
    </w:p>
    <w:p w14:paraId="62C3FF60" w14:textId="0E5F7527" w:rsidR="00D811A5" w:rsidRPr="00D811A5" w:rsidRDefault="00D811A5" w:rsidP="006635D6">
      <w:pPr>
        <w:pStyle w:val="afc"/>
      </w:pPr>
      <w:r w:rsidRPr="00D811A5">
        <w:t>Neoway_N706B_</w:t>
      </w:r>
      <w:r w:rsidRPr="00D811A5">
        <w:t>通用</w:t>
      </w:r>
      <w:r w:rsidRPr="00D811A5">
        <w:t>STK</w:t>
      </w:r>
      <w:r w:rsidRPr="00D811A5">
        <w:t>应用指导</w:t>
      </w:r>
    </w:p>
    <w:sectPr w:rsidR="00D811A5" w:rsidRPr="00D811A5">
      <w:headerReference w:type="even" r:id="rId24"/>
      <w:headerReference w:type="default" r:id="rId25"/>
      <w:headerReference w:type="first" r:id="rId26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93D20" w14:textId="77777777" w:rsidR="00881676" w:rsidRDefault="00881676">
      <w:pPr>
        <w:spacing w:line="240" w:lineRule="auto"/>
      </w:pPr>
      <w:r>
        <w:separator/>
      </w:r>
    </w:p>
  </w:endnote>
  <w:endnote w:type="continuationSeparator" w:id="0">
    <w:p w14:paraId="71DC6D44" w14:textId="77777777" w:rsidR="00881676" w:rsidRDefault="00881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DC406" w14:textId="77777777" w:rsidR="00985B2D" w:rsidRDefault="00985B2D">
    <w:pPr>
      <w:pStyle w:val="affa"/>
    </w:pPr>
    <w:r>
      <w:rPr>
        <w:noProof/>
      </w:rPr>
      <w:drawing>
        <wp:anchor distT="0" distB="0" distL="114300" distR="114300" simplePos="0" relativeHeight="251656192" behindDoc="1" locked="0" layoutInCell="1" allowOverlap="1" wp14:anchorId="3D505BB5" wp14:editId="4EDB0931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985B2D" w14:paraId="3980C479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5B4DF5C1" w14:textId="77777777" w:rsidR="00985B2D" w:rsidRDefault="00985B2D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58D9E05A" w14:textId="77777777" w:rsidR="00985B2D" w:rsidRDefault="00985B2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47D45">
            <w:rPr>
              <w:noProof/>
            </w:rPr>
            <w:t>10</w:t>
          </w:r>
          <w:r>
            <w:fldChar w:fldCharType="end"/>
          </w:r>
        </w:p>
      </w:tc>
    </w:tr>
  </w:tbl>
  <w:p w14:paraId="1BFE1F64" w14:textId="77777777" w:rsidR="00985B2D" w:rsidRDefault="00985B2D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985B2D" w14:paraId="619B7EC0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0C7AE3D0" w14:textId="77777777" w:rsidR="00985B2D" w:rsidRDefault="00985B2D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61825FA1" w14:textId="77777777" w:rsidR="00985B2D" w:rsidRDefault="00985B2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255A6EBB" w14:textId="77777777" w:rsidR="00985B2D" w:rsidRDefault="00985B2D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96664" w14:textId="77777777" w:rsidR="00881676" w:rsidRDefault="00881676">
      <w:pPr>
        <w:spacing w:before="0" w:after="0"/>
      </w:pPr>
      <w:r>
        <w:separator/>
      </w:r>
    </w:p>
  </w:footnote>
  <w:footnote w:type="continuationSeparator" w:id="0">
    <w:p w14:paraId="1D784A1B" w14:textId="77777777" w:rsidR="00881676" w:rsidRDefault="008816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4A37C" w14:textId="77777777" w:rsidR="00985B2D" w:rsidRDefault="00000000">
    <w:pPr>
      <w:pStyle w:val="affd"/>
    </w:pPr>
    <w:r>
      <w:pict w14:anchorId="22A785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5568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685"/>
      <w:gridCol w:w="3056"/>
    </w:tblGrid>
    <w:tr w:rsidR="00985B2D" w14:paraId="4A19B424" w14:textId="77777777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2EA988CD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7512FAAD" wp14:editId="7427A473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38F1DE97" w14:textId="77777777" w:rsidR="00985B2D" w:rsidRDefault="00985B2D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056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31F51096" w14:textId="3A303168" w:rsidR="00985B2D" w:rsidRDefault="00321D4C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 w:rsidRPr="00321D4C"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 w:rsidRPr="00321D4C">
            <w:rPr>
              <w:rFonts w:ascii="Arial" w:eastAsia="NSimSun" w:hAnsi="Arial"/>
              <w:color w:val="000000" w:themeColor="text1"/>
            </w:rPr>
            <w:t xml:space="preserve"> SDK GNSS 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218A1A25" w14:textId="4ED083C6" w:rsidR="00985B2D" w:rsidRDefault="00985B2D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173D00">
            <w:rPr>
              <w:rFonts w:ascii="Arial" w:eastAsia="NSimSun" w:hAnsi="Arial"/>
              <w:noProof/>
              <w:color w:val="000000"/>
            </w:rPr>
            <w:t xml:space="preserve">4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173D00">
            <w:rPr>
              <w:rFonts w:ascii="Arial" w:eastAsia="NSimSun" w:hAnsi="Arial" w:hint="eastAsia"/>
              <w:noProof/>
              <w:color w:val="000000"/>
            </w:rPr>
            <w:t>参考文档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5720937B" w14:textId="77777777" w:rsidR="00985B2D" w:rsidRDefault="00985B2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FDCB54E" wp14:editId="41244FF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7" name="WordAr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EA6387" w14:textId="77777777" w:rsidR="00985B2D" w:rsidRDefault="00985B2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CB54E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89.8pt;height:73.7pt;rotation:-45;z-index:25165772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" o:allowincell="f" filled="f" stroked="f">
              <v:textbox style="mso-fit-shape-to-text:t">
                <w:txbxContent>
                  <w:p w14:paraId="47EA6387" w14:textId="77777777" w:rsidR="00985B2D" w:rsidRDefault="00985B2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7C0E9" w14:textId="77777777" w:rsidR="00985B2D" w:rsidRDefault="00000000">
    <w:pPr>
      <w:pStyle w:val="affd"/>
    </w:pPr>
    <w:r>
      <w:pict w14:anchorId="291CC6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5056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49536" behindDoc="1" locked="0" layoutInCell="0" allowOverlap="1" wp14:anchorId="50014535" wp14:editId="5BC8E87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9B57F" w14:textId="77777777" w:rsidR="00985B2D" w:rsidRDefault="00985B2D">
    <w:pPr>
      <w:pStyle w:val="affd"/>
      <w:jc w:val="right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FC64161" wp14:editId="43C6E986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8C4793E" w14:textId="77777777" w:rsidR="00985B2D" w:rsidRDefault="00985B2D">
    <w:pPr>
      <w:pStyle w:val="affd"/>
      <w:jc w:val="right"/>
    </w:pPr>
  </w:p>
  <w:p w14:paraId="446C0A87" w14:textId="77777777" w:rsidR="00985B2D" w:rsidRDefault="00985B2D">
    <w:pPr>
      <w:pStyle w:val="affd"/>
      <w:jc w:val="right"/>
    </w:pPr>
  </w:p>
  <w:p w14:paraId="7FDCB00F" w14:textId="77777777" w:rsidR="00985B2D" w:rsidRDefault="00985B2D">
    <w:pPr>
      <w:pStyle w:val="affd"/>
      <w:jc w:val="right"/>
    </w:pPr>
  </w:p>
  <w:p w14:paraId="505B398B" w14:textId="77777777" w:rsidR="00985B2D" w:rsidRDefault="00985B2D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BB6E" w14:textId="77777777" w:rsidR="00985B2D" w:rsidRDefault="00000000">
    <w:pPr>
      <w:pStyle w:val="affd"/>
      <w:ind w:firstLine="40"/>
    </w:pPr>
    <w:r>
      <w:pict w14:anchorId="40F997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55168" behindDoc="1" locked="0" layoutInCell="1" allowOverlap="1" wp14:anchorId="4243DF7D" wp14:editId="40E18EF5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5B2D">
      <w:rPr>
        <w:noProof/>
      </w:rPr>
      <w:drawing>
        <wp:anchor distT="0" distB="0" distL="114300" distR="114300" simplePos="0" relativeHeight="251654144" behindDoc="0" locked="0" layoutInCell="1" allowOverlap="1" wp14:anchorId="283630F6" wp14:editId="42010CAF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520BE" w14:textId="77777777" w:rsidR="00985B2D" w:rsidRDefault="00000000">
    <w:pPr>
      <w:pStyle w:val="affd"/>
    </w:pPr>
    <w:r>
      <w:pict w14:anchorId="43FC7F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985B2D" w14:paraId="2ED79F4C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33EA60F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8C1D358" wp14:editId="4ED5A831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657558AD" w14:textId="727342A4" w:rsidR="00985B2D" w:rsidRDefault="00321D4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GNSS 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61D7CCC5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2106F882" w14:textId="77777777" w:rsidR="00985B2D" w:rsidRDefault="00000000">
    <w:pPr>
      <w:pStyle w:val="HeadingRight"/>
    </w:pPr>
    <w:r>
      <w:pict w14:anchorId="75A23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985B2D" w14:paraId="28819C23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8A919FE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6AF4A0F9" wp14:editId="45D0607A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1A56EE55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1401EA2E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0F4FB1C0" w14:textId="77777777" w:rsidR="00985B2D" w:rsidRDefault="00000000">
    <w:pPr>
      <w:pStyle w:val="HeadingRight"/>
    </w:pPr>
    <w:r>
      <w:pict w14:anchorId="6611F1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95A4E0D" wp14:editId="787134FE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8AA10D" w14:textId="77777777" w:rsidR="00985B2D" w:rsidRDefault="00985B2D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725153AD" w14:textId="77777777" w:rsidR="00985B2D" w:rsidRDefault="00985B2D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5A4E0D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458AA10D" w14:textId="77777777" w:rsidR="00985B2D" w:rsidRDefault="00985B2D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725153AD" w14:textId="77777777" w:rsidR="00985B2D" w:rsidRDefault="00985B2D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985B2D" w14:paraId="3904C862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3064218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2A0AE02C" wp14:editId="7E46C109">
                <wp:extent cx="1684020" cy="252095"/>
                <wp:effectExtent l="0" t="0" r="11430" b="14605"/>
                <wp:docPr id="20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222684A" w14:textId="05FA92E0" w:rsidR="00985B2D" w:rsidRDefault="00321D4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GNSS 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4D07A2FE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078836D7" w14:textId="77777777" w:rsidR="00985B2D" w:rsidRDefault="00985B2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687A4A" wp14:editId="72286B2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9" name="WordAr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88763F" w14:textId="77777777" w:rsidR="00985B2D" w:rsidRDefault="00985B2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687A4A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7" type="#_x0000_t202" style="position:absolute;left:0;text-align:left;margin-left:0;margin-top:0;width:589.8pt;height:73.7pt;rotation:-45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" o:allowincell="f" filled="f" stroked="f">
              <v:textbox style="mso-fit-shape-to-text:t">
                <w:txbxContent>
                  <w:p w14:paraId="7488763F" w14:textId="77777777" w:rsidR="00985B2D" w:rsidRDefault="00985B2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985B2D" w14:paraId="035187E3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86093B9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13A4BF1F" wp14:editId="3244C208">
                <wp:extent cx="1684020" cy="252095"/>
                <wp:effectExtent l="0" t="0" r="11430" b="14605"/>
                <wp:docPr id="21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5C100968" w14:textId="1E5BE2FE" w:rsidR="00985B2D" w:rsidRDefault="00321D4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 w:rsidRPr="00321D4C"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 w:rsidRPr="00321D4C">
            <w:rPr>
              <w:rFonts w:ascii="Arial" w:eastAsia="NSimSun" w:hAnsi="Arial"/>
              <w:color w:val="000000" w:themeColor="text1"/>
            </w:rPr>
            <w:t xml:space="preserve"> SDK GNSS 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6E45B584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69D6B78D" w14:textId="77777777" w:rsidR="00985B2D" w:rsidRDefault="00985B2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2D48879" wp14:editId="7E843C1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8" name="WordAr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6249F8" w14:textId="77777777" w:rsidR="00985B2D" w:rsidRDefault="00985B2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D48879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8" type="#_x0000_t202" style="position:absolute;left:0;text-align:left;margin-left:0;margin-top:0;width:589.8pt;height:73.7pt;rotation:-45;z-index:25166131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" o:allowincell="f" filled="f" stroked="f">
              <v:textbox style="mso-fit-shape-to-text:t">
                <w:txbxContent>
                  <w:p w14:paraId="106249F8" w14:textId="77777777" w:rsidR="00985B2D" w:rsidRDefault="00985B2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C0B8" w14:textId="77777777" w:rsidR="00985B2D" w:rsidRDefault="00000000">
    <w:pPr>
      <w:pStyle w:val="affd"/>
    </w:pPr>
    <w:r>
      <w:pict w14:anchorId="3201D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5158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51584" behindDoc="1" locked="0" layoutInCell="0" allowOverlap="1" wp14:anchorId="0CE149FF" wp14:editId="39E0831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1D7095D"/>
    <w:multiLevelType w:val="hybridMultilevel"/>
    <w:tmpl w:val="19EE2270"/>
    <w:lvl w:ilvl="0" w:tplc="AF9ED0C8">
      <w:start w:val="1"/>
      <w:numFmt w:val="decimal"/>
      <w:lvlText w:val="%1，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4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4BA54B2"/>
    <w:multiLevelType w:val="hybridMultilevel"/>
    <w:tmpl w:val="F51495CC"/>
    <w:lvl w:ilvl="0" w:tplc="E7CAD6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7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9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2C5A297A"/>
    <w:multiLevelType w:val="hybridMultilevel"/>
    <w:tmpl w:val="B6FA1AC4"/>
    <w:lvl w:ilvl="0" w:tplc="04090003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2" w15:restartNumberingAfterBreak="0">
    <w:nsid w:val="2ED4EA9C"/>
    <w:multiLevelType w:val="singleLevel"/>
    <w:tmpl w:val="2ED4EA9C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3A07361"/>
    <w:multiLevelType w:val="singleLevel"/>
    <w:tmpl w:val="33A07361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 w15:restartNumberingAfterBreak="0">
    <w:nsid w:val="3B83D504"/>
    <w:multiLevelType w:val="singleLevel"/>
    <w:tmpl w:val="3B83D504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5" w15:restartNumberingAfterBreak="0">
    <w:nsid w:val="3C5254D9"/>
    <w:multiLevelType w:val="hybridMultilevel"/>
    <w:tmpl w:val="1410F1B2"/>
    <w:lvl w:ilvl="0" w:tplc="B6B00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7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265480C"/>
    <w:multiLevelType w:val="singleLevel"/>
    <w:tmpl w:val="4265480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9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32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4" w15:restartNumberingAfterBreak="0">
    <w:nsid w:val="50285419"/>
    <w:multiLevelType w:val="hybridMultilevel"/>
    <w:tmpl w:val="D2267AF2"/>
    <w:lvl w:ilvl="0" w:tplc="2786AA9C">
      <w:numFmt w:val="decimal"/>
      <w:lvlText w:val="%1，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5" w15:restartNumberingAfterBreak="0">
    <w:nsid w:val="513853C6"/>
    <w:multiLevelType w:val="singleLevel"/>
    <w:tmpl w:val="513853C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6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71E2D59"/>
    <w:multiLevelType w:val="singleLevel"/>
    <w:tmpl w:val="671E2D59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40" w15:restartNumberingAfterBreak="0">
    <w:nsid w:val="6769F5EA"/>
    <w:multiLevelType w:val="singleLevel"/>
    <w:tmpl w:val="6769F5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1" w15:restartNumberingAfterBreak="0">
    <w:nsid w:val="68112959"/>
    <w:multiLevelType w:val="hybridMultilevel"/>
    <w:tmpl w:val="BDB0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 w15:restartNumberingAfterBreak="0">
    <w:nsid w:val="743F77A9"/>
    <w:multiLevelType w:val="hybridMultilevel"/>
    <w:tmpl w:val="90021B78"/>
    <w:lvl w:ilvl="0" w:tplc="F2462A5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88AF915"/>
    <w:multiLevelType w:val="singleLevel"/>
    <w:tmpl w:val="788AF915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5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3751007">
    <w:abstractNumId w:val="16"/>
  </w:num>
  <w:num w:numId="2" w16cid:durableId="1874229691">
    <w:abstractNumId w:val="17"/>
  </w:num>
  <w:num w:numId="3" w16cid:durableId="40178713">
    <w:abstractNumId w:val="33"/>
  </w:num>
  <w:num w:numId="4" w16cid:durableId="87383784">
    <w:abstractNumId w:val="35"/>
  </w:num>
  <w:num w:numId="5" w16cid:durableId="668295206">
    <w:abstractNumId w:val="23"/>
  </w:num>
  <w:num w:numId="6" w16cid:durableId="1352294402">
    <w:abstractNumId w:val="40"/>
  </w:num>
  <w:num w:numId="7" w16cid:durableId="2094204866">
    <w:abstractNumId w:val="22"/>
  </w:num>
  <w:num w:numId="8" w16cid:durableId="1715613403">
    <w:abstractNumId w:val="1"/>
  </w:num>
  <w:num w:numId="9" w16cid:durableId="1639413708">
    <w:abstractNumId w:val="0"/>
  </w:num>
  <w:num w:numId="10" w16cid:durableId="683747175">
    <w:abstractNumId w:val="28"/>
  </w:num>
  <w:num w:numId="11" w16cid:durableId="519507719">
    <w:abstractNumId w:val="39"/>
  </w:num>
  <w:num w:numId="12" w16cid:durableId="809593451">
    <w:abstractNumId w:val="44"/>
  </w:num>
  <w:num w:numId="13" w16cid:durableId="1025449697">
    <w:abstractNumId w:val="24"/>
  </w:num>
  <w:num w:numId="14" w16cid:durableId="2043898942">
    <w:abstractNumId w:val="14"/>
  </w:num>
  <w:num w:numId="15" w16cid:durableId="901987865">
    <w:abstractNumId w:val="12"/>
  </w:num>
  <w:num w:numId="16" w16cid:durableId="1979526117">
    <w:abstractNumId w:val="26"/>
  </w:num>
  <w:num w:numId="17" w16cid:durableId="1989283854">
    <w:abstractNumId w:val="38"/>
  </w:num>
  <w:num w:numId="18" w16cid:durableId="739710793">
    <w:abstractNumId w:val="32"/>
  </w:num>
  <w:num w:numId="19" w16cid:durableId="62682324">
    <w:abstractNumId w:val="19"/>
  </w:num>
  <w:num w:numId="20" w16cid:durableId="295112689">
    <w:abstractNumId w:val="30"/>
  </w:num>
  <w:num w:numId="21" w16cid:durableId="1227952324">
    <w:abstractNumId w:val="18"/>
  </w:num>
  <w:num w:numId="22" w16cid:durableId="1293704648">
    <w:abstractNumId w:val="31"/>
  </w:num>
  <w:num w:numId="23" w16cid:durableId="1733849010">
    <w:abstractNumId w:val="11"/>
  </w:num>
  <w:num w:numId="24" w16cid:durableId="546911407">
    <w:abstractNumId w:val="16"/>
  </w:num>
  <w:num w:numId="25" w16cid:durableId="1833058065">
    <w:abstractNumId w:val="16"/>
  </w:num>
  <w:num w:numId="26" w16cid:durableId="1526942214">
    <w:abstractNumId w:val="16"/>
  </w:num>
  <w:num w:numId="27" w16cid:durableId="763497257">
    <w:abstractNumId w:val="16"/>
  </w:num>
  <w:num w:numId="28" w16cid:durableId="1901284147">
    <w:abstractNumId w:val="16"/>
  </w:num>
  <w:num w:numId="29" w16cid:durableId="1559441108">
    <w:abstractNumId w:val="16"/>
  </w:num>
  <w:num w:numId="30" w16cid:durableId="203713600">
    <w:abstractNumId w:val="16"/>
  </w:num>
  <w:num w:numId="31" w16cid:durableId="876703009">
    <w:abstractNumId w:val="16"/>
  </w:num>
  <w:num w:numId="32" w16cid:durableId="405305217">
    <w:abstractNumId w:val="16"/>
  </w:num>
  <w:num w:numId="33" w16cid:durableId="1014839108">
    <w:abstractNumId w:val="16"/>
  </w:num>
  <w:num w:numId="34" w16cid:durableId="259677861">
    <w:abstractNumId w:val="41"/>
  </w:num>
  <w:num w:numId="35" w16cid:durableId="1139764913">
    <w:abstractNumId w:val="43"/>
  </w:num>
  <w:num w:numId="36" w16cid:durableId="9919793">
    <w:abstractNumId w:val="21"/>
  </w:num>
  <w:num w:numId="37" w16cid:durableId="760033682">
    <w:abstractNumId w:val="16"/>
  </w:num>
  <w:num w:numId="38" w16cid:durableId="779567847">
    <w:abstractNumId w:val="16"/>
  </w:num>
  <w:num w:numId="39" w16cid:durableId="1307051306">
    <w:abstractNumId w:val="25"/>
  </w:num>
  <w:num w:numId="40" w16cid:durableId="1953973120">
    <w:abstractNumId w:val="15"/>
  </w:num>
  <w:num w:numId="41" w16cid:durableId="1736053103">
    <w:abstractNumId w:val="16"/>
  </w:num>
  <w:num w:numId="42" w16cid:durableId="723942821">
    <w:abstractNumId w:val="16"/>
  </w:num>
  <w:num w:numId="43" w16cid:durableId="1842310487">
    <w:abstractNumId w:val="16"/>
  </w:num>
  <w:num w:numId="44" w16cid:durableId="711806196">
    <w:abstractNumId w:val="16"/>
  </w:num>
  <w:num w:numId="45" w16cid:durableId="1617982802">
    <w:abstractNumId w:val="16"/>
  </w:num>
  <w:num w:numId="46" w16cid:durableId="1206328949">
    <w:abstractNumId w:val="16"/>
  </w:num>
  <w:num w:numId="47" w16cid:durableId="1274903157">
    <w:abstractNumId w:val="13"/>
  </w:num>
  <w:num w:numId="48" w16cid:durableId="2046251280">
    <w:abstractNumId w:val="34"/>
  </w:num>
  <w:num w:numId="49" w16cid:durableId="1664552426">
    <w:abstractNumId w:val="9"/>
  </w:num>
  <w:num w:numId="50" w16cid:durableId="1306662597">
    <w:abstractNumId w:val="8"/>
  </w:num>
  <w:num w:numId="51" w16cid:durableId="1009143177">
    <w:abstractNumId w:val="7"/>
  </w:num>
  <w:num w:numId="52" w16cid:durableId="1178807292">
    <w:abstractNumId w:val="6"/>
  </w:num>
  <w:num w:numId="53" w16cid:durableId="1351445167">
    <w:abstractNumId w:val="5"/>
  </w:num>
  <w:num w:numId="54" w16cid:durableId="706486873">
    <w:abstractNumId w:val="4"/>
  </w:num>
  <w:num w:numId="55" w16cid:durableId="1664897810">
    <w:abstractNumId w:val="3"/>
  </w:num>
  <w:num w:numId="56" w16cid:durableId="1408728659">
    <w:abstractNumId w:val="2"/>
  </w:num>
  <w:num w:numId="57" w16cid:durableId="1562597026">
    <w:abstractNumId w:val="29"/>
  </w:num>
  <w:num w:numId="58" w16cid:durableId="1327169612">
    <w:abstractNumId w:val="20"/>
  </w:num>
  <w:num w:numId="59" w16cid:durableId="468934911">
    <w:abstractNumId w:val="42"/>
  </w:num>
  <w:num w:numId="60" w16cid:durableId="137646503">
    <w:abstractNumId w:val="36"/>
  </w:num>
  <w:num w:numId="61" w16cid:durableId="1889797715">
    <w:abstractNumId w:val="27"/>
  </w:num>
  <w:num w:numId="62" w16cid:durableId="1905338254">
    <w:abstractNumId w:val="37"/>
  </w:num>
  <w:num w:numId="63" w16cid:durableId="697704978">
    <w:abstractNumId w:val="45"/>
  </w:num>
  <w:num w:numId="64" w16cid:durableId="1335109922">
    <w:abstractNumId w:val="10"/>
  </w:num>
  <w:num w:numId="65" w16cid:durableId="1923756240">
    <w:abstractNumId w:val="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0000458A"/>
    <w:rsid w:val="00004D31"/>
    <w:rsid w:val="0001305E"/>
    <w:rsid w:val="000247F8"/>
    <w:rsid w:val="00037489"/>
    <w:rsid w:val="000378C6"/>
    <w:rsid w:val="000403DC"/>
    <w:rsid w:val="00040B42"/>
    <w:rsid w:val="00041C06"/>
    <w:rsid w:val="00042156"/>
    <w:rsid w:val="0004721D"/>
    <w:rsid w:val="00052D5F"/>
    <w:rsid w:val="00054AEC"/>
    <w:rsid w:val="00062CD9"/>
    <w:rsid w:val="000649B0"/>
    <w:rsid w:val="00065D24"/>
    <w:rsid w:val="00083438"/>
    <w:rsid w:val="00083E32"/>
    <w:rsid w:val="000852F9"/>
    <w:rsid w:val="00093D45"/>
    <w:rsid w:val="000B226F"/>
    <w:rsid w:val="000B61D3"/>
    <w:rsid w:val="000B7DF3"/>
    <w:rsid w:val="000C0EFE"/>
    <w:rsid w:val="000C54FD"/>
    <w:rsid w:val="000D0BDC"/>
    <w:rsid w:val="000D1507"/>
    <w:rsid w:val="000E75C0"/>
    <w:rsid w:val="000E7DB3"/>
    <w:rsid w:val="000F22EE"/>
    <w:rsid w:val="00105915"/>
    <w:rsid w:val="001065C5"/>
    <w:rsid w:val="00110AF6"/>
    <w:rsid w:val="00121EE5"/>
    <w:rsid w:val="0013056F"/>
    <w:rsid w:val="0013550E"/>
    <w:rsid w:val="001406D7"/>
    <w:rsid w:val="00142731"/>
    <w:rsid w:val="0014368F"/>
    <w:rsid w:val="00143FDB"/>
    <w:rsid w:val="001520DF"/>
    <w:rsid w:val="00154890"/>
    <w:rsid w:val="00156D30"/>
    <w:rsid w:val="0016017B"/>
    <w:rsid w:val="0016506E"/>
    <w:rsid w:val="00166C4F"/>
    <w:rsid w:val="00167CE0"/>
    <w:rsid w:val="00171306"/>
    <w:rsid w:val="00172A27"/>
    <w:rsid w:val="00173D00"/>
    <w:rsid w:val="00174556"/>
    <w:rsid w:val="00174AE0"/>
    <w:rsid w:val="00186D06"/>
    <w:rsid w:val="001A3D15"/>
    <w:rsid w:val="001B38B6"/>
    <w:rsid w:val="001B73CB"/>
    <w:rsid w:val="001B7F72"/>
    <w:rsid w:val="001C564F"/>
    <w:rsid w:val="001C76EC"/>
    <w:rsid w:val="001D04A6"/>
    <w:rsid w:val="001D0C82"/>
    <w:rsid w:val="001D1A9E"/>
    <w:rsid w:val="001E0762"/>
    <w:rsid w:val="001E1B90"/>
    <w:rsid w:val="001E36E4"/>
    <w:rsid w:val="001E3D09"/>
    <w:rsid w:val="001E6D19"/>
    <w:rsid w:val="001F1551"/>
    <w:rsid w:val="001F1CAB"/>
    <w:rsid w:val="001F3BBF"/>
    <w:rsid w:val="001F450E"/>
    <w:rsid w:val="001F65D6"/>
    <w:rsid w:val="002045F4"/>
    <w:rsid w:val="00211392"/>
    <w:rsid w:val="00213B84"/>
    <w:rsid w:val="00220E40"/>
    <w:rsid w:val="002232B8"/>
    <w:rsid w:val="00223403"/>
    <w:rsid w:val="00230A98"/>
    <w:rsid w:val="00233AFA"/>
    <w:rsid w:val="00234E2E"/>
    <w:rsid w:val="00246AD0"/>
    <w:rsid w:val="00250C94"/>
    <w:rsid w:val="002562ED"/>
    <w:rsid w:val="00256324"/>
    <w:rsid w:val="00256D8E"/>
    <w:rsid w:val="002619DC"/>
    <w:rsid w:val="00266B61"/>
    <w:rsid w:val="00266E04"/>
    <w:rsid w:val="0026781A"/>
    <w:rsid w:val="00274001"/>
    <w:rsid w:val="00275AD6"/>
    <w:rsid w:val="00281425"/>
    <w:rsid w:val="00282B17"/>
    <w:rsid w:val="00292D3E"/>
    <w:rsid w:val="002A7256"/>
    <w:rsid w:val="002B0211"/>
    <w:rsid w:val="002B55B3"/>
    <w:rsid w:val="002B75F1"/>
    <w:rsid w:val="002C75AE"/>
    <w:rsid w:val="002D1B7C"/>
    <w:rsid w:val="002D259D"/>
    <w:rsid w:val="002D2637"/>
    <w:rsid w:val="002D5D43"/>
    <w:rsid w:val="002E454D"/>
    <w:rsid w:val="002F18A1"/>
    <w:rsid w:val="002F2F55"/>
    <w:rsid w:val="002F5080"/>
    <w:rsid w:val="00301F3E"/>
    <w:rsid w:val="003143F5"/>
    <w:rsid w:val="00321D4C"/>
    <w:rsid w:val="00322764"/>
    <w:rsid w:val="00326744"/>
    <w:rsid w:val="003330DC"/>
    <w:rsid w:val="00333593"/>
    <w:rsid w:val="00334193"/>
    <w:rsid w:val="00340CC6"/>
    <w:rsid w:val="003431AF"/>
    <w:rsid w:val="003443CD"/>
    <w:rsid w:val="0035538D"/>
    <w:rsid w:val="0035604F"/>
    <w:rsid w:val="003560A5"/>
    <w:rsid w:val="00360B74"/>
    <w:rsid w:val="00362D00"/>
    <w:rsid w:val="0036319E"/>
    <w:rsid w:val="00364AB8"/>
    <w:rsid w:val="003660B0"/>
    <w:rsid w:val="003706A6"/>
    <w:rsid w:val="003719C7"/>
    <w:rsid w:val="00371CEB"/>
    <w:rsid w:val="00375EFC"/>
    <w:rsid w:val="003774F0"/>
    <w:rsid w:val="00380EDE"/>
    <w:rsid w:val="00385C39"/>
    <w:rsid w:val="0039086C"/>
    <w:rsid w:val="00392CB4"/>
    <w:rsid w:val="00397A20"/>
    <w:rsid w:val="003A17CC"/>
    <w:rsid w:val="003A3609"/>
    <w:rsid w:val="003B4E6D"/>
    <w:rsid w:val="003C32E1"/>
    <w:rsid w:val="003C5443"/>
    <w:rsid w:val="003D1776"/>
    <w:rsid w:val="003D19A5"/>
    <w:rsid w:val="003D2589"/>
    <w:rsid w:val="003D4262"/>
    <w:rsid w:val="003D4D9D"/>
    <w:rsid w:val="003E2BD4"/>
    <w:rsid w:val="003E31B0"/>
    <w:rsid w:val="003E37EA"/>
    <w:rsid w:val="003F1109"/>
    <w:rsid w:val="003F2D32"/>
    <w:rsid w:val="003F698A"/>
    <w:rsid w:val="004019B9"/>
    <w:rsid w:val="00404124"/>
    <w:rsid w:val="00406539"/>
    <w:rsid w:val="004075AC"/>
    <w:rsid w:val="00411AA5"/>
    <w:rsid w:val="004137C4"/>
    <w:rsid w:val="0041798F"/>
    <w:rsid w:val="00426645"/>
    <w:rsid w:val="004328B3"/>
    <w:rsid w:val="0043457E"/>
    <w:rsid w:val="00443D6D"/>
    <w:rsid w:val="0044416B"/>
    <w:rsid w:val="00451F71"/>
    <w:rsid w:val="00452EFD"/>
    <w:rsid w:val="00454753"/>
    <w:rsid w:val="0046120F"/>
    <w:rsid w:val="0046290C"/>
    <w:rsid w:val="00463A49"/>
    <w:rsid w:val="0046648B"/>
    <w:rsid w:val="00470E4E"/>
    <w:rsid w:val="004712A8"/>
    <w:rsid w:val="00476892"/>
    <w:rsid w:val="00483C80"/>
    <w:rsid w:val="004A2B84"/>
    <w:rsid w:val="004A36AA"/>
    <w:rsid w:val="004A4F03"/>
    <w:rsid w:val="004B4421"/>
    <w:rsid w:val="004C1B13"/>
    <w:rsid w:val="004C37FB"/>
    <w:rsid w:val="004C3C8C"/>
    <w:rsid w:val="004D0CAF"/>
    <w:rsid w:val="004D126C"/>
    <w:rsid w:val="004D5303"/>
    <w:rsid w:val="004D7B35"/>
    <w:rsid w:val="004E5991"/>
    <w:rsid w:val="004F1CF3"/>
    <w:rsid w:val="004F27F7"/>
    <w:rsid w:val="004F2DAE"/>
    <w:rsid w:val="004F3599"/>
    <w:rsid w:val="005014A4"/>
    <w:rsid w:val="00505674"/>
    <w:rsid w:val="00514E63"/>
    <w:rsid w:val="0051570F"/>
    <w:rsid w:val="00520A62"/>
    <w:rsid w:val="00523FC0"/>
    <w:rsid w:val="00527B8B"/>
    <w:rsid w:val="005341DA"/>
    <w:rsid w:val="00543369"/>
    <w:rsid w:val="00550267"/>
    <w:rsid w:val="00553FF6"/>
    <w:rsid w:val="00554072"/>
    <w:rsid w:val="00554E3B"/>
    <w:rsid w:val="005605B6"/>
    <w:rsid w:val="00560C6B"/>
    <w:rsid w:val="00561A9A"/>
    <w:rsid w:val="005630A2"/>
    <w:rsid w:val="00571228"/>
    <w:rsid w:val="005774B9"/>
    <w:rsid w:val="005830DA"/>
    <w:rsid w:val="005839D2"/>
    <w:rsid w:val="00587831"/>
    <w:rsid w:val="00593D22"/>
    <w:rsid w:val="00594244"/>
    <w:rsid w:val="005A4A17"/>
    <w:rsid w:val="005A509E"/>
    <w:rsid w:val="005A5172"/>
    <w:rsid w:val="005A60AD"/>
    <w:rsid w:val="005A6309"/>
    <w:rsid w:val="005B73DC"/>
    <w:rsid w:val="005C1F33"/>
    <w:rsid w:val="005E0916"/>
    <w:rsid w:val="005E102B"/>
    <w:rsid w:val="005E23BF"/>
    <w:rsid w:val="005E4064"/>
    <w:rsid w:val="00600090"/>
    <w:rsid w:val="00617639"/>
    <w:rsid w:val="0062631A"/>
    <w:rsid w:val="006266CF"/>
    <w:rsid w:val="00627FA1"/>
    <w:rsid w:val="006304AA"/>
    <w:rsid w:val="00652992"/>
    <w:rsid w:val="00652B0E"/>
    <w:rsid w:val="00652F00"/>
    <w:rsid w:val="0065484A"/>
    <w:rsid w:val="006561CF"/>
    <w:rsid w:val="0066021A"/>
    <w:rsid w:val="00661922"/>
    <w:rsid w:val="006635D6"/>
    <w:rsid w:val="00665277"/>
    <w:rsid w:val="006666BB"/>
    <w:rsid w:val="0066762D"/>
    <w:rsid w:val="00675295"/>
    <w:rsid w:val="00683A0E"/>
    <w:rsid w:val="0069097E"/>
    <w:rsid w:val="00691BAD"/>
    <w:rsid w:val="006951F4"/>
    <w:rsid w:val="0069713A"/>
    <w:rsid w:val="006A186A"/>
    <w:rsid w:val="006A252F"/>
    <w:rsid w:val="006B0575"/>
    <w:rsid w:val="006C7859"/>
    <w:rsid w:val="006D07F1"/>
    <w:rsid w:val="006D1A74"/>
    <w:rsid w:val="006D2288"/>
    <w:rsid w:val="006D24FC"/>
    <w:rsid w:val="006D2FB9"/>
    <w:rsid w:val="006E1DFD"/>
    <w:rsid w:val="006E282A"/>
    <w:rsid w:val="006E631F"/>
    <w:rsid w:val="006F34B1"/>
    <w:rsid w:val="006F3BF2"/>
    <w:rsid w:val="006F6768"/>
    <w:rsid w:val="006F69F6"/>
    <w:rsid w:val="0070081D"/>
    <w:rsid w:val="00701B15"/>
    <w:rsid w:val="0070296C"/>
    <w:rsid w:val="00703465"/>
    <w:rsid w:val="00710845"/>
    <w:rsid w:val="00711ACD"/>
    <w:rsid w:val="00723CAB"/>
    <w:rsid w:val="00724FB6"/>
    <w:rsid w:val="00731393"/>
    <w:rsid w:val="00731B9A"/>
    <w:rsid w:val="0073713A"/>
    <w:rsid w:val="007402A0"/>
    <w:rsid w:val="007522E1"/>
    <w:rsid w:val="0075352E"/>
    <w:rsid w:val="00755308"/>
    <w:rsid w:val="0075796C"/>
    <w:rsid w:val="00757CA9"/>
    <w:rsid w:val="007623F7"/>
    <w:rsid w:val="007632BE"/>
    <w:rsid w:val="00765400"/>
    <w:rsid w:val="00774CE1"/>
    <w:rsid w:val="0078072F"/>
    <w:rsid w:val="00785419"/>
    <w:rsid w:val="00790F60"/>
    <w:rsid w:val="00791E05"/>
    <w:rsid w:val="00792FFA"/>
    <w:rsid w:val="00796655"/>
    <w:rsid w:val="0079728E"/>
    <w:rsid w:val="00797995"/>
    <w:rsid w:val="007A64E9"/>
    <w:rsid w:val="007B2000"/>
    <w:rsid w:val="007B640D"/>
    <w:rsid w:val="007C0EEE"/>
    <w:rsid w:val="007C1A2C"/>
    <w:rsid w:val="007C1AC7"/>
    <w:rsid w:val="007C6642"/>
    <w:rsid w:val="007D2E49"/>
    <w:rsid w:val="007D743F"/>
    <w:rsid w:val="007E2BDC"/>
    <w:rsid w:val="007F26CC"/>
    <w:rsid w:val="007F406B"/>
    <w:rsid w:val="00802A33"/>
    <w:rsid w:val="00803CEB"/>
    <w:rsid w:val="008046B6"/>
    <w:rsid w:val="008055DE"/>
    <w:rsid w:val="00805FB7"/>
    <w:rsid w:val="00811DBB"/>
    <w:rsid w:val="0082454F"/>
    <w:rsid w:val="00824672"/>
    <w:rsid w:val="0083142F"/>
    <w:rsid w:val="00832D42"/>
    <w:rsid w:val="00834CD4"/>
    <w:rsid w:val="00834D21"/>
    <w:rsid w:val="00835813"/>
    <w:rsid w:val="00840040"/>
    <w:rsid w:val="008425FD"/>
    <w:rsid w:val="008443D0"/>
    <w:rsid w:val="00852AFA"/>
    <w:rsid w:val="00856A17"/>
    <w:rsid w:val="00857C41"/>
    <w:rsid w:val="00861B85"/>
    <w:rsid w:val="00861D49"/>
    <w:rsid w:val="008631D4"/>
    <w:rsid w:val="00864356"/>
    <w:rsid w:val="00867132"/>
    <w:rsid w:val="0087092E"/>
    <w:rsid w:val="00871FA1"/>
    <w:rsid w:val="008742E0"/>
    <w:rsid w:val="00875F22"/>
    <w:rsid w:val="0087719B"/>
    <w:rsid w:val="00880383"/>
    <w:rsid w:val="00881676"/>
    <w:rsid w:val="008937EE"/>
    <w:rsid w:val="008950C1"/>
    <w:rsid w:val="00895124"/>
    <w:rsid w:val="00896ABA"/>
    <w:rsid w:val="008A4962"/>
    <w:rsid w:val="008B15BB"/>
    <w:rsid w:val="008B1EB3"/>
    <w:rsid w:val="008B365E"/>
    <w:rsid w:val="008B4AAB"/>
    <w:rsid w:val="008B5A4F"/>
    <w:rsid w:val="008C3958"/>
    <w:rsid w:val="008C5BC2"/>
    <w:rsid w:val="008D4ED3"/>
    <w:rsid w:val="008E055F"/>
    <w:rsid w:val="008E7606"/>
    <w:rsid w:val="008F2607"/>
    <w:rsid w:val="008F397D"/>
    <w:rsid w:val="0090343C"/>
    <w:rsid w:val="009063B1"/>
    <w:rsid w:val="009064B3"/>
    <w:rsid w:val="009076D6"/>
    <w:rsid w:val="0091093B"/>
    <w:rsid w:val="0092104C"/>
    <w:rsid w:val="00922FB9"/>
    <w:rsid w:val="00924B60"/>
    <w:rsid w:val="009264D0"/>
    <w:rsid w:val="009308EE"/>
    <w:rsid w:val="00945D05"/>
    <w:rsid w:val="00946478"/>
    <w:rsid w:val="00947205"/>
    <w:rsid w:val="00947966"/>
    <w:rsid w:val="00951B67"/>
    <w:rsid w:val="00954B67"/>
    <w:rsid w:val="00957D02"/>
    <w:rsid w:val="00961842"/>
    <w:rsid w:val="00962A89"/>
    <w:rsid w:val="00962D7A"/>
    <w:rsid w:val="0096506C"/>
    <w:rsid w:val="00966C2B"/>
    <w:rsid w:val="00971CDA"/>
    <w:rsid w:val="00972204"/>
    <w:rsid w:val="009735A5"/>
    <w:rsid w:val="0097425C"/>
    <w:rsid w:val="00975AA0"/>
    <w:rsid w:val="009801E4"/>
    <w:rsid w:val="00983192"/>
    <w:rsid w:val="00983CE2"/>
    <w:rsid w:val="00985B2D"/>
    <w:rsid w:val="00991241"/>
    <w:rsid w:val="009935B5"/>
    <w:rsid w:val="00994BFD"/>
    <w:rsid w:val="009A67D2"/>
    <w:rsid w:val="009A720E"/>
    <w:rsid w:val="009B3B5F"/>
    <w:rsid w:val="009B5F81"/>
    <w:rsid w:val="009B6A43"/>
    <w:rsid w:val="009C1E43"/>
    <w:rsid w:val="009C60D7"/>
    <w:rsid w:val="009D0796"/>
    <w:rsid w:val="009D0CD8"/>
    <w:rsid w:val="009D30A8"/>
    <w:rsid w:val="009D47C9"/>
    <w:rsid w:val="009D5C77"/>
    <w:rsid w:val="009F601D"/>
    <w:rsid w:val="009F6827"/>
    <w:rsid w:val="00A00440"/>
    <w:rsid w:val="00A01B13"/>
    <w:rsid w:val="00A0200C"/>
    <w:rsid w:val="00A04D9A"/>
    <w:rsid w:val="00A10186"/>
    <w:rsid w:val="00A13161"/>
    <w:rsid w:val="00A13290"/>
    <w:rsid w:val="00A13EA7"/>
    <w:rsid w:val="00A1427C"/>
    <w:rsid w:val="00A14C78"/>
    <w:rsid w:val="00A20F51"/>
    <w:rsid w:val="00A23576"/>
    <w:rsid w:val="00A30DDB"/>
    <w:rsid w:val="00A3576B"/>
    <w:rsid w:val="00A43A13"/>
    <w:rsid w:val="00A46797"/>
    <w:rsid w:val="00A57DDC"/>
    <w:rsid w:val="00A6786E"/>
    <w:rsid w:val="00A725D4"/>
    <w:rsid w:val="00A743A3"/>
    <w:rsid w:val="00A831EB"/>
    <w:rsid w:val="00A839D6"/>
    <w:rsid w:val="00A854B2"/>
    <w:rsid w:val="00A8793D"/>
    <w:rsid w:val="00A9390A"/>
    <w:rsid w:val="00A943B8"/>
    <w:rsid w:val="00A95020"/>
    <w:rsid w:val="00AA095F"/>
    <w:rsid w:val="00AA0DFB"/>
    <w:rsid w:val="00AA2D1F"/>
    <w:rsid w:val="00AA632C"/>
    <w:rsid w:val="00AB1A2A"/>
    <w:rsid w:val="00AC4C3F"/>
    <w:rsid w:val="00AC6328"/>
    <w:rsid w:val="00AD5FFE"/>
    <w:rsid w:val="00AE2A75"/>
    <w:rsid w:val="00AF145A"/>
    <w:rsid w:val="00AF588D"/>
    <w:rsid w:val="00AF5AB3"/>
    <w:rsid w:val="00AF71C3"/>
    <w:rsid w:val="00B05FAC"/>
    <w:rsid w:val="00B1056E"/>
    <w:rsid w:val="00B11B9A"/>
    <w:rsid w:val="00B11FC6"/>
    <w:rsid w:val="00B124F9"/>
    <w:rsid w:val="00B16EA8"/>
    <w:rsid w:val="00B27320"/>
    <w:rsid w:val="00B303F3"/>
    <w:rsid w:val="00B378F4"/>
    <w:rsid w:val="00B57C35"/>
    <w:rsid w:val="00B608B8"/>
    <w:rsid w:val="00B70DBC"/>
    <w:rsid w:val="00B71224"/>
    <w:rsid w:val="00B71D5C"/>
    <w:rsid w:val="00B727D7"/>
    <w:rsid w:val="00B73E47"/>
    <w:rsid w:val="00B76BEA"/>
    <w:rsid w:val="00B81E96"/>
    <w:rsid w:val="00B828AB"/>
    <w:rsid w:val="00B86388"/>
    <w:rsid w:val="00B90CD8"/>
    <w:rsid w:val="00B935F6"/>
    <w:rsid w:val="00B96102"/>
    <w:rsid w:val="00B977DC"/>
    <w:rsid w:val="00B97A28"/>
    <w:rsid w:val="00B97BDF"/>
    <w:rsid w:val="00BA2425"/>
    <w:rsid w:val="00BA4108"/>
    <w:rsid w:val="00BA4FD4"/>
    <w:rsid w:val="00BB3139"/>
    <w:rsid w:val="00BB3B60"/>
    <w:rsid w:val="00BB5A60"/>
    <w:rsid w:val="00BC3FD2"/>
    <w:rsid w:val="00BD33F1"/>
    <w:rsid w:val="00BD3DAD"/>
    <w:rsid w:val="00BD6F95"/>
    <w:rsid w:val="00BE243A"/>
    <w:rsid w:val="00BE7A3C"/>
    <w:rsid w:val="00BF4934"/>
    <w:rsid w:val="00BF5AD7"/>
    <w:rsid w:val="00BF633B"/>
    <w:rsid w:val="00BF64FE"/>
    <w:rsid w:val="00BF7616"/>
    <w:rsid w:val="00C01D60"/>
    <w:rsid w:val="00C072C9"/>
    <w:rsid w:val="00C204A2"/>
    <w:rsid w:val="00C23124"/>
    <w:rsid w:val="00C23872"/>
    <w:rsid w:val="00C23A0B"/>
    <w:rsid w:val="00C24C46"/>
    <w:rsid w:val="00C3405F"/>
    <w:rsid w:val="00C369AD"/>
    <w:rsid w:val="00C46509"/>
    <w:rsid w:val="00C52C0A"/>
    <w:rsid w:val="00C53701"/>
    <w:rsid w:val="00C54229"/>
    <w:rsid w:val="00C56AA9"/>
    <w:rsid w:val="00C57112"/>
    <w:rsid w:val="00C6381E"/>
    <w:rsid w:val="00C647E5"/>
    <w:rsid w:val="00C6569E"/>
    <w:rsid w:val="00C7010E"/>
    <w:rsid w:val="00C7045E"/>
    <w:rsid w:val="00C80B28"/>
    <w:rsid w:val="00C817CD"/>
    <w:rsid w:val="00C83999"/>
    <w:rsid w:val="00C92F52"/>
    <w:rsid w:val="00C93459"/>
    <w:rsid w:val="00CA1117"/>
    <w:rsid w:val="00CA270B"/>
    <w:rsid w:val="00CA33D4"/>
    <w:rsid w:val="00CA4382"/>
    <w:rsid w:val="00CA772D"/>
    <w:rsid w:val="00CC1B5B"/>
    <w:rsid w:val="00CC689B"/>
    <w:rsid w:val="00CE5617"/>
    <w:rsid w:val="00CF7A87"/>
    <w:rsid w:val="00D007A8"/>
    <w:rsid w:val="00D00E9C"/>
    <w:rsid w:val="00D02B7C"/>
    <w:rsid w:val="00D0410E"/>
    <w:rsid w:val="00D0478D"/>
    <w:rsid w:val="00D05737"/>
    <w:rsid w:val="00D05CAD"/>
    <w:rsid w:val="00D05F0B"/>
    <w:rsid w:val="00D13C01"/>
    <w:rsid w:val="00D15313"/>
    <w:rsid w:val="00D206C6"/>
    <w:rsid w:val="00D25405"/>
    <w:rsid w:val="00D26D95"/>
    <w:rsid w:val="00D34326"/>
    <w:rsid w:val="00D374B3"/>
    <w:rsid w:val="00D4014B"/>
    <w:rsid w:val="00D40B4D"/>
    <w:rsid w:val="00D46684"/>
    <w:rsid w:val="00D47BD6"/>
    <w:rsid w:val="00D47D45"/>
    <w:rsid w:val="00D513E8"/>
    <w:rsid w:val="00D51EA0"/>
    <w:rsid w:val="00D56343"/>
    <w:rsid w:val="00D6014B"/>
    <w:rsid w:val="00D630E7"/>
    <w:rsid w:val="00D71C5D"/>
    <w:rsid w:val="00D7591D"/>
    <w:rsid w:val="00D811A5"/>
    <w:rsid w:val="00D81853"/>
    <w:rsid w:val="00D9453D"/>
    <w:rsid w:val="00D945D6"/>
    <w:rsid w:val="00DA003E"/>
    <w:rsid w:val="00DA5AF8"/>
    <w:rsid w:val="00DB184A"/>
    <w:rsid w:val="00DB609C"/>
    <w:rsid w:val="00DC624A"/>
    <w:rsid w:val="00DD033F"/>
    <w:rsid w:val="00DD41FE"/>
    <w:rsid w:val="00DE0F65"/>
    <w:rsid w:val="00DE565B"/>
    <w:rsid w:val="00DE5941"/>
    <w:rsid w:val="00DE717A"/>
    <w:rsid w:val="00DE7FA7"/>
    <w:rsid w:val="00DF75DE"/>
    <w:rsid w:val="00E03928"/>
    <w:rsid w:val="00E05814"/>
    <w:rsid w:val="00E067B5"/>
    <w:rsid w:val="00E06CBB"/>
    <w:rsid w:val="00E1292B"/>
    <w:rsid w:val="00E27214"/>
    <w:rsid w:val="00E305DB"/>
    <w:rsid w:val="00E31C8A"/>
    <w:rsid w:val="00E323C6"/>
    <w:rsid w:val="00E40260"/>
    <w:rsid w:val="00E502BE"/>
    <w:rsid w:val="00E50B26"/>
    <w:rsid w:val="00E529B2"/>
    <w:rsid w:val="00E53B85"/>
    <w:rsid w:val="00E542FD"/>
    <w:rsid w:val="00E6181A"/>
    <w:rsid w:val="00E679D7"/>
    <w:rsid w:val="00E84A7C"/>
    <w:rsid w:val="00EA6614"/>
    <w:rsid w:val="00EB0084"/>
    <w:rsid w:val="00EB3BB3"/>
    <w:rsid w:val="00EB3D99"/>
    <w:rsid w:val="00EC0344"/>
    <w:rsid w:val="00EC6507"/>
    <w:rsid w:val="00EC722A"/>
    <w:rsid w:val="00ED0A2C"/>
    <w:rsid w:val="00ED344A"/>
    <w:rsid w:val="00ED508B"/>
    <w:rsid w:val="00EE3AE7"/>
    <w:rsid w:val="00EE3B7F"/>
    <w:rsid w:val="00EE49BE"/>
    <w:rsid w:val="00EE54DE"/>
    <w:rsid w:val="00EF0E3A"/>
    <w:rsid w:val="00EF5F84"/>
    <w:rsid w:val="00F0096D"/>
    <w:rsid w:val="00F03F55"/>
    <w:rsid w:val="00F048B8"/>
    <w:rsid w:val="00F077CD"/>
    <w:rsid w:val="00F11EB4"/>
    <w:rsid w:val="00F14C79"/>
    <w:rsid w:val="00F154E6"/>
    <w:rsid w:val="00F169FF"/>
    <w:rsid w:val="00F16F29"/>
    <w:rsid w:val="00F17BB8"/>
    <w:rsid w:val="00F217E1"/>
    <w:rsid w:val="00F25587"/>
    <w:rsid w:val="00F27000"/>
    <w:rsid w:val="00F3253F"/>
    <w:rsid w:val="00F355CE"/>
    <w:rsid w:val="00F425B8"/>
    <w:rsid w:val="00F52023"/>
    <w:rsid w:val="00F55BB4"/>
    <w:rsid w:val="00F57170"/>
    <w:rsid w:val="00F627F5"/>
    <w:rsid w:val="00F63029"/>
    <w:rsid w:val="00F653C5"/>
    <w:rsid w:val="00F65BA7"/>
    <w:rsid w:val="00F70BEF"/>
    <w:rsid w:val="00F7290E"/>
    <w:rsid w:val="00F745AF"/>
    <w:rsid w:val="00F74E26"/>
    <w:rsid w:val="00F755F9"/>
    <w:rsid w:val="00F763CF"/>
    <w:rsid w:val="00F7789D"/>
    <w:rsid w:val="00F84842"/>
    <w:rsid w:val="00F943AF"/>
    <w:rsid w:val="00F95C81"/>
    <w:rsid w:val="00F977EA"/>
    <w:rsid w:val="00F97D1D"/>
    <w:rsid w:val="00FA1BBE"/>
    <w:rsid w:val="00FA273F"/>
    <w:rsid w:val="00FA3E8C"/>
    <w:rsid w:val="00FA6E5D"/>
    <w:rsid w:val="00FC14CB"/>
    <w:rsid w:val="00FD22B5"/>
    <w:rsid w:val="00FD2B9A"/>
    <w:rsid w:val="00FD4CAB"/>
    <w:rsid w:val="00FD5C52"/>
    <w:rsid w:val="00FE175E"/>
    <w:rsid w:val="00FE3C10"/>
    <w:rsid w:val="00FE5909"/>
    <w:rsid w:val="00FE7075"/>
    <w:rsid w:val="00FF2E0D"/>
    <w:rsid w:val="00FF61A5"/>
    <w:rsid w:val="00FF7872"/>
    <w:rsid w:val="08821817"/>
    <w:rsid w:val="2F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EFC87"/>
  <w15:docId w15:val="{911F4FCD-22D1-407C-80F7-7B8ECB9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4" w:qFormat="1"/>
    <w:lsdException w:name="List Number 5" w:qFormat="1"/>
    <w:lsdException w:name="Title" w:qFormat="1"/>
    <w:lsdException w:name="Closing" w:unhideWhenUsed="1" w:qFormat="1"/>
    <w:lsdException w:name="Signature" w:unhideWhenUsed="1" w:qFormat="1"/>
    <w:lsdException w:name="Default Paragraph Font" w:semiHidden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qFormat="1"/>
    <w:lsdException w:name="Emphasis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861B85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861B85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861B85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861B85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861B85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861B85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861B85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861B85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861B85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861B85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861B85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861B85"/>
  </w:style>
  <w:style w:type="paragraph" w:styleId="a7">
    <w:name w:val="macro"/>
    <w:link w:val="a8"/>
    <w:qFormat/>
    <w:rsid w:val="00861B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861B85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861B85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861B85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861B85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861B85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3"/>
    <w:autoRedefine/>
    <w:qFormat/>
    <w:rsid w:val="00861B85"/>
    <w:pPr>
      <w:numPr>
        <w:numId w:val="52"/>
      </w:numPr>
    </w:pPr>
    <w:rPr>
      <w:color w:val="595959"/>
    </w:rPr>
  </w:style>
  <w:style w:type="paragraph" w:styleId="81">
    <w:name w:val="index 8"/>
    <w:basedOn w:val="a3"/>
    <w:next w:val="a3"/>
    <w:autoRedefine/>
    <w:rsid w:val="00861B85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861B85"/>
    <w:rPr>
      <w:rFonts w:ascii="Arial" w:eastAsiaTheme="minorEastAsia" w:hAnsi="Arial"/>
      <w:lang w:val="x-none" w:eastAsia="x-none"/>
    </w:rPr>
  </w:style>
  <w:style w:type="paragraph" w:styleId="ae">
    <w:name w:val="List Number"/>
    <w:basedOn w:val="a3"/>
    <w:rsid w:val="00861B85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861B85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3"/>
    <w:next w:val="a3"/>
    <w:qFormat/>
    <w:rsid w:val="00861B85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861B85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861B85"/>
    <w:pPr>
      <w:numPr>
        <w:numId w:val="49"/>
      </w:numPr>
    </w:pPr>
    <w:rPr>
      <w:color w:val="595959"/>
    </w:rPr>
  </w:style>
  <w:style w:type="paragraph" w:styleId="af2">
    <w:name w:val="envelope address"/>
    <w:basedOn w:val="a3"/>
    <w:rsid w:val="00861B85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861B85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3"/>
    <w:next w:val="a3"/>
    <w:rsid w:val="00861B85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861B85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3"/>
    <w:next w:val="a3"/>
    <w:autoRedefine/>
    <w:rsid w:val="00861B85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861B85"/>
    <w:rPr>
      <w:rFonts w:ascii="Arial" w:eastAsiaTheme="minorEastAsia" w:hAnsi="Arial"/>
      <w:lang w:val="x-none" w:eastAsia="x-none"/>
    </w:rPr>
  </w:style>
  <w:style w:type="paragraph" w:styleId="35">
    <w:name w:val="Body Text 3"/>
    <w:basedOn w:val="a3"/>
    <w:link w:val="36"/>
    <w:rsid w:val="00861B85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861B85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3"/>
    <w:autoRedefine/>
    <w:rsid w:val="00861B85"/>
    <w:pPr>
      <w:numPr>
        <w:numId w:val="51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861B85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3"/>
    <w:link w:val="aff"/>
    <w:rsid w:val="00861B85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3"/>
    <w:rsid w:val="00861B85"/>
    <w:pPr>
      <w:numPr>
        <w:numId w:val="54"/>
      </w:numPr>
    </w:pPr>
    <w:rPr>
      <w:color w:val="595959"/>
    </w:rPr>
  </w:style>
  <w:style w:type="paragraph" w:styleId="24">
    <w:name w:val="List 2"/>
    <w:basedOn w:val="a3"/>
    <w:qFormat/>
    <w:rsid w:val="00861B85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861B85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861B85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861B85"/>
    <w:pPr>
      <w:numPr>
        <w:numId w:val="50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861B85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861B85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861B85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861B85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861B85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3"/>
    <w:autoRedefine/>
    <w:qFormat/>
    <w:rsid w:val="00861B85"/>
    <w:pPr>
      <w:numPr>
        <w:numId w:val="53"/>
      </w:numPr>
    </w:pPr>
    <w:rPr>
      <w:color w:val="595959"/>
    </w:rPr>
  </w:style>
  <w:style w:type="paragraph" w:styleId="4">
    <w:name w:val="List Number 4"/>
    <w:basedOn w:val="a3"/>
    <w:qFormat/>
    <w:rsid w:val="00861B85"/>
    <w:pPr>
      <w:numPr>
        <w:numId w:val="55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861B85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861B85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861B85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3"/>
    <w:link w:val="26"/>
    <w:qFormat/>
    <w:rsid w:val="00861B85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3"/>
    <w:link w:val="aff7"/>
    <w:rsid w:val="00861B85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3"/>
    <w:qFormat/>
    <w:rsid w:val="00861B85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861B85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861B85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861B85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861B85"/>
    <w:rPr>
      <w:color w:val="595959"/>
    </w:rPr>
  </w:style>
  <w:style w:type="paragraph" w:styleId="affd">
    <w:name w:val="header"/>
    <w:basedOn w:val="a3"/>
    <w:link w:val="affe"/>
    <w:autoRedefine/>
    <w:qFormat/>
    <w:rsid w:val="00861B85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861B85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861B85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861B85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861B85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861B85"/>
    <w:rPr>
      <w:b/>
      <w:bCs/>
      <w:color w:val="595959"/>
    </w:rPr>
  </w:style>
  <w:style w:type="paragraph" w:styleId="11">
    <w:name w:val="index 1"/>
    <w:basedOn w:val="a3"/>
    <w:next w:val="a3"/>
    <w:autoRedefine/>
    <w:rsid w:val="00861B85"/>
    <w:rPr>
      <w:color w:val="595959"/>
      <w:sz w:val="24"/>
    </w:rPr>
  </w:style>
  <w:style w:type="paragraph" w:styleId="afff2">
    <w:name w:val="Subtitle"/>
    <w:basedOn w:val="a3"/>
    <w:link w:val="afff3"/>
    <w:qFormat/>
    <w:rsid w:val="00861B85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861B85"/>
    <w:pPr>
      <w:numPr>
        <w:numId w:val="56"/>
      </w:numPr>
    </w:pPr>
    <w:rPr>
      <w:color w:val="595959"/>
    </w:rPr>
  </w:style>
  <w:style w:type="paragraph" w:styleId="afff4">
    <w:name w:val="List"/>
    <w:basedOn w:val="a3"/>
    <w:qFormat/>
    <w:rsid w:val="00861B85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861B85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861B85"/>
    <w:pPr>
      <w:ind w:left="2100"/>
    </w:pPr>
    <w:rPr>
      <w:color w:val="595959"/>
      <w:sz w:val="24"/>
    </w:rPr>
  </w:style>
  <w:style w:type="paragraph" w:styleId="55">
    <w:name w:val="List 5"/>
    <w:basedOn w:val="a3"/>
    <w:rsid w:val="00861B85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861B85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861B85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861B85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861B85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861B85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861B85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861B85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3"/>
    <w:qFormat/>
    <w:rsid w:val="00861B85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861B85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861B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3"/>
    <w:link w:val="HTML2"/>
    <w:rsid w:val="00861B85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861B85"/>
    <w:rPr>
      <w:color w:val="595959"/>
    </w:rPr>
  </w:style>
  <w:style w:type="paragraph" w:styleId="3a">
    <w:name w:val="List Continue 3"/>
    <w:basedOn w:val="a3"/>
    <w:rsid w:val="00861B85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861B85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861B85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861B85"/>
    <w:rPr>
      <w:b/>
      <w:bCs/>
    </w:rPr>
  </w:style>
  <w:style w:type="paragraph" w:styleId="2b">
    <w:name w:val="Body Text First Indent 2"/>
    <w:basedOn w:val="afe"/>
    <w:link w:val="2c"/>
    <w:qFormat/>
    <w:rsid w:val="00861B85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861B85"/>
    <w:rPr>
      <w:b/>
      <w:bCs/>
    </w:rPr>
  </w:style>
  <w:style w:type="character" w:styleId="affff0">
    <w:name w:val="endnote reference"/>
    <w:rsid w:val="00861B85"/>
    <w:rPr>
      <w:vertAlign w:val="superscript"/>
    </w:rPr>
  </w:style>
  <w:style w:type="character" w:styleId="affff1">
    <w:name w:val="page number"/>
    <w:qFormat/>
    <w:rsid w:val="00861B85"/>
  </w:style>
  <w:style w:type="character" w:styleId="affff2">
    <w:name w:val="FollowedHyperlink"/>
    <w:qFormat/>
    <w:rsid w:val="00861B85"/>
    <w:rPr>
      <w:color w:val="954F72"/>
      <w:u w:val="single"/>
    </w:rPr>
  </w:style>
  <w:style w:type="character" w:styleId="affff3">
    <w:name w:val="Emphasis"/>
    <w:qFormat/>
    <w:rsid w:val="00861B85"/>
    <w:rPr>
      <w:i/>
      <w:iCs/>
    </w:rPr>
  </w:style>
  <w:style w:type="character" w:styleId="affff4">
    <w:name w:val="line number"/>
    <w:qFormat/>
    <w:rsid w:val="00861B85"/>
  </w:style>
  <w:style w:type="character" w:styleId="HTML3">
    <w:name w:val="HTML Definition"/>
    <w:qFormat/>
    <w:rsid w:val="00861B85"/>
    <w:rPr>
      <w:i/>
      <w:iCs/>
    </w:rPr>
  </w:style>
  <w:style w:type="character" w:styleId="HTML4">
    <w:name w:val="HTML Typewriter"/>
    <w:qFormat/>
    <w:rsid w:val="00861B85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861B85"/>
  </w:style>
  <w:style w:type="character" w:styleId="HTML6">
    <w:name w:val="HTML Variable"/>
    <w:qFormat/>
    <w:rsid w:val="00861B85"/>
    <w:rPr>
      <w:i/>
      <w:iCs/>
    </w:rPr>
  </w:style>
  <w:style w:type="character" w:styleId="affff5">
    <w:name w:val="Hyperlink"/>
    <w:uiPriority w:val="99"/>
    <w:rsid w:val="00861B85"/>
    <w:rPr>
      <w:color w:val="0000FF"/>
      <w:u w:val="none"/>
    </w:rPr>
  </w:style>
  <w:style w:type="character" w:styleId="HTML7">
    <w:name w:val="HTML Code"/>
    <w:qFormat/>
    <w:rsid w:val="00861B85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861B85"/>
    <w:rPr>
      <w:sz w:val="21"/>
      <w:szCs w:val="21"/>
    </w:rPr>
  </w:style>
  <w:style w:type="character" w:styleId="HTML8">
    <w:name w:val="HTML Cite"/>
    <w:qFormat/>
    <w:rsid w:val="00861B85"/>
    <w:rPr>
      <w:i/>
      <w:iCs/>
    </w:rPr>
  </w:style>
  <w:style w:type="character" w:styleId="affff7">
    <w:name w:val="footnote reference"/>
    <w:qFormat/>
    <w:rsid w:val="00861B85"/>
    <w:rPr>
      <w:vertAlign w:val="superscript"/>
    </w:rPr>
  </w:style>
  <w:style w:type="character" w:styleId="HTML9">
    <w:name w:val="HTML Keyboard"/>
    <w:qFormat/>
    <w:rsid w:val="00861B85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861B85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3"/>
    <w:link w:val="TableHeadingCharChar"/>
    <w:autoRedefine/>
    <w:qFormat/>
    <w:rsid w:val="00861B85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861B85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861B85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861B85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3"/>
    <w:autoRedefine/>
    <w:rsid w:val="00861B85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861B85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861B85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861B85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861B85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3"/>
    <w:next w:val="a3"/>
    <w:qFormat/>
    <w:rsid w:val="00861B85"/>
    <w:rPr>
      <w:color w:val="595959"/>
    </w:rPr>
  </w:style>
  <w:style w:type="paragraph" w:customStyle="1" w:styleId="FigureText1">
    <w:name w:val="Figure Text1"/>
    <w:next w:val="FigureText"/>
    <w:autoRedefine/>
    <w:qFormat/>
    <w:rsid w:val="00861B85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861B85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3"/>
    <w:qFormat/>
    <w:rsid w:val="00861B85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861B85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3"/>
    <w:next w:val="a3"/>
    <w:qFormat/>
    <w:rsid w:val="00861B85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3"/>
    <w:next w:val="a3"/>
    <w:qFormat/>
    <w:rsid w:val="00861B85"/>
    <w:pPr>
      <w:ind w:left="420"/>
    </w:pPr>
    <w:rPr>
      <w:color w:val="595959"/>
    </w:rPr>
  </w:style>
  <w:style w:type="paragraph" w:customStyle="1" w:styleId="affffa">
    <w:name w:val="主标题"/>
    <w:basedOn w:val="a3"/>
    <w:next w:val="a3"/>
    <w:qFormat/>
    <w:rsid w:val="00861B85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3"/>
    <w:rsid w:val="00861B85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861B85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861B85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861B85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3"/>
    <w:next w:val="a3"/>
    <w:qFormat/>
    <w:rsid w:val="00861B85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861B85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3"/>
    <w:next w:val="a3"/>
    <w:autoRedefine/>
    <w:qFormat/>
    <w:rsid w:val="00861B85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3"/>
    <w:rsid w:val="00861B85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861B85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861B85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861B85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861B85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861B85"/>
    <w:pPr>
      <w:numPr>
        <w:numId w:val="65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3"/>
    <w:autoRedefine/>
    <w:qFormat/>
    <w:rsid w:val="00861B85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861B85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861B85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3"/>
    <w:autoRedefine/>
    <w:qFormat/>
    <w:rsid w:val="00861B85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3"/>
    <w:qFormat/>
    <w:rsid w:val="00861B85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3"/>
    <w:next w:val="a3"/>
    <w:rsid w:val="00861B85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861B85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861B85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861B85"/>
    <w:rPr>
      <w:i/>
      <w:color w:val="0000FF"/>
    </w:rPr>
  </w:style>
  <w:style w:type="paragraph" w:customStyle="1" w:styleId="FigureDescription">
    <w:name w:val="Figure Description"/>
    <w:next w:val="Figure"/>
    <w:qFormat/>
    <w:rsid w:val="00861B85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3"/>
    <w:rsid w:val="00861B85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3"/>
    <w:qFormat/>
    <w:rsid w:val="00861B85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3"/>
    <w:rsid w:val="00861B85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861B85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861B85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3"/>
    <w:autoRedefine/>
    <w:qFormat/>
    <w:rsid w:val="00861B85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861B85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3"/>
    <w:rsid w:val="00861B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861B85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3"/>
    <w:autoRedefine/>
    <w:rsid w:val="00861B85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3"/>
    <w:next w:val="a3"/>
    <w:rsid w:val="00861B85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861B85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861B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861B85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861B85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861B85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861B85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861B85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3"/>
    <w:rsid w:val="00861B85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3"/>
    <w:qFormat/>
    <w:rsid w:val="00861B85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3"/>
    <w:next w:val="a3"/>
    <w:qFormat/>
    <w:rsid w:val="00861B85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861B85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3"/>
    <w:rsid w:val="00861B85"/>
    <w:pPr>
      <w:ind w:firstLine="420"/>
    </w:pPr>
    <w:rPr>
      <w:color w:val="595959"/>
    </w:rPr>
  </w:style>
  <w:style w:type="paragraph" w:customStyle="1" w:styleId="212">
    <w:name w:val="列表编号 21"/>
    <w:basedOn w:val="a3"/>
    <w:qFormat/>
    <w:rsid w:val="00861B85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861B85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3"/>
    <w:qFormat/>
    <w:rsid w:val="00861B85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861B85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861B85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3"/>
    <w:qFormat/>
    <w:rsid w:val="00861B85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861B85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3"/>
    <w:next w:val="a3"/>
    <w:rsid w:val="00861B85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861B85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861B85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3"/>
    <w:next w:val="110"/>
    <w:rsid w:val="00861B85"/>
    <w:rPr>
      <w:b/>
      <w:bCs/>
      <w:color w:val="595959"/>
    </w:rPr>
  </w:style>
  <w:style w:type="paragraph" w:customStyle="1" w:styleId="110">
    <w:name w:val="索引 11"/>
    <w:basedOn w:val="a3"/>
    <w:next w:val="a3"/>
    <w:rsid w:val="00861B85"/>
    <w:rPr>
      <w:color w:val="595959"/>
      <w:sz w:val="24"/>
    </w:rPr>
  </w:style>
  <w:style w:type="paragraph" w:customStyle="1" w:styleId="HTML10">
    <w:name w:val="HTML 地址1"/>
    <w:basedOn w:val="a3"/>
    <w:rsid w:val="00861B85"/>
    <w:rPr>
      <w:i/>
      <w:iCs/>
      <w:color w:val="595959"/>
    </w:rPr>
  </w:style>
  <w:style w:type="paragraph" w:customStyle="1" w:styleId="1f0">
    <w:name w:val="寄信人地址1"/>
    <w:basedOn w:val="a3"/>
    <w:rsid w:val="00861B85"/>
    <w:rPr>
      <w:color w:val="595959"/>
    </w:rPr>
  </w:style>
  <w:style w:type="paragraph" w:customStyle="1" w:styleId="610">
    <w:name w:val="索引 61"/>
    <w:basedOn w:val="a3"/>
    <w:next w:val="a3"/>
    <w:qFormat/>
    <w:rsid w:val="00861B85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861B85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861B85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861B85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861B85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861B85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861B85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3"/>
    <w:rsid w:val="00861B85"/>
    <w:rPr>
      <w:color w:val="595959"/>
    </w:rPr>
  </w:style>
  <w:style w:type="paragraph" w:customStyle="1" w:styleId="Code">
    <w:name w:val="Code"/>
    <w:basedOn w:val="a3"/>
    <w:rsid w:val="00861B85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861B85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861B85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861B85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861B85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861B85"/>
    <w:pPr>
      <w:widowControl w:val="0"/>
      <w:numPr>
        <w:numId w:val="19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861B85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3"/>
    <w:qFormat/>
    <w:rsid w:val="00861B85"/>
    <w:pPr>
      <w:ind w:leftChars="1400" w:left="100"/>
    </w:pPr>
    <w:rPr>
      <w:color w:val="595959"/>
    </w:rPr>
  </w:style>
  <w:style w:type="paragraph" w:customStyle="1" w:styleId="213">
    <w:name w:val="索引 21"/>
    <w:basedOn w:val="a3"/>
    <w:next w:val="a3"/>
    <w:qFormat/>
    <w:rsid w:val="00861B85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861B85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861B85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3"/>
    <w:next w:val="a3"/>
    <w:qFormat/>
    <w:rsid w:val="00861B85"/>
    <w:pPr>
      <w:spacing w:before="120"/>
    </w:pPr>
    <w:rPr>
      <w:color w:val="595959"/>
    </w:rPr>
  </w:style>
  <w:style w:type="paragraph" w:customStyle="1" w:styleId="1f4">
    <w:name w:val="文档结构图1"/>
    <w:basedOn w:val="a3"/>
    <w:qFormat/>
    <w:rsid w:val="00861B85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3"/>
    <w:rsid w:val="00861B85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861B85"/>
    <w:rPr>
      <w:b/>
      <w:bCs/>
      <w:color w:val="595959"/>
    </w:rPr>
  </w:style>
  <w:style w:type="paragraph" w:customStyle="1" w:styleId="1f6">
    <w:name w:val="结束语1"/>
    <w:basedOn w:val="a3"/>
    <w:qFormat/>
    <w:rsid w:val="00861B85"/>
    <w:pPr>
      <w:ind w:leftChars="2100" w:left="100"/>
    </w:pPr>
    <w:rPr>
      <w:color w:val="595959"/>
    </w:rPr>
  </w:style>
  <w:style w:type="paragraph" w:customStyle="1" w:styleId="1f7">
    <w:name w:val="纯文本1"/>
    <w:basedOn w:val="a3"/>
    <w:qFormat/>
    <w:rsid w:val="00861B85"/>
    <w:rPr>
      <w:rFonts w:ascii="SimSun" w:hAnsi="Courier New" w:cs="Courier New"/>
      <w:color w:val="595959"/>
    </w:rPr>
  </w:style>
  <w:style w:type="paragraph" w:customStyle="1" w:styleId="affffc">
    <w:name w:val="目录"/>
    <w:basedOn w:val="a3"/>
    <w:next w:val="a3"/>
    <w:qFormat/>
    <w:rsid w:val="00861B85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861B85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3"/>
    <w:uiPriority w:val="34"/>
    <w:qFormat/>
    <w:rsid w:val="00861B85"/>
    <w:pPr>
      <w:ind w:firstLineChars="200" w:firstLine="420"/>
    </w:pPr>
    <w:rPr>
      <w:color w:val="595959"/>
    </w:rPr>
  </w:style>
  <w:style w:type="paragraph" w:customStyle="1" w:styleId="1f8">
    <w:name w:val="文本块1"/>
    <w:basedOn w:val="a3"/>
    <w:rsid w:val="00861B85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861B85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861B85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861B85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861B85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3"/>
    <w:rsid w:val="00861B85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861B85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3"/>
    <w:autoRedefine/>
    <w:rsid w:val="00861B85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3"/>
    <w:autoRedefine/>
    <w:qFormat/>
    <w:rsid w:val="00861B85"/>
    <w:pPr>
      <w:numPr>
        <w:numId w:val="20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3"/>
    <w:next w:val="a3"/>
    <w:qFormat/>
    <w:rsid w:val="00861B85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3"/>
    <w:qFormat/>
    <w:rsid w:val="00861B85"/>
    <w:rPr>
      <w:color w:val="595959"/>
    </w:rPr>
  </w:style>
  <w:style w:type="paragraph" w:customStyle="1" w:styleId="mb0">
    <w:name w:val="mb0"/>
    <w:basedOn w:val="a3"/>
    <w:rsid w:val="00861B85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3"/>
    <w:qFormat/>
    <w:rsid w:val="00861B85"/>
    <w:rPr>
      <w:color w:val="595959"/>
      <w:kern w:val="0"/>
    </w:rPr>
  </w:style>
  <w:style w:type="paragraph" w:customStyle="1" w:styleId="ManualTitle1">
    <w:name w:val="Manual Title1"/>
    <w:rsid w:val="00861B85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861B85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861B85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3"/>
    <w:rsid w:val="00861B85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861B85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861B85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861B85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861B85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861B8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3"/>
    <w:qFormat/>
    <w:rsid w:val="00861B85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861B85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861B85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861B85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861B85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861B85"/>
    <w:pPr>
      <w:numPr>
        <w:numId w:val="21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3"/>
    <w:next w:val="a3"/>
    <w:autoRedefine/>
    <w:qFormat/>
    <w:rsid w:val="00861B85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3"/>
    <w:qFormat/>
    <w:rsid w:val="00861B85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3"/>
    <w:qFormat/>
    <w:rsid w:val="00861B8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3"/>
    <w:autoRedefine/>
    <w:rsid w:val="00861B85"/>
    <w:pPr>
      <w:jc w:val="center"/>
    </w:pPr>
    <w:rPr>
      <w:b/>
      <w:sz w:val="18"/>
    </w:rPr>
  </w:style>
  <w:style w:type="paragraph" w:customStyle="1" w:styleId="afffff5">
    <w:name w:val="表格文本"/>
    <w:basedOn w:val="a3"/>
    <w:rsid w:val="00861B85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3"/>
    <w:rsid w:val="00861B85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3"/>
    <w:link w:val="Char0"/>
    <w:rsid w:val="00861B85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3"/>
    <w:next w:val="a3"/>
    <w:autoRedefine/>
    <w:rsid w:val="00861B85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861B85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861B85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861B85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3"/>
    <w:autoRedefine/>
    <w:qFormat/>
    <w:rsid w:val="00861B85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861B85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861B85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861B85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3"/>
    <w:autoRedefine/>
    <w:qFormat/>
    <w:rsid w:val="00861B85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861B85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861B85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861B85"/>
    <w:pPr>
      <w:ind w:left="198" w:hanging="113"/>
    </w:pPr>
  </w:style>
  <w:style w:type="paragraph" w:customStyle="1" w:styleId="catalog2">
    <w:name w:val="catalog 2"/>
    <w:basedOn w:val="a3"/>
    <w:qFormat/>
    <w:rsid w:val="00861B85"/>
    <w:pPr>
      <w:ind w:left="453" w:hanging="283"/>
    </w:pPr>
  </w:style>
  <w:style w:type="paragraph" w:customStyle="1" w:styleId="catalog4">
    <w:name w:val="catalog 4"/>
    <w:basedOn w:val="a3"/>
    <w:autoRedefine/>
    <w:qFormat/>
    <w:rsid w:val="00861B85"/>
    <w:pPr>
      <w:ind w:left="1134" w:hanging="567"/>
    </w:pPr>
  </w:style>
  <w:style w:type="paragraph" w:customStyle="1" w:styleId="catalog5">
    <w:name w:val="catalog 5"/>
    <w:basedOn w:val="a3"/>
    <w:rsid w:val="00861B85"/>
    <w:pPr>
      <w:ind w:left="680"/>
    </w:pPr>
  </w:style>
  <w:style w:type="paragraph" w:customStyle="1" w:styleId="catalog6">
    <w:name w:val="catalog 6"/>
    <w:basedOn w:val="a3"/>
    <w:autoRedefine/>
    <w:qFormat/>
    <w:rsid w:val="00861B85"/>
    <w:pPr>
      <w:ind w:left="1757" w:hanging="907"/>
    </w:pPr>
  </w:style>
  <w:style w:type="paragraph" w:customStyle="1" w:styleId="catalog7">
    <w:name w:val="catalog 7"/>
    <w:basedOn w:val="a3"/>
    <w:autoRedefine/>
    <w:rsid w:val="00861B85"/>
    <w:pPr>
      <w:ind w:left="2041" w:hanging="1077"/>
    </w:pPr>
    <w:rPr>
      <w:rFonts w:ascii="SimSun"/>
    </w:rPr>
  </w:style>
  <w:style w:type="paragraph" w:customStyle="1" w:styleId="catalog8">
    <w:name w:val="catalog 8"/>
    <w:basedOn w:val="a3"/>
    <w:autoRedefine/>
    <w:qFormat/>
    <w:rsid w:val="00861B85"/>
    <w:pPr>
      <w:ind w:left="113"/>
    </w:pPr>
  </w:style>
  <w:style w:type="paragraph" w:customStyle="1" w:styleId="catalog9">
    <w:name w:val="catalog 9"/>
    <w:basedOn w:val="a3"/>
    <w:autoRedefine/>
    <w:rsid w:val="00861B85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861B85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861B85"/>
    <w:rPr>
      <w:sz w:val="18"/>
    </w:rPr>
  </w:style>
  <w:style w:type="paragraph" w:customStyle="1" w:styleId="textindentation">
    <w:name w:val="text indentation"/>
    <w:basedOn w:val="a3"/>
    <w:autoRedefine/>
    <w:rsid w:val="00861B85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861B85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861B85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3"/>
    <w:autoRedefine/>
    <w:qFormat/>
    <w:rsid w:val="00861B85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3"/>
    <w:autoRedefine/>
    <w:qFormat/>
    <w:rsid w:val="00861B85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861B85"/>
    <w:pPr>
      <w:numPr>
        <w:ilvl w:val="7"/>
        <w:numId w:val="22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861B85"/>
    <w:pPr>
      <w:spacing w:line="360" w:lineRule="auto"/>
    </w:pPr>
  </w:style>
  <w:style w:type="paragraph" w:customStyle="1" w:styleId="afffff9">
    <w:name w:val="图号"/>
    <w:basedOn w:val="a3"/>
    <w:autoRedefine/>
    <w:rsid w:val="00861B85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3"/>
    <w:autoRedefine/>
    <w:rsid w:val="00861B85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3"/>
    <w:autoRedefine/>
    <w:rsid w:val="00861B85"/>
    <w:pPr>
      <w:numPr>
        <w:numId w:val="23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3"/>
    <w:rsid w:val="00861B85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3"/>
    <w:autoRedefine/>
    <w:rsid w:val="00861B85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861B85"/>
  </w:style>
  <w:style w:type="paragraph" w:customStyle="1" w:styleId="afffffe">
    <w:name w:val="内容说明"/>
    <w:autoRedefine/>
    <w:qFormat/>
    <w:rsid w:val="00861B85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3"/>
    <w:qFormat/>
    <w:rsid w:val="00861B85"/>
    <w:pPr>
      <w:jc w:val="center"/>
    </w:pPr>
    <w:rPr>
      <w:sz w:val="18"/>
    </w:rPr>
  </w:style>
  <w:style w:type="paragraph" w:customStyle="1" w:styleId="DefaultText0">
    <w:name w:val="Default Text"/>
    <w:basedOn w:val="a3"/>
    <w:rsid w:val="00861B85"/>
    <w:rPr>
      <w:sz w:val="24"/>
    </w:rPr>
  </w:style>
  <w:style w:type="paragraph" w:customStyle="1" w:styleId="affffff0">
    <w:name w:val="缺省文本"/>
    <w:basedOn w:val="a3"/>
    <w:autoRedefine/>
    <w:qFormat/>
    <w:rsid w:val="00861B85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ff1"/>
    <w:autoRedefine/>
    <w:rsid w:val="00861B85"/>
    <w:pPr>
      <w:keepLines/>
      <w:numPr>
        <w:ilvl w:val="8"/>
        <w:numId w:val="22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3"/>
    <w:autoRedefine/>
    <w:qFormat/>
    <w:rsid w:val="00861B85"/>
    <w:pPr>
      <w:jc w:val="center"/>
    </w:pPr>
    <w:rPr>
      <w:rFonts w:ascii="Arial" w:hAnsi="Arial"/>
    </w:rPr>
  </w:style>
  <w:style w:type="paragraph" w:customStyle="1" w:styleId="affffff3">
    <w:name w:val="修订记录"/>
    <w:basedOn w:val="a3"/>
    <w:autoRedefine/>
    <w:rsid w:val="00861B85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861B85"/>
    <w:pPr>
      <w:jc w:val="center"/>
    </w:pPr>
    <w:rPr>
      <w:b/>
    </w:rPr>
  </w:style>
  <w:style w:type="paragraph" w:customStyle="1" w:styleId="affffff4">
    <w:name w:val="参考资料清单+倾斜+蓝色"/>
    <w:basedOn w:val="a3"/>
    <w:autoRedefine/>
    <w:qFormat/>
    <w:rsid w:val="00861B85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861B8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3"/>
    <w:qFormat/>
    <w:rsid w:val="00861B85"/>
    <w:pPr>
      <w:keepLines/>
    </w:pPr>
    <w:rPr>
      <w:sz w:val="24"/>
      <w:szCs w:val="24"/>
    </w:rPr>
  </w:style>
  <w:style w:type="paragraph" w:customStyle="1" w:styleId="1fb">
    <w:name w:val="正文1"/>
    <w:basedOn w:val="a3"/>
    <w:qFormat/>
    <w:rsid w:val="00861B85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861B85"/>
    <w:pPr>
      <w:jc w:val="center"/>
    </w:pPr>
    <w:rPr>
      <w:rFonts w:ascii="Arial" w:hAnsi="Arial"/>
      <w:b/>
    </w:rPr>
  </w:style>
  <w:style w:type="paragraph" w:customStyle="1" w:styleId="Affffff7">
    <w:name w:val="A"/>
    <w:basedOn w:val="a3"/>
    <w:rsid w:val="00861B85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861B85"/>
  </w:style>
  <w:style w:type="paragraph" w:customStyle="1" w:styleId="DKBA">
    <w:name w:val="DKBA"/>
    <w:basedOn w:val="a3"/>
    <w:autoRedefine/>
    <w:qFormat/>
    <w:rsid w:val="00861B85"/>
    <w:pPr>
      <w:jc w:val="right"/>
    </w:pPr>
    <w:rPr>
      <w:sz w:val="72"/>
      <w:szCs w:val="72"/>
    </w:rPr>
  </w:style>
  <w:style w:type="paragraph" w:customStyle="1" w:styleId="affffff8">
    <w:name w:val="文档编号"/>
    <w:basedOn w:val="a3"/>
    <w:autoRedefine/>
    <w:qFormat/>
    <w:rsid w:val="00861B85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3"/>
    <w:qFormat/>
    <w:rsid w:val="00861B85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861B85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3"/>
    <w:next w:val="afc"/>
    <w:qFormat/>
    <w:rsid w:val="00861B85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861B85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2">
    <w:name w:val="标题 2 字符"/>
    <w:link w:val="20"/>
    <w:qFormat/>
    <w:rsid w:val="00861B85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861B85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861B85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861B85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861B85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861B85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861B85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861B85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8">
    <w:name w:val="宏文本 字符"/>
    <w:link w:val="a7"/>
    <w:qFormat/>
    <w:rsid w:val="00861B85"/>
    <w:rPr>
      <w:rFonts w:ascii="Courier New" w:hAnsi="Courier New"/>
      <w:kern w:val="2"/>
      <w:sz w:val="24"/>
      <w:szCs w:val="24"/>
    </w:rPr>
  </w:style>
  <w:style w:type="character" w:customStyle="1" w:styleId="ab">
    <w:name w:val="注释标题 字符"/>
    <w:link w:val="aa"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d">
    <w:name w:val="电子邮件签名 字符"/>
    <w:link w:val="ac"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861B85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861B85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861B85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861B85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861B85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861B85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861B85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861B85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861B85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861B85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861B85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861B85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861B85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861B85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861B85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861B85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aliases w:val="标题6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861B85"/>
    <w:rPr>
      <w:rFonts w:cs="Arial"/>
    </w:rPr>
  </w:style>
  <w:style w:type="character" w:customStyle="1" w:styleId="HTML12">
    <w:name w:val="HTML 变量1"/>
    <w:rsid w:val="00861B85"/>
    <w:rPr>
      <w:i/>
      <w:iCs/>
    </w:rPr>
  </w:style>
  <w:style w:type="character" w:customStyle="1" w:styleId="1fd">
    <w:name w:val="页码1"/>
    <w:rsid w:val="00861B85"/>
  </w:style>
  <w:style w:type="character" w:customStyle="1" w:styleId="HTML13">
    <w:name w:val="HTML 键盘1"/>
    <w:rsid w:val="00861B85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861B85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861B85"/>
  </w:style>
  <w:style w:type="character" w:customStyle="1" w:styleId="1fe">
    <w:name w:val="行号1"/>
    <w:rsid w:val="00861B85"/>
  </w:style>
  <w:style w:type="character" w:customStyle="1" w:styleId="commandkeywords">
    <w:name w:val="command keywords"/>
    <w:rsid w:val="00861B85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861B85"/>
    <w:rPr>
      <w:rFonts w:ascii="Courier New" w:hAnsi="Courier New" w:cs="Courier New"/>
    </w:rPr>
  </w:style>
  <w:style w:type="character" w:customStyle="1" w:styleId="1ff">
    <w:name w:val="批注引用1"/>
    <w:rsid w:val="00861B85"/>
    <w:rPr>
      <w:sz w:val="21"/>
      <w:szCs w:val="21"/>
    </w:rPr>
  </w:style>
  <w:style w:type="character" w:customStyle="1" w:styleId="commandparameter">
    <w:name w:val="command parameter"/>
    <w:qFormat/>
    <w:rsid w:val="00861B85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861B85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861B85"/>
  </w:style>
  <w:style w:type="character" w:customStyle="1" w:styleId="CommentTextChar">
    <w:name w:val="Comment Text Char"/>
    <w:qFormat/>
    <w:rsid w:val="00861B85"/>
    <w:rPr>
      <w:rFonts w:cs="Times New Roman"/>
      <w:kern w:val="2"/>
      <w:sz w:val="21"/>
    </w:rPr>
  </w:style>
  <w:style w:type="character" w:customStyle="1" w:styleId="HTML17">
    <w:name w:val="HTML 定义1"/>
    <w:rsid w:val="00861B85"/>
    <w:rPr>
      <w:i/>
      <w:iCs/>
    </w:rPr>
  </w:style>
  <w:style w:type="character" w:customStyle="1" w:styleId="affff9">
    <w:name w:val="无间隔 字符"/>
    <w:link w:val="affff8"/>
    <w:uiPriority w:val="1"/>
    <w:rsid w:val="00861B85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861B85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861B85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861B85"/>
    <w:rPr>
      <w:i/>
      <w:iCs/>
    </w:rPr>
  </w:style>
  <w:style w:type="character" w:customStyle="1" w:styleId="CharChar8">
    <w:name w:val="Char Char8"/>
    <w:qFormat/>
    <w:rsid w:val="00861B85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861B85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861B85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861B85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861B85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861B85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861B85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861B85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861B85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861B85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4"/>
    <w:uiPriority w:val="99"/>
    <w:rsid w:val="00861B85"/>
    <w:rPr>
      <w:color w:val="808080"/>
    </w:rPr>
  </w:style>
  <w:style w:type="character" w:customStyle="1" w:styleId="1ff0">
    <w:name w:val="未处理的提及1"/>
    <w:basedOn w:val="a4"/>
    <w:uiPriority w:val="99"/>
    <w:unhideWhenUsed/>
    <w:rsid w:val="00861B85"/>
    <w:rPr>
      <w:color w:val="605E5C"/>
      <w:shd w:val="clear" w:color="auto" w:fill="E1DFDD"/>
    </w:rPr>
  </w:style>
  <w:style w:type="table" w:styleId="affffffb">
    <w:name w:val="Table Grid"/>
    <w:basedOn w:val="a5"/>
    <w:qFormat/>
    <w:rsid w:val="00861B85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c">
    <w:name w:val="表格内文字"/>
    <w:basedOn w:val="a3"/>
    <w:rsid w:val="00454753"/>
    <w:pPr>
      <w:topLinePunct w:val="0"/>
      <w:adjustRightInd/>
      <w:snapToGrid/>
      <w:spacing w:before="0" w:after="0" w:line="300" w:lineRule="atLeast"/>
      <w:ind w:left="100"/>
      <w:jc w:val="both"/>
    </w:pPr>
    <w:rPr>
      <w:rFonts w:ascii="SimSun" w:eastAsia="SimSun" w:hAnsi="SimSun" w:cs="Times New Roman"/>
      <w:sz w:val="20"/>
      <w:szCs w:val="20"/>
    </w:rPr>
  </w:style>
  <w:style w:type="table" w:styleId="2d">
    <w:name w:val="Plain Table 2"/>
    <w:basedOn w:val="a5"/>
    <w:uiPriority w:val="42"/>
    <w:rsid w:val="00861B85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d">
    <w:name w:val="正文文本首行缩进 字符"/>
    <w:aliases w:val="标题6 字符"/>
    <w:link w:val="affffff1"/>
    <w:rsid w:val="00861B85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d"/>
    <w:rsid w:val="00861B85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6635D6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3"/>
    <w:uiPriority w:val="39"/>
    <w:qFormat/>
    <w:rsid w:val="00861B85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b"/>
    <w:qFormat/>
    <w:rsid w:val="00861B85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ffe"/>
    <w:qFormat/>
    <w:rsid w:val="00861B85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e">
    <w:name w:val="Table Professional"/>
    <w:basedOn w:val="a5"/>
    <w:uiPriority w:val="99"/>
    <w:unhideWhenUsed/>
    <w:rsid w:val="00861B85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b"/>
    <w:rsid w:val="00861B85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f">
    <w:name w:val="Table Theme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0">
    <w:name w:val="Table Elegant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1">
    <w:name w:val="Table Contemporary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861B85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6"/>
    <w:semiHidden/>
    <w:rsid w:val="00861B85"/>
    <w:pPr>
      <w:numPr>
        <w:numId w:val="57"/>
      </w:numPr>
    </w:pPr>
  </w:style>
  <w:style w:type="numbering" w:customStyle="1" w:styleId="21">
    <w:name w:val="样式2"/>
    <w:uiPriority w:val="99"/>
    <w:rsid w:val="00861B85"/>
    <w:pPr>
      <w:numPr>
        <w:numId w:val="58"/>
      </w:numPr>
    </w:pPr>
  </w:style>
  <w:style w:type="numbering" w:customStyle="1" w:styleId="32">
    <w:name w:val="样式3"/>
    <w:uiPriority w:val="99"/>
    <w:rsid w:val="00861B85"/>
    <w:pPr>
      <w:numPr>
        <w:numId w:val="59"/>
      </w:numPr>
    </w:pPr>
  </w:style>
  <w:style w:type="numbering" w:customStyle="1" w:styleId="41">
    <w:name w:val="样式4"/>
    <w:uiPriority w:val="99"/>
    <w:rsid w:val="00861B85"/>
    <w:pPr>
      <w:numPr>
        <w:numId w:val="60"/>
      </w:numPr>
    </w:pPr>
  </w:style>
  <w:style w:type="table" w:customStyle="1" w:styleId="afffffff2">
    <w:name w:val="正文中的表格"/>
    <w:basedOn w:val="affffffb"/>
    <w:qFormat/>
    <w:rsid w:val="00861B85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3">
    <w:name w:val="表样式"/>
    <w:basedOn w:val="a5"/>
    <w:rsid w:val="00861B85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861B85"/>
  </w:style>
  <w:style w:type="table" w:customStyle="1" w:styleId="TableV">
    <w:name w:val="Table V"/>
    <w:basedOn w:val="TableNoFrame"/>
    <w:uiPriority w:val="99"/>
    <w:rsid w:val="00861B85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5"/>
    <w:uiPriority w:val="99"/>
    <w:rsid w:val="00861B85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5"/>
    <w:uiPriority w:val="42"/>
    <w:qFormat/>
    <w:rsid w:val="00861B85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861B85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3"/>
    <w:uiPriority w:val="34"/>
    <w:qFormat/>
    <w:rsid w:val="00861B85"/>
    <w:pPr>
      <w:ind w:firstLineChars="200" w:firstLine="420"/>
    </w:pPr>
    <w:rPr>
      <w:color w:val="595959"/>
    </w:rPr>
  </w:style>
  <w:style w:type="paragraph" w:customStyle="1" w:styleId="Style281">
    <w:name w:val="_Style 281"/>
    <w:rsid w:val="00861B85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4">
    <w:name w:val="Revision"/>
    <w:hidden/>
    <w:uiPriority w:val="99"/>
    <w:semiHidden/>
    <w:rsid w:val="00861B85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4"/>
    <w:semiHidden/>
    <w:locked/>
    <w:rsid w:val="00861B85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4"/>
    <w:uiPriority w:val="99"/>
    <w:semiHidden/>
    <w:unhideWhenUsed/>
    <w:rsid w:val="00861B85"/>
    <w:rPr>
      <w:color w:val="605E5C"/>
      <w:shd w:val="clear" w:color="auto" w:fill="E1DFDD"/>
    </w:rPr>
  </w:style>
  <w:style w:type="character" w:customStyle="1" w:styleId="afffffff5">
    <w:name w:val="标题制式小类"/>
    <w:basedOn w:val="a4"/>
    <w:uiPriority w:val="1"/>
    <w:rsid w:val="00861B85"/>
    <w:rPr>
      <w:rFonts w:ascii="Arial" w:eastAsia="SimHei" w:hAnsi="Arial"/>
      <w:color w:val="000000" w:themeColor="text1"/>
      <w:sz w:val="24"/>
    </w:rPr>
  </w:style>
  <w:style w:type="character" w:styleId="afffffff6">
    <w:name w:val="Unresolved Mention"/>
    <w:basedOn w:val="a4"/>
    <w:uiPriority w:val="99"/>
    <w:semiHidden/>
    <w:unhideWhenUsed/>
    <w:rsid w:val="0086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1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B8EE11-AFDF-4696-BA0C-5A2E5E78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43027</TotalTime>
  <Pages>9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591</cp:revision>
  <cp:lastPrinted>2025-02-28T07:51:00Z</cp:lastPrinted>
  <dcterms:created xsi:type="dcterms:W3CDTF">2023-02-15T10:00:00Z</dcterms:created>
  <dcterms:modified xsi:type="dcterms:W3CDTF">2025-02-28T07:51:00Z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D85864620B4B46BD96275E69F9AD7657</vt:lpwstr>
  </property>
</Properties>
</file>