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1679B9" w14:paraId="6FD08416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76DF4E6C" w14:textId="4526E224" w:rsidR="001679B9" w:rsidRDefault="00000000">
            <w:pPr>
              <w:pStyle w:val="Cover1"/>
            </w:pPr>
            <w:r>
              <w:t xml:space="preserve">OpenCPU </w:t>
            </w:r>
          </w:p>
        </w:tc>
      </w:tr>
      <w:tr w:rsidR="001679B9" w14:paraId="10B06FBA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2D682DC3" w14:textId="521E40CE" w:rsidR="001679B9" w:rsidRDefault="00525D76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 w:rsidRPr="00525D76">
              <w:rPr>
                <w:color w:val="404040"/>
                <w:sz w:val="52"/>
                <w:szCs w:val="52"/>
              </w:rPr>
              <w:t xml:space="preserve">SDK </w:t>
            </w:r>
            <w:r>
              <w:rPr>
                <w:color w:val="404040"/>
                <w:sz w:val="52"/>
                <w:szCs w:val="52"/>
              </w:rPr>
              <w:t>PM API</w:t>
            </w:r>
            <w:r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1679B9" w14:paraId="2F84E497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BBAFCE6" w14:textId="4A736904" w:rsidR="001679B9" w:rsidRDefault="00000000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071169">
              <w:rPr>
                <w:rFonts w:hint="eastAsia"/>
              </w:rPr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071169">
              <w:rPr>
                <w:noProof/>
              </w:rPr>
              <w:t>2025-02-26</w:t>
            </w:r>
            <w:r>
              <w:fldChar w:fldCharType="end"/>
            </w:r>
          </w:p>
        </w:tc>
      </w:tr>
    </w:tbl>
    <w:p w14:paraId="184230F3" w14:textId="77777777" w:rsidR="001679B9" w:rsidRDefault="001679B9"/>
    <w:p w14:paraId="3E5CA7AE" w14:textId="77777777" w:rsidR="001679B9" w:rsidRDefault="001679B9">
      <w:pPr>
        <w:sectPr w:rsidR="001679B9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03998A0B" w14:textId="77777777" w:rsidR="001679B9" w:rsidRDefault="00000000">
      <w:pPr>
        <w:pStyle w:val="Cover3"/>
      </w:pPr>
      <w:r>
        <w:lastRenderedPageBreak/>
        <w:t>版权声明</w:t>
      </w:r>
    </w:p>
    <w:p w14:paraId="34517494" w14:textId="77777777" w:rsidR="001679B9" w:rsidRDefault="00000000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2025</w:t>
      </w:r>
      <w:r>
        <w:t>。深圳市有方科技股份有限公司保留所有权利。</w:t>
      </w:r>
    </w:p>
    <w:p w14:paraId="33F22E87" w14:textId="77777777" w:rsidR="001679B9" w:rsidRDefault="00000000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6CEFC5EF" w14:textId="77777777" w:rsidR="001679B9" w:rsidRDefault="001679B9">
      <w:pPr>
        <w:pStyle w:val="CoverText"/>
      </w:pPr>
    </w:p>
    <w:p w14:paraId="45895A4F" w14:textId="77777777" w:rsidR="001679B9" w:rsidRDefault="00000000">
      <w:pPr>
        <w:pStyle w:val="CoverText"/>
      </w:pPr>
      <w:r>
        <w:rPr>
          <w:noProof/>
        </w:rPr>
        <w:drawing>
          <wp:inline distT="0" distB="0" distL="114300" distR="114300" wp14:anchorId="2F5C9A54" wp14:editId="0E994702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415A6589" w14:textId="77777777" w:rsidR="001679B9" w:rsidRDefault="00000000">
      <w:pPr>
        <w:pStyle w:val="CoverText"/>
      </w:pPr>
      <w:r>
        <w:t>本文档中出现的其他商标，由商标所有者所有。</w:t>
      </w:r>
    </w:p>
    <w:p w14:paraId="43F614A2" w14:textId="77777777" w:rsidR="001679B9" w:rsidRDefault="001679B9">
      <w:pPr>
        <w:pStyle w:val="CoverText"/>
      </w:pPr>
    </w:p>
    <w:p w14:paraId="528258DA" w14:textId="77777777" w:rsidR="001679B9" w:rsidRDefault="00000000">
      <w:pPr>
        <w:pStyle w:val="Cover3"/>
      </w:pPr>
      <w:r>
        <w:t>说明</w:t>
      </w:r>
    </w:p>
    <w:p w14:paraId="6D978067" w14:textId="77777777" w:rsidR="001679B9" w:rsidRDefault="00000000">
      <w:pPr>
        <w:pStyle w:val="CoverText"/>
      </w:pPr>
      <w:r>
        <w:t>本文档的使用对象为系统工程师，开发工程师及测试工程师。</w:t>
      </w:r>
    </w:p>
    <w:p w14:paraId="6825EE1F" w14:textId="77777777" w:rsidR="001679B9" w:rsidRDefault="00000000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122CFB19" w14:textId="77777777" w:rsidR="001679B9" w:rsidRDefault="001679B9">
      <w:pPr>
        <w:pStyle w:val="CoverText"/>
      </w:pPr>
    </w:p>
    <w:p w14:paraId="62A9ADC5" w14:textId="77777777" w:rsidR="001679B9" w:rsidRDefault="00000000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227C478B" w14:textId="77777777" w:rsidR="001679B9" w:rsidRDefault="00000000">
      <w:pPr>
        <w:pStyle w:val="CoverText"/>
      </w:pPr>
      <w:r>
        <w:t>除非另有约定，本文档中的所有陈述、信息和建议不构成任何明示或暗示的担保。</w:t>
      </w:r>
    </w:p>
    <w:p w14:paraId="14D16555" w14:textId="77777777" w:rsidR="001679B9" w:rsidRDefault="001679B9">
      <w:pPr>
        <w:pStyle w:val="CoverText"/>
      </w:pPr>
    </w:p>
    <w:p w14:paraId="40292C72" w14:textId="77777777" w:rsidR="001679B9" w:rsidRDefault="001679B9">
      <w:pPr>
        <w:pStyle w:val="CoverText"/>
      </w:pPr>
    </w:p>
    <w:p w14:paraId="069ADE98" w14:textId="77777777" w:rsidR="001679B9" w:rsidRDefault="00000000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7E5A2423" w14:textId="77777777" w:rsidR="001679B9" w:rsidRDefault="00000000">
      <w:pPr>
        <w:pStyle w:val="CoverText"/>
        <w:ind w:firstLineChars="550" w:firstLine="1100"/>
      </w:pPr>
      <w:r>
        <w:t>Sales@neoway.com</w:t>
      </w:r>
    </w:p>
    <w:p w14:paraId="63295863" w14:textId="77777777" w:rsidR="001679B9" w:rsidRDefault="00000000">
      <w:pPr>
        <w:pStyle w:val="CoverText"/>
        <w:ind w:firstLineChars="550" w:firstLine="1100"/>
      </w:pPr>
      <w:r>
        <w:t>Support@neoway.com</w:t>
      </w:r>
    </w:p>
    <w:p w14:paraId="4430A99A" w14:textId="77777777" w:rsidR="001679B9" w:rsidRDefault="00000000">
      <w:pPr>
        <w:pStyle w:val="CoverText"/>
      </w:pPr>
      <w:r>
        <w:t>公司网址：</w:t>
      </w:r>
      <w:r>
        <w:t>http://www.neoway.com</w:t>
      </w:r>
    </w:p>
    <w:p w14:paraId="19E75868" w14:textId="77777777" w:rsidR="001679B9" w:rsidRDefault="001679B9">
      <w:pPr>
        <w:pStyle w:val="CoverText"/>
        <w:sectPr w:rsidR="001679B9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5B3750FE" w14:textId="77777777" w:rsidR="001679B9" w:rsidRDefault="00000000">
      <w:pPr>
        <w:pStyle w:val="Contents"/>
      </w:pPr>
      <w:r>
        <w:lastRenderedPageBreak/>
        <w:t>目录</w:t>
      </w:r>
    </w:p>
    <w:bookmarkStart w:id="1" w:name="_Toc383425345"/>
    <w:p w14:paraId="4E759DE9" w14:textId="67F3E718" w:rsidR="00525D76" w:rsidRDefault="00000000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395292" w:history="1">
        <w:r w:rsidR="00525D76" w:rsidRPr="00B32863">
          <w:rPr>
            <w:rStyle w:val="affff5"/>
            <w:rFonts w:hint="eastAsia"/>
          </w:rPr>
          <w:t>关于本文档</w:t>
        </w:r>
        <w:r w:rsidR="00525D76">
          <w:rPr>
            <w:rFonts w:hint="eastAsia"/>
            <w:webHidden/>
          </w:rPr>
          <w:tab/>
        </w:r>
        <w:r w:rsidR="00525D76">
          <w:rPr>
            <w:rFonts w:hint="eastAsia"/>
            <w:webHidden/>
          </w:rPr>
          <w:fldChar w:fldCharType="begin"/>
        </w:r>
        <w:r w:rsidR="00525D76">
          <w:rPr>
            <w:rFonts w:hint="eastAsia"/>
            <w:webHidden/>
          </w:rPr>
          <w:instrText xml:space="preserve"> </w:instrText>
        </w:r>
        <w:r w:rsidR="00525D76">
          <w:rPr>
            <w:webHidden/>
          </w:rPr>
          <w:instrText>PAGEREF _Toc191395292 \h</w:instrText>
        </w:r>
        <w:r w:rsidR="00525D76">
          <w:rPr>
            <w:rFonts w:hint="eastAsia"/>
            <w:webHidden/>
          </w:rPr>
          <w:instrText xml:space="preserve"> </w:instrText>
        </w:r>
        <w:r w:rsidR="00525D76">
          <w:rPr>
            <w:rFonts w:hint="eastAsia"/>
            <w:webHidden/>
          </w:rPr>
        </w:r>
        <w:r w:rsidR="00525D76">
          <w:rPr>
            <w:rFonts w:hint="eastAsia"/>
            <w:webHidden/>
          </w:rPr>
          <w:fldChar w:fldCharType="separate"/>
        </w:r>
        <w:r w:rsidR="00071169">
          <w:rPr>
            <w:webHidden/>
          </w:rPr>
          <w:t>iv</w:t>
        </w:r>
        <w:r w:rsidR="00525D76">
          <w:rPr>
            <w:rFonts w:hint="eastAsia"/>
            <w:webHidden/>
          </w:rPr>
          <w:fldChar w:fldCharType="end"/>
        </w:r>
      </w:hyperlink>
    </w:p>
    <w:p w14:paraId="1137E277" w14:textId="6A71E45A" w:rsidR="00525D76" w:rsidRDefault="00525D7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293" w:history="1">
        <w:r w:rsidRPr="00B32863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_Toc191395293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07116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F7BB82" w14:textId="23C31E16" w:rsidR="00525D76" w:rsidRDefault="00525D7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294" w:history="1">
        <w:r w:rsidRPr="00B32863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_Toc191395294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07116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E1409E" w14:textId="5699364E" w:rsidR="00525D76" w:rsidRDefault="00525D7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295" w:history="1">
        <w:r w:rsidRPr="00B32863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_Toc191395295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07116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78D7CD" w14:textId="7B754598" w:rsidR="00525D76" w:rsidRDefault="00525D7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296" w:history="1">
        <w:r w:rsidRPr="00B32863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_Toc191395296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07116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FB8440" w14:textId="46344730" w:rsidR="00525D76" w:rsidRDefault="00525D76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395297" w:history="1">
        <w:r w:rsidRPr="00B32863">
          <w:rPr>
            <w:rStyle w:val="affff5"/>
            <w:rFonts w:cs="Times New Roman" w:hint="eastAsia"/>
          </w:rPr>
          <w:t>1</w:t>
        </w:r>
        <w:r w:rsidRPr="00B32863">
          <w:rPr>
            <w:rStyle w:val="affff5"/>
            <w:rFonts w:hint="eastAsia"/>
          </w:rPr>
          <w:t xml:space="preserve"> </w:t>
        </w:r>
        <w:r w:rsidRPr="00B32863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_Toc191395297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071169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1F0D6E9B" w14:textId="1D07C17E" w:rsidR="00525D76" w:rsidRDefault="00525D76">
      <w:pPr>
        <w:pStyle w:val="TOC1"/>
        <w:rPr>
          <w:rFonts w:asciiTheme="minorHAnsi" w:eastAsiaTheme="minorEastAsia" w:hAnsiTheme="minorHAnsi" w:cstheme="minorBidi"/>
          <w:sz w:val="22"/>
          <w:lang w:eastAsia="zh-CN"/>
          <w14:ligatures w14:val="standardContextual"/>
        </w:rPr>
      </w:pPr>
      <w:hyperlink w:anchor="_Toc191395298" w:history="1">
        <w:r w:rsidRPr="00B32863">
          <w:rPr>
            <w:rStyle w:val="affff5"/>
            <w:rFonts w:cs="Times New Roman" w:hint="eastAsia"/>
          </w:rPr>
          <w:t>2</w:t>
        </w:r>
        <w:r w:rsidRPr="00B32863">
          <w:rPr>
            <w:rStyle w:val="affff5"/>
            <w:rFonts w:hint="eastAsia"/>
          </w:rPr>
          <w:t xml:space="preserve"> </w:t>
        </w:r>
        <w:r w:rsidRPr="00B32863">
          <w:rPr>
            <w:rStyle w:val="affff5"/>
            <w:rFonts w:hint="eastAsia"/>
          </w:rPr>
          <w:t>函数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_Toc191395298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rFonts w:hint="eastAsia"/>
            <w:webHidden/>
          </w:rPr>
          <w:fldChar w:fldCharType="separate"/>
        </w:r>
        <w:r w:rsidR="00071169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615904C0" w14:textId="29946F2C" w:rsidR="00525D76" w:rsidRDefault="00525D7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299" w:history="1">
        <w:r w:rsidRPr="00B32863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B32863">
          <w:rPr>
            <w:rStyle w:val="affff5"/>
            <w:rFonts w:hint="eastAsia"/>
            <w:noProof/>
          </w:rPr>
          <w:t xml:space="preserve"> </w:t>
        </w:r>
        <w:r w:rsidRPr="00B32863">
          <w:rPr>
            <w:rStyle w:val="affff5"/>
            <w:rFonts w:hint="eastAsia"/>
            <w:noProof/>
          </w:rPr>
          <w:t>关机重启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_Toc191395299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071169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182ECA" w14:textId="5FC5CCBB" w:rsidR="00525D76" w:rsidRDefault="00525D7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300" w:history="1">
        <w:r w:rsidRPr="00B32863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B32863">
          <w:rPr>
            <w:rStyle w:val="affff5"/>
            <w:rFonts w:hint="eastAsia"/>
            <w:noProof/>
          </w:rPr>
          <w:t xml:space="preserve"> </w:t>
        </w:r>
        <w:r w:rsidRPr="00B32863">
          <w:rPr>
            <w:rStyle w:val="affff5"/>
            <w:rFonts w:hint="eastAsia"/>
            <w:noProof/>
          </w:rPr>
          <w:t>休眠唤醒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_Toc191395300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071169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C7CA95" w14:textId="77DB8E8A" w:rsidR="00525D76" w:rsidRDefault="00525D76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91395301" w:history="1">
        <w:r w:rsidRPr="00B32863">
          <w:rPr>
            <w:rStyle w:val="affff5"/>
            <w:rFonts w:cs="Times New Roman" w:hint="eastAsia"/>
            <w:noProof/>
            <w:snapToGrid w:val="0"/>
            <w:kern w:val="0"/>
          </w:rPr>
          <w:t>2.3</w:t>
        </w:r>
        <w:r w:rsidRPr="00B32863">
          <w:rPr>
            <w:rStyle w:val="affff5"/>
            <w:rFonts w:hint="eastAsia"/>
            <w:noProof/>
          </w:rPr>
          <w:t xml:space="preserve"> </w:t>
        </w:r>
        <w:r w:rsidRPr="00B32863">
          <w:rPr>
            <w:rStyle w:val="affff5"/>
            <w:rFonts w:hint="eastAsia"/>
            <w:noProof/>
          </w:rPr>
          <w:t>开机原因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_Toc191395301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071169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FB1648" w14:textId="04B38FBF" w:rsidR="001679B9" w:rsidRDefault="00000000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1392AA51" w14:textId="77777777" w:rsidR="001679B9" w:rsidRDefault="001679B9">
      <w:pPr>
        <w:sectPr w:rsidR="001679B9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C9C96F3" w14:textId="77777777" w:rsidR="001679B9" w:rsidRDefault="00000000">
      <w:pPr>
        <w:pStyle w:val="AboutThisDocument"/>
      </w:pPr>
      <w:bookmarkStart w:id="2" w:name="_Toc191395292"/>
      <w:bookmarkEnd w:id="1"/>
      <w:r>
        <w:lastRenderedPageBreak/>
        <w:t>关于本文档</w:t>
      </w:r>
      <w:bookmarkEnd w:id="2"/>
    </w:p>
    <w:p w14:paraId="1E57EAF4" w14:textId="77777777" w:rsidR="001679B9" w:rsidRDefault="00000000">
      <w:pPr>
        <w:pStyle w:val="Heading2NoNumber"/>
      </w:pPr>
      <w:bookmarkStart w:id="3" w:name="_Toc191395293"/>
      <w:r>
        <w:t>范围</w:t>
      </w:r>
      <w:bookmarkEnd w:id="3"/>
    </w:p>
    <w:p w14:paraId="2DDD6417" w14:textId="3E352B54" w:rsidR="001679B9" w:rsidRDefault="00525D76" w:rsidP="00525D76">
      <w:pPr>
        <w:pStyle w:val="afc"/>
      </w:pPr>
      <w:r w:rsidRPr="00D47575">
        <w:t>本文档对应产品为</w:t>
      </w:r>
      <w:r w:rsidRPr="00D47575">
        <w:t>N706B</w:t>
      </w:r>
      <w:r w:rsidRPr="00D47575">
        <w:t>系列（</w:t>
      </w:r>
      <w:r w:rsidRPr="00D47575">
        <w:t>RTOS</w:t>
      </w:r>
      <w:r w:rsidRPr="00D47575">
        <w:t>系统）</w:t>
      </w:r>
      <w:r>
        <w:t>。</w:t>
      </w:r>
    </w:p>
    <w:p w14:paraId="21558AD8" w14:textId="77777777" w:rsidR="001679B9" w:rsidRDefault="00000000">
      <w:pPr>
        <w:pStyle w:val="Heading2NoNumber"/>
      </w:pPr>
      <w:bookmarkStart w:id="4" w:name="_Toc191395294"/>
      <w:r>
        <w:t>读者对象</w:t>
      </w:r>
      <w:bookmarkEnd w:id="4"/>
    </w:p>
    <w:p w14:paraId="69BC34B1" w14:textId="77777777" w:rsidR="001679B9" w:rsidRDefault="00000000">
      <w:pPr>
        <w:pStyle w:val="afc"/>
      </w:pPr>
      <w:r>
        <w:t>本文档的使用对象为系统工程师，开发工程师及测试工程师。</w:t>
      </w:r>
    </w:p>
    <w:p w14:paraId="743E5B4A" w14:textId="77777777" w:rsidR="001679B9" w:rsidRDefault="00000000">
      <w:pPr>
        <w:pStyle w:val="Heading2NoNumber"/>
      </w:pPr>
      <w:bookmarkStart w:id="5" w:name="_Toc191395295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1679B9" w14:paraId="103E8CA1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174122CB" w14:textId="77777777" w:rsidR="001679B9" w:rsidRDefault="00000000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8E0716E" w14:textId="77777777" w:rsidR="001679B9" w:rsidRDefault="00000000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156C5ED5" w14:textId="77777777" w:rsidR="001679B9" w:rsidRDefault="00000000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797ECAFF" w14:textId="77777777" w:rsidR="001679B9" w:rsidRDefault="00000000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1679B9" w14:paraId="3F92BE4D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AA5B6DB" w14:textId="77777777" w:rsidR="001679B9" w:rsidRDefault="00000000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264DC81" w14:textId="74968274" w:rsidR="001679B9" w:rsidRDefault="00000000">
            <w:pPr>
              <w:pStyle w:val="TableText"/>
            </w:pPr>
            <w:r>
              <w:rPr>
                <w:lang w:eastAsia="en-US"/>
              </w:rPr>
              <w:t>202</w:t>
            </w:r>
            <w:r w:rsidR="00525D76">
              <w:t>5</w:t>
            </w:r>
            <w:r>
              <w:rPr>
                <w:lang w:eastAsia="en-US"/>
              </w:rPr>
              <w:t>-0</w:t>
            </w:r>
            <w:r w:rsidR="00525D76">
              <w:t>1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26C1EC1" w14:textId="77777777" w:rsidR="001679B9" w:rsidRDefault="00000000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8E47615" w14:textId="491FC7E5" w:rsidR="001679B9" w:rsidRDefault="00000000">
            <w:pPr>
              <w:pStyle w:val="TableText"/>
            </w:pPr>
            <w:r>
              <w:t>Li</w:t>
            </w:r>
            <w:r w:rsidR="00525D76">
              <w:t xml:space="preserve"> C</w:t>
            </w:r>
            <w:r>
              <w:t>an</w:t>
            </w:r>
          </w:p>
        </w:tc>
      </w:tr>
      <w:tr w:rsidR="001679B9" w14:paraId="0D2BF14F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B9B630E" w14:textId="77777777" w:rsidR="001679B9" w:rsidRDefault="00000000">
            <w:pPr>
              <w:pStyle w:val="TableText"/>
            </w:pPr>
            <w: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33411DD" w14:textId="1D79B1DB" w:rsidR="001679B9" w:rsidRDefault="00000000">
            <w:pPr>
              <w:pStyle w:val="TableText"/>
            </w:pPr>
            <w:r>
              <w:t>202</w:t>
            </w:r>
            <w:r w:rsidR="00525D76">
              <w:t>5</w:t>
            </w:r>
            <w:r>
              <w:t>-02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F9E15D7" w14:textId="7AA26757" w:rsidR="001679B9" w:rsidRDefault="00000000">
            <w:pPr>
              <w:pStyle w:val="TableText"/>
            </w:pPr>
            <w:r>
              <w:t>针对</w:t>
            </w:r>
            <w:r>
              <w:t>N706B</w:t>
            </w:r>
            <w:r>
              <w:t>项目</w:t>
            </w:r>
            <w:r w:rsidR="00525D76">
              <w:t>作部分内容修正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EB8A8AD" w14:textId="7177CAC9" w:rsidR="001679B9" w:rsidRDefault="00000000">
            <w:pPr>
              <w:pStyle w:val="TableText"/>
            </w:pPr>
            <w:r>
              <w:t>Zhao</w:t>
            </w:r>
            <w:r w:rsidR="00525D76">
              <w:t xml:space="preserve"> Y</w:t>
            </w:r>
            <w:r>
              <w:t>ong</w:t>
            </w:r>
          </w:p>
        </w:tc>
      </w:tr>
    </w:tbl>
    <w:p w14:paraId="69D50BEF" w14:textId="77777777" w:rsidR="001679B9" w:rsidRDefault="00000000">
      <w:pPr>
        <w:pStyle w:val="Heading2NoNumber"/>
      </w:pPr>
      <w:bookmarkStart w:id="6" w:name="_Toc191395296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1679B9" w14:paraId="28D1D911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2D37BE6B" w14:textId="77777777" w:rsidR="001679B9" w:rsidRDefault="00000000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E90EC9B" w14:textId="77777777" w:rsidR="001679B9" w:rsidRDefault="00000000">
            <w:pPr>
              <w:pStyle w:val="TableHeading"/>
              <w:jc w:val="both"/>
            </w:pPr>
            <w:r>
              <w:t>含义</w:t>
            </w:r>
          </w:p>
        </w:tc>
      </w:tr>
      <w:tr w:rsidR="001679B9" w14:paraId="6CAF4478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5812417" w14:textId="77777777" w:rsidR="001679B9" w:rsidRDefault="00000000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2945DDF0" wp14:editId="785FFB3A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65241B4" w14:textId="77777777" w:rsidR="001679B9" w:rsidRDefault="00000000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1679B9" w14:paraId="43D84E14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AE2A4A2" w14:textId="77777777" w:rsidR="001679B9" w:rsidRDefault="00000000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1535E55F" wp14:editId="4FAD2662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3D2AA34" w14:textId="77777777" w:rsidR="001679B9" w:rsidRDefault="00000000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1679B9" w14:paraId="6CB7428A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C383027" w14:textId="77777777" w:rsidR="001679B9" w:rsidRDefault="00000000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40A65245" wp14:editId="47AF04A5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29C2EAB" w14:textId="77777777" w:rsidR="001679B9" w:rsidRDefault="00000000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4D80A20A" w14:textId="77777777" w:rsidR="001679B9" w:rsidRDefault="001679B9">
      <w:pPr>
        <w:pStyle w:val="afc"/>
      </w:pPr>
    </w:p>
    <w:p w14:paraId="5AD547DA" w14:textId="77777777" w:rsidR="001679B9" w:rsidRDefault="001679B9">
      <w:pPr>
        <w:rPr>
          <w:rFonts w:ascii="Arial" w:eastAsia="SimHei" w:hAnsi="Arial"/>
          <w:sz w:val="36"/>
          <w:szCs w:val="36"/>
        </w:rPr>
      </w:pPr>
    </w:p>
    <w:p w14:paraId="43325774" w14:textId="77777777" w:rsidR="001679B9" w:rsidRDefault="001679B9">
      <w:pPr>
        <w:sectPr w:rsidR="001679B9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83AA2B7" w14:textId="77777777" w:rsidR="00525D76" w:rsidRDefault="00525D76">
      <w:pPr>
        <w:pStyle w:val="1"/>
      </w:pPr>
      <w:bookmarkStart w:id="7" w:name="_Toc191395297"/>
      <w:bookmarkStart w:id="8" w:name="_Hlk35350379"/>
      <w:bookmarkStart w:id="9" w:name="_Toc522818594"/>
      <w:bookmarkStart w:id="10" w:name="_Toc532919327"/>
      <w:bookmarkStart w:id="11" w:name="_Toc518634226"/>
      <w:bookmarkStart w:id="12" w:name="_Toc519692564"/>
      <w:r>
        <w:rPr>
          <w:rFonts w:hint="eastAsia"/>
        </w:rPr>
        <w:lastRenderedPageBreak/>
        <w:t>概述</w:t>
      </w:r>
      <w:bookmarkEnd w:id="7"/>
    </w:p>
    <w:p w14:paraId="7C813AC4" w14:textId="75F34B27" w:rsidR="00525D76" w:rsidRDefault="00525D76" w:rsidP="00525D76">
      <w:pPr>
        <w:pStyle w:val="afc"/>
      </w:pPr>
      <w:r>
        <w:t>本文档介绍了</w:t>
      </w:r>
      <w:r>
        <w:t>OpenC</w:t>
      </w:r>
      <w:r>
        <w:rPr>
          <w:rFonts w:hint="eastAsia"/>
        </w:rPr>
        <w:t xml:space="preserve">PU </w:t>
      </w:r>
      <w:r>
        <w:t>SDK</w:t>
      </w:r>
      <w:r>
        <w:t>中电源管理相关的</w:t>
      </w:r>
      <w:r>
        <w:t>API</w:t>
      </w:r>
      <w:r>
        <w:rPr>
          <w:rFonts w:hint="eastAsia"/>
        </w:rPr>
        <w:t>，</w:t>
      </w:r>
      <w:r>
        <w:t>主要包括了以下几个方面</w:t>
      </w:r>
      <w:r>
        <w:t>.</w:t>
      </w:r>
    </w:p>
    <w:p w14:paraId="04B86DD0" w14:textId="77777777" w:rsidR="00525D76" w:rsidRDefault="00525D76" w:rsidP="00525D76">
      <w:pPr>
        <w:pStyle w:val="ItemList"/>
      </w:pPr>
      <w:r>
        <w:t>关机重启</w:t>
      </w:r>
    </w:p>
    <w:p w14:paraId="32597ABD" w14:textId="77777777" w:rsidR="00525D76" w:rsidRDefault="00525D76" w:rsidP="00525D76">
      <w:pPr>
        <w:pStyle w:val="ItemListText"/>
      </w:pPr>
      <w:r>
        <w:t>主要用于控制模块关机或重启；</w:t>
      </w:r>
    </w:p>
    <w:p w14:paraId="2DC664A6" w14:textId="77777777" w:rsidR="00525D76" w:rsidRDefault="00525D76" w:rsidP="00525D76">
      <w:pPr>
        <w:pStyle w:val="ItemList"/>
      </w:pPr>
      <w:r>
        <w:t>休眠唤醒</w:t>
      </w:r>
    </w:p>
    <w:p w14:paraId="2F1012CA" w14:textId="77777777" w:rsidR="00525D76" w:rsidRDefault="00525D76" w:rsidP="00525D76">
      <w:pPr>
        <w:pStyle w:val="ItemListText"/>
      </w:pPr>
      <w:r>
        <w:t>主要用于控制模块休眠唤醒；</w:t>
      </w:r>
    </w:p>
    <w:p w14:paraId="16ADAB19" w14:textId="77777777" w:rsidR="00525D76" w:rsidRDefault="00525D76" w:rsidP="00525D76">
      <w:pPr>
        <w:pStyle w:val="ItemList"/>
      </w:pPr>
      <w:r>
        <w:t>开机原因</w:t>
      </w:r>
    </w:p>
    <w:p w14:paraId="1F899E26" w14:textId="77777777" w:rsidR="00525D76" w:rsidRDefault="00525D76" w:rsidP="00525D76">
      <w:pPr>
        <w:pStyle w:val="ItemListText"/>
      </w:pPr>
      <w:r>
        <w:t>获取当前开机原因；</w:t>
      </w:r>
    </w:p>
    <w:p w14:paraId="7D84D6E4" w14:textId="77777777" w:rsidR="00525D76" w:rsidRDefault="00525D76">
      <w:pPr>
        <w:pStyle w:val="1"/>
      </w:pPr>
      <w:bookmarkStart w:id="13" w:name="_Toc191395298"/>
      <w:bookmarkEnd w:id="8"/>
      <w:r>
        <w:lastRenderedPageBreak/>
        <w:t>函数</w:t>
      </w:r>
      <w:bookmarkEnd w:id="13"/>
    </w:p>
    <w:p w14:paraId="39B87F2D" w14:textId="6C34E6C8" w:rsidR="001679B9" w:rsidRDefault="00525D76">
      <w:pPr>
        <w:pStyle w:val="20"/>
      </w:pPr>
      <w:bookmarkStart w:id="14" w:name="_Toc191395299"/>
      <w:bookmarkEnd w:id="9"/>
      <w:bookmarkEnd w:id="10"/>
      <w:bookmarkEnd w:id="11"/>
      <w:bookmarkEnd w:id="12"/>
      <w:proofErr w:type="spellStart"/>
      <w:r>
        <w:t>关机重启</w:t>
      </w:r>
      <w:bookmarkEnd w:id="14"/>
      <w:proofErr w:type="spellEnd"/>
    </w:p>
    <w:p w14:paraId="75F3C201" w14:textId="77777777" w:rsidR="001679B9" w:rsidRDefault="00000000">
      <w:pPr>
        <w:pStyle w:val="afc"/>
      </w:pPr>
      <w:r>
        <w:t>本模块提供设备相关的操作接口。</w:t>
      </w:r>
    </w:p>
    <w:p w14:paraId="23668658" w14:textId="77777777" w:rsidR="001679B9" w:rsidRDefault="00000000">
      <w:pPr>
        <w:pStyle w:val="afc"/>
      </w:pPr>
      <w:r>
        <w:t>此接口函数定义位于</w:t>
      </w:r>
      <w:r>
        <w:t>nwy_pm_api.h</w:t>
      </w:r>
      <w:r>
        <w:t>，用于控制设备关机或重启。</w:t>
      </w:r>
    </w:p>
    <w:p w14:paraId="2F3C99B0" w14:textId="77777777" w:rsidR="001679B9" w:rsidRDefault="00000000">
      <w:pPr>
        <w:pStyle w:val="BlockLabel"/>
      </w:pPr>
      <w:proofErr w:type="spellStart"/>
      <w:r>
        <w:t>nwy_pm_ctrl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1679B9" w14:paraId="37BD9922" w14:textId="77777777" w:rsidTr="00525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2E0C5DC" w14:textId="77777777" w:rsidR="001679B9" w:rsidRDefault="00000000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386" w:type="dxa"/>
          </w:tcPr>
          <w:p w14:paraId="4413695B" w14:textId="77777777" w:rsidR="001679B9" w:rsidRDefault="0000000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nwy_pm_</w:t>
            </w:r>
            <w:proofErr w:type="gramStart"/>
            <w:r>
              <w:t>ctrl</w:t>
            </w:r>
            <w:proofErr w:type="spellEnd"/>
            <w:r>
              <w:t>(</w:t>
            </w:r>
            <w:proofErr w:type="gramEnd"/>
            <w:r>
              <w:t>int option)</w:t>
            </w:r>
          </w:p>
        </w:tc>
      </w:tr>
      <w:tr w:rsidR="001679B9" w14:paraId="4A0E6D5E" w14:textId="77777777" w:rsidTr="0052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A8755B" w14:textId="77777777" w:rsidR="001679B9" w:rsidRDefault="00000000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386" w:type="dxa"/>
          </w:tcPr>
          <w:p w14:paraId="7CAB1340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option</w:t>
            </w:r>
            <w:r>
              <w:t>控制模块实现关机或重启</w:t>
            </w:r>
          </w:p>
        </w:tc>
      </w:tr>
      <w:tr w:rsidR="001679B9" w14:paraId="7A2AC156" w14:textId="77777777" w:rsidTr="00525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6869760" w14:textId="77777777" w:rsidR="001679B9" w:rsidRDefault="00000000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386" w:type="dxa"/>
          </w:tcPr>
          <w:p w14:paraId="146A0AC1" w14:textId="77777777" w:rsidR="001679B9" w:rsidRDefault="000000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option: </w:t>
            </w:r>
            <w:r>
              <w:t>控制模块关机或重启的选项，取值及含义如下</w:t>
            </w:r>
          </w:p>
          <w:p w14:paraId="432B4F87" w14:textId="77777777" w:rsidR="001679B9" w:rsidRDefault="000000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：快速关机</w:t>
            </w:r>
          </w:p>
          <w:p w14:paraId="6F96B778" w14:textId="77777777" w:rsidR="001679B9" w:rsidRDefault="000000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：正常关机</w:t>
            </w:r>
          </w:p>
          <w:p w14:paraId="0409771A" w14:textId="77777777" w:rsidR="001679B9" w:rsidRDefault="000000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：重启</w:t>
            </w:r>
          </w:p>
        </w:tc>
      </w:tr>
      <w:tr w:rsidR="001679B9" w14:paraId="44934619" w14:textId="77777777" w:rsidTr="0052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547F67A" w14:textId="77777777" w:rsidR="001679B9" w:rsidRDefault="00000000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386" w:type="dxa"/>
          </w:tcPr>
          <w:p w14:paraId="44C79870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382FCCAA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>
              <w:t>NWY_GEN_E_SET_FAILED</w:t>
            </w:r>
          </w:p>
          <w:p w14:paraId="1CCB76A4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非法入参：</w:t>
            </w:r>
            <w:r>
              <w:t>NWY_GEN_E_INVALID_PARA</w:t>
            </w:r>
          </w:p>
        </w:tc>
      </w:tr>
    </w:tbl>
    <w:p w14:paraId="60F502B9" w14:textId="77777777" w:rsidR="001679B9" w:rsidRDefault="00000000">
      <w:pPr>
        <w:pStyle w:val="20"/>
      </w:pPr>
      <w:bookmarkStart w:id="15" w:name="_Toc191395300"/>
      <w:proofErr w:type="spellStart"/>
      <w:r>
        <w:t>休眠唤醒</w:t>
      </w:r>
      <w:bookmarkEnd w:id="15"/>
      <w:proofErr w:type="spellEnd"/>
    </w:p>
    <w:p w14:paraId="327664A6" w14:textId="77777777" w:rsidR="001679B9" w:rsidRDefault="00000000">
      <w:pPr>
        <w:pStyle w:val="afc"/>
      </w:pPr>
      <w:r>
        <w:t>本模块提供设备相关的操作接口。</w:t>
      </w:r>
    </w:p>
    <w:p w14:paraId="03000E4C" w14:textId="77777777" w:rsidR="001679B9" w:rsidRDefault="00000000">
      <w:pPr>
        <w:pStyle w:val="afc"/>
      </w:pPr>
      <w:r>
        <w:t>此接口函数定义位于</w:t>
      </w:r>
      <w:r>
        <w:t>nwy_pm_api.h</w:t>
      </w:r>
      <w:r>
        <w:t>，用于控制设备休眠或唤醒。</w:t>
      </w:r>
    </w:p>
    <w:p w14:paraId="343132DB" w14:textId="77777777" w:rsidR="001679B9" w:rsidRDefault="00000000">
      <w:pPr>
        <w:pStyle w:val="BlockLabel"/>
      </w:pPr>
      <w:proofErr w:type="spellStart"/>
      <w:r>
        <w:t>nwy_pm_state_set</w:t>
      </w:r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1679B9" w14:paraId="78E4E4F0" w14:textId="77777777" w:rsidTr="00525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78CCB5" w14:textId="77777777" w:rsidR="001679B9" w:rsidRDefault="00000000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386" w:type="dxa"/>
          </w:tcPr>
          <w:p w14:paraId="5B5221BB" w14:textId="77777777" w:rsidR="001679B9" w:rsidRDefault="0000000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nwy_pm_state_</w:t>
            </w:r>
            <w:proofErr w:type="gramStart"/>
            <w:r>
              <w:t>set</w:t>
            </w:r>
            <w:proofErr w:type="spellEnd"/>
            <w:r>
              <w:t>(</w:t>
            </w:r>
            <w:proofErr w:type="gramEnd"/>
            <w:r>
              <w:t>int mode)</w:t>
            </w:r>
          </w:p>
        </w:tc>
      </w:tr>
      <w:tr w:rsidR="001679B9" w14:paraId="25D34171" w14:textId="77777777" w:rsidTr="0052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2FBB82" w14:textId="77777777" w:rsidR="001679B9" w:rsidRDefault="00000000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386" w:type="dxa"/>
          </w:tcPr>
          <w:p w14:paraId="4239287E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</w:t>
            </w:r>
            <w:r>
              <w:t>mode</w:t>
            </w:r>
            <w:r>
              <w:t>控制模块实现休眠唤醒</w:t>
            </w:r>
          </w:p>
        </w:tc>
      </w:tr>
      <w:tr w:rsidR="001679B9" w14:paraId="1E5ACBEA" w14:textId="77777777" w:rsidTr="00525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8261D8" w14:textId="77777777" w:rsidR="001679B9" w:rsidRDefault="00000000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386" w:type="dxa"/>
          </w:tcPr>
          <w:p w14:paraId="08F0747D" w14:textId="77777777" w:rsidR="001679B9" w:rsidRDefault="000000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>
              <w:t>控制模块休眠唤醒的选项，取值及含义如下</w:t>
            </w:r>
          </w:p>
          <w:p w14:paraId="0BB18ACC" w14:textId="77777777" w:rsidR="001679B9" w:rsidRDefault="000000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：</w:t>
            </w:r>
            <w:r>
              <w:t>NWY_WAKEUP-</w:t>
            </w:r>
            <w:r>
              <w:t>保持唤醒</w:t>
            </w:r>
          </w:p>
          <w:p w14:paraId="35266E1B" w14:textId="77777777" w:rsidR="001679B9" w:rsidRDefault="000000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：</w:t>
            </w:r>
            <w:r>
              <w:t>NWY_ENTRY_SLEEP-</w:t>
            </w:r>
            <w:r>
              <w:t>休眠</w:t>
            </w:r>
          </w:p>
        </w:tc>
      </w:tr>
      <w:tr w:rsidR="001679B9" w14:paraId="3DB85355" w14:textId="77777777" w:rsidTr="0052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4D9C23" w14:textId="77777777" w:rsidR="001679B9" w:rsidRDefault="00000000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386" w:type="dxa"/>
          </w:tcPr>
          <w:p w14:paraId="686BB32B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成功：</w:t>
            </w:r>
            <w:r>
              <w:t>NWY_SUCESS</w:t>
            </w:r>
          </w:p>
          <w:p w14:paraId="06C56B44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失败：</w:t>
            </w:r>
            <w:r>
              <w:t>NWY_GEN_E_SET_FAILED</w:t>
            </w:r>
          </w:p>
          <w:p w14:paraId="5EB0BFBB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非法入参：</w:t>
            </w:r>
            <w:r>
              <w:t>NWY_GEN_E_INVALID_PARA</w:t>
            </w:r>
          </w:p>
        </w:tc>
      </w:tr>
    </w:tbl>
    <w:p w14:paraId="6361BB05" w14:textId="77777777" w:rsidR="001679B9" w:rsidRDefault="00000000">
      <w:pPr>
        <w:pStyle w:val="20"/>
      </w:pPr>
      <w:bookmarkStart w:id="16" w:name="_Toc191395301"/>
      <w:proofErr w:type="spellStart"/>
      <w:r>
        <w:lastRenderedPageBreak/>
        <w:t>开机原因</w:t>
      </w:r>
      <w:bookmarkEnd w:id="16"/>
      <w:proofErr w:type="spellEnd"/>
    </w:p>
    <w:p w14:paraId="3750922C" w14:textId="77777777" w:rsidR="001679B9" w:rsidRDefault="00000000">
      <w:pPr>
        <w:pStyle w:val="afc"/>
      </w:pPr>
      <w:r>
        <w:t>本模块提供设备相关的操作接口。</w:t>
      </w:r>
    </w:p>
    <w:p w14:paraId="29047648" w14:textId="77777777" w:rsidR="001679B9" w:rsidRDefault="00000000">
      <w:pPr>
        <w:pStyle w:val="afc"/>
      </w:pPr>
      <w:r>
        <w:t>此接口函数定义位于</w:t>
      </w:r>
      <w:r>
        <w:t>nwy_pm_api.h</w:t>
      </w:r>
      <w:r>
        <w:t>，用于获取设备当前开机的原因。</w:t>
      </w:r>
    </w:p>
    <w:p w14:paraId="2B3A68E5" w14:textId="77777777" w:rsidR="001679B9" w:rsidRDefault="00000000">
      <w:pPr>
        <w:pStyle w:val="BlockLabel"/>
      </w:pPr>
      <w:proofErr w:type="spellStart"/>
      <w:r>
        <w:t>nwy_pm</w:t>
      </w:r>
      <w:proofErr w:type="spellEnd"/>
      <w:r>
        <w:t xml:space="preserve">_ </w:t>
      </w:r>
      <w:proofErr w:type="spellStart"/>
      <w:r>
        <w:t>boot_res</w:t>
      </w:r>
      <w:proofErr w:type="spellEnd"/>
      <w:r>
        <w:t xml:space="preserve"> </w:t>
      </w:r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1679B9" w14:paraId="2C3109CE" w14:textId="77777777" w:rsidTr="00525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AD6F0A1" w14:textId="77777777" w:rsidR="001679B9" w:rsidRDefault="00000000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386" w:type="dxa"/>
          </w:tcPr>
          <w:p w14:paraId="22DA4FB8" w14:textId="77777777" w:rsidR="001679B9" w:rsidRDefault="0000000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nwy_pm</w:t>
            </w:r>
            <w:proofErr w:type="spellEnd"/>
            <w:r>
              <w:t xml:space="preserve"> _</w:t>
            </w:r>
            <w:proofErr w:type="spellStart"/>
            <w:r>
              <w:t>boot_res</w:t>
            </w:r>
            <w:proofErr w:type="spellEnd"/>
            <w:r>
              <w:t>(void)</w:t>
            </w:r>
          </w:p>
        </w:tc>
      </w:tr>
      <w:tr w:rsidR="001679B9" w14:paraId="221516E3" w14:textId="77777777" w:rsidTr="0052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051F402" w14:textId="77777777" w:rsidR="001679B9" w:rsidRDefault="00000000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386" w:type="dxa"/>
          </w:tcPr>
          <w:p w14:paraId="130AD835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获取此次开机原因</w:t>
            </w:r>
          </w:p>
        </w:tc>
      </w:tr>
      <w:tr w:rsidR="001679B9" w14:paraId="6FE9736F" w14:textId="77777777" w:rsidTr="00525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1BCDB2" w14:textId="77777777" w:rsidR="001679B9" w:rsidRDefault="00000000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386" w:type="dxa"/>
          </w:tcPr>
          <w:p w14:paraId="2BAEE73A" w14:textId="77777777" w:rsidR="001679B9" w:rsidRDefault="0000000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1679B9" w14:paraId="31A090B4" w14:textId="77777777" w:rsidTr="00525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FE6195" w14:textId="77777777" w:rsidR="001679B9" w:rsidRDefault="00000000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386" w:type="dxa"/>
          </w:tcPr>
          <w:p w14:paraId="5EF27F7F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返回数值含义如下：</w:t>
            </w:r>
          </w:p>
          <w:p w14:paraId="18121A55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           ///&lt; placeholder for unknown reason</w:t>
            </w:r>
          </w:p>
          <w:p w14:paraId="0988F7A3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0)     ///&lt; boot by power key</w:t>
            </w:r>
          </w:p>
          <w:p w14:paraId="6690EA00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1)     ///&lt; boot by pin reset</w:t>
            </w:r>
          </w:p>
          <w:p w14:paraId="606DEE45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2)     ///&lt; boot by alarm</w:t>
            </w:r>
          </w:p>
          <w:p w14:paraId="745AB8F6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3)     ///&lt; boot by charge in</w:t>
            </w:r>
          </w:p>
          <w:p w14:paraId="5776A4C9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4)     ///&lt; boot by watchdog</w:t>
            </w:r>
          </w:p>
          <w:p w14:paraId="7D9C90C0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5)     ///&lt; boot by wakeup</w:t>
            </w:r>
          </w:p>
          <w:p w14:paraId="7A6A1EDE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6)     ///&lt; boot from PSM wakeup</w:t>
            </w:r>
          </w:p>
          <w:p w14:paraId="542F1412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7)     ///&lt; boot enter download mode</w:t>
            </w:r>
          </w:p>
          <w:p w14:paraId="2D21E642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 &lt;&lt; 8)     ///&lt; boot enter factory mode</w:t>
            </w:r>
          </w:p>
          <w:p w14:paraId="088B4527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启动原因可以是以上组合</w:t>
            </w:r>
          </w:p>
          <w:p w14:paraId="61E88E1B" w14:textId="77777777" w:rsidR="001679B9" w:rsidRDefault="0000000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比如</w:t>
            </w:r>
            <w:r>
              <w:t>0x09</w:t>
            </w:r>
            <w:r>
              <w:t>表示</w:t>
            </w:r>
            <w:r>
              <w:t>power reset+ charge in</w:t>
            </w:r>
          </w:p>
        </w:tc>
      </w:tr>
    </w:tbl>
    <w:p w14:paraId="546B31A6" w14:textId="7A3E9089" w:rsidR="001679B9" w:rsidRDefault="001679B9" w:rsidP="00525D76">
      <w:pPr>
        <w:pStyle w:val="afc"/>
      </w:pPr>
    </w:p>
    <w:sectPr w:rsidR="001679B9">
      <w:headerReference w:type="even" r:id="rId24"/>
      <w:headerReference w:type="default" r:id="rId25"/>
      <w:headerReference w:type="first" r:id="rId26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8BF60" w14:textId="77777777" w:rsidR="009E6E17" w:rsidRDefault="009E6E17">
      <w:pPr>
        <w:spacing w:line="240" w:lineRule="auto"/>
      </w:pPr>
      <w:r>
        <w:separator/>
      </w:r>
    </w:p>
  </w:endnote>
  <w:endnote w:type="continuationSeparator" w:id="0">
    <w:p w14:paraId="39C93638" w14:textId="77777777" w:rsidR="009E6E17" w:rsidRDefault="009E6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098F0" w14:textId="77777777" w:rsidR="001679B9" w:rsidRDefault="00000000">
    <w:pPr>
      <w:pStyle w:val="affa"/>
    </w:pPr>
    <w:r>
      <w:rPr>
        <w:noProof/>
      </w:rPr>
      <w:drawing>
        <wp:anchor distT="0" distB="0" distL="114300" distR="114300" simplePos="0" relativeHeight="251653632" behindDoc="1" locked="0" layoutInCell="1" allowOverlap="1" wp14:anchorId="31F36AB5" wp14:editId="625174C6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1679B9" w14:paraId="6D3FE46C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1BFE1005" w14:textId="77777777" w:rsidR="001679B9" w:rsidRDefault="00000000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7CB956B2" w14:textId="77777777" w:rsidR="001679B9" w:rsidRDefault="00000000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 w14:paraId="472AE384" w14:textId="77777777" w:rsidR="001679B9" w:rsidRDefault="001679B9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1679B9" w14:paraId="6474B3B5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7D67B4E8" w14:textId="77777777" w:rsidR="001679B9" w:rsidRDefault="00000000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0E9425A4" w14:textId="77777777" w:rsidR="001679B9" w:rsidRDefault="00000000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6C1F0A42" w14:textId="77777777" w:rsidR="001679B9" w:rsidRDefault="001679B9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AC2ED" w14:textId="77777777" w:rsidR="009E6E17" w:rsidRDefault="009E6E17">
      <w:pPr>
        <w:spacing w:before="0" w:after="0"/>
      </w:pPr>
      <w:r>
        <w:separator/>
      </w:r>
    </w:p>
  </w:footnote>
  <w:footnote w:type="continuationSeparator" w:id="0">
    <w:p w14:paraId="447D04F8" w14:textId="77777777" w:rsidR="009E6E17" w:rsidRDefault="009E6E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74547" w14:textId="77777777" w:rsidR="001679B9" w:rsidRDefault="00000000">
    <w:pPr>
      <w:pStyle w:val="affd"/>
    </w:pPr>
    <w:r>
      <w:pict w14:anchorId="23E252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5568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35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3685"/>
      <w:gridCol w:w="3056"/>
    </w:tblGrid>
    <w:tr w:rsidR="001679B9" w14:paraId="69945638" w14:textId="77777777">
      <w:trPr>
        <w:trHeight w:val="567"/>
      </w:trPr>
      <w:tc>
        <w:tcPr>
          <w:tcW w:w="2694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D799498" w14:textId="77777777" w:rsidR="001679B9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639033C" wp14:editId="143DEAAB">
                <wp:extent cx="1684020" cy="252095"/>
                <wp:effectExtent l="0" t="0" r="11430" b="14605"/>
                <wp:docPr id="10" name="图片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1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4C466881" w14:textId="77777777" w:rsidR="001679B9" w:rsidRDefault="001679B9">
          <w:pPr>
            <w:pStyle w:val="HeadingLeft"/>
            <w:spacing w:afterLines="10" w:after="24" w:line="240" w:lineRule="atLeast"/>
            <w:ind w:rightChars="-51" w:right="-107"/>
            <w:rPr>
              <w:rFonts w:ascii="Arial" w:eastAsia="NSimSun" w:hAnsi="Arial"/>
              <w:color w:val="auto"/>
            </w:rPr>
          </w:pPr>
        </w:p>
      </w:tc>
      <w:tc>
        <w:tcPr>
          <w:tcW w:w="3056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4423FC2C" w14:textId="6DD769D1" w:rsidR="001679B9" w:rsidRDefault="00000000">
          <w:pPr>
            <w:pStyle w:val="HeadingLeft"/>
            <w:wordWrap w:val="0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PM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338DFF9F" w14:textId="283029B1" w:rsidR="001679B9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071169">
            <w:rPr>
              <w:rFonts w:ascii="Arial" w:eastAsia="NSimSun" w:hAnsi="Arial"/>
              <w:noProof/>
              <w:color w:val="000000"/>
            </w:rPr>
            <w:t xml:space="preserve">2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071169">
            <w:rPr>
              <w:rFonts w:ascii="Arial" w:eastAsia="NSimSun" w:hAnsi="Arial" w:hint="eastAsia"/>
              <w:noProof/>
              <w:color w:val="000000"/>
            </w:rPr>
            <w:t>函数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7ABC8BEA" w14:textId="77777777" w:rsidR="001679B9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26605BBE" wp14:editId="59AC55A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7" name="WordAr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BA0B7" w14:textId="77777777" w:rsidR="001679B9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605BBE" id="_x0000_t202" coordsize="21600,21600" o:spt="202" path="m,l,21600r21600,l21600,xe">
              <v:stroke joinstyle="miter"/>
              <v:path gradientshapeok="t" o:connecttype="rect"/>
            </v:shapetype>
            <v:shape id="WordArt 10" o:spid="_x0000_s1029" type="#_x0000_t202" style="position:absolute;left:0;text-align:left;margin-left:0;margin-top:0;width:589.8pt;height:73.7pt;rotation:-45;z-index:25165568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" o:allowincell="f" filled="f" stroked="f">
              <v:textbox style="mso-fit-shape-to-text:t">
                <w:txbxContent>
                  <w:p w14:paraId="55EBA0B7" w14:textId="77777777" w:rsidR="001679B9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49DD0" w14:textId="77777777" w:rsidR="001679B9" w:rsidRDefault="00000000">
    <w:pPr>
      <w:pStyle w:val="affd"/>
    </w:pPr>
    <w:r>
      <w:pict w14:anchorId="435EA2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5056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49536" behindDoc="1" locked="0" layoutInCell="0" allowOverlap="1" wp14:anchorId="207B2038" wp14:editId="2E8FBBD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41204" w14:textId="77777777" w:rsidR="001679B9" w:rsidRDefault="00000000">
    <w:pPr>
      <w:pStyle w:val="affd"/>
      <w:jc w:val="right"/>
    </w:pPr>
    <w:r>
      <w:rPr>
        <w:noProof/>
      </w:rPr>
      <w:drawing>
        <wp:anchor distT="0" distB="0" distL="114300" distR="114300" simplePos="0" relativeHeight="251654656" behindDoc="1" locked="0" layoutInCell="1" allowOverlap="1" wp14:anchorId="3C91F946" wp14:editId="4714B81D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4F3F906" w14:textId="77777777" w:rsidR="001679B9" w:rsidRDefault="001679B9">
    <w:pPr>
      <w:pStyle w:val="affd"/>
      <w:jc w:val="right"/>
    </w:pPr>
  </w:p>
  <w:p w14:paraId="1EA51F4B" w14:textId="77777777" w:rsidR="001679B9" w:rsidRDefault="001679B9">
    <w:pPr>
      <w:pStyle w:val="affd"/>
      <w:jc w:val="right"/>
    </w:pPr>
  </w:p>
  <w:p w14:paraId="3FAE37FE" w14:textId="77777777" w:rsidR="001679B9" w:rsidRDefault="001679B9">
    <w:pPr>
      <w:pStyle w:val="affd"/>
      <w:jc w:val="right"/>
    </w:pPr>
  </w:p>
  <w:p w14:paraId="19A6EA83" w14:textId="77777777" w:rsidR="001679B9" w:rsidRDefault="001679B9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5A1C6" w14:textId="77777777" w:rsidR="001679B9" w:rsidRDefault="00000000">
    <w:pPr>
      <w:pStyle w:val="affd"/>
      <w:ind w:firstLine="40"/>
    </w:pPr>
    <w:r>
      <w:pict w14:anchorId="00E807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670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2608" behindDoc="1" locked="0" layoutInCell="1" allowOverlap="1" wp14:anchorId="60759B76" wp14:editId="1AD9DA68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1584" behindDoc="0" locked="0" layoutInCell="1" allowOverlap="1" wp14:anchorId="329C933C" wp14:editId="3BC93B44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E035A" w14:textId="77777777" w:rsidR="001679B9" w:rsidRDefault="00000000">
    <w:pPr>
      <w:pStyle w:val="affd"/>
    </w:pPr>
    <w:r>
      <w:pict w14:anchorId="69F9B3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536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1679B9" w14:paraId="3490AC33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213C8E3" w14:textId="77777777" w:rsidR="001679B9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B6E2B2B" wp14:editId="3C7AE31E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C0E8E79" w14:textId="12D24C2C" w:rsidR="001679B9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PM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257C81EA" w14:textId="77777777" w:rsidR="001679B9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2D2AF13A" w14:textId="77777777" w:rsidR="001679B9" w:rsidRDefault="00000000">
    <w:pPr>
      <w:pStyle w:val="HeadingRight"/>
    </w:pPr>
    <w:r>
      <w:pict w14:anchorId="5167CF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6387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1679B9" w14:paraId="2949E4EB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78A9A43" w14:textId="77777777" w:rsidR="001679B9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1685383D" wp14:editId="0FCB4C09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5B4CC04C" w14:textId="77777777" w:rsidR="001679B9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2A7A1A26" w14:textId="77777777" w:rsidR="001679B9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12DFDF4B" w14:textId="77777777" w:rsidR="001679B9" w:rsidRDefault="00000000">
    <w:pPr>
      <w:pStyle w:val="HeadingRight"/>
    </w:pPr>
    <w:r>
      <w:pict w14:anchorId="0530C0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546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3A640F6B" wp14:editId="2BB03EA2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26FDFA" w14:textId="77777777" w:rsidR="001679B9" w:rsidRDefault="00000000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01EA40DB" w14:textId="77777777" w:rsidR="001679B9" w:rsidRDefault="00000000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40F6B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5B26FDFA" w14:textId="77777777" w:rsidR="001679B9" w:rsidRDefault="00000000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01EA40DB" w14:textId="77777777" w:rsidR="001679B9" w:rsidRDefault="00000000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1679B9" w14:paraId="26E992E6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87F9831" w14:textId="77777777" w:rsidR="001679B9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35FA0A0" wp14:editId="26A1D073">
                <wp:extent cx="1684020" cy="252095"/>
                <wp:effectExtent l="0" t="0" r="11430" b="14605"/>
                <wp:docPr id="7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71FE48AB" w14:textId="3879BEA8" w:rsidR="001679B9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PM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4336C327" w14:textId="77777777" w:rsidR="001679B9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69B55253" w14:textId="77777777" w:rsidR="001679B9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8C699B4" wp14:editId="660364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9" name="WordAr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CC4D12" w14:textId="77777777" w:rsidR="001679B9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699B4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7" type="#_x0000_t202" style="position:absolute;left:0;text-align:left;margin-left:0;margin-top:0;width:589.8pt;height:73.7pt;rotation:-45;z-index:25165772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" o:allowincell="f" filled="f" stroked="f">
              <v:textbox style="mso-fit-shape-to-text:t">
                <w:txbxContent>
                  <w:p w14:paraId="6FCC4D12" w14:textId="77777777" w:rsidR="001679B9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1679B9" w14:paraId="74B01DD4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3C5D368" w14:textId="77777777" w:rsidR="001679B9" w:rsidRDefault="00000000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B387751" wp14:editId="30461773">
                <wp:extent cx="1684020" cy="252095"/>
                <wp:effectExtent l="0" t="0" r="11430" b="14605"/>
                <wp:docPr id="8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1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74C040A" w14:textId="47F43B8D" w:rsidR="001679B9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000000" w:themeColor="text1"/>
            </w:rPr>
            <w:t>OpenCPU</w:t>
          </w:r>
          <w:proofErr w:type="spellEnd"/>
          <w:r>
            <w:rPr>
              <w:rFonts w:ascii="Arial" w:eastAsia="NSimSun" w:hAnsi="Arial"/>
              <w:color w:val="000000" w:themeColor="text1"/>
            </w:rPr>
            <w:t xml:space="preserve"> SDK PM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5A43C381" w14:textId="77777777" w:rsidR="001679B9" w:rsidRDefault="00000000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2375326C" w14:textId="77777777" w:rsidR="001679B9" w:rsidRDefault="00000000">
    <w:pPr>
      <w:pStyle w:val="Heading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BFE5306" wp14:editId="36C3C22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490460" cy="935990"/>
              <wp:effectExtent l="3277235" t="0" r="0" b="0"/>
              <wp:wrapNone/>
              <wp:docPr id="18" name="WordAr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-2700000">
                        <a:off x="0" y="0"/>
                        <a:ext cx="7490460" cy="93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239C77" w14:textId="77777777" w:rsidR="001679B9" w:rsidRDefault="00000000">
                          <w:pPr>
                            <w:pStyle w:val="afffa"/>
                            <w:spacing w:before="0" w:after="0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2"/>
                              <w:szCs w:val="2"/>
                            </w:rPr>
                            <w:t>Neoway 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E5306" id="_x0000_t202" coordsize="21600,21600" o:spt="202" path="m,l,21600r21600,l21600,xe">
              <v:stroke joinstyle="miter"/>
              <v:path gradientshapeok="t" o:connecttype="rect"/>
            </v:shapetype>
            <v:shape id="WordArt 8" o:spid="_x0000_s1028" type="#_x0000_t202" style="position:absolute;left:0;text-align:left;margin-left:0;margin-top:0;width:589.8pt;height:73.7pt;rotation:-45;z-index:25165875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" o:allowincell="f" filled="f" stroked="f">
              <v:textbox style="mso-fit-shape-to-text:t">
                <w:txbxContent>
                  <w:p w14:paraId="4F239C77" w14:textId="77777777" w:rsidR="001679B9" w:rsidRDefault="00000000">
                    <w:pPr>
                      <w:pStyle w:val="afffa"/>
                      <w:spacing w:before="0" w:after="0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2"/>
                        <w:szCs w:val="2"/>
                      </w:rPr>
                      <w:t>Neoway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AD967" w14:textId="77777777" w:rsidR="001679B9" w:rsidRDefault="00000000">
    <w:pPr>
      <w:pStyle w:val="affd"/>
    </w:pPr>
    <w:r>
      <w:pict w14:anchorId="0EFC3C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5158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0560" behindDoc="1" locked="0" layoutInCell="0" allowOverlap="1" wp14:anchorId="7D9B1E97" wp14:editId="42F182F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C5A297A"/>
    <w:multiLevelType w:val="multilevel"/>
    <w:tmpl w:val="2C5A297A"/>
    <w:lvl w:ilvl="0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0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2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3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4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6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9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1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2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6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7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9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3521374">
    <w:abstractNumId w:val="14"/>
  </w:num>
  <w:num w:numId="2" w16cid:durableId="81724898">
    <w:abstractNumId w:val="15"/>
  </w:num>
  <w:num w:numId="3" w16cid:durableId="1778018925">
    <w:abstractNumId w:val="30"/>
  </w:num>
  <w:num w:numId="4" w16cid:durableId="342123577">
    <w:abstractNumId w:val="31"/>
  </w:num>
  <w:num w:numId="5" w16cid:durableId="405953595">
    <w:abstractNumId w:val="21"/>
  </w:num>
  <w:num w:numId="6" w16cid:durableId="1700659699">
    <w:abstractNumId w:val="36"/>
  </w:num>
  <w:num w:numId="7" w16cid:durableId="419758936">
    <w:abstractNumId w:val="20"/>
  </w:num>
  <w:num w:numId="8" w16cid:durableId="1209684010">
    <w:abstractNumId w:val="1"/>
  </w:num>
  <w:num w:numId="9" w16cid:durableId="393242747">
    <w:abstractNumId w:val="0"/>
  </w:num>
  <w:num w:numId="10" w16cid:durableId="1051416900">
    <w:abstractNumId w:val="25"/>
  </w:num>
  <w:num w:numId="11" w16cid:durableId="1148934768">
    <w:abstractNumId w:val="35"/>
  </w:num>
  <w:num w:numId="12" w16cid:durableId="795955124">
    <w:abstractNumId w:val="38"/>
  </w:num>
  <w:num w:numId="13" w16cid:durableId="414938511">
    <w:abstractNumId w:val="22"/>
  </w:num>
  <w:num w:numId="14" w16cid:durableId="1281574543">
    <w:abstractNumId w:val="13"/>
  </w:num>
  <w:num w:numId="15" w16cid:durableId="552084321">
    <w:abstractNumId w:val="12"/>
  </w:num>
  <w:num w:numId="16" w16cid:durableId="1183083007">
    <w:abstractNumId w:val="23"/>
  </w:num>
  <w:num w:numId="17" w16cid:durableId="1181965218">
    <w:abstractNumId w:val="34"/>
  </w:num>
  <w:num w:numId="18" w16cid:durableId="1653025134">
    <w:abstractNumId w:val="29"/>
  </w:num>
  <w:num w:numId="19" w16cid:durableId="1089959768">
    <w:abstractNumId w:val="27"/>
  </w:num>
  <w:num w:numId="20" w16cid:durableId="1667635288">
    <w:abstractNumId w:val="16"/>
  </w:num>
  <w:num w:numId="21" w16cid:durableId="203562910">
    <w:abstractNumId w:val="28"/>
  </w:num>
  <w:num w:numId="22" w16cid:durableId="1814567969">
    <w:abstractNumId w:val="11"/>
  </w:num>
  <w:num w:numId="23" w16cid:durableId="807630792">
    <w:abstractNumId w:val="19"/>
  </w:num>
  <w:num w:numId="24" w16cid:durableId="1664552426">
    <w:abstractNumId w:val="9"/>
  </w:num>
  <w:num w:numId="25" w16cid:durableId="1306662597">
    <w:abstractNumId w:val="8"/>
  </w:num>
  <w:num w:numId="26" w16cid:durableId="1009143177">
    <w:abstractNumId w:val="7"/>
  </w:num>
  <w:num w:numId="27" w16cid:durableId="1178807292">
    <w:abstractNumId w:val="6"/>
  </w:num>
  <w:num w:numId="28" w16cid:durableId="1351445167">
    <w:abstractNumId w:val="5"/>
  </w:num>
  <w:num w:numId="29" w16cid:durableId="706486873">
    <w:abstractNumId w:val="4"/>
  </w:num>
  <w:num w:numId="30" w16cid:durableId="1664897810">
    <w:abstractNumId w:val="3"/>
  </w:num>
  <w:num w:numId="31" w16cid:durableId="1408728659">
    <w:abstractNumId w:val="2"/>
  </w:num>
  <w:num w:numId="32" w16cid:durableId="1562597026">
    <w:abstractNumId w:val="26"/>
  </w:num>
  <w:num w:numId="33" w16cid:durableId="1327169612">
    <w:abstractNumId w:val="18"/>
  </w:num>
  <w:num w:numId="34" w16cid:durableId="468934911">
    <w:abstractNumId w:val="37"/>
  </w:num>
  <w:num w:numId="35" w16cid:durableId="137646503">
    <w:abstractNumId w:val="32"/>
  </w:num>
  <w:num w:numId="36" w16cid:durableId="1671256244">
    <w:abstractNumId w:val="17"/>
  </w:num>
  <w:num w:numId="37" w16cid:durableId="1889797715">
    <w:abstractNumId w:val="24"/>
  </w:num>
  <w:num w:numId="38" w16cid:durableId="1905338254">
    <w:abstractNumId w:val="33"/>
  </w:num>
  <w:num w:numId="39" w16cid:durableId="697704978">
    <w:abstractNumId w:val="39"/>
  </w:num>
  <w:num w:numId="40" w16cid:durableId="1335109922">
    <w:abstractNumId w:val="10"/>
  </w:num>
  <w:num w:numId="41" w16cid:durableId="1923756240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D7DF826F"/>
    <w:rsid w:val="0000458A"/>
    <w:rsid w:val="000247F8"/>
    <w:rsid w:val="00025938"/>
    <w:rsid w:val="000378C6"/>
    <w:rsid w:val="000403DC"/>
    <w:rsid w:val="00042156"/>
    <w:rsid w:val="0004721D"/>
    <w:rsid w:val="00054AEC"/>
    <w:rsid w:val="00065D24"/>
    <w:rsid w:val="00071169"/>
    <w:rsid w:val="00083E32"/>
    <w:rsid w:val="000852F9"/>
    <w:rsid w:val="00093D45"/>
    <w:rsid w:val="000B7DF3"/>
    <w:rsid w:val="000C54FD"/>
    <w:rsid w:val="000D1507"/>
    <w:rsid w:val="000E75C0"/>
    <w:rsid w:val="000F22EE"/>
    <w:rsid w:val="0013056F"/>
    <w:rsid w:val="001360DB"/>
    <w:rsid w:val="00142731"/>
    <w:rsid w:val="00143C35"/>
    <w:rsid w:val="00143FDB"/>
    <w:rsid w:val="00154890"/>
    <w:rsid w:val="00156D30"/>
    <w:rsid w:val="0016506E"/>
    <w:rsid w:val="00166C4F"/>
    <w:rsid w:val="001679B9"/>
    <w:rsid w:val="00167CE0"/>
    <w:rsid w:val="00171306"/>
    <w:rsid w:val="00172A27"/>
    <w:rsid w:val="00186D06"/>
    <w:rsid w:val="001A3D15"/>
    <w:rsid w:val="001A7ADB"/>
    <w:rsid w:val="001D1A9E"/>
    <w:rsid w:val="001E36E4"/>
    <w:rsid w:val="001F1551"/>
    <w:rsid w:val="001F1CAB"/>
    <w:rsid w:val="001F3BBF"/>
    <w:rsid w:val="001F450E"/>
    <w:rsid w:val="00207000"/>
    <w:rsid w:val="00213B84"/>
    <w:rsid w:val="002232B8"/>
    <w:rsid w:val="00233AFA"/>
    <w:rsid w:val="0023447E"/>
    <w:rsid w:val="00246AD0"/>
    <w:rsid w:val="00256324"/>
    <w:rsid w:val="00256D8E"/>
    <w:rsid w:val="002619DC"/>
    <w:rsid w:val="00266E04"/>
    <w:rsid w:val="00275AD6"/>
    <w:rsid w:val="00276183"/>
    <w:rsid w:val="00284168"/>
    <w:rsid w:val="00292D3E"/>
    <w:rsid w:val="002A1F9D"/>
    <w:rsid w:val="002B0211"/>
    <w:rsid w:val="002B75F1"/>
    <w:rsid w:val="002D1B7C"/>
    <w:rsid w:val="002D2637"/>
    <w:rsid w:val="002D5D43"/>
    <w:rsid w:val="002E454D"/>
    <w:rsid w:val="002F2F55"/>
    <w:rsid w:val="00322764"/>
    <w:rsid w:val="00326744"/>
    <w:rsid w:val="003330DC"/>
    <w:rsid w:val="00340CC6"/>
    <w:rsid w:val="003431AF"/>
    <w:rsid w:val="003443CD"/>
    <w:rsid w:val="0035538D"/>
    <w:rsid w:val="0035604F"/>
    <w:rsid w:val="00360B74"/>
    <w:rsid w:val="0036319E"/>
    <w:rsid w:val="003706A6"/>
    <w:rsid w:val="00371CEB"/>
    <w:rsid w:val="003774F0"/>
    <w:rsid w:val="00380EDE"/>
    <w:rsid w:val="0039086C"/>
    <w:rsid w:val="003A3609"/>
    <w:rsid w:val="003B3E4E"/>
    <w:rsid w:val="003B4E6D"/>
    <w:rsid w:val="003C32E1"/>
    <w:rsid w:val="003C5443"/>
    <w:rsid w:val="003C6FF4"/>
    <w:rsid w:val="003E2BD4"/>
    <w:rsid w:val="003F1109"/>
    <w:rsid w:val="003F2D32"/>
    <w:rsid w:val="003F698A"/>
    <w:rsid w:val="004019B9"/>
    <w:rsid w:val="00404124"/>
    <w:rsid w:val="004075AC"/>
    <w:rsid w:val="00411AA5"/>
    <w:rsid w:val="00417B6F"/>
    <w:rsid w:val="00426645"/>
    <w:rsid w:val="004328B3"/>
    <w:rsid w:val="00443D6D"/>
    <w:rsid w:val="00452882"/>
    <w:rsid w:val="00452EFD"/>
    <w:rsid w:val="0046120F"/>
    <w:rsid w:val="0046648B"/>
    <w:rsid w:val="00470E4E"/>
    <w:rsid w:val="004712A8"/>
    <w:rsid w:val="004B4421"/>
    <w:rsid w:val="004B47B6"/>
    <w:rsid w:val="004C1B13"/>
    <w:rsid w:val="004C37FB"/>
    <w:rsid w:val="004D5303"/>
    <w:rsid w:val="004E2867"/>
    <w:rsid w:val="004F1CF3"/>
    <w:rsid w:val="004F27F7"/>
    <w:rsid w:val="004F2DAE"/>
    <w:rsid w:val="0050004F"/>
    <w:rsid w:val="005014A4"/>
    <w:rsid w:val="00505674"/>
    <w:rsid w:val="00514E63"/>
    <w:rsid w:val="0051570F"/>
    <w:rsid w:val="00520A62"/>
    <w:rsid w:val="00523FC0"/>
    <w:rsid w:val="00525D76"/>
    <w:rsid w:val="00527B8B"/>
    <w:rsid w:val="00550267"/>
    <w:rsid w:val="00553FF6"/>
    <w:rsid w:val="00554072"/>
    <w:rsid w:val="00554E3B"/>
    <w:rsid w:val="00561A9A"/>
    <w:rsid w:val="005630A2"/>
    <w:rsid w:val="00571228"/>
    <w:rsid w:val="005774B9"/>
    <w:rsid w:val="005839D2"/>
    <w:rsid w:val="005A60AD"/>
    <w:rsid w:val="005B73DC"/>
    <w:rsid w:val="005C776C"/>
    <w:rsid w:val="00600090"/>
    <w:rsid w:val="00617639"/>
    <w:rsid w:val="006266CF"/>
    <w:rsid w:val="00627FA1"/>
    <w:rsid w:val="006304AA"/>
    <w:rsid w:val="006424EE"/>
    <w:rsid w:val="00650812"/>
    <w:rsid w:val="00652992"/>
    <w:rsid w:val="0065484A"/>
    <w:rsid w:val="0066021A"/>
    <w:rsid w:val="00665277"/>
    <w:rsid w:val="0066762D"/>
    <w:rsid w:val="00683A0E"/>
    <w:rsid w:val="0069097E"/>
    <w:rsid w:val="006951F4"/>
    <w:rsid w:val="006966B4"/>
    <w:rsid w:val="0069713A"/>
    <w:rsid w:val="006A186A"/>
    <w:rsid w:val="006A252F"/>
    <w:rsid w:val="006B0575"/>
    <w:rsid w:val="006E282A"/>
    <w:rsid w:val="006F34B1"/>
    <w:rsid w:val="006F69F6"/>
    <w:rsid w:val="00701B15"/>
    <w:rsid w:val="00710845"/>
    <w:rsid w:val="00720867"/>
    <w:rsid w:val="00731B9A"/>
    <w:rsid w:val="007402A0"/>
    <w:rsid w:val="007522E1"/>
    <w:rsid w:val="0075352E"/>
    <w:rsid w:val="00761085"/>
    <w:rsid w:val="007623F7"/>
    <w:rsid w:val="007632BE"/>
    <w:rsid w:val="0078072F"/>
    <w:rsid w:val="00791E05"/>
    <w:rsid w:val="00792067"/>
    <w:rsid w:val="00792FFA"/>
    <w:rsid w:val="0079728E"/>
    <w:rsid w:val="00797995"/>
    <w:rsid w:val="007A64E9"/>
    <w:rsid w:val="007B640D"/>
    <w:rsid w:val="007C0EEE"/>
    <w:rsid w:val="007E2BDC"/>
    <w:rsid w:val="007F26CC"/>
    <w:rsid w:val="007F406B"/>
    <w:rsid w:val="00802A33"/>
    <w:rsid w:val="00803CEB"/>
    <w:rsid w:val="008046B6"/>
    <w:rsid w:val="008055DE"/>
    <w:rsid w:val="00805FB7"/>
    <w:rsid w:val="00811DBB"/>
    <w:rsid w:val="0082454F"/>
    <w:rsid w:val="00832D42"/>
    <w:rsid w:val="00840040"/>
    <w:rsid w:val="008425FD"/>
    <w:rsid w:val="008443D0"/>
    <w:rsid w:val="00852AFA"/>
    <w:rsid w:val="008631D4"/>
    <w:rsid w:val="00864356"/>
    <w:rsid w:val="00871FA1"/>
    <w:rsid w:val="008742E0"/>
    <w:rsid w:val="00880383"/>
    <w:rsid w:val="008950C1"/>
    <w:rsid w:val="008B15BB"/>
    <w:rsid w:val="008B1EB3"/>
    <w:rsid w:val="008B6DB9"/>
    <w:rsid w:val="008C3958"/>
    <w:rsid w:val="008C6055"/>
    <w:rsid w:val="008E055F"/>
    <w:rsid w:val="008E7606"/>
    <w:rsid w:val="008F2607"/>
    <w:rsid w:val="0090343C"/>
    <w:rsid w:val="009063B1"/>
    <w:rsid w:val="009064B3"/>
    <w:rsid w:val="009076D6"/>
    <w:rsid w:val="00922FB9"/>
    <w:rsid w:val="00924B60"/>
    <w:rsid w:val="00945D05"/>
    <w:rsid w:val="00946478"/>
    <w:rsid w:val="00947205"/>
    <w:rsid w:val="00947966"/>
    <w:rsid w:val="00954B67"/>
    <w:rsid w:val="00957D02"/>
    <w:rsid w:val="00961842"/>
    <w:rsid w:val="00962A89"/>
    <w:rsid w:val="00966C2B"/>
    <w:rsid w:val="00971CDA"/>
    <w:rsid w:val="00972204"/>
    <w:rsid w:val="009735A5"/>
    <w:rsid w:val="0097425C"/>
    <w:rsid w:val="00991241"/>
    <w:rsid w:val="00994BFD"/>
    <w:rsid w:val="009A67D2"/>
    <w:rsid w:val="009A720E"/>
    <w:rsid w:val="009B5F81"/>
    <w:rsid w:val="009C60D7"/>
    <w:rsid w:val="009D30A8"/>
    <w:rsid w:val="009D5C77"/>
    <w:rsid w:val="009E6E17"/>
    <w:rsid w:val="00A00440"/>
    <w:rsid w:val="00A04D9A"/>
    <w:rsid w:val="00A13290"/>
    <w:rsid w:val="00A226E7"/>
    <w:rsid w:val="00A23576"/>
    <w:rsid w:val="00A43A13"/>
    <w:rsid w:val="00A46797"/>
    <w:rsid w:val="00A743A3"/>
    <w:rsid w:val="00A831EB"/>
    <w:rsid w:val="00A8793D"/>
    <w:rsid w:val="00A9390A"/>
    <w:rsid w:val="00A943B8"/>
    <w:rsid w:val="00AA0DFB"/>
    <w:rsid w:val="00AA632C"/>
    <w:rsid w:val="00AC4C3F"/>
    <w:rsid w:val="00AE2A75"/>
    <w:rsid w:val="00AF145A"/>
    <w:rsid w:val="00AF71C3"/>
    <w:rsid w:val="00B05FAC"/>
    <w:rsid w:val="00B1056E"/>
    <w:rsid w:val="00B11B9A"/>
    <w:rsid w:val="00B124F9"/>
    <w:rsid w:val="00B27320"/>
    <w:rsid w:val="00B359BA"/>
    <w:rsid w:val="00B378F4"/>
    <w:rsid w:val="00B57C35"/>
    <w:rsid w:val="00B608B8"/>
    <w:rsid w:val="00B70DBC"/>
    <w:rsid w:val="00B727D7"/>
    <w:rsid w:val="00B73E47"/>
    <w:rsid w:val="00B81E96"/>
    <w:rsid w:val="00B97A28"/>
    <w:rsid w:val="00BA4108"/>
    <w:rsid w:val="00BA4FD4"/>
    <w:rsid w:val="00BB3139"/>
    <w:rsid w:val="00BB3B60"/>
    <w:rsid w:val="00BD33F1"/>
    <w:rsid w:val="00BE243A"/>
    <w:rsid w:val="00BE7A3C"/>
    <w:rsid w:val="00BF5AD7"/>
    <w:rsid w:val="00BF633B"/>
    <w:rsid w:val="00BF64FE"/>
    <w:rsid w:val="00C01D60"/>
    <w:rsid w:val="00C072C9"/>
    <w:rsid w:val="00C204A2"/>
    <w:rsid w:val="00C23124"/>
    <w:rsid w:val="00C24C46"/>
    <w:rsid w:val="00C52C0A"/>
    <w:rsid w:val="00C54229"/>
    <w:rsid w:val="00C57112"/>
    <w:rsid w:val="00C6381E"/>
    <w:rsid w:val="00C647E5"/>
    <w:rsid w:val="00C6569E"/>
    <w:rsid w:val="00C80B28"/>
    <w:rsid w:val="00C817CD"/>
    <w:rsid w:val="00C83999"/>
    <w:rsid w:val="00C93459"/>
    <w:rsid w:val="00CA270B"/>
    <w:rsid w:val="00CA33D4"/>
    <w:rsid w:val="00CC1B5B"/>
    <w:rsid w:val="00CC689B"/>
    <w:rsid w:val="00CE5617"/>
    <w:rsid w:val="00CF4F0A"/>
    <w:rsid w:val="00D007A8"/>
    <w:rsid w:val="00D02B7C"/>
    <w:rsid w:val="00D05737"/>
    <w:rsid w:val="00D13C01"/>
    <w:rsid w:val="00D26944"/>
    <w:rsid w:val="00D34326"/>
    <w:rsid w:val="00D374B3"/>
    <w:rsid w:val="00D4014B"/>
    <w:rsid w:val="00D40B4D"/>
    <w:rsid w:val="00D47BD6"/>
    <w:rsid w:val="00D51EA0"/>
    <w:rsid w:val="00D56343"/>
    <w:rsid w:val="00D579EB"/>
    <w:rsid w:val="00D630E7"/>
    <w:rsid w:val="00D81853"/>
    <w:rsid w:val="00D9453D"/>
    <w:rsid w:val="00D945D6"/>
    <w:rsid w:val="00DA003E"/>
    <w:rsid w:val="00DA5AF8"/>
    <w:rsid w:val="00DB0C73"/>
    <w:rsid w:val="00DB184A"/>
    <w:rsid w:val="00DB609C"/>
    <w:rsid w:val="00DC7DFA"/>
    <w:rsid w:val="00DD033F"/>
    <w:rsid w:val="00DD41FE"/>
    <w:rsid w:val="00DE0F65"/>
    <w:rsid w:val="00DE5941"/>
    <w:rsid w:val="00DF75DE"/>
    <w:rsid w:val="00E03928"/>
    <w:rsid w:val="00E03D75"/>
    <w:rsid w:val="00E05814"/>
    <w:rsid w:val="00E067B5"/>
    <w:rsid w:val="00E20FC6"/>
    <w:rsid w:val="00E27214"/>
    <w:rsid w:val="00E31C8A"/>
    <w:rsid w:val="00E40778"/>
    <w:rsid w:val="00E46A4E"/>
    <w:rsid w:val="00E50B26"/>
    <w:rsid w:val="00E529B2"/>
    <w:rsid w:val="00E53B85"/>
    <w:rsid w:val="00E620F4"/>
    <w:rsid w:val="00E679D7"/>
    <w:rsid w:val="00EB0084"/>
    <w:rsid w:val="00EC0344"/>
    <w:rsid w:val="00EC722A"/>
    <w:rsid w:val="00ED344A"/>
    <w:rsid w:val="00ED6CEE"/>
    <w:rsid w:val="00EE3B7F"/>
    <w:rsid w:val="00EF0E3A"/>
    <w:rsid w:val="00EF5F84"/>
    <w:rsid w:val="00F0096D"/>
    <w:rsid w:val="00F03F55"/>
    <w:rsid w:val="00F048B8"/>
    <w:rsid w:val="00F077CD"/>
    <w:rsid w:val="00F11EB4"/>
    <w:rsid w:val="00F154E6"/>
    <w:rsid w:val="00F17BB8"/>
    <w:rsid w:val="00F25587"/>
    <w:rsid w:val="00F27000"/>
    <w:rsid w:val="00F3253F"/>
    <w:rsid w:val="00F425B8"/>
    <w:rsid w:val="00F52023"/>
    <w:rsid w:val="00F52626"/>
    <w:rsid w:val="00F63029"/>
    <w:rsid w:val="00F65BA7"/>
    <w:rsid w:val="00F74E26"/>
    <w:rsid w:val="00F755F9"/>
    <w:rsid w:val="00F763CF"/>
    <w:rsid w:val="00F84842"/>
    <w:rsid w:val="00F95C81"/>
    <w:rsid w:val="00F977EA"/>
    <w:rsid w:val="00FA1BBE"/>
    <w:rsid w:val="00FA273F"/>
    <w:rsid w:val="00FA6E5D"/>
    <w:rsid w:val="00FC14CB"/>
    <w:rsid w:val="00FD5C52"/>
    <w:rsid w:val="00FE175E"/>
    <w:rsid w:val="00FE3C10"/>
    <w:rsid w:val="00FE5909"/>
    <w:rsid w:val="00FE7075"/>
    <w:rsid w:val="00FF61A5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11E317"/>
  <w15:docId w15:val="{B38D2998-A2F2-4734-8FC8-3129144F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nhideWhenUsed="1" w:qFormat="1"/>
    <w:lsdException w:name="heading 1" w:unhideWhenUsed="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unhideWhenUsed="1" w:qFormat="1"/>
    <w:lsdException w:name="Closing" w:unhideWhenUsed="1" w:qFormat="1"/>
    <w:lsdException w:name="Signature" w:unhideWhenUsed="1" w:qFormat="1"/>
    <w:lsdException w:name="Default Paragraph Font" w:semiHidden="1" w:uiPriority="1" w:unhideWhenUsed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unhideWhenUsed="1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unhideWhenUsed="1" w:qFormat="1"/>
    <w:lsdException w:name="Emphasis" w:unhideWhenUsed="1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 w:unhideWhenUsed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071169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071169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071169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071169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071169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07116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071169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071169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071169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071169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071169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071169"/>
  </w:style>
  <w:style w:type="paragraph" w:styleId="a7">
    <w:name w:val="macro"/>
    <w:link w:val="a8"/>
    <w:qFormat/>
    <w:rsid w:val="000711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071169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071169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071169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071169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071169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071169"/>
    <w:pPr>
      <w:numPr>
        <w:numId w:val="27"/>
      </w:numPr>
    </w:pPr>
    <w:rPr>
      <w:color w:val="595959"/>
    </w:rPr>
  </w:style>
  <w:style w:type="paragraph" w:styleId="81">
    <w:name w:val="index 8"/>
    <w:basedOn w:val="a3"/>
    <w:next w:val="a3"/>
    <w:autoRedefine/>
    <w:rsid w:val="00071169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071169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071169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071169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071169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071169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071169"/>
    <w:pPr>
      <w:numPr>
        <w:numId w:val="24"/>
      </w:numPr>
    </w:pPr>
    <w:rPr>
      <w:color w:val="595959"/>
    </w:rPr>
  </w:style>
  <w:style w:type="paragraph" w:styleId="af2">
    <w:name w:val="envelope address"/>
    <w:basedOn w:val="a3"/>
    <w:rsid w:val="00071169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071169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071169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071169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071169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071169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071169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071169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071169"/>
    <w:pPr>
      <w:numPr>
        <w:numId w:val="26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071169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071169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071169"/>
    <w:pPr>
      <w:numPr>
        <w:numId w:val="29"/>
      </w:numPr>
    </w:pPr>
    <w:rPr>
      <w:color w:val="595959"/>
    </w:rPr>
  </w:style>
  <w:style w:type="paragraph" w:styleId="24">
    <w:name w:val="List 2"/>
    <w:basedOn w:val="a3"/>
    <w:qFormat/>
    <w:rsid w:val="00071169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071169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071169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071169"/>
    <w:pPr>
      <w:numPr>
        <w:numId w:val="25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071169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071169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071169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071169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071169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071169"/>
    <w:pPr>
      <w:numPr>
        <w:numId w:val="28"/>
      </w:numPr>
    </w:pPr>
    <w:rPr>
      <w:color w:val="595959"/>
    </w:rPr>
  </w:style>
  <w:style w:type="paragraph" w:styleId="4">
    <w:name w:val="List Number 4"/>
    <w:basedOn w:val="a3"/>
    <w:qFormat/>
    <w:rsid w:val="00071169"/>
    <w:pPr>
      <w:numPr>
        <w:numId w:val="30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071169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071169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071169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071169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071169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071169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071169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071169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071169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071169"/>
    <w:rPr>
      <w:color w:val="595959"/>
    </w:rPr>
  </w:style>
  <w:style w:type="paragraph" w:styleId="affd">
    <w:name w:val="header"/>
    <w:basedOn w:val="a3"/>
    <w:link w:val="affe"/>
    <w:autoRedefine/>
    <w:qFormat/>
    <w:rsid w:val="00071169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071169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071169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071169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071169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071169"/>
    <w:rPr>
      <w:b/>
      <w:bCs/>
      <w:color w:val="595959"/>
    </w:rPr>
  </w:style>
  <w:style w:type="paragraph" w:styleId="11">
    <w:name w:val="index 1"/>
    <w:basedOn w:val="a3"/>
    <w:next w:val="a3"/>
    <w:autoRedefine/>
    <w:rsid w:val="00071169"/>
    <w:rPr>
      <w:color w:val="595959"/>
      <w:sz w:val="24"/>
    </w:rPr>
  </w:style>
  <w:style w:type="paragraph" w:styleId="afff2">
    <w:name w:val="Subtitle"/>
    <w:basedOn w:val="a3"/>
    <w:link w:val="afff3"/>
    <w:qFormat/>
    <w:rsid w:val="00071169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071169"/>
    <w:pPr>
      <w:numPr>
        <w:numId w:val="31"/>
      </w:numPr>
    </w:pPr>
    <w:rPr>
      <w:color w:val="595959"/>
    </w:rPr>
  </w:style>
  <w:style w:type="paragraph" w:styleId="afff4">
    <w:name w:val="List"/>
    <w:basedOn w:val="a3"/>
    <w:qFormat/>
    <w:rsid w:val="00071169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071169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071169"/>
    <w:pPr>
      <w:ind w:left="2100"/>
    </w:pPr>
    <w:rPr>
      <w:color w:val="595959"/>
      <w:sz w:val="24"/>
    </w:rPr>
  </w:style>
  <w:style w:type="paragraph" w:styleId="55">
    <w:name w:val="List 5"/>
    <w:basedOn w:val="a3"/>
    <w:rsid w:val="00071169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071169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071169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071169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071169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071169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071169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071169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071169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071169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0711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071169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071169"/>
    <w:rPr>
      <w:color w:val="595959"/>
    </w:rPr>
  </w:style>
  <w:style w:type="paragraph" w:styleId="3a">
    <w:name w:val="List Continue 3"/>
    <w:basedOn w:val="a3"/>
    <w:rsid w:val="00071169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071169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071169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071169"/>
    <w:rPr>
      <w:b/>
      <w:bCs/>
    </w:rPr>
  </w:style>
  <w:style w:type="paragraph" w:styleId="2b">
    <w:name w:val="Body Text First Indent 2"/>
    <w:basedOn w:val="afe"/>
    <w:link w:val="2c"/>
    <w:qFormat/>
    <w:rsid w:val="00071169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071169"/>
    <w:rPr>
      <w:b/>
      <w:bCs/>
    </w:rPr>
  </w:style>
  <w:style w:type="character" w:styleId="affff0">
    <w:name w:val="endnote reference"/>
    <w:rsid w:val="00071169"/>
    <w:rPr>
      <w:vertAlign w:val="superscript"/>
    </w:rPr>
  </w:style>
  <w:style w:type="character" w:styleId="affff1">
    <w:name w:val="page number"/>
    <w:qFormat/>
    <w:rsid w:val="00071169"/>
  </w:style>
  <w:style w:type="character" w:styleId="affff2">
    <w:name w:val="FollowedHyperlink"/>
    <w:qFormat/>
    <w:rsid w:val="00071169"/>
    <w:rPr>
      <w:color w:val="954F72"/>
      <w:u w:val="single"/>
    </w:rPr>
  </w:style>
  <w:style w:type="character" w:styleId="affff3">
    <w:name w:val="Emphasis"/>
    <w:qFormat/>
    <w:rsid w:val="00071169"/>
    <w:rPr>
      <w:i/>
      <w:iCs/>
    </w:rPr>
  </w:style>
  <w:style w:type="character" w:styleId="affff4">
    <w:name w:val="line number"/>
    <w:qFormat/>
    <w:rsid w:val="00071169"/>
  </w:style>
  <w:style w:type="character" w:styleId="HTML3">
    <w:name w:val="HTML Definition"/>
    <w:qFormat/>
    <w:rsid w:val="00071169"/>
    <w:rPr>
      <w:i/>
      <w:iCs/>
    </w:rPr>
  </w:style>
  <w:style w:type="character" w:styleId="HTML4">
    <w:name w:val="HTML Typewriter"/>
    <w:qFormat/>
    <w:rsid w:val="00071169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071169"/>
  </w:style>
  <w:style w:type="character" w:styleId="HTML6">
    <w:name w:val="HTML Variable"/>
    <w:qFormat/>
    <w:rsid w:val="00071169"/>
    <w:rPr>
      <w:i/>
      <w:iCs/>
    </w:rPr>
  </w:style>
  <w:style w:type="character" w:styleId="affff5">
    <w:name w:val="Hyperlink"/>
    <w:uiPriority w:val="99"/>
    <w:rsid w:val="00071169"/>
    <w:rPr>
      <w:color w:val="0000FF"/>
      <w:u w:val="none"/>
    </w:rPr>
  </w:style>
  <w:style w:type="character" w:styleId="HTML7">
    <w:name w:val="HTML Code"/>
    <w:qFormat/>
    <w:rsid w:val="00071169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071169"/>
    <w:rPr>
      <w:sz w:val="21"/>
      <w:szCs w:val="21"/>
    </w:rPr>
  </w:style>
  <w:style w:type="character" w:styleId="HTML8">
    <w:name w:val="HTML Cite"/>
    <w:qFormat/>
    <w:rsid w:val="00071169"/>
    <w:rPr>
      <w:i/>
      <w:iCs/>
    </w:rPr>
  </w:style>
  <w:style w:type="character" w:styleId="affff7">
    <w:name w:val="footnote reference"/>
    <w:qFormat/>
    <w:rsid w:val="00071169"/>
    <w:rPr>
      <w:vertAlign w:val="superscript"/>
    </w:rPr>
  </w:style>
  <w:style w:type="character" w:styleId="HTML9">
    <w:name w:val="HTML Keyboard"/>
    <w:qFormat/>
    <w:rsid w:val="00071169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071169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071169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07116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071169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071169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071169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07116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071169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071169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071169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071169"/>
    <w:rPr>
      <w:color w:val="595959"/>
    </w:rPr>
  </w:style>
  <w:style w:type="paragraph" w:customStyle="1" w:styleId="FigureText1">
    <w:name w:val="Figure Text1"/>
    <w:next w:val="FigureText"/>
    <w:autoRedefine/>
    <w:qFormat/>
    <w:rsid w:val="00071169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071169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071169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071169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071169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071169"/>
    <w:pPr>
      <w:ind w:left="420"/>
    </w:pPr>
    <w:rPr>
      <w:color w:val="595959"/>
    </w:rPr>
  </w:style>
  <w:style w:type="paragraph" w:customStyle="1" w:styleId="affffa">
    <w:name w:val="主标题"/>
    <w:basedOn w:val="a3"/>
    <w:next w:val="a3"/>
    <w:qFormat/>
    <w:rsid w:val="00071169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071169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071169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071169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071169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071169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071169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071169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071169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071169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071169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071169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071169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071169"/>
    <w:pPr>
      <w:numPr>
        <w:numId w:val="41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071169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071169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071169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3"/>
    <w:autoRedefine/>
    <w:qFormat/>
    <w:rsid w:val="00071169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071169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071169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071169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071169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071169"/>
    <w:rPr>
      <w:i/>
      <w:color w:val="0000FF"/>
    </w:rPr>
  </w:style>
  <w:style w:type="paragraph" w:customStyle="1" w:styleId="FigureDescription">
    <w:name w:val="Figure Description"/>
    <w:next w:val="Figure"/>
    <w:qFormat/>
    <w:rsid w:val="0007116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071169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3"/>
    <w:qFormat/>
    <w:rsid w:val="00071169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071169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071169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071169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071169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071169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0711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071169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071169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071169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071169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0711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071169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071169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071169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071169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071169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071169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071169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071169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071169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071169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071169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071169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071169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071169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071169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071169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071169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071169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071169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071169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071169"/>
    <w:rPr>
      <w:b/>
      <w:bCs/>
      <w:color w:val="595959"/>
    </w:rPr>
  </w:style>
  <w:style w:type="paragraph" w:customStyle="1" w:styleId="110">
    <w:name w:val="索引 11"/>
    <w:basedOn w:val="a3"/>
    <w:next w:val="a3"/>
    <w:rsid w:val="00071169"/>
    <w:rPr>
      <w:color w:val="595959"/>
      <w:sz w:val="24"/>
    </w:rPr>
  </w:style>
  <w:style w:type="paragraph" w:customStyle="1" w:styleId="HTML10">
    <w:name w:val="HTML 地址1"/>
    <w:basedOn w:val="a3"/>
    <w:rsid w:val="00071169"/>
    <w:rPr>
      <w:i/>
      <w:iCs/>
      <w:color w:val="595959"/>
    </w:rPr>
  </w:style>
  <w:style w:type="paragraph" w:customStyle="1" w:styleId="1f0">
    <w:name w:val="寄信人地址1"/>
    <w:basedOn w:val="a3"/>
    <w:rsid w:val="00071169"/>
    <w:rPr>
      <w:color w:val="595959"/>
    </w:rPr>
  </w:style>
  <w:style w:type="paragraph" w:customStyle="1" w:styleId="610">
    <w:name w:val="索引 61"/>
    <w:basedOn w:val="a3"/>
    <w:next w:val="a3"/>
    <w:qFormat/>
    <w:rsid w:val="00071169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071169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071169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071169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071169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071169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071169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071169"/>
    <w:rPr>
      <w:color w:val="595959"/>
    </w:rPr>
  </w:style>
  <w:style w:type="paragraph" w:customStyle="1" w:styleId="Code">
    <w:name w:val="Code"/>
    <w:basedOn w:val="a3"/>
    <w:rsid w:val="00071169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071169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071169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071169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071169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071169"/>
    <w:pPr>
      <w:widowControl w:val="0"/>
      <w:numPr>
        <w:numId w:val="36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071169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071169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071169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071169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071169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071169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071169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071169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071169"/>
    <w:rPr>
      <w:b/>
      <w:bCs/>
      <w:color w:val="595959"/>
    </w:rPr>
  </w:style>
  <w:style w:type="paragraph" w:customStyle="1" w:styleId="1f6">
    <w:name w:val="结束语1"/>
    <w:basedOn w:val="a3"/>
    <w:qFormat/>
    <w:rsid w:val="00071169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071169"/>
    <w:rPr>
      <w:rFonts w:ascii="SimSun" w:hAnsi="Courier New" w:cs="Courier New"/>
      <w:color w:val="595959"/>
    </w:rPr>
  </w:style>
  <w:style w:type="paragraph" w:customStyle="1" w:styleId="affffc">
    <w:name w:val="目录"/>
    <w:basedOn w:val="a3"/>
    <w:next w:val="a3"/>
    <w:qFormat/>
    <w:rsid w:val="00071169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071169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3"/>
    <w:uiPriority w:val="34"/>
    <w:qFormat/>
    <w:rsid w:val="00071169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071169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071169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071169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071169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071169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071169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071169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071169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071169"/>
    <w:pPr>
      <w:numPr>
        <w:numId w:val="19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071169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071169"/>
    <w:rPr>
      <w:color w:val="595959"/>
    </w:rPr>
  </w:style>
  <w:style w:type="paragraph" w:customStyle="1" w:styleId="mb0">
    <w:name w:val="mb0"/>
    <w:basedOn w:val="a3"/>
    <w:rsid w:val="00071169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071169"/>
    <w:rPr>
      <w:color w:val="595959"/>
      <w:kern w:val="0"/>
    </w:rPr>
  </w:style>
  <w:style w:type="paragraph" w:customStyle="1" w:styleId="ManualTitle1">
    <w:name w:val="Manual Title1"/>
    <w:rsid w:val="00071169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071169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071169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071169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071169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071169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071169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071169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07116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3"/>
    <w:qFormat/>
    <w:rsid w:val="00071169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071169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071169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071169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071169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071169"/>
    <w:pPr>
      <w:numPr>
        <w:numId w:val="20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3"/>
    <w:next w:val="a3"/>
    <w:autoRedefine/>
    <w:qFormat/>
    <w:rsid w:val="00071169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3"/>
    <w:qFormat/>
    <w:rsid w:val="00071169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3"/>
    <w:qFormat/>
    <w:rsid w:val="0007116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3"/>
    <w:autoRedefine/>
    <w:rsid w:val="00071169"/>
    <w:pPr>
      <w:jc w:val="center"/>
    </w:pPr>
    <w:rPr>
      <w:b/>
      <w:sz w:val="18"/>
    </w:rPr>
  </w:style>
  <w:style w:type="paragraph" w:customStyle="1" w:styleId="afffff5">
    <w:name w:val="表格文本"/>
    <w:basedOn w:val="a3"/>
    <w:rsid w:val="00071169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3"/>
    <w:rsid w:val="00071169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3"/>
    <w:link w:val="Char0"/>
    <w:rsid w:val="00071169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3"/>
    <w:next w:val="a3"/>
    <w:autoRedefine/>
    <w:rsid w:val="00071169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071169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071169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071169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071169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071169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071169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071169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071169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071169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071169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071169"/>
    <w:pPr>
      <w:ind w:left="198" w:hanging="113"/>
    </w:pPr>
  </w:style>
  <w:style w:type="paragraph" w:customStyle="1" w:styleId="catalog2">
    <w:name w:val="catalog 2"/>
    <w:basedOn w:val="a3"/>
    <w:qFormat/>
    <w:rsid w:val="00071169"/>
    <w:pPr>
      <w:ind w:left="453" w:hanging="283"/>
    </w:pPr>
  </w:style>
  <w:style w:type="paragraph" w:customStyle="1" w:styleId="catalog4">
    <w:name w:val="catalog 4"/>
    <w:basedOn w:val="a3"/>
    <w:autoRedefine/>
    <w:qFormat/>
    <w:rsid w:val="00071169"/>
    <w:pPr>
      <w:ind w:left="1134" w:hanging="567"/>
    </w:pPr>
  </w:style>
  <w:style w:type="paragraph" w:customStyle="1" w:styleId="catalog5">
    <w:name w:val="catalog 5"/>
    <w:basedOn w:val="a3"/>
    <w:rsid w:val="00071169"/>
    <w:pPr>
      <w:ind w:left="680"/>
    </w:pPr>
  </w:style>
  <w:style w:type="paragraph" w:customStyle="1" w:styleId="catalog6">
    <w:name w:val="catalog 6"/>
    <w:basedOn w:val="a3"/>
    <w:autoRedefine/>
    <w:qFormat/>
    <w:rsid w:val="00071169"/>
    <w:pPr>
      <w:ind w:left="1757" w:hanging="907"/>
    </w:pPr>
  </w:style>
  <w:style w:type="paragraph" w:customStyle="1" w:styleId="catalog7">
    <w:name w:val="catalog 7"/>
    <w:basedOn w:val="a3"/>
    <w:autoRedefine/>
    <w:rsid w:val="00071169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071169"/>
    <w:pPr>
      <w:ind w:left="113"/>
    </w:pPr>
  </w:style>
  <w:style w:type="paragraph" w:customStyle="1" w:styleId="catalog9">
    <w:name w:val="catalog 9"/>
    <w:basedOn w:val="a3"/>
    <w:autoRedefine/>
    <w:rsid w:val="00071169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071169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071169"/>
    <w:rPr>
      <w:sz w:val="18"/>
    </w:rPr>
  </w:style>
  <w:style w:type="paragraph" w:customStyle="1" w:styleId="textindentation">
    <w:name w:val="text indentation"/>
    <w:basedOn w:val="a3"/>
    <w:autoRedefine/>
    <w:rsid w:val="00071169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071169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071169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071169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071169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071169"/>
    <w:pPr>
      <w:numPr>
        <w:ilvl w:val="7"/>
        <w:numId w:val="21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071169"/>
    <w:pPr>
      <w:spacing w:line="360" w:lineRule="auto"/>
    </w:pPr>
  </w:style>
  <w:style w:type="paragraph" w:customStyle="1" w:styleId="afffff9">
    <w:name w:val="图号"/>
    <w:basedOn w:val="a3"/>
    <w:autoRedefine/>
    <w:rsid w:val="00071169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3"/>
    <w:autoRedefine/>
    <w:rsid w:val="00071169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071169"/>
    <w:pPr>
      <w:numPr>
        <w:numId w:val="22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3"/>
    <w:rsid w:val="00071169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3"/>
    <w:autoRedefine/>
    <w:rsid w:val="00071169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071169"/>
  </w:style>
  <w:style w:type="paragraph" w:customStyle="1" w:styleId="afffffe">
    <w:name w:val="内容说明"/>
    <w:autoRedefine/>
    <w:qFormat/>
    <w:rsid w:val="00071169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3"/>
    <w:qFormat/>
    <w:rsid w:val="00071169"/>
    <w:pPr>
      <w:jc w:val="center"/>
    </w:pPr>
    <w:rPr>
      <w:sz w:val="18"/>
    </w:rPr>
  </w:style>
  <w:style w:type="paragraph" w:customStyle="1" w:styleId="DefaultText0">
    <w:name w:val="Default Text"/>
    <w:basedOn w:val="a3"/>
    <w:rsid w:val="00071169"/>
    <w:rPr>
      <w:sz w:val="24"/>
    </w:rPr>
  </w:style>
  <w:style w:type="paragraph" w:customStyle="1" w:styleId="affffff0">
    <w:name w:val="缺省文本"/>
    <w:basedOn w:val="a3"/>
    <w:autoRedefine/>
    <w:qFormat/>
    <w:rsid w:val="00071169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1"/>
    <w:autoRedefine/>
    <w:rsid w:val="00071169"/>
    <w:pPr>
      <w:keepLines/>
      <w:numPr>
        <w:ilvl w:val="8"/>
        <w:numId w:val="21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3"/>
    <w:autoRedefine/>
    <w:qFormat/>
    <w:rsid w:val="00071169"/>
    <w:pPr>
      <w:jc w:val="center"/>
    </w:pPr>
    <w:rPr>
      <w:rFonts w:ascii="Arial" w:hAnsi="Arial"/>
    </w:rPr>
  </w:style>
  <w:style w:type="paragraph" w:customStyle="1" w:styleId="affffff3">
    <w:name w:val="修订记录"/>
    <w:basedOn w:val="a3"/>
    <w:autoRedefine/>
    <w:rsid w:val="00071169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071169"/>
    <w:pPr>
      <w:jc w:val="center"/>
    </w:pPr>
    <w:rPr>
      <w:b/>
    </w:rPr>
  </w:style>
  <w:style w:type="paragraph" w:customStyle="1" w:styleId="affffff4">
    <w:name w:val="参考资料清单+倾斜+蓝色"/>
    <w:basedOn w:val="a3"/>
    <w:autoRedefine/>
    <w:qFormat/>
    <w:rsid w:val="00071169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07116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3"/>
    <w:qFormat/>
    <w:rsid w:val="00071169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071169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071169"/>
    <w:pPr>
      <w:jc w:val="center"/>
    </w:pPr>
    <w:rPr>
      <w:rFonts w:ascii="Arial" w:hAnsi="Arial"/>
      <w:b/>
    </w:rPr>
  </w:style>
  <w:style w:type="paragraph" w:customStyle="1" w:styleId="Affffff7">
    <w:name w:val="A"/>
    <w:basedOn w:val="a3"/>
    <w:rsid w:val="00071169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071169"/>
  </w:style>
  <w:style w:type="paragraph" w:customStyle="1" w:styleId="DKBA">
    <w:name w:val="DKBA"/>
    <w:basedOn w:val="a3"/>
    <w:autoRedefine/>
    <w:qFormat/>
    <w:rsid w:val="00071169"/>
    <w:pPr>
      <w:jc w:val="right"/>
    </w:pPr>
    <w:rPr>
      <w:sz w:val="72"/>
      <w:szCs w:val="72"/>
    </w:rPr>
  </w:style>
  <w:style w:type="paragraph" w:customStyle="1" w:styleId="affffff8">
    <w:name w:val="文档编号"/>
    <w:basedOn w:val="a3"/>
    <w:autoRedefine/>
    <w:qFormat/>
    <w:rsid w:val="00071169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3"/>
    <w:qFormat/>
    <w:rsid w:val="00071169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071169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071169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071169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071169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071169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071169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071169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071169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071169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071169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071169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071169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071169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07116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071169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071169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071169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07116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071169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071169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071169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07116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07116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07116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071169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071169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071169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071169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071169"/>
    <w:rPr>
      <w:rFonts w:cs="Arial"/>
    </w:rPr>
  </w:style>
  <w:style w:type="character" w:customStyle="1" w:styleId="HTML12">
    <w:name w:val="HTML 变量1"/>
    <w:rsid w:val="00071169"/>
    <w:rPr>
      <w:i/>
      <w:iCs/>
    </w:rPr>
  </w:style>
  <w:style w:type="character" w:customStyle="1" w:styleId="1fd">
    <w:name w:val="页码1"/>
    <w:rsid w:val="00071169"/>
  </w:style>
  <w:style w:type="character" w:customStyle="1" w:styleId="HTML13">
    <w:name w:val="HTML 键盘1"/>
    <w:rsid w:val="00071169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071169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071169"/>
  </w:style>
  <w:style w:type="character" w:customStyle="1" w:styleId="1fe">
    <w:name w:val="行号1"/>
    <w:rsid w:val="00071169"/>
  </w:style>
  <w:style w:type="character" w:customStyle="1" w:styleId="commandkeywords">
    <w:name w:val="command keywords"/>
    <w:rsid w:val="00071169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071169"/>
    <w:rPr>
      <w:rFonts w:ascii="Courier New" w:hAnsi="Courier New" w:cs="Courier New"/>
    </w:rPr>
  </w:style>
  <w:style w:type="character" w:customStyle="1" w:styleId="1ff">
    <w:name w:val="批注引用1"/>
    <w:rsid w:val="00071169"/>
    <w:rPr>
      <w:sz w:val="21"/>
      <w:szCs w:val="21"/>
    </w:rPr>
  </w:style>
  <w:style w:type="character" w:customStyle="1" w:styleId="commandparameter">
    <w:name w:val="command parameter"/>
    <w:qFormat/>
    <w:rsid w:val="00071169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071169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071169"/>
  </w:style>
  <w:style w:type="character" w:customStyle="1" w:styleId="CommentTextChar">
    <w:name w:val="Comment Text Char"/>
    <w:qFormat/>
    <w:rsid w:val="00071169"/>
    <w:rPr>
      <w:rFonts w:cs="Times New Roman"/>
      <w:kern w:val="2"/>
      <w:sz w:val="21"/>
    </w:rPr>
  </w:style>
  <w:style w:type="character" w:customStyle="1" w:styleId="HTML17">
    <w:name w:val="HTML 定义1"/>
    <w:rsid w:val="00071169"/>
    <w:rPr>
      <w:i/>
      <w:iCs/>
    </w:rPr>
  </w:style>
  <w:style w:type="character" w:customStyle="1" w:styleId="affff9">
    <w:name w:val="无间隔 字符"/>
    <w:link w:val="affff8"/>
    <w:uiPriority w:val="1"/>
    <w:rsid w:val="00071169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071169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071169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071169"/>
    <w:rPr>
      <w:i/>
      <w:iCs/>
    </w:rPr>
  </w:style>
  <w:style w:type="character" w:customStyle="1" w:styleId="CharChar8">
    <w:name w:val="Char Char8"/>
    <w:qFormat/>
    <w:rsid w:val="00071169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071169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071169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071169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071169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071169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071169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071169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071169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071169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4"/>
    <w:uiPriority w:val="99"/>
    <w:rsid w:val="00071169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071169"/>
    <w:rPr>
      <w:color w:val="605E5C"/>
      <w:shd w:val="clear" w:color="auto" w:fill="E1DFDD"/>
    </w:rPr>
  </w:style>
  <w:style w:type="table" w:styleId="2d">
    <w:name w:val="Plain Table 2"/>
    <w:basedOn w:val="a5"/>
    <w:uiPriority w:val="42"/>
    <w:rsid w:val="00071169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b">
    <w:name w:val="正文文本首行缩进 字符"/>
    <w:aliases w:val="标题6 字符"/>
    <w:link w:val="affffff1"/>
    <w:rsid w:val="00071169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b"/>
    <w:rsid w:val="00071169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525D76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07116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c"/>
    <w:qFormat/>
    <w:rsid w:val="00071169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styleId="affffffc">
    <w:name w:val="Table Grid"/>
    <w:basedOn w:val="a5"/>
    <w:qFormat/>
    <w:rsid w:val="00071169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ffffd"/>
    <w:qFormat/>
    <w:rsid w:val="00071169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5"/>
    <w:uiPriority w:val="99"/>
    <w:unhideWhenUsed/>
    <w:rsid w:val="00071169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c"/>
    <w:rsid w:val="00071169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071169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071169"/>
    <w:pPr>
      <w:numPr>
        <w:numId w:val="32"/>
      </w:numPr>
    </w:pPr>
  </w:style>
  <w:style w:type="numbering" w:customStyle="1" w:styleId="21">
    <w:name w:val="样式2"/>
    <w:uiPriority w:val="99"/>
    <w:rsid w:val="00071169"/>
    <w:pPr>
      <w:numPr>
        <w:numId w:val="33"/>
      </w:numPr>
    </w:pPr>
  </w:style>
  <w:style w:type="numbering" w:customStyle="1" w:styleId="32">
    <w:name w:val="样式3"/>
    <w:uiPriority w:val="99"/>
    <w:rsid w:val="00071169"/>
    <w:pPr>
      <w:numPr>
        <w:numId w:val="34"/>
      </w:numPr>
    </w:pPr>
  </w:style>
  <w:style w:type="numbering" w:customStyle="1" w:styleId="41">
    <w:name w:val="样式4"/>
    <w:uiPriority w:val="99"/>
    <w:rsid w:val="00071169"/>
    <w:pPr>
      <w:numPr>
        <w:numId w:val="35"/>
      </w:numPr>
    </w:pPr>
  </w:style>
  <w:style w:type="table" w:customStyle="1" w:styleId="afffffff1">
    <w:name w:val="正文中的表格"/>
    <w:basedOn w:val="affffffc"/>
    <w:qFormat/>
    <w:rsid w:val="00071169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5"/>
    <w:rsid w:val="00071169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071169"/>
  </w:style>
  <w:style w:type="table" w:customStyle="1" w:styleId="TableV">
    <w:name w:val="Table V"/>
    <w:basedOn w:val="TableNoFrame"/>
    <w:uiPriority w:val="99"/>
    <w:rsid w:val="00071169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5"/>
    <w:uiPriority w:val="99"/>
    <w:rsid w:val="00071169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071169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071169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071169"/>
    <w:pPr>
      <w:ind w:firstLineChars="200" w:firstLine="420"/>
    </w:pPr>
    <w:rPr>
      <w:color w:val="595959"/>
    </w:rPr>
  </w:style>
  <w:style w:type="paragraph" w:customStyle="1" w:styleId="Style281">
    <w:name w:val="_Style 281"/>
    <w:rsid w:val="00071169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071169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071169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071169"/>
    <w:rPr>
      <w:color w:val="605E5C"/>
      <w:shd w:val="clear" w:color="auto" w:fill="E1DFDD"/>
    </w:rPr>
  </w:style>
  <w:style w:type="character" w:customStyle="1" w:styleId="afffffff4">
    <w:name w:val="标题制式小类"/>
    <w:basedOn w:val="a4"/>
    <w:uiPriority w:val="1"/>
    <w:rsid w:val="00071169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4"/>
    <w:uiPriority w:val="99"/>
    <w:semiHidden/>
    <w:unhideWhenUsed/>
    <w:rsid w:val="0007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66"/>
    <customShpInfo spid="_x0000_s2068"/>
    <customShpInfo spid="_x0000_s2073"/>
    <customShpInfo spid="_x0000_s2072"/>
    <customShpInfo spid="_x0000_s2074"/>
    <customShpInfo spid="_x0000_s1026"/>
    <customShpInfo spid="_x0000_s2078"/>
    <customShpInfo spid="_x0000_s2081"/>
  </customShpExts>
</s:customData>
</file>

<file path=customXml/itemProps1.xml><?xml version="1.0" encoding="utf-8"?>
<ds:datastoreItem xmlns:ds="http://schemas.openxmlformats.org/officeDocument/2006/customXml" ds:itemID="{566A19C6-21A2-4E21-BBD1-5BA702D53F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36423</TotalTime>
  <Pages>7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6</cp:revision>
  <cp:lastPrinted>2025-02-26T06:04:00Z</cp:lastPrinted>
  <dcterms:created xsi:type="dcterms:W3CDTF">2023-02-15T18:00:00Z</dcterms:created>
  <dcterms:modified xsi:type="dcterms:W3CDTF">2025-02-26T06:04:00Z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2C272A2A7FF908FCE99DB567C3C19914_43</vt:lpwstr>
  </property>
</Properties>
</file>