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DB609C" w14:paraId="4A7DDED2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57A0AF9C" w14:textId="0C895A21" w:rsidR="00DB609C" w:rsidRDefault="007402A0">
            <w:pPr>
              <w:pStyle w:val="Cover1"/>
            </w:pPr>
            <w:r>
              <w:t>Open</w:t>
            </w:r>
            <w:r w:rsidR="0014368F">
              <w:t>CPU</w:t>
            </w:r>
          </w:p>
        </w:tc>
      </w:tr>
      <w:tr w:rsidR="00DB609C" w14:paraId="189B2C7A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59D9EE63" w14:textId="3089F7DC" w:rsidR="00DB609C" w:rsidRDefault="00AA18CD">
            <w:pPr>
              <w:pStyle w:val="Cover5"/>
              <w:spacing w:line="240" w:lineRule="atLeast"/>
              <w:rPr>
                <w:rFonts w:eastAsia="SimSun"/>
                <w:sz w:val="52"/>
                <w:szCs w:val="52"/>
              </w:rPr>
            </w:pPr>
            <w:r>
              <w:rPr>
                <w:color w:val="404040"/>
                <w:sz w:val="52"/>
                <w:szCs w:val="52"/>
              </w:rPr>
              <w:t xml:space="preserve">SDK </w:t>
            </w:r>
            <w:r w:rsidR="0014368F">
              <w:rPr>
                <w:color w:val="404040"/>
                <w:sz w:val="52"/>
                <w:szCs w:val="52"/>
              </w:rPr>
              <w:t xml:space="preserve">GNSS </w:t>
            </w:r>
            <w:r w:rsidR="00F077CD">
              <w:rPr>
                <w:color w:val="404040"/>
                <w:sz w:val="52"/>
                <w:szCs w:val="52"/>
              </w:rPr>
              <w:t>API</w:t>
            </w:r>
            <w:r w:rsidR="00F077CD">
              <w:rPr>
                <w:color w:val="404040"/>
                <w:sz w:val="52"/>
                <w:szCs w:val="52"/>
              </w:rPr>
              <w:t>说明</w:t>
            </w:r>
          </w:p>
        </w:tc>
      </w:tr>
      <w:tr w:rsidR="00DB609C" w14:paraId="43BB21E3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1405F600" w14:textId="2F18A042" w:rsidR="00DB609C" w:rsidRDefault="00F077CD">
            <w:pPr>
              <w:pStyle w:val="Cover5"/>
              <w:rPr>
                <w:b/>
              </w:rPr>
            </w:pPr>
            <w:r>
              <w:t>版本</w:t>
            </w:r>
            <w:r>
              <w:t>1.</w:t>
            </w:r>
            <w:r w:rsidR="000E0732">
              <w:rPr>
                <w:rFonts w:hint="eastAsia"/>
              </w:rPr>
              <w:t>1</w:t>
            </w:r>
            <w:r>
              <w:t>日期</w:t>
            </w:r>
            <w:r>
              <w:fldChar w:fldCharType="begin"/>
            </w:r>
            <w:r>
              <w:instrText xml:space="preserve"> DATE \@ "yyyy-MM-dd"</w:instrText>
            </w:r>
            <w:r>
              <w:fldChar w:fldCharType="separate"/>
            </w:r>
            <w:r w:rsidR="005E1EE1">
              <w:rPr>
                <w:noProof/>
              </w:rPr>
              <w:t>2025-02-28</w:t>
            </w:r>
            <w:r>
              <w:fldChar w:fldCharType="end"/>
            </w:r>
          </w:p>
        </w:tc>
      </w:tr>
    </w:tbl>
    <w:p w14:paraId="7D0FCAAB" w14:textId="77777777" w:rsidR="00DB609C" w:rsidRDefault="00DB609C"/>
    <w:p w14:paraId="61DEEDB7" w14:textId="77777777" w:rsidR="00DB609C" w:rsidRDefault="00DB609C">
      <w:pPr>
        <w:sectPr w:rsidR="00DB609C">
          <w:headerReference w:type="even" r:id="rId9"/>
          <w:headerReference w:type="default" r:id="rId10"/>
          <w:headerReference w:type="first" r:id="rId11"/>
          <w:footerReference w:type="first" r:id="rId12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40527F64" w14:textId="77777777" w:rsidR="00DB609C" w:rsidRDefault="00F077CD">
      <w:pPr>
        <w:pStyle w:val="Cover3"/>
      </w:pPr>
      <w:r>
        <w:lastRenderedPageBreak/>
        <w:t>版权声明</w:t>
      </w:r>
    </w:p>
    <w:p w14:paraId="37EDE71C" w14:textId="0E5F770B" w:rsidR="00DB609C" w:rsidRDefault="00F077CD">
      <w:pPr>
        <w:pStyle w:val="CoverText"/>
      </w:pPr>
      <w:r>
        <w:t>版权所有</w:t>
      </w:r>
      <w:r>
        <w:t xml:space="preserve"> © </w:t>
      </w:r>
      <w:r>
        <w:t>深圳市有方科技股份有限公司</w:t>
      </w:r>
      <w:r>
        <w:t>202</w:t>
      </w:r>
      <w:r w:rsidR="00321D4C">
        <w:t>5</w:t>
      </w:r>
      <w:r>
        <w:t>。深圳市有方科技股份有限公司保留所有权利。</w:t>
      </w:r>
    </w:p>
    <w:p w14:paraId="3CC7F776" w14:textId="77777777" w:rsidR="00DB609C" w:rsidRDefault="00F077CD">
      <w:pPr>
        <w:pStyle w:val="CoverText"/>
      </w:pPr>
      <w:r>
        <w:t>未经深圳市有方科技股份有限公司书面同意，任何单位和个人不得擅自摘抄、复制本文档内容的部分或全部，并不得以任何形式传播。</w:t>
      </w:r>
    </w:p>
    <w:p w14:paraId="5E6D3EFC" w14:textId="77777777" w:rsidR="00DB609C" w:rsidRDefault="00DB609C">
      <w:pPr>
        <w:pStyle w:val="CoverText"/>
      </w:pPr>
    </w:p>
    <w:p w14:paraId="20163093" w14:textId="77777777" w:rsidR="00DB609C" w:rsidRDefault="00F077CD">
      <w:pPr>
        <w:pStyle w:val="CoverText"/>
      </w:pPr>
      <w:r>
        <w:rPr>
          <w:noProof/>
        </w:rPr>
        <w:drawing>
          <wp:inline distT="0" distB="0" distL="114300" distR="114300" wp14:anchorId="5F4BBD8D" wp14:editId="77B3B12C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0E5247E1" w14:textId="77777777" w:rsidR="00DB609C" w:rsidRDefault="00F077CD">
      <w:pPr>
        <w:pStyle w:val="CoverText"/>
      </w:pPr>
      <w:r>
        <w:t>本文档中出现的其他商标，由商标所有者所有。</w:t>
      </w:r>
    </w:p>
    <w:p w14:paraId="059C395D" w14:textId="77777777" w:rsidR="00DB609C" w:rsidRDefault="00DB609C">
      <w:pPr>
        <w:pStyle w:val="CoverText"/>
      </w:pPr>
    </w:p>
    <w:p w14:paraId="55516838" w14:textId="77777777" w:rsidR="00DB609C" w:rsidRDefault="00F077CD">
      <w:pPr>
        <w:pStyle w:val="Cover3"/>
      </w:pPr>
      <w:r>
        <w:t>说明</w:t>
      </w:r>
    </w:p>
    <w:p w14:paraId="2F181877" w14:textId="77777777" w:rsidR="00DB609C" w:rsidRDefault="00F077CD">
      <w:pPr>
        <w:pStyle w:val="CoverText"/>
      </w:pPr>
      <w:r>
        <w:t>本文档的使用对象为系统工程师，开发工程师及测试工程师。</w:t>
      </w:r>
    </w:p>
    <w:p w14:paraId="4A6F6B31" w14:textId="77777777" w:rsidR="00DB609C" w:rsidRDefault="00F077CD">
      <w:pPr>
        <w:pStyle w:val="CoverText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2F700819" w14:textId="77777777" w:rsidR="00DB609C" w:rsidRDefault="00DB609C">
      <w:pPr>
        <w:pStyle w:val="CoverText"/>
      </w:pPr>
    </w:p>
    <w:p w14:paraId="77F383FD" w14:textId="77777777" w:rsidR="00DB609C" w:rsidRDefault="00F077CD">
      <w:pPr>
        <w:pStyle w:val="CoverText"/>
      </w:pPr>
      <w:r>
        <w:t>由于产品版本升级或其它原因，本文档内容会在</w:t>
      </w:r>
      <w:proofErr w:type="gramStart"/>
      <w:r>
        <w:t>不</w:t>
      </w:r>
      <w:proofErr w:type="gramEnd"/>
      <w:r>
        <w:t>预先通知的情况下进行必要的更新。</w:t>
      </w:r>
    </w:p>
    <w:p w14:paraId="541B8A1A" w14:textId="77777777" w:rsidR="00DB609C" w:rsidRDefault="00F077CD">
      <w:pPr>
        <w:pStyle w:val="CoverText"/>
      </w:pPr>
      <w:r>
        <w:t>除非另有约定，本文档中的所有陈述、信息和建议不构成任何明示或暗示的担保。</w:t>
      </w:r>
    </w:p>
    <w:p w14:paraId="3F8DF7C3" w14:textId="77777777" w:rsidR="00DB609C" w:rsidRDefault="00DB609C">
      <w:pPr>
        <w:pStyle w:val="CoverText"/>
      </w:pPr>
    </w:p>
    <w:p w14:paraId="4466D865" w14:textId="77777777" w:rsidR="00DB609C" w:rsidRDefault="00DB609C">
      <w:pPr>
        <w:pStyle w:val="CoverText"/>
      </w:pPr>
    </w:p>
    <w:p w14:paraId="38886B64" w14:textId="77777777" w:rsidR="00DB609C" w:rsidRDefault="00F077CD">
      <w:pPr>
        <w:pStyle w:val="CoverText"/>
      </w:pPr>
      <w:r>
        <w:t>深圳市有方科技股份有限公司为客户提供全方位的技术支持，任何</w:t>
      </w:r>
      <w:proofErr w:type="gramStart"/>
      <w:r>
        <w:t>垂询请直接联系您</w:t>
      </w:r>
      <w:proofErr w:type="gramEnd"/>
      <w:r>
        <w:t>的客户经理或发送邮件</w:t>
      </w:r>
      <w:proofErr w:type="gramStart"/>
      <w:r>
        <w:t>至以下</w:t>
      </w:r>
      <w:proofErr w:type="gramEnd"/>
      <w:r>
        <w:t>邮箱：</w:t>
      </w:r>
    </w:p>
    <w:p w14:paraId="648CA6DB" w14:textId="77777777" w:rsidR="00DB609C" w:rsidRDefault="00F077CD">
      <w:pPr>
        <w:pStyle w:val="CoverText"/>
        <w:ind w:firstLineChars="550" w:firstLine="1100"/>
      </w:pPr>
      <w:r>
        <w:t>Sales@neoway.com</w:t>
      </w:r>
    </w:p>
    <w:p w14:paraId="02E9FD00" w14:textId="77777777" w:rsidR="00DB609C" w:rsidRDefault="00F077CD">
      <w:pPr>
        <w:pStyle w:val="CoverText"/>
        <w:ind w:firstLineChars="550" w:firstLine="1100"/>
      </w:pPr>
      <w:r>
        <w:t>Support@neoway.com</w:t>
      </w:r>
    </w:p>
    <w:p w14:paraId="659B8984" w14:textId="77777777" w:rsidR="00DB609C" w:rsidRDefault="00F077CD">
      <w:pPr>
        <w:pStyle w:val="CoverText"/>
      </w:pPr>
      <w:r>
        <w:t>公司网址：</w:t>
      </w:r>
      <w:r>
        <w:t>http://www.neoway.com</w:t>
      </w:r>
    </w:p>
    <w:p w14:paraId="1AF786B7" w14:textId="77777777" w:rsidR="00DB609C" w:rsidRDefault="00DB609C">
      <w:pPr>
        <w:pStyle w:val="CoverText"/>
        <w:sectPr w:rsidR="00DB609C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24F7EB54" w14:textId="77777777" w:rsidR="00DB609C" w:rsidRDefault="00F077CD">
      <w:pPr>
        <w:pStyle w:val="Contents"/>
      </w:pPr>
      <w:r>
        <w:lastRenderedPageBreak/>
        <w:t>目录</w:t>
      </w:r>
    </w:p>
    <w:bookmarkStart w:id="1" w:name="_Toc383425345"/>
    <w:p w14:paraId="16390103" w14:textId="561B8456" w:rsidR="001C6ED2" w:rsidRDefault="00F077CD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r>
        <w:rPr>
          <w:rFonts w:ascii="Book Antiqua" w:hAnsi="Book Antiqua"/>
          <w:b/>
          <w:sz w:val="24"/>
        </w:rPr>
        <w:fldChar w:fldCharType="begin"/>
      </w:r>
      <w:r>
        <w:rPr>
          <w:rFonts w:ascii="Book Antiqua" w:hAnsi="Book Antiqua"/>
          <w:b/>
          <w:sz w:val="24"/>
        </w:rPr>
        <w:instrText xml:space="preserve"> TOC \h \z \t "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1,1,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2,2,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3,3,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7,1,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8,2,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9,3,Heading3 No Number,3,Heading2 No Number,2,Heading1 No Number,1,About This Document,1"</w:instrText>
      </w:r>
      <w:r>
        <w:rPr>
          <w:rFonts w:ascii="Book Antiqua" w:hAnsi="Book Antiqua"/>
          <w:b/>
          <w:sz w:val="24"/>
        </w:rPr>
        <w:fldChar w:fldCharType="separate"/>
      </w:r>
      <w:hyperlink w:anchor="_Toc191634017" w:history="1">
        <w:r w:rsidR="001C6ED2" w:rsidRPr="00425F2D">
          <w:rPr>
            <w:rStyle w:val="affff5"/>
            <w:rFonts w:hint="eastAsia"/>
          </w:rPr>
          <w:t>关于本文档</w:t>
        </w:r>
        <w:r w:rsidR="001C6ED2">
          <w:rPr>
            <w:rFonts w:hint="eastAsia"/>
            <w:webHidden/>
          </w:rPr>
          <w:tab/>
        </w:r>
        <w:r w:rsidR="001C6ED2">
          <w:rPr>
            <w:rFonts w:hint="eastAsia"/>
            <w:webHidden/>
          </w:rPr>
          <w:fldChar w:fldCharType="begin"/>
        </w:r>
        <w:r w:rsidR="001C6ED2">
          <w:rPr>
            <w:rFonts w:hint="eastAsia"/>
            <w:webHidden/>
          </w:rPr>
          <w:instrText xml:space="preserve"> </w:instrText>
        </w:r>
        <w:r w:rsidR="001C6ED2">
          <w:rPr>
            <w:webHidden/>
          </w:rPr>
          <w:instrText>PAGEREF _Toc191634017 \h</w:instrText>
        </w:r>
        <w:r w:rsidR="001C6ED2">
          <w:rPr>
            <w:rFonts w:hint="eastAsia"/>
            <w:webHidden/>
          </w:rPr>
          <w:instrText xml:space="preserve"> </w:instrText>
        </w:r>
        <w:r w:rsidR="001C6ED2">
          <w:rPr>
            <w:rFonts w:hint="eastAsia"/>
            <w:webHidden/>
          </w:rPr>
        </w:r>
        <w:r w:rsidR="001C6ED2">
          <w:rPr>
            <w:webHidden/>
          </w:rPr>
          <w:fldChar w:fldCharType="separate"/>
        </w:r>
        <w:r w:rsidR="005E1EE1">
          <w:rPr>
            <w:webHidden/>
          </w:rPr>
          <w:t>iv</w:t>
        </w:r>
        <w:r w:rsidR="001C6ED2">
          <w:rPr>
            <w:rFonts w:hint="eastAsia"/>
            <w:webHidden/>
          </w:rPr>
          <w:fldChar w:fldCharType="end"/>
        </w:r>
      </w:hyperlink>
    </w:p>
    <w:p w14:paraId="23E897A6" w14:textId="2F2CD14B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18" w:history="1">
        <w:r w:rsidRPr="00425F2D">
          <w:rPr>
            <w:rStyle w:val="affff5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0E80B1" w14:textId="111D06B1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19" w:history="1">
        <w:r w:rsidRPr="00425F2D">
          <w:rPr>
            <w:rStyle w:val="affff5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6BC16C" w14:textId="22460CE6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20" w:history="1">
        <w:r w:rsidRPr="00425F2D">
          <w:rPr>
            <w:rStyle w:val="affff5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E80BC6" w14:textId="10FABDBC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21" w:history="1">
        <w:r w:rsidRPr="00425F2D">
          <w:rPr>
            <w:rStyle w:val="affff5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1885F8" w14:textId="00765ABE" w:rsidR="001C6ED2" w:rsidRDefault="001C6ED2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634022" w:history="1">
        <w:r w:rsidRPr="00425F2D">
          <w:rPr>
            <w:rStyle w:val="affff5"/>
            <w:rFonts w:cs="Times New Roman" w:hint="eastAsia"/>
          </w:rPr>
          <w:t>1</w:t>
        </w:r>
        <w:r w:rsidRPr="00425F2D">
          <w:rPr>
            <w:rStyle w:val="affff5"/>
            <w:rFonts w:hint="eastAsia"/>
          </w:rPr>
          <w:t xml:space="preserve"> </w:t>
        </w:r>
        <w:r w:rsidRPr="00425F2D">
          <w:rPr>
            <w:rStyle w:val="affff5"/>
            <w:rFonts w:hint="eastAsia"/>
          </w:rPr>
          <w:t>概述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_Toc191634022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5E1EE1"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64D8492B" w14:textId="78CDA83D" w:rsidR="001C6ED2" w:rsidRDefault="001C6ED2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634023" w:history="1">
        <w:r w:rsidRPr="00425F2D">
          <w:rPr>
            <w:rStyle w:val="affff5"/>
            <w:rFonts w:cs="Times New Roman" w:hint="eastAsia"/>
          </w:rPr>
          <w:t>2</w:t>
        </w:r>
        <w:r w:rsidRPr="00425F2D">
          <w:rPr>
            <w:rStyle w:val="affff5"/>
            <w:rFonts w:hint="eastAsia"/>
          </w:rPr>
          <w:t xml:space="preserve"> </w:t>
        </w:r>
        <w:r w:rsidRPr="00425F2D">
          <w:rPr>
            <w:rStyle w:val="affff5"/>
            <w:rFonts w:hint="eastAsia"/>
          </w:rPr>
          <w:t>数据结构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_Toc191634023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5E1EE1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587BDACD" w14:textId="42075D38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24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2.1</w:t>
        </w:r>
        <w:r w:rsidRPr="00425F2D">
          <w:rPr>
            <w:rStyle w:val="affff5"/>
            <w:rFonts w:hint="eastAsia"/>
            <w:noProof/>
          </w:rPr>
          <w:t xml:space="preserve"> nwy_loc_startup_mode_e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85BEB2" w14:textId="439B85CE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25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2.2</w:t>
        </w:r>
        <w:r w:rsidRPr="00425F2D">
          <w:rPr>
            <w:rStyle w:val="affff5"/>
            <w:rFonts w:hint="eastAsia"/>
            <w:noProof/>
          </w:rPr>
          <w:t xml:space="preserve"> nwy_loc_output_type_e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F16C6E" w14:textId="1ACFCA90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26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2.3</w:t>
        </w:r>
        <w:r w:rsidRPr="00425F2D">
          <w:rPr>
            <w:rStyle w:val="affff5"/>
            <w:rFonts w:hint="eastAsia"/>
            <w:noProof/>
          </w:rPr>
          <w:t xml:space="preserve"> nwy_loc_rate_e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D9B9E2" w14:textId="39E90B1D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27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2.4</w:t>
        </w:r>
        <w:r w:rsidRPr="00425F2D">
          <w:rPr>
            <w:rStyle w:val="affff5"/>
            <w:rFonts w:hint="eastAsia"/>
            <w:noProof/>
          </w:rPr>
          <w:t xml:space="preserve"> nwy_gnss_output_info_ind_t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BD121C" w14:textId="3763671C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28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2.5</w:t>
        </w:r>
        <w:r w:rsidRPr="00425F2D">
          <w:rPr>
            <w:rStyle w:val="affff5"/>
            <w:rFonts w:hint="eastAsia"/>
            <w:noProof/>
          </w:rPr>
          <w:t xml:space="preserve"> nwy_setserver_para_t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26C6B26" w14:textId="2EDBB9C2" w:rsidR="001C6ED2" w:rsidRDefault="001C6ED2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634029" w:history="1">
        <w:r w:rsidRPr="00425F2D">
          <w:rPr>
            <w:rStyle w:val="affff5"/>
            <w:rFonts w:cs="Times New Roman" w:hint="eastAsia"/>
          </w:rPr>
          <w:t>3</w:t>
        </w:r>
        <w:r w:rsidRPr="00425F2D">
          <w:rPr>
            <w:rStyle w:val="affff5"/>
            <w:rFonts w:hint="eastAsia"/>
          </w:rPr>
          <w:t xml:space="preserve"> </w:t>
        </w:r>
        <w:r w:rsidRPr="00425F2D">
          <w:rPr>
            <w:rStyle w:val="affff5"/>
            <w:rFonts w:hint="eastAsia"/>
          </w:rPr>
          <w:t>函数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_Toc191634029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5E1EE1">
          <w:rPr>
            <w:webHidden/>
          </w:rPr>
          <w:t>8</w:t>
        </w:r>
        <w:r>
          <w:rPr>
            <w:rFonts w:hint="eastAsia"/>
            <w:webHidden/>
          </w:rPr>
          <w:fldChar w:fldCharType="end"/>
        </w:r>
      </w:hyperlink>
    </w:p>
    <w:p w14:paraId="74578CBC" w14:textId="390DCDC6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30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3.1</w:t>
        </w:r>
        <w:r w:rsidRPr="00425F2D">
          <w:rPr>
            <w:rStyle w:val="affff5"/>
            <w:rFonts w:hint="eastAsia"/>
            <w:noProof/>
          </w:rPr>
          <w:t xml:space="preserve"> nwy_loc_navigation_start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BEF2C5" w14:textId="38671ECA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31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3.2</w:t>
        </w:r>
        <w:r w:rsidRPr="00425F2D">
          <w:rPr>
            <w:rStyle w:val="affff5"/>
            <w:rFonts w:hint="eastAsia"/>
            <w:noProof/>
          </w:rPr>
          <w:t xml:space="preserve"> nwy_loc_navigation_stop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744DC1" w14:textId="2E0E5B04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32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3.3</w:t>
        </w:r>
        <w:r w:rsidRPr="00425F2D">
          <w:rPr>
            <w:rStyle w:val="affff5"/>
            <w:rFonts w:hint="eastAsia"/>
            <w:noProof/>
          </w:rPr>
          <w:t xml:space="preserve"> nwy_loc_mode_set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D7A4F3" w14:textId="13FA5A82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33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3.4</w:t>
        </w:r>
        <w:r w:rsidRPr="00425F2D">
          <w:rPr>
            <w:rStyle w:val="affff5"/>
            <w:rFonts w:hint="eastAsia"/>
            <w:noProof/>
          </w:rPr>
          <w:t xml:space="preserve"> nwy_loc_startup_set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DFF531" w14:textId="6A24833A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34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3.5</w:t>
        </w:r>
        <w:r w:rsidRPr="00425F2D">
          <w:rPr>
            <w:rStyle w:val="affff5"/>
            <w:rFonts w:hint="eastAsia"/>
            <w:noProof/>
          </w:rPr>
          <w:t xml:space="preserve"> nwy_loc_rate_set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CE21DB" w14:textId="3210BD92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35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3.6</w:t>
        </w:r>
        <w:r w:rsidRPr="00425F2D">
          <w:rPr>
            <w:rStyle w:val="affff5"/>
            <w:rFonts w:hint="eastAsia"/>
            <w:noProof/>
          </w:rPr>
          <w:t xml:space="preserve"> nwy_loc_nmea_get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F5AC38" w14:textId="4866AAD4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36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3.7</w:t>
        </w:r>
        <w:r w:rsidRPr="00425F2D">
          <w:rPr>
            <w:rStyle w:val="affff5"/>
            <w:rFonts w:hint="eastAsia"/>
            <w:noProof/>
          </w:rPr>
          <w:t xml:space="preserve"> nwy_loc_recv_cb_reg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DCBC22" w14:textId="153C347D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37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3.8</w:t>
        </w:r>
        <w:r w:rsidRPr="00425F2D">
          <w:rPr>
            <w:rStyle w:val="affff5"/>
            <w:rFonts w:hint="eastAsia"/>
            <w:noProof/>
          </w:rPr>
          <w:t xml:space="preserve"> nwy_loc_recv_cb_del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2A2B63" w14:textId="0EDAEEFF" w:rsidR="001C6ED2" w:rsidRDefault="001C6ED2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34038" w:history="1">
        <w:r w:rsidRPr="00425F2D">
          <w:rPr>
            <w:rStyle w:val="affff5"/>
            <w:rFonts w:cs="Times New Roman" w:hint="eastAsia"/>
            <w:noProof/>
            <w:snapToGrid w:val="0"/>
            <w:kern w:val="0"/>
          </w:rPr>
          <w:t>3.9</w:t>
        </w:r>
        <w:r w:rsidRPr="00425F2D">
          <w:rPr>
            <w:rStyle w:val="affff5"/>
            <w:rFonts w:hint="eastAsia"/>
            <w:noProof/>
          </w:rPr>
          <w:t xml:space="preserve"> nwy_loc_agnss_start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_Toc191634038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1EE1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C1FE82" w14:textId="2ECF2FEF" w:rsidR="00DB609C" w:rsidRDefault="00F077CD">
      <w:pPr>
        <w:pStyle w:val="TOC2"/>
        <w:tabs>
          <w:tab w:val="right" w:leader="dot" w:pos="9402"/>
        </w:tabs>
        <w:ind w:left="630"/>
      </w:pPr>
      <w:r>
        <w:rPr>
          <w:rFonts w:ascii="Calibri" w:eastAsia="SimSun" w:hAnsi="Calibri" w:cs="Times New Roman"/>
          <w:sz w:val="21"/>
          <w:szCs w:val="22"/>
        </w:rPr>
        <w:fldChar w:fldCharType="end"/>
      </w:r>
    </w:p>
    <w:p w14:paraId="1F4D8317" w14:textId="77777777" w:rsidR="00DB609C" w:rsidRDefault="00DB609C">
      <w:pPr>
        <w:sectPr w:rsidR="00DB609C">
          <w:headerReference w:type="default" r:id="rId19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7BAAD63B" w14:textId="77777777" w:rsidR="00DB609C" w:rsidRDefault="00F077CD">
      <w:pPr>
        <w:pStyle w:val="AboutThisDocument"/>
      </w:pPr>
      <w:bookmarkStart w:id="2" w:name="_Toc191634017"/>
      <w:bookmarkEnd w:id="1"/>
      <w:r>
        <w:lastRenderedPageBreak/>
        <w:t>关于本文档</w:t>
      </w:r>
      <w:bookmarkEnd w:id="2"/>
    </w:p>
    <w:p w14:paraId="63E97D35" w14:textId="77777777" w:rsidR="00DB609C" w:rsidRDefault="00F077CD">
      <w:pPr>
        <w:pStyle w:val="Heading2NoNumber"/>
      </w:pPr>
      <w:bookmarkStart w:id="3" w:name="_Toc191634018"/>
      <w:r>
        <w:t>范围</w:t>
      </w:r>
      <w:bookmarkEnd w:id="3"/>
    </w:p>
    <w:p w14:paraId="2E96B7CA" w14:textId="77777777" w:rsidR="00794802" w:rsidRPr="00796655" w:rsidRDefault="00794802" w:rsidP="00794802">
      <w:pPr>
        <w:pStyle w:val="afc"/>
        <w:rPr>
          <w:rFonts w:cstheme="minorBidi"/>
          <w:sz w:val="22"/>
          <w:szCs w:val="24"/>
        </w:rPr>
      </w:pPr>
      <w:r>
        <w:rPr>
          <w:rFonts w:hint="eastAsia"/>
        </w:rPr>
        <w:t>本文档对应产品为</w:t>
      </w:r>
      <w:r>
        <w:rPr>
          <w:bCs/>
        </w:rPr>
        <w:t>N706B</w:t>
      </w:r>
      <w:r>
        <w:rPr>
          <w:rFonts w:hint="eastAsia"/>
          <w:bCs/>
        </w:rPr>
        <w:t>系列（</w:t>
      </w:r>
      <w:r>
        <w:rPr>
          <w:bCs/>
        </w:rPr>
        <w:t>RTOS</w:t>
      </w:r>
      <w:r>
        <w:rPr>
          <w:rFonts w:hint="eastAsia"/>
          <w:bCs/>
        </w:rPr>
        <w:t>系统）</w:t>
      </w:r>
      <w:r>
        <w:rPr>
          <w:rFonts w:hint="eastAsia"/>
        </w:rPr>
        <w:t>。</w:t>
      </w:r>
    </w:p>
    <w:p w14:paraId="21A9685F" w14:textId="77777777" w:rsidR="00DB609C" w:rsidRDefault="00F077CD">
      <w:pPr>
        <w:pStyle w:val="Heading2NoNumber"/>
      </w:pPr>
      <w:bookmarkStart w:id="4" w:name="_Toc191634019"/>
      <w:r>
        <w:t>读者对象</w:t>
      </w:r>
      <w:bookmarkEnd w:id="4"/>
    </w:p>
    <w:p w14:paraId="7B15C792" w14:textId="77777777" w:rsidR="00DB609C" w:rsidRDefault="00F077CD">
      <w:pPr>
        <w:pStyle w:val="afc"/>
      </w:pPr>
      <w:r>
        <w:t>本文档的使用对象为系统工程师，开发工程师及测试工程师。</w:t>
      </w:r>
    </w:p>
    <w:p w14:paraId="0D961BB0" w14:textId="77777777" w:rsidR="00DB609C" w:rsidRDefault="00F077CD">
      <w:pPr>
        <w:pStyle w:val="Heading2NoNumber"/>
      </w:pPr>
      <w:bookmarkStart w:id="5" w:name="_Toc191634020"/>
      <w:r>
        <w:t>修订记录</w:t>
      </w:r>
      <w:bookmarkEnd w:id="5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DB609C" w14:paraId="16FE5ED2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52B0D4ED" w14:textId="77777777" w:rsidR="00DB609C" w:rsidRDefault="00F077CD">
            <w:pPr>
              <w:pStyle w:val="TableHeading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4E56575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4F721FC8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83A132C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DB609C" w14:paraId="026E0CDD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7885DFB" w14:textId="77777777" w:rsidR="00DB609C" w:rsidRDefault="00F077CD">
            <w:pPr>
              <w:pStyle w:val="TableText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58A28CC" w14:textId="7DCAB1B4" w:rsidR="00DB609C" w:rsidRDefault="00F077CD" w:rsidP="00A0200C">
            <w:pPr>
              <w:pStyle w:val="TableText"/>
            </w:pPr>
            <w:r>
              <w:rPr>
                <w:lang w:eastAsia="en-US"/>
              </w:rPr>
              <w:t>202</w:t>
            </w:r>
            <w:r w:rsidR="001B7F72">
              <w:t>4</w:t>
            </w:r>
            <w:r>
              <w:rPr>
                <w:lang w:eastAsia="en-US"/>
              </w:rPr>
              <w:t>-</w:t>
            </w:r>
            <w:r w:rsidR="001B7F72">
              <w:t>12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04BDFF2" w14:textId="77777777" w:rsidR="00DB609C" w:rsidRDefault="00F077CD" w:rsidP="00794802">
            <w:pPr>
              <w:pStyle w:val="TableText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9DB057B" w14:textId="62AAFB52" w:rsidR="00DB609C" w:rsidRDefault="001B7F72">
            <w:pPr>
              <w:pStyle w:val="TableText"/>
            </w:pPr>
            <w:r>
              <w:t>Dong</w:t>
            </w:r>
            <w:r w:rsidR="00AA18CD">
              <w:t xml:space="preserve"> </w:t>
            </w:r>
            <w:proofErr w:type="spellStart"/>
            <w:r>
              <w:t>Neng</w:t>
            </w:r>
            <w:r w:rsidR="00AA18CD">
              <w:t>x</w:t>
            </w:r>
            <w:r>
              <w:t>iang</w:t>
            </w:r>
            <w:proofErr w:type="spellEnd"/>
          </w:p>
        </w:tc>
      </w:tr>
      <w:tr w:rsidR="00D335F4" w14:paraId="3E87974E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AE54129" w14:textId="12A62635" w:rsidR="00D335F4" w:rsidRDefault="00D335F4" w:rsidP="00D335F4">
            <w:pPr>
              <w:pStyle w:val="TableText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1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801B3C8" w14:textId="52B21076" w:rsidR="00D335F4" w:rsidRDefault="00D335F4" w:rsidP="00D335F4">
            <w:pPr>
              <w:pStyle w:val="TableText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>
              <w:t>5</w:t>
            </w:r>
            <w:r>
              <w:rPr>
                <w:lang w:eastAsia="en-US"/>
              </w:rPr>
              <w:t>-</w:t>
            </w:r>
            <w:r>
              <w:t>02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45B0374" w14:textId="0C457818" w:rsidR="00D335F4" w:rsidRDefault="00D335F4" w:rsidP="00794802">
            <w:pPr>
              <w:pStyle w:val="TableText"/>
            </w:pPr>
            <w:r>
              <w:t>增加注释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2A06676" w14:textId="3941B8A8" w:rsidR="00D335F4" w:rsidRDefault="00D335F4" w:rsidP="00D335F4">
            <w:pPr>
              <w:pStyle w:val="TableText"/>
            </w:pPr>
            <w:r>
              <w:t>Dong</w:t>
            </w:r>
            <w:r w:rsidR="00AA18CD">
              <w:t xml:space="preserve"> </w:t>
            </w:r>
            <w:proofErr w:type="spellStart"/>
            <w:r>
              <w:t>Neng</w:t>
            </w:r>
            <w:r w:rsidR="00AA18CD">
              <w:t>x</w:t>
            </w:r>
            <w:r>
              <w:t>iang</w:t>
            </w:r>
            <w:proofErr w:type="spellEnd"/>
          </w:p>
        </w:tc>
      </w:tr>
    </w:tbl>
    <w:p w14:paraId="52F03135" w14:textId="77777777" w:rsidR="00DB609C" w:rsidRDefault="00F077CD">
      <w:pPr>
        <w:pStyle w:val="Heading2NoNumber"/>
      </w:pPr>
      <w:bookmarkStart w:id="6" w:name="_Toc191634021"/>
      <w:r>
        <w:t>符号约定</w:t>
      </w:r>
      <w:bookmarkEnd w:id="6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DB609C" w14:paraId="0F805A09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39C9D90" w14:textId="77777777" w:rsidR="00DB609C" w:rsidRDefault="00F077CD">
            <w:pPr>
              <w:pStyle w:val="TableHeading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0A558FF5" w14:textId="77777777" w:rsidR="00DB609C" w:rsidRDefault="00F077CD">
            <w:pPr>
              <w:pStyle w:val="TableHeading"/>
              <w:jc w:val="both"/>
            </w:pPr>
            <w:r>
              <w:t>含义</w:t>
            </w:r>
          </w:p>
        </w:tc>
      </w:tr>
      <w:tr w:rsidR="00DB609C" w14:paraId="2561BDAD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A0ACF4E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43A0D4DA" wp14:editId="0C129061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BBFBA7B" w14:textId="77777777" w:rsidR="00DB609C" w:rsidRDefault="00F077CD">
            <w:pPr>
              <w:pStyle w:val="TableText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DB609C" w14:paraId="727C9226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1B66A25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3F39A345" wp14:editId="2139533A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E12CE2E" w14:textId="77777777" w:rsidR="00DB609C" w:rsidRDefault="00F077CD">
            <w:pPr>
              <w:pStyle w:val="TableText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DB609C" w14:paraId="095D039C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FFFBB09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2F3AA4A6" wp14:editId="77CB4034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0B70C3C" w14:textId="77777777" w:rsidR="00DB609C" w:rsidRDefault="00F077CD">
            <w:pPr>
              <w:pStyle w:val="TableText"/>
            </w:pPr>
            <w:r>
              <w:t>说明或提示，提供模块使用的意见或建议。</w:t>
            </w:r>
          </w:p>
        </w:tc>
      </w:tr>
    </w:tbl>
    <w:p w14:paraId="506038C9" w14:textId="77777777" w:rsidR="00DB609C" w:rsidRDefault="00DB609C">
      <w:pPr>
        <w:pStyle w:val="afc"/>
      </w:pPr>
    </w:p>
    <w:p w14:paraId="166F5672" w14:textId="77777777" w:rsidR="00DB609C" w:rsidRDefault="00DB609C">
      <w:pPr>
        <w:rPr>
          <w:rFonts w:ascii="Arial" w:eastAsia="SimHei" w:hAnsi="Arial"/>
          <w:sz w:val="36"/>
          <w:szCs w:val="36"/>
        </w:rPr>
      </w:pPr>
    </w:p>
    <w:p w14:paraId="4853FFEC" w14:textId="77777777" w:rsidR="00DB609C" w:rsidRDefault="00DB609C">
      <w:pPr>
        <w:sectPr w:rsidR="00DB609C">
          <w:headerReference w:type="default" r:id="rId23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24BF83CB" w14:textId="77777777" w:rsidR="00CE7928" w:rsidRDefault="00CE7928" w:rsidP="00F25587">
      <w:pPr>
        <w:pStyle w:val="1"/>
      </w:pPr>
      <w:bookmarkStart w:id="7" w:name="_Hlk35350379"/>
      <w:bookmarkStart w:id="8" w:name="_Toc522818594"/>
      <w:bookmarkStart w:id="9" w:name="_Toc519692564"/>
      <w:bookmarkStart w:id="10" w:name="_Toc518634226"/>
      <w:bookmarkStart w:id="11" w:name="_Toc532919327"/>
      <w:bookmarkStart w:id="12" w:name="_Toc191634022"/>
      <w:r>
        <w:rPr>
          <w:rFonts w:hint="eastAsia"/>
        </w:rPr>
        <w:lastRenderedPageBreak/>
        <w:t>概述</w:t>
      </w:r>
      <w:bookmarkEnd w:id="12"/>
    </w:p>
    <w:p w14:paraId="622FC20F" w14:textId="77777777" w:rsidR="00CE7928" w:rsidRDefault="00CE7928" w:rsidP="00AA18CD">
      <w:pPr>
        <w:pStyle w:val="afc"/>
      </w:pPr>
      <w:r>
        <w:t>本文档介绍了</w:t>
      </w:r>
      <w:r>
        <w:t>Open SDK</w:t>
      </w:r>
      <w:r>
        <w:t>中</w:t>
      </w:r>
      <w:r>
        <w:t>Location</w:t>
      </w:r>
      <w:r>
        <w:t>操作相关的</w:t>
      </w:r>
      <w:r>
        <w:t>API</w:t>
      </w:r>
      <w:r>
        <w:rPr>
          <w:rFonts w:hint="eastAsia"/>
        </w:rPr>
        <w:t>。</w:t>
      </w:r>
    </w:p>
    <w:p w14:paraId="5D34A5F2" w14:textId="77777777" w:rsidR="00CE7928" w:rsidRDefault="00CE7928" w:rsidP="00F25587">
      <w:pPr>
        <w:pStyle w:val="1"/>
      </w:pPr>
      <w:bookmarkStart w:id="13" w:name="_Toc191634023"/>
      <w:r>
        <w:lastRenderedPageBreak/>
        <w:t>数据结构</w:t>
      </w:r>
      <w:bookmarkEnd w:id="13"/>
    </w:p>
    <w:p w14:paraId="47CF0F5A" w14:textId="77777777" w:rsidR="00CE7928" w:rsidRDefault="00CE7928" w:rsidP="00A10186">
      <w:pPr>
        <w:pStyle w:val="20"/>
      </w:pPr>
      <w:bookmarkStart w:id="14" w:name="_Toc191634024"/>
      <w:proofErr w:type="spellStart"/>
      <w:r>
        <w:t>nwy_loc_startup_mode_e</w:t>
      </w:r>
      <w:bookmarkEnd w:id="14"/>
      <w:proofErr w:type="spellEnd"/>
    </w:p>
    <w:p w14:paraId="6D8CD2C0" w14:textId="77777777" w:rsidR="00CE7928" w:rsidRDefault="00CE7928" w:rsidP="00AA18CD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4E7DEE89" w14:textId="77777777" w:rsidR="00CE7928" w:rsidRDefault="00CE7928" w:rsidP="00AA18CD">
      <w:pPr>
        <w:pStyle w:val="TerminalDisplay"/>
        <w:ind w:leftChars="200" w:left="420"/>
      </w:pPr>
      <w:r>
        <w:t>{</w:t>
      </w:r>
    </w:p>
    <w:p w14:paraId="5034CF11" w14:textId="77777777" w:rsidR="00CE7928" w:rsidRDefault="00CE7928" w:rsidP="00AA18CD">
      <w:pPr>
        <w:pStyle w:val="TerminalDisplay"/>
        <w:ind w:leftChars="200" w:left="420"/>
      </w:pPr>
      <w:r>
        <w:t xml:space="preserve">    NWY_LOC_HOT_START = </w:t>
      </w:r>
      <w:proofErr w:type="gramStart"/>
      <w:r>
        <w:t>0,  /</w:t>
      </w:r>
      <w:proofErr w:type="gramEnd"/>
      <w:r>
        <w:t>*d</w:t>
      </w:r>
      <w:r w:rsidRPr="00D21308">
        <w:t xml:space="preserve">eleting </w:t>
      </w:r>
      <w:r>
        <w:t>nothing</w:t>
      </w:r>
      <w:r w:rsidRPr="00D21308">
        <w:t xml:space="preserve"> assistance data</w:t>
      </w:r>
      <w:r>
        <w:t>*/</w:t>
      </w:r>
    </w:p>
    <w:p w14:paraId="14F89C17" w14:textId="77777777" w:rsidR="00CE7928" w:rsidRDefault="00CE7928" w:rsidP="00AA18CD">
      <w:pPr>
        <w:pStyle w:val="TerminalDisplay"/>
        <w:ind w:leftChars="200" w:left="420"/>
      </w:pPr>
      <w:r>
        <w:t xml:space="preserve">    NWY_LOC_WARM_START = 1,</w:t>
      </w:r>
      <w:r w:rsidRPr="00D21308">
        <w:t xml:space="preserve"> </w:t>
      </w:r>
      <w:r>
        <w:t>/*d</w:t>
      </w:r>
      <w:r w:rsidRPr="00D21308">
        <w:t>eleting ephemeris and almanac data</w:t>
      </w:r>
      <w:r>
        <w:t xml:space="preserve"> is </w:t>
      </w:r>
      <w:r w:rsidRPr="00D21308">
        <w:t>invalid</w:t>
      </w:r>
      <w:r>
        <w:t>*/</w:t>
      </w:r>
    </w:p>
    <w:p w14:paraId="2088DAD3" w14:textId="77777777" w:rsidR="00CE7928" w:rsidRDefault="00CE7928" w:rsidP="00AA18CD">
      <w:pPr>
        <w:pStyle w:val="TerminalDisplay"/>
        <w:ind w:leftChars="200" w:left="420"/>
      </w:pPr>
      <w:r>
        <w:t xml:space="preserve">    NWY_LOC_COLD_START = 2, /*d</w:t>
      </w:r>
      <w:r w:rsidRPr="00D21308">
        <w:t>eleting ephemeris and almanac assistance data</w:t>
      </w:r>
      <w:r>
        <w:t>*/</w:t>
      </w:r>
    </w:p>
    <w:p w14:paraId="3D3F9A88" w14:textId="77777777" w:rsidR="00CE7928" w:rsidRDefault="00CE7928" w:rsidP="00AA18CD">
      <w:pPr>
        <w:pStyle w:val="TerminalDisplay"/>
        <w:ind w:leftChars="200" w:left="420"/>
      </w:pPr>
      <w:r>
        <w:t xml:space="preserve">    NWY_LOC_FACTORY_START = 3,</w:t>
      </w:r>
    </w:p>
    <w:p w14:paraId="4C1830FE" w14:textId="77777777" w:rsidR="00CE7928" w:rsidRPr="00A10186" w:rsidRDefault="00CE7928" w:rsidP="00AA18CD">
      <w:pPr>
        <w:pStyle w:val="TerminalDisplay"/>
        <w:ind w:leftChars="200" w:left="420"/>
      </w:pPr>
      <w:r>
        <w:t xml:space="preserve">} </w:t>
      </w:r>
      <w:proofErr w:type="spellStart"/>
      <w:r>
        <w:t>nwy_loc_startup_mode_</w:t>
      </w:r>
      <w:proofErr w:type="gramStart"/>
      <w:r>
        <w:t>e</w:t>
      </w:r>
      <w:proofErr w:type="spellEnd"/>
      <w:r>
        <w:t>;</w:t>
      </w:r>
      <w:proofErr w:type="gramEnd"/>
    </w:p>
    <w:p w14:paraId="571C5517" w14:textId="77777777" w:rsidR="00CE7928" w:rsidRDefault="00CE7928" w:rsidP="002D259D">
      <w:pPr>
        <w:pStyle w:val="20"/>
        <w:rPr>
          <w:rFonts w:eastAsia="NSimSun" w:cs="Arial"/>
          <w:sz w:val="21"/>
          <w:szCs w:val="21"/>
          <w:lang w:eastAsia="zh-CN"/>
        </w:rPr>
      </w:pPr>
      <w:bookmarkStart w:id="15" w:name="_Toc191634025"/>
      <w:proofErr w:type="spellStart"/>
      <w:r>
        <w:t>nwy_loc_output_type_e</w:t>
      </w:r>
      <w:bookmarkEnd w:id="15"/>
      <w:proofErr w:type="spellEnd"/>
    </w:p>
    <w:p w14:paraId="74F944DE" w14:textId="77777777" w:rsidR="00CE7928" w:rsidRDefault="00CE7928" w:rsidP="00AA18CD">
      <w:pPr>
        <w:pStyle w:val="TerminalDisplay"/>
      </w:pPr>
      <w:r>
        <w:t xml:space="preserve">    typedef </w:t>
      </w:r>
      <w:proofErr w:type="spellStart"/>
      <w:r>
        <w:t>enum</w:t>
      </w:r>
      <w:proofErr w:type="spellEnd"/>
    </w:p>
    <w:p w14:paraId="19D3FFF9" w14:textId="77777777" w:rsidR="00CE7928" w:rsidRDefault="00CE7928" w:rsidP="00AA18CD">
      <w:pPr>
        <w:pStyle w:val="TerminalDisplay"/>
        <w:ind w:firstLineChars="200" w:firstLine="320"/>
      </w:pPr>
      <w:r>
        <w:t>{</w:t>
      </w:r>
    </w:p>
    <w:p w14:paraId="750FA8BA" w14:textId="77777777" w:rsidR="00CE7928" w:rsidRDefault="00CE7928" w:rsidP="00AA18CD">
      <w:pPr>
        <w:pStyle w:val="TerminalDisplay"/>
      </w:pPr>
      <w:r>
        <w:t xml:space="preserve">    GNSS_OUTPUT_</w:t>
      </w:r>
      <w:proofErr w:type="gramStart"/>
      <w:r>
        <w:t>GGA  =</w:t>
      </w:r>
      <w:proofErr w:type="gramEnd"/>
      <w:r>
        <w:t xml:space="preserve"> 0,</w:t>
      </w:r>
    </w:p>
    <w:p w14:paraId="74C8ED64" w14:textId="77777777" w:rsidR="00CE7928" w:rsidRDefault="00CE7928" w:rsidP="00AA18CD">
      <w:pPr>
        <w:pStyle w:val="TerminalDisplay"/>
      </w:pPr>
      <w:r>
        <w:t xml:space="preserve">    GNSS_OUTPUT_</w:t>
      </w:r>
      <w:proofErr w:type="gramStart"/>
      <w:r>
        <w:t>GSA  =</w:t>
      </w:r>
      <w:proofErr w:type="gramEnd"/>
      <w:r>
        <w:t xml:space="preserve"> 1,</w:t>
      </w:r>
    </w:p>
    <w:p w14:paraId="5B47FF0D" w14:textId="77777777" w:rsidR="00CE7928" w:rsidRDefault="00CE7928" w:rsidP="00AA18CD">
      <w:pPr>
        <w:pStyle w:val="TerminalDisplay"/>
      </w:pPr>
      <w:r>
        <w:t xml:space="preserve">    GNSS_OUTPUT_</w:t>
      </w:r>
      <w:proofErr w:type="gramStart"/>
      <w:r>
        <w:t>GSV  =</w:t>
      </w:r>
      <w:proofErr w:type="gramEnd"/>
      <w:r>
        <w:t xml:space="preserve"> 2,</w:t>
      </w:r>
    </w:p>
    <w:p w14:paraId="74107AF3" w14:textId="77777777" w:rsidR="00CE7928" w:rsidRDefault="00CE7928" w:rsidP="00AA18CD">
      <w:pPr>
        <w:pStyle w:val="TerminalDisplay"/>
      </w:pPr>
      <w:r>
        <w:t xml:space="preserve">    GNSS_OUTPUT_</w:t>
      </w:r>
      <w:proofErr w:type="gramStart"/>
      <w:r>
        <w:t>RMC  =</w:t>
      </w:r>
      <w:proofErr w:type="gramEnd"/>
      <w:r>
        <w:t xml:space="preserve"> 3,</w:t>
      </w:r>
    </w:p>
    <w:p w14:paraId="3749A554" w14:textId="77777777" w:rsidR="00CE7928" w:rsidRDefault="00CE7928" w:rsidP="00AA18CD">
      <w:pPr>
        <w:pStyle w:val="TerminalDisplay"/>
      </w:pPr>
      <w:r>
        <w:t xml:space="preserve">    GNSS_OUTPUT_</w:t>
      </w:r>
      <w:proofErr w:type="gramStart"/>
      <w:r>
        <w:t>VTG  =</w:t>
      </w:r>
      <w:proofErr w:type="gramEnd"/>
      <w:r>
        <w:t xml:space="preserve"> 4,</w:t>
      </w:r>
    </w:p>
    <w:p w14:paraId="1F585478" w14:textId="77777777" w:rsidR="00CE7928" w:rsidRDefault="00CE7928" w:rsidP="00AA18CD">
      <w:pPr>
        <w:pStyle w:val="TerminalDisplay"/>
      </w:pPr>
      <w:r>
        <w:t xml:space="preserve">    GNSS_OUTPUT_</w:t>
      </w:r>
      <w:proofErr w:type="gramStart"/>
      <w:r>
        <w:t>GLL  =</w:t>
      </w:r>
      <w:proofErr w:type="gramEnd"/>
      <w:r>
        <w:t xml:space="preserve"> 5,</w:t>
      </w:r>
    </w:p>
    <w:p w14:paraId="1AAD47FA" w14:textId="77777777" w:rsidR="00CE7928" w:rsidRDefault="00CE7928" w:rsidP="00AA18CD">
      <w:pPr>
        <w:pStyle w:val="TerminalDisplay"/>
      </w:pPr>
      <w:r>
        <w:t xml:space="preserve">    GNSS_OUTPUT_</w:t>
      </w:r>
      <w:proofErr w:type="gramStart"/>
      <w:r>
        <w:t>ZDA  =</w:t>
      </w:r>
      <w:proofErr w:type="gramEnd"/>
      <w:r>
        <w:t xml:space="preserve"> 6,</w:t>
      </w:r>
    </w:p>
    <w:p w14:paraId="04AF0722" w14:textId="77777777" w:rsidR="00CE7928" w:rsidRDefault="00CE7928" w:rsidP="00AA18CD">
      <w:pPr>
        <w:pStyle w:val="TerminalDisplay"/>
      </w:pPr>
      <w:r>
        <w:t xml:space="preserve">    GNSS_OUTPUT_</w:t>
      </w:r>
      <w:proofErr w:type="gramStart"/>
      <w:r>
        <w:t>ALL  =</w:t>
      </w:r>
      <w:proofErr w:type="gramEnd"/>
      <w:r>
        <w:t xml:space="preserve"> 99,</w:t>
      </w:r>
    </w:p>
    <w:p w14:paraId="49B15780" w14:textId="77777777" w:rsidR="00CE7928" w:rsidRDefault="00CE7928" w:rsidP="00AA18CD">
      <w:pPr>
        <w:pStyle w:val="TerminalDisplay"/>
      </w:pPr>
      <w:r>
        <w:t xml:space="preserve">    </w:t>
      </w:r>
      <w:proofErr w:type="gramStart"/>
      <w:r>
        <w:t>}</w:t>
      </w:r>
      <w:proofErr w:type="spellStart"/>
      <w:r>
        <w:t>nwy</w:t>
      </w:r>
      <w:proofErr w:type="gramEnd"/>
      <w:r>
        <w:t>_loc_output_type_e</w:t>
      </w:r>
      <w:proofErr w:type="spellEnd"/>
      <w:r>
        <w:t>;</w:t>
      </w:r>
    </w:p>
    <w:p w14:paraId="3376B386" w14:textId="77777777" w:rsidR="00CE7928" w:rsidRPr="00985B2D" w:rsidRDefault="00CE7928" w:rsidP="00951B67">
      <w:pPr>
        <w:pStyle w:val="20"/>
      </w:pPr>
      <w:bookmarkStart w:id="16" w:name="_Toc191634026"/>
      <w:proofErr w:type="spellStart"/>
      <w:r>
        <w:t>nwy_loc_rate_e</w:t>
      </w:r>
      <w:bookmarkEnd w:id="16"/>
      <w:proofErr w:type="spellEnd"/>
    </w:p>
    <w:p w14:paraId="6BD1F657" w14:textId="77777777" w:rsidR="00CE7928" w:rsidRDefault="00CE7928" w:rsidP="00AA18CD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70E45F90" w14:textId="77777777" w:rsidR="00CE7928" w:rsidRDefault="00CE7928" w:rsidP="00AA18CD">
      <w:pPr>
        <w:pStyle w:val="TerminalDisplay"/>
        <w:ind w:leftChars="200" w:left="420"/>
      </w:pPr>
      <w:r>
        <w:t>{</w:t>
      </w:r>
    </w:p>
    <w:p w14:paraId="0433102D" w14:textId="77777777" w:rsidR="00CE7928" w:rsidRDefault="00CE7928" w:rsidP="00AA18CD">
      <w:pPr>
        <w:pStyle w:val="TerminalDisplay"/>
        <w:ind w:leftChars="200" w:left="420"/>
      </w:pPr>
      <w:r>
        <w:t xml:space="preserve">    NWY_LOC_1</w:t>
      </w:r>
      <w:proofErr w:type="gramStart"/>
      <w:r>
        <w:t>HZ  =</w:t>
      </w:r>
      <w:proofErr w:type="gramEnd"/>
      <w:r>
        <w:t xml:space="preserve"> 0,</w:t>
      </w:r>
    </w:p>
    <w:p w14:paraId="36004160" w14:textId="77777777" w:rsidR="00CE7928" w:rsidRDefault="00CE7928" w:rsidP="00AA18CD">
      <w:pPr>
        <w:pStyle w:val="TerminalDisplay"/>
        <w:ind w:leftChars="200" w:left="420"/>
      </w:pPr>
      <w:r>
        <w:t xml:space="preserve">    NWY_LOC_2</w:t>
      </w:r>
      <w:proofErr w:type="gramStart"/>
      <w:r>
        <w:t>HZ  =</w:t>
      </w:r>
      <w:proofErr w:type="gramEnd"/>
      <w:r>
        <w:t xml:space="preserve"> 1,</w:t>
      </w:r>
    </w:p>
    <w:p w14:paraId="42D8CE1A" w14:textId="77777777" w:rsidR="00CE7928" w:rsidRDefault="00CE7928" w:rsidP="00AA18CD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_loc_rate_e</w:t>
      </w:r>
      <w:proofErr w:type="spellEnd"/>
      <w:r>
        <w:t>;</w:t>
      </w:r>
    </w:p>
    <w:p w14:paraId="12678733" w14:textId="77777777" w:rsidR="00CE7928" w:rsidRPr="00985B2D" w:rsidRDefault="00CE7928" w:rsidP="00951B67">
      <w:pPr>
        <w:pStyle w:val="20"/>
      </w:pPr>
      <w:bookmarkStart w:id="17" w:name="_Toc191634027"/>
      <w:proofErr w:type="spellStart"/>
      <w:r>
        <w:t>nwy_gnss_output_info_ind_t</w:t>
      </w:r>
      <w:bookmarkEnd w:id="17"/>
      <w:proofErr w:type="spellEnd"/>
    </w:p>
    <w:p w14:paraId="28BA7B82" w14:textId="77777777" w:rsidR="00CE7928" w:rsidRDefault="00CE7928" w:rsidP="00AA18CD">
      <w:pPr>
        <w:pStyle w:val="TerminalDisplay"/>
        <w:ind w:leftChars="200" w:left="420"/>
      </w:pPr>
      <w:r>
        <w:t>typedef struct</w:t>
      </w:r>
    </w:p>
    <w:p w14:paraId="1520E4C0" w14:textId="77777777" w:rsidR="00CE7928" w:rsidRDefault="00CE7928" w:rsidP="00AA18CD">
      <w:pPr>
        <w:pStyle w:val="TerminalDisplay"/>
        <w:ind w:leftChars="200" w:left="420"/>
      </w:pPr>
      <w:r>
        <w:t>{</w:t>
      </w:r>
    </w:p>
    <w:p w14:paraId="29F447E8" w14:textId="77777777" w:rsidR="00CE7928" w:rsidRDefault="00CE7928" w:rsidP="00AA18CD">
      <w:pPr>
        <w:pStyle w:val="TerminalDisplay"/>
        <w:ind w:leftChars="200" w:left="420"/>
      </w:pPr>
      <w:r>
        <w:t xml:space="preserve">    uint16_t </w:t>
      </w:r>
      <w:proofErr w:type="gramStart"/>
      <w:r>
        <w:t>length;</w:t>
      </w:r>
      <w:proofErr w:type="gramEnd"/>
    </w:p>
    <w:p w14:paraId="1B7764ED" w14:textId="77777777" w:rsidR="00CE7928" w:rsidRDefault="00CE7928" w:rsidP="00AA18CD">
      <w:pPr>
        <w:pStyle w:val="TerminalDisplay"/>
        <w:ind w:leftChars="200" w:left="420"/>
      </w:pPr>
      <w:r>
        <w:t xml:space="preserve">    uint16_t </w:t>
      </w:r>
      <w:proofErr w:type="gramStart"/>
      <w:r>
        <w:t>type;</w:t>
      </w:r>
      <w:proofErr w:type="gramEnd"/>
    </w:p>
    <w:p w14:paraId="4E67A32D" w14:textId="77777777" w:rsidR="00CE7928" w:rsidRDefault="00CE7928" w:rsidP="00AA18CD">
      <w:pPr>
        <w:pStyle w:val="TerminalDisplay"/>
        <w:ind w:leftChars="200" w:left="420"/>
      </w:pPr>
      <w:r>
        <w:t xml:space="preserve">    uint8_t </w:t>
      </w:r>
      <w:proofErr w:type="spellStart"/>
      <w:r>
        <w:t>nmea_</w:t>
      </w:r>
      <w:proofErr w:type="gramStart"/>
      <w:r>
        <w:t>data</w:t>
      </w:r>
      <w:proofErr w:type="spellEnd"/>
      <w:r>
        <w:t>[</w:t>
      </w:r>
      <w:proofErr w:type="gramEnd"/>
      <w:r>
        <w:t>4096];</w:t>
      </w:r>
    </w:p>
    <w:p w14:paraId="78EBCF55" w14:textId="77777777" w:rsidR="00CE7928" w:rsidRDefault="00CE7928" w:rsidP="00AA18CD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_gnss_output_info_ind_t</w:t>
      </w:r>
      <w:proofErr w:type="spellEnd"/>
      <w:r>
        <w:t>;</w:t>
      </w:r>
    </w:p>
    <w:p w14:paraId="097DF5DB" w14:textId="77777777" w:rsidR="00CE7928" w:rsidRPr="00985B2D" w:rsidRDefault="00CE7928" w:rsidP="00594244">
      <w:pPr>
        <w:pStyle w:val="20"/>
      </w:pPr>
      <w:bookmarkStart w:id="18" w:name="_Toc191634028"/>
      <w:proofErr w:type="spellStart"/>
      <w:r>
        <w:lastRenderedPageBreak/>
        <w:t>nwy_setserver_para_t</w:t>
      </w:r>
      <w:bookmarkEnd w:id="18"/>
      <w:proofErr w:type="spellEnd"/>
    </w:p>
    <w:p w14:paraId="404D7D58" w14:textId="77777777" w:rsidR="00CE7928" w:rsidRDefault="00CE7928" w:rsidP="00AA18CD">
      <w:pPr>
        <w:pStyle w:val="TerminalDisplay"/>
        <w:ind w:leftChars="200" w:left="420"/>
      </w:pPr>
      <w:r>
        <w:t>typedef struct</w:t>
      </w:r>
    </w:p>
    <w:p w14:paraId="77CE67F1" w14:textId="77777777" w:rsidR="00CE7928" w:rsidRDefault="00CE7928" w:rsidP="00AA18CD">
      <w:pPr>
        <w:pStyle w:val="TerminalDisplay"/>
        <w:ind w:leftChars="200" w:left="420"/>
      </w:pPr>
      <w:r>
        <w:t>{</w:t>
      </w:r>
    </w:p>
    <w:p w14:paraId="447673A0" w14:textId="77777777" w:rsidR="00CE7928" w:rsidRDefault="00CE7928" w:rsidP="00AA18CD">
      <w:pPr>
        <w:pStyle w:val="TerminalDisplay"/>
        <w:ind w:leftChars="200" w:left="420"/>
      </w:pPr>
      <w:r>
        <w:t xml:space="preserve">    int </w:t>
      </w:r>
      <w:proofErr w:type="spellStart"/>
      <w:r>
        <w:t>set_</w:t>
      </w:r>
      <w:proofErr w:type="gramStart"/>
      <w:r>
        <w:t>flag</w:t>
      </w:r>
      <w:proofErr w:type="spellEnd"/>
      <w:r>
        <w:t>;</w:t>
      </w:r>
      <w:proofErr w:type="gramEnd"/>
    </w:p>
    <w:p w14:paraId="0F3E8A55" w14:textId="77777777" w:rsidR="00CE7928" w:rsidRDefault="00CE7928" w:rsidP="00AA18CD">
      <w:pPr>
        <w:pStyle w:val="TerminalDisplay"/>
        <w:ind w:leftChars="200" w:left="420"/>
      </w:pPr>
      <w:r>
        <w:t xml:space="preserve">    int </w:t>
      </w:r>
      <w:proofErr w:type="spellStart"/>
      <w:r>
        <w:t>data_</w:t>
      </w:r>
      <w:proofErr w:type="gramStart"/>
      <w:r>
        <w:t>type</w:t>
      </w:r>
      <w:proofErr w:type="spellEnd"/>
      <w:r>
        <w:t>;</w:t>
      </w:r>
      <w:proofErr w:type="gramEnd"/>
    </w:p>
    <w:p w14:paraId="6D4DA41C" w14:textId="77777777" w:rsidR="00CE7928" w:rsidRDefault="00CE7928" w:rsidP="00AA18CD">
      <w:pPr>
        <w:pStyle w:val="TerminalDisplay"/>
        <w:ind w:leftChars="200" w:left="420"/>
      </w:pPr>
      <w:r>
        <w:t xml:space="preserve">    char </w:t>
      </w:r>
      <w:proofErr w:type="spellStart"/>
      <w:proofErr w:type="gramStart"/>
      <w:r>
        <w:t>url</w:t>
      </w:r>
      <w:proofErr w:type="spellEnd"/>
      <w:r>
        <w:t>[</w:t>
      </w:r>
      <w:proofErr w:type="gramEnd"/>
      <w:r>
        <w:t>521+1];</w:t>
      </w:r>
    </w:p>
    <w:p w14:paraId="569DC014" w14:textId="77777777" w:rsidR="00CE7928" w:rsidRDefault="00CE7928" w:rsidP="00AA18CD">
      <w:pPr>
        <w:pStyle w:val="TerminalDisplay"/>
        <w:ind w:leftChars="200" w:left="420"/>
      </w:pPr>
      <w:r>
        <w:t xml:space="preserve">    char </w:t>
      </w:r>
      <w:proofErr w:type="gramStart"/>
      <w:r>
        <w:t>user[</w:t>
      </w:r>
      <w:proofErr w:type="gramEnd"/>
      <w:r>
        <w:t>128];</w:t>
      </w:r>
    </w:p>
    <w:p w14:paraId="7CDEAD7B" w14:textId="77777777" w:rsidR="00CE7928" w:rsidRDefault="00CE7928" w:rsidP="00AA18CD">
      <w:pPr>
        <w:pStyle w:val="TerminalDisplay"/>
        <w:ind w:leftChars="200" w:left="420"/>
      </w:pPr>
      <w:r>
        <w:t xml:space="preserve">    char </w:t>
      </w:r>
      <w:proofErr w:type="gramStart"/>
      <w:r>
        <w:t>pass[</w:t>
      </w:r>
      <w:proofErr w:type="gramEnd"/>
      <w:r>
        <w:t>128];</w:t>
      </w:r>
    </w:p>
    <w:p w14:paraId="05B24F4F" w14:textId="77777777" w:rsidR="00CE7928" w:rsidRDefault="00CE7928" w:rsidP="00AA18CD">
      <w:pPr>
        <w:pStyle w:val="TerminalDisplay"/>
        <w:ind w:leftChars="200" w:left="420"/>
      </w:pPr>
      <w:r>
        <w:t xml:space="preserve">    char </w:t>
      </w:r>
      <w:proofErr w:type="gramStart"/>
      <w:r>
        <w:t>mid[</w:t>
      </w:r>
      <w:proofErr w:type="gramEnd"/>
      <w:r>
        <w:t>64];</w:t>
      </w:r>
    </w:p>
    <w:p w14:paraId="2499347C" w14:textId="77777777" w:rsidR="00CE7928" w:rsidRDefault="00CE7928" w:rsidP="00AA18CD">
      <w:pPr>
        <w:pStyle w:val="TerminalDisplay"/>
        <w:ind w:leftChars="200" w:left="420"/>
      </w:pPr>
      <w:r>
        <w:t xml:space="preserve">    int </w:t>
      </w:r>
      <w:proofErr w:type="gramStart"/>
      <w:r>
        <w:t>port;</w:t>
      </w:r>
      <w:proofErr w:type="gramEnd"/>
    </w:p>
    <w:p w14:paraId="247F4806" w14:textId="77777777" w:rsidR="00CE7928" w:rsidRDefault="00CE7928" w:rsidP="00AA18CD">
      <w:pPr>
        <w:pStyle w:val="TerminalDisplay"/>
        <w:ind w:leftChars="200" w:left="420"/>
      </w:pPr>
    </w:p>
    <w:p w14:paraId="41FAD2E4" w14:textId="77777777" w:rsidR="00CE7928" w:rsidRDefault="00CE7928" w:rsidP="00AA18CD">
      <w:pPr>
        <w:pStyle w:val="TerminalDisplay"/>
        <w:ind w:leftChars="200" w:left="420"/>
      </w:pPr>
      <w:r>
        <w:t xml:space="preserve">    double </w:t>
      </w:r>
      <w:proofErr w:type="spellStart"/>
      <w:proofErr w:type="gramStart"/>
      <w:r>
        <w:t>lat</w:t>
      </w:r>
      <w:proofErr w:type="spellEnd"/>
      <w:r>
        <w:t>;</w:t>
      </w:r>
      <w:proofErr w:type="gramEnd"/>
    </w:p>
    <w:p w14:paraId="4E793DF5" w14:textId="77777777" w:rsidR="00CE7928" w:rsidRDefault="00CE7928" w:rsidP="00AA18CD">
      <w:pPr>
        <w:pStyle w:val="TerminalDisplay"/>
        <w:ind w:leftChars="200" w:left="420"/>
      </w:pPr>
      <w:r>
        <w:t xml:space="preserve">    double </w:t>
      </w:r>
      <w:proofErr w:type="spellStart"/>
      <w:proofErr w:type="gramStart"/>
      <w:r>
        <w:t>lng</w:t>
      </w:r>
      <w:proofErr w:type="spellEnd"/>
      <w:r>
        <w:t>;</w:t>
      </w:r>
      <w:proofErr w:type="gramEnd"/>
    </w:p>
    <w:p w14:paraId="1C4AC4A3" w14:textId="77777777" w:rsidR="00CE7928" w:rsidRDefault="00CE7928" w:rsidP="00AA18CD">
      <w:pPr>
        <w:pStyle w:val="TerminalDisplay"/>
        <w:ind w:leftChars="200" w:left="420"/>
      </w:pPr>
      <w:r>
        <w:t xml:space="preserve">    double </w:t>
      </w:r>
      <w:proofErr w:type="gramStart"/>
      <w:r>
        <w:t>alt;</w:t>
      </w:r>
      <w:proofErr w:type="gramEnd"/>
    </w:p>
    <w:p w14:paraId="7B665284" w14:textId="77777777" w:rsidR="00CE7928" w:rsidRPr="00594244" w:rsidRDefault="00CE7928" w:rsidP="00AA18CD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_setserver_para_t</w:t>
      </w:r>
      <w:proofErr w:type="spellEnd"/>
      <w:r>
        <w:t>;</w:t>
      </w:r>
    </w:p>
    <w:p w14:paraId="1F787FBA" w14:textId="77777777" w:rsidR="00CE7928" w:rsidRDefault="00CE7928">
      <w:pPr>
        <w:pStyle w:val="1"/>
      </w:pPr>
      <w:bookmarkStart w:id="19" w:name="_Toc191634029"/>
      <w:bookmarkEnd w:id="7"/>
      <w:r>
        <w:lastRenderedPageBreak/>
        <w:t>函数</w:t>
      </w:r>
      <w:bookmarkEnd w:id="19"/>
    </w:p>
    <w:bookmarkEnd w:id="8"/>
    <w:bookmarkEnd w:id="9"/>
    <w:bookmarkEnd w:id="10"/>
    <w:bookmarkEnd w:id="11"/>
    <w:p w14:paraId="523EE63B" w14:textId="6B046F25" w:rsidR="00FD22B5" w:rsidRDefault="00F077CD" w:rsidP="00FD22B5">
      <w:pPr>
        <w:pStyle w:val="afc"/>
      </w:pPr>
      <w:r>
        <w:t>本</w:t>
      </w:r>
      <w:r w:rsidR="00AA18CD">
        <w:rPr>
          <w:rFonts w:hint="eastAsia"/>
        </w:rPr>
        <w:t>章节</w:t>
      </w:r>
      <w:r>
        <w:t>提供</w:t>
      </w:r>
      <w:r w:rsidR="00FD22B5">
        <w:t>Location</w:t>
      </w:r>
      <w:r>
        <w:t>相关的操作接口。</w:t>
      </w:r>
    </w:p>
    <w:p w14:paraId="1B062034" w14:textId="5ACCC104" w:rsidR="00DB609C" w:rsidRPr="00FD22B5" w:rsidRDefault="00FD22B5" w:rsidP="00AA18CD">
      <w:pPr>
        <w:pStyle w:val="afc"/>
      </w:pPr>
      <w:r>
        <w:t>该接口定义位于</w:t>
      </w:r>
      <w:r>
        <w:t>nwy_loc_api.h</w:t>
      </w:r>
      <w:r>
        <w:t>，用于实现</w:t>
      </w:r>
      <w:r w:rsidR="006F3BF2">
        <w:t>定位及相关</w:t>
      </w:r>
      <w:r>
        <w:t>设置等功能。</w:t>
      </w:r>
    </w:p>
    <w:p w14:paraId="13A2E8DA" w14:textId="31DD0D74" w:rsidR="00DB609C" w:rsidRDefault="00B303F3" w:rsidP="00AA18CD">
      <w:pPr>
        <w:pStyle w:val="20"/>
      </w:pPr>
      <w:bookmarkStart w:id="20" w:name="_Toc191634030"/>
      <w:proofErr w:type="spellStart"/>
      <w:r w:rsidRPr="00234E2E">
        <w:t>nwy_loc_navigation_start</w:t>
      </w:r>
      <w:bookmarkEnd w:id="20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DB609C" w14:paraId="55D587BB" w14:textId="77777777" w:rsidTr="00AA1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BCBA997" w14:textId="77777777" w:rsidR="00DB609C" w:rsidRDefault="00F077CD" w:rsidP="00AA18CD">
            <w:pPr>
              <w:pStyle w:val="TableHeading"/>
            </w:pPr>
            <w:r>
              <w:t>格式</w:t>
            </w:r>
          </w:p>
        </w:tc>
        <w:tc>
          <w:tcPr>
            <w:tcW w:w="8386" w:type="dxa"/>
          </w:tcPr>
          <w:p w14:paraId="7F36011C" w14:textId="0FF18EEE" w:rsidR="00DB609C" w:rsidRDefault="00234E2E" w:rsidP="00AA18CD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E2E">
              <w:t>nwy_error_e</w:t>
            </w:r>
            <w:proofErr w:type="spellEnd"/>
            <w:r w:rsidRPr="00234E2E">
              <w:t xml:space="preserve"> </w:t>
            </w:r>
            <w:proofErr w:type="spellStart"/>
            <w:r w:rsidRPr="00234E2E">
              <w:t>nwy_loc_navigation_start</w:t>
            </w:r>
            <w:proofErr w:type="spellEnd"/>
            <w:r w:rsidRPr="00234E2E">
              <w:t>(void)</w:t>
            </w:r>
          </w:p>
        </w:tc>
      </w:tr>
      <w:tr w:rsidR="00DB609C" w14:paraId="255A7DB0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BC4F4CF" w14:textId="77777777" w:rsidR="00DB609C" w:rsidRDefault="00F077CD" w:rsidP="00AA18CD">
            <w:pPr>
              <w:pStyle w:val="TableHeading"/>
            </w:pPr>
            <w:r>
              <w:t>描述</w:t>
            </w:r>
          </w:p>
        </w:tc>
        <w:tc>
          <w:tcPr>
            <w:tcW w:w="8386" w:type="dxa"/>
          </w:tcPr>
          <w:p w14:paraId="4DF0AE45" w14:textId="158C8D6E" w:rsidR="00DB609C" w:rsidRDefault="006F6768" w:rsidP="00AA18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t>GNSS</w:t>
            </w:r>
            <w:r>
              <w:t>接口</w:t>
            </w:r>
          </w:p>
        </w:tc>
      </w:tr>
      <w:tr w:rsidR="00DB609C" w14:paraId="28BF0D58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B947CA4" w14:textId="77777777" w:rsidR="00DB609C" w:rsidRDefault="00F077CD" w:rsidP="00AA18CD">
            <w:pPr>
              <w:pStyle w:val="TableHeading"/>
            </w:pPr>
            <w:r>
              <w:t>参数说明</w:t>
            </w:r>
          </w:p>
        </w:tc>
        <w:tc>
          <w:tcPr>
            <w:tcW w:w="8386" w:type="dxa"/>
          </w:tcPr>
          <w:p w14:paraId="6E896A47" w14:textId="26B3A67B" w:rsidR="00834D21" w:rsidRPr="006D24FC" w:rsidRDefault="001E6D19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EE3AE7">
              <w:t>oid</w:t>
            </w:r>
          </w:p>
        </w:tc>
      </w:tr>
      <w:tr w:rsidR="00DB609C" w14:paraId="5C3EF2A6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6FC402" w14:textId="77777777" w:rsidR="00DB609C" w:rsidRPr="00BB5A60" w:rsidRDefault="00F077CD" w:rsidP="00AA18CD">
            <w:pPr>
              <w:pStyle w:val="TableHeading"/>
            </w:pPr>
            <w:r w:rsidRPr="00BB5A60">
              <w:t>返回值</w:t>
            </w:r>
          </w:p>
        </w:tc>
        <w:tc>
          <w:tcPr>
            <w:tcW w:w="8386" w:type="dxa"/>
          </w:tcPr>
          <w:p w14:paraId="4194D3E3" w14:textId="10DF8145" w:rsidR="00D0410E" w:rsidRPr="00BB5A60" w:rsidRDefault="00D0410E" w:rsidP="00AA18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A60">
              <w:t>成功：</w:t>
            </w:r>
            <w:r w:rsidR="00975AA0" w:rsidRPr="00975AA0">
              <w:t>NWY_SUC</w:t>
            </w:r>
            <w:r w:rsidR="00A42C17">
              <w:t>C</w:t>
            </w:r>
            <w:r w:rsidR="00975AA0" w:rsidRPr="00975AA0">
              <w:t>ESS</w:t>
            </w:r>
          </w:p>
          <w:p w14:paraId="0EBF4ECE" w14:textId="6C73D14F" w:rsidR="00D0410E" w:rsidRDefault="00D0410E" w:rsidP="00AA18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A60">
              <w:t>失败：返回</w:t>
            </w:r>
            <w:r w:rsidR="00975AA0" w:rsidRPr="00BB5A60">
              <w:t>其他</w:t>
            </w:r>
            <w:proofErr w:type="gramStart"/>
            <w:r w:rsidR="00975AA0" w:rsidRPr="00BB5A60">
              <w:t>枚举值</w:t>
            </w:r>
            <w:proofErr w:type="gramEnd"/>
          </w:p>
        </w:tc>
      </w:tr>
      <w:tr w:rsidR="00BF4934" w14:paraId="12364D82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224F0B" w14:textId="1373A0AD" w:rsidR="00BF4934" w:rsidRDefault="00BF4934" w:rsidP="00AA18CD">
            <w:pPr>
              <w:pStyle w:val="TableHeading"/>
            </w:pPr>
            <w:r>
              <w:t>注意事项</w:t>
            </w:r>
          </w:p>
        </w:tc>
        <w:tc>
          <w:tcPr>
            <w:tcW w:w="8386" w:type="dxa"/>
          </w:tcPr>
          <w:p w14:paraId="333EFB2A" w14:textId="3C291D3F" w:rsidR="00BF4934" w:rsidRDefault="004A36AA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65AB4F8B" w14:textId="7B2C23DF" w:rsidR="004A36AA" w:rsidRDefault="00861D49" w:rsidP="00364AB8">
      <w:pPr>
        <w:pStyle w:val="20"/>
      </w:pPr>
      <w:bookmarkStart w:id="21" w:name="_Toc191634031"/>
      <w:proofErr w:type="spellStart"/>
      <w:r w:rsidRPr="0062631A">
        <w:t>nwy_loc_navigation_stop</w:t>
      </w:r>
      <w:bookmarkEnd w:id="21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DB609C" w14:paraId="03DF20CE" w14:textId="77777777" w:rsidTr="00AA1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A61189A" w14:textId="77777777" w:rsidR="00DB609C" w:rsidRDefault="00F077CD" w:rsidP="00AA18CD">
            <w:pPr>
              <w:pStyle w:val="TableHeading"/>
            </w:pPr>
            <w:r>
              <w:t>格式</w:t>
            </w:r>
          </w:p>
        </w:tc>
        <w:tc>
          <w:tcPr>
            <w:tcW w:w="8386" w:type="dxa"/>
          </w:tcPr>
          <w:p w14:paraId="49F98138" w14:textId="3EFBA073" w:rsidR="00DB609C" w:rsidRDefault="0062631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631A">
              <w:t>nwy_error_e</w:t>
            </w:r>
            <w:proofErr w:type="spellEnd"/>
            <w:r w:rsidRPr="0062631A">
              <w:t xml:space="preserve"> </w:t>
            </w:r>
            <w:proofErr w:type="spellStart"/>
            <w:r w:rsidRPr="0062631A">
              <w:t>nwy_loc_navigation_stop</w:t>
            </w:r>
            <w:proofErr w:type="spellEnd"/>
            <w:r w:rsidRPr="0062631A">
              <w:t>(void);</w:t>
            </w:r>
          </w:p>
        </w:tc>
      </w:tr>
      <w:tr w:rsidR="00DB609C" w14:paraId="49DDFABA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FA420C" w14:textId="77777777" w:rsidR="00DB609C" w:rsidRDefault="00F077CD" w:rsidP="00AA18CD">
            <w:pPr>
              <w:pStyle w:val="TableHeading"/>
            </w:pPr>
            <w:r>
              <w:t>描述</w:t>
            </w:r>
          </w:p>
        </w:tc>
        <w:tc>
          <w:tcPr>
            <w:tcW w:w="8386" w:type="dxa"/>
          </w:tcPr>
          <w:p w14:paraId="18C49D94" w14:textId="1ABC2917" w:rsidR="00DB609C" w:rsidRDefault="00C92F52" w:rsidP="00463A4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关闭</w:t>
            </w:r>
            <w:r>
              <w:t>GNSS</w:t>
            </w:r>
            <w:r>
              <w:t>功能</w:t>
            </w:r>
          </w:p>
        </w:tc>
      </w:tr>
      <w:tr w:rsidR="00DB609C" w14:paraId="75322B6B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E881BE" w14:textId="77777777" w:rsidR="00DB609C" w:rsidRDefault="00F077CD" w:rsidP="00AA18CD">
            <w:pPr>
              <w:pStyle w:val="TableHeading"/>
            </w:pPr>
            <w:r>
              <w:t>参数说明</w:t>
            </w:r>
          </w:p>
        </w:tc>
        <w:tc>
          <w:tcPr>
            <w:tcW w:w="8386" w:type="dxa"/>
          </w:tcPr>
          <w:p w14:paraId="69C63D7F" w14:textId="749374D9" w:rsidR="00463A49" w:rsidRDefault="001E6D19" w:rsidP="004A36A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975AA0">
              <w:t>oid</w:t>
            </w:r>
          </w:p>
        </w:tc>
      </w:tr>
      <w:tr w:rsidR="00DB609C" w14:paraId="10DF4A28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B8927F" w14:textId="77777777" w:rsidR="00DB609C" w:rsidRDefault="00F077CD" w:rsidP="00AA18CD">
            <w:pPr>
              <w:pStyle w:val="TableHeading"/>
            </w:pPr>
            <w:r>
              <w:t>返回值</w:t>
            </w:r>
          </w:p>
        </w:tc>
        <w:tc>
          <w:tcPr>
            <w:tcW w:w="8386" w:type="dxa"/>
          </w:tcPr>
          <w:p w14:paraId="1E3E67B7" w14:textId="77777777" w:rsidR="00D0410E" w:rsidRPr="00BB5A60" w:rsidRDefault="00D0410E" w:rsidP="00D0410E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BB5A60">
              <w:rPr>
                <w:rFonts w:ascii="Arial" w:eastAsia="NSimSun" w:hAnsi="Arial"/>
              </w:rPr>
              <w:t>NWY_SUCCESS</w:t>
            </w:r>
          </w:p>
          <w:p w14:paraId="63D8D7E5" w14:textId="5B1D9884" w:rsidR="00DB609C" w:rsidRDefault="00D0410E" w:rsidP="00D0410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A60">
              <w:t>失败：其他</w:t>
            </w:r>
            <w:proofErr w:type="gramStart"/>
            <w:r w:rsidRPr="00BB5A60">
              <w:t>枚举值</w:t>
            </w:r>
            <w:proofErr w:type="gramEnd"/>
          </w:p>
        </w:tc>
      </w:tr>
    </w:tbl>
    <w:p w14:paraId="20939930" w14:textId="7211BD04" w:rsidR="004A36AA" w:rsidRDefault="005605B6" w:rsidP="00364AB8">
      <w:pPr>
        <w:pStyle w:val="20"/>
      </w:pPr>
      <w:bookmarkStart w:id="22" w:name="_Toc191634032"/>
      <w:proofErr w:type="spellStart"/>
      <w:r w:rsidRPr="00B977DC">
        <w:t>nwy_loc_mode_set</w:t>
      </w:r>
      <w:bookmarkEnd w:id="22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DB609C" w14:paraId="2D57F886" w14:textId="77777777" w:rsidTr="00AA1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EF3125" w14:textId="77777777" w:rsidR="00DB609C" w:rsidRDefault="00BF5AD7" w:rsidP="00AA18CD">
            <w:pPr>
              <w:pStyle w:val="TableText"/>
            </w:pPr>
            <w:r>
              <w:t>格式</w:t>
            </w:r>
          </w:p>
        </w:tc>
        <w:tc>
          <w:tcPr>
            <w:tcW w:w="7994" w:type="dxa"/>
          </w:tcPr>
          <w:p w14:paraId="673D14E8" w14:textId="6CBB05E7" w:rsidR="00DB609C" w:rsidRDefault="00B977DC" w:rsidP="00AA18CD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7DC">
              <w:t>nwy_error_e</w:t>
            </w:r>
            <w:proofErr w:type="spellEnd"/>
            <w:r w:rsidRPr="00B977DC">
              <w:t xml:space="preserve"> </w:t>
            </w:r>
            <w:proofErr w:type="spellStart"/>
            <w:r w:rsidRPr="00B977DC">
              <w:t>nwy_loc_mode_set</w:t>
            </w:r>
            <w:proofErr w:type="spellEnd"/>
            <w:r w:rsidRPr="00B977DC">
              <w:t xml:space="preserve"> (int mode)</w:t>
            </w:r>
          </w:p>
        </w:tc>
      </w:tr>
      <w:tr w:rsidR="00DB609C" w14:paraId="0F3B8AD6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E60A44" w14:textId="77777777" w:rsidR="00DB609C" w:rsidRDefault="00BF5AD7" w:rsidP="00282B17">
            <w:pPr>
              <w:pStyle w:val="TableText"/>
            </w:pPr>
            <w:r>
              <w:t>描述</w:t>
            </w:r>
          </w:p>
        </w:tc>
        <w:tc>
          <w:tcPr>
            <w:tcW w:w="7994" w:type="dxa"/>
          </w:tcPr>
          <w:p w14:paraId="6E24A785" w14:textId="3EB11644" w:rsidR="00DB609C" w:rsidRDefault="00790F60" w:rsidP="00282B1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B977DC">
              <w:t>定位模式</w:t>
            </w:r>
          </w:p>
        </w:tc>
      </w:tr>
      <w:tr w:rsidR="00DB609C" w14:paraId="061F238E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A49EE68" w14:textId="77777777" w:rsidR="00DB609C" w:rsidRDefault="00BF5AD7" w:rsidP="00AA18CD">
            <w:pPr>
              <w:pStyle w:val="TableText"/>
            </w:pPr>
            <w:r>
              <w:t>参数说明</w:t>
            </w:r>
          </w:p>
        </w:tc>
        <w:tc>
          <w:tcPr>
            <w:tcW w:w="7994" w:type="dxa"/>
          </w:tcPr>
          <w:p w14:paraId="20A672DC" w14:textId="77777777" w:rsidR="00B977DC" w:rsidRDefault="00B977DC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mode: </w:t>
            </w:r>
            <w:r>
              <w:rPr>
                <w:rFonts w:ascii="NSimSun" w:hAnsi="NSimSun"/>
              </w:rPr>
              <w:t>定位模式，详见</w:t>
            </w:r>
            <w:proofErr w:type="spellStart"/>
            <w:r>
              <w:t>nwy_loc.h</w:t>
            </w:r>
            <w:proofErr w:type="spellEnd"/>
            <w:r>
              <w:rPr>
                <w:rFonts w:ascii="NSimSun" w:hAnsi="NSimSun"/>
              </w:rPr>
              <w:t>定义</w:t>
            </w:r>
          </w:p>
          <w:p w14:paraId="0CFAC22B" w14:textId="70F99402" w:rsidR="000B61D3" w:rsidRDefault="000B61D3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0:GPS</w:t>
            </w:r>
            <w:proofErr w:type="gramEnd"/>
          </w:p>
          <w:p w14:paraId="31B00C82" w14:textId="14FA2933" w:rsidR="000B61D3" w:rsidRDefault="000B61D3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1:BD</w:t>
            </w:r>
          </w:p>
          <w:p w14:paraId="32E92631" w14:textId="512697F4" w:rsidR="000B61D3" w:rsidRDefault="000B61D3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2:GPS</w:t>
            </w:r>
            <w:proofErr w:type="gramEnd"/>
            <w:r>
              <w:t>+BD</w:t>
            </w:r>
          </w:p>
          <w:p w14:paraId="3771DA56" w14:textId="56862829" w:rsidR="00211392" w:rsidRDefault="00C92F52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3:GPS</w:t>
            </w:r>
            <w:proofErr w:type="gramEnd"/>
            <w:r>
              <w:t>+GLONASS</w:t>
            </w:r>
          </w:p>
          <w:p w14:paraId="6590403B" w14:textId="43325BF2" w:rsidR="000B61D3" w:rsidRDefault="00211392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4</w:t>
            </w:r>
            <w:r w:rsidR="000B61D3">
              <w:t>:G</w:t>
            </w:r>
            <w:r w:rsidR="00C92F52">
              <w:t>P</w:t>
            </w:r>
            <w:r w:rsidR="002F5080">
              <w:t>S</w:t>
            </w:r>
            <w:proofErr w:type="gramEnd"/>
            <w:r w:rsidR="002F5080">
              <w:t>+</w:t>
            </w:r>
            <w:r w:rsidR="00C92F52">
              <w:t>GALILEO</w:t>
            </w:r>
          </w:p>
          <w:p w14:paraId="29A3C660" w14:textId="69DDA591" w:rsidR="000B61D3" w:rsidRDefault="00211392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0B61D3">
              <w:t>:</w:t>
            </w:r>
            <w:r w:rsidR="00C92F52">
              <w:t>BD</w:t>
            </w:r>
            <w:r w:rsidR="000B61D3">
              <w:t>+GLONASS</w:t>
            </w:r>
          </w:p>
          <w:p w14:paraId="53634408" w14:textId="193EAE5A" w:rsidR="000B61D3" w:rsidRDefault="00211392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0B61D3">
              <w:t>:</w:t>
            </w:r>
            <w:r w:rsidR="00C92F52">
              <w:t>BD</w:t>
            </w:r>
            <w:r w:rsidR="002F5080">
              <w:t>+</w:t>
            </w:r>
            <w:r w:rsidR="00C92F52">
              <w:t>GALILEO</w:t>
            </w:r>
          </w:p>
          <w:p w14:paraId="0466A318" w14:textId="14B368DF" w:rsidR="000B61D3" w:rsidRDefault="00211392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7</w:t>
            </w:r>
            <w:r w:rsidR="000B61D3">
              <w:t>:</w:t>
            </w:r>
            <w:r w:rsidR="00C92F52">
              <w:t>GLONASS</w:t>
            </w:r>
            <w:proofErr w:type="gramEnd"/>
            <w:r w:rsidR="000B61D3">
              <w:t>+</w:t>
            </w:r>
            <w:r w:rsidR="000B61D3" w:rsidRPr="000B61D3">
              <w:t>GALI</w:t>
            </w:r>
            <w:r w:rsidR="000B61D3">
              <w:t>LEO</w:t>
            </w:r>
          </w:p>
          <w:p w14:paraId="356E0D3B" w14:textId="31A9313D" w:rsidR="000B61D3" w:rsidRDefault="00211392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8</w:t>
            </w:r>
            <w:r w:rsidR="00C92F52">
              <w:t>:</w:t>
            </w:r>
            <w:r w:rsidR="000B61D3">
              <w:t>GLONASS</w:t>
            </w:r>
            <w:proofErr w:type="gramEnd"/>
          </w:p>
          <w:p w14:paraId="0EA1E3BA" w14:textId="282AD110" w:rsidR="000B61D3" w:rsidRDefault="00211392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9</w:t>
            </w:r>
            <w:r w:rsidR="00C92F52">
              <w:t>:</w:t>
            </w:r>
            <w:r w:rsidR="000B61D3">
              <w:t>GALILEO</w:t>
            </w:r>
            <w:proofErr w:type="gramEnd"/>
          </w:p>
          <w:p w14:paraId="5FF0E1C4" w14:textId="037FBD37" w:rsidR="000B61D3" w:rsidRDefault="00211392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10</w:t>
            </w:r>
            <w:r w:rsidR="000B61D3">
              <w:t>:</w:t>
            </w:r>
            <w:r w:rsidR="00755308">
              <w:t>GPS</w:t>
            </w:r>
            <w:proofErr w:type="gramEnd"/>
            <w:r w:rsidR="00755308">
              <w:t>+BD+GLONASS</w:t>
            </w:r>
          </w:p>
          <w:p w14:paraId="4BFE1D48" w14:textId="5827E6E9" w:rsidR="000B61D3" w:rsidRDefault="000B61D3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r w:rsidR="00211392">
              <w:t>1</w:t>
            </w:r>
            <w:r>
              <w:t>:GPS</w:t>
            </w:r>
            <w:proofErr w:type="gramEnd"/>
            <w:r>
              <w:t>+BD+</w:t>
            </w:r>
            <w:r w:rsidR="00755308">
              <w:t>GALILEO</w:t>
            </w:r>
          </w:p>
          <w:p w14:paraId="5E50C465" w14:textId="4612071E" w:rsidR="000B61D3" w:rsidRDefault="000B61D3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12:</w:t>
            </w:r>
            <w:r w:rsidR="00755308">
              <w:t>GPS</w:t>
            </w:r>
            <w:proofErr w:type="gramEnd"/>
            <w:r>
              <w:t>+GLONASS+GALILEO</w:t>
            </w:r>
          </w:p>
          <w:p w14:paraId="75DCBC40" w14:textId="5FF1BE8C" w:rsidR="000B61D3" w:rsidRDefault="00755308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</w:t>
            </w:r>
            <w:r w:rsidR="000B61D3">
              <w:t>BD</w:t>
            </w:r>
            <w:r>
              <w:t>+GLONASS+</w:t>
            </w:r>
            <w:r w:rsidR="000B61D3">
              <w:t>GALILEO</w:t>
            </w:r>
          </w:p>
          <w:p w14:paraId="684DA77C" w14:textId="1395541A" w:rsidR="00D0478D" w:rsidRPr="00D0478D" w:rsidRDefault="00755308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14:GPS</w:t>
            </w:r>
            <w:proofErr w:type="gramEnd"/>
            <w:r>
              <w:t>+BD+</w:t>
            </w:r>
            <w:r w:rsidR="000B61D3">
              <w:t>GLONASS+GALILEO</w:t>
            </w:r>
          </w:p>
        </w:tc>
      </w:tr>
      <w:tr w:rsidR="00DB609C" w14:paraId="648F7F57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3A3BA73" w14:textId="77777777" w:rsidR="00DB609C" w:rsidRDefault="00BF5AD7" w:rsidP="00AA18CD">
            <w:pPr>
              <w:pStyle w:val="TableText"/>
            </w:pPr>
            <w:r>
              <w:lastRenderedPageBreak/>
              <w:t>返回值</w:t>
            </w:r>
          </w:p>
        </w:tc>
        <w:tc>
          <w:tcPr>
            <w:tcW w:w="7994" w:type="dxa"/>
          </w:tcPr>
          <w:p w14:paraId="6D2ED80F" w14:textId="77777777" w:rsidR="00D0410E" w:rsidRPr="00BB5A60" w:rsidRDefault="00D0410E" w:rsidP="00AA18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A60">
              <w:t>成功：</w:t>
            </w:r>
            <w:r w:rsidRPr="00BB5A60">
              <w:t>NWY_SUCCESS</w:t>
            </w:r>
          </w:p>
          <w:p w14:paraId="6B34D2FF" w14:textId="26D6DB0B" w:rsidR="00DB609C" w:rsidRPr="00D0410E" w:rsidRDefault="00D0410E" w:rsidP="00AA18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Hei" w:cs="Book Antiqua"/>
              </w:rPr>
            </w:pPr>
            <w:r w:rsidRPr="00BB5A60">
              <w:t>失败：其他</w:t>
            </w:r>
            <w:proofErr w:type="gramStart"/>
            <w:r w:rsidRPr="00BB5A60">
              <w:t>枚举值</w:t>
            </w:r>
            <w:proofErr w:type="gramEnd"/>
          </w:p>
        </w:tc>
      </w:tr>
      <w:tr w:rsidR="00BF4934" w14:paraId="53BE87D7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982CD6" w14:textId="7E3BBC59" w:rsidR="00BF4934" w:rsidRDefault="00BF4934" w:rsidP="00AA18CD">
            <w:pPr>
              <w:pStyle w:val="TableText"/>
            </w:pPr>
            <w:r>
              <w:t>注意事项</w:t>
            </w:r>
          </w:p>
        </w:tc>
        <w:tc>
          <w:tcPr>
            <w:tcW w:w="7994" w:type="dxa"/>
          </w:tcPr>
          <w:p w14:paraId="0F3BFB95" w14:textId="77777777" w:rsidR="00BF4934" w:rsidRDefault="003D1776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实际使用中，芯片可支持的定位模式参考对应的芯片手册，设置可支持的定位模式。</w:t>
            </w:r>
          </w:p>
          <w:p w14:paraId="47219124" w14:textId="44B8544C" w:rsidR="00E323C6" w:rsidRDefault="00E323C6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对于此款芯片，</w:t>
            </w:r>
            <w:r w:rsidR="00AF5AB3">
              <w:t>默认</w:t>
            </w:r>
            <w:r>
              <w:t>支持（</w:t>
            </w:r>
            <w:r>
              <w:t>0,1,2,3</w:t>
            </w:r>
            <w:r w:rsidR="00AF5AB3">
              <w:t>,4</w:t>
            </w:r>
            <w:r>
              <w:t>）四种</w:t>
            </w:r>
            <w:r w:rsidR="00AF5AB3">
              <w:t>定位模式，其他模式可根据需求进行设置。</w:t>
            </w:r>
          </w:p>
          <w:p w14:paraId="22FCB528" w14:textId="2801DDF2" w:rsidR="00AF5AB3" w:rsidRPr="00AF5AB3" w:rsidRDefault="00AF5AB3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默认定位模式为</w:t>
            </w:r>
            <w:r>
              <w:t>GPS+BD+QZSS,</w:t>
            </w:r>
            <w:r>
              <w:t>以上模式中</w:t>
            </w:r>
            <w:r>
              <w:t>GPS</w:t>
            </w:r>
            <w:r>
              <w:t>中默认包含</w:t>
            </w:r>
            <w:r>
              <w:t>QZSS</w:t>
            </w:r>
            <w:r>
              <w:t>。</w:t>
            </w:r>
          </w:p>
        </w:tc>
      </w:tr>
    </w:tbl>
    <w:p w14:paraId="3CD309DC" w14:textId="77777777" w:rsidR="008B365E" w:rsidRDefault="008B365E" w:rsidP="008B365E">
      <w:pPr>
        <w:pStyle w:val="20"/>
      </w:pPr>
      <w:bookmarkStart w:id="23" w:name="_Toc191634033"/>
      <w:proofErr w:type="spellStart"/>
      <w:r w:rsidRPr="0092104C">
        <w:t>nwy_loc_startup_set</w:t>
      </w:r>
      <w:bookmarkEnd w:id="23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8B365E" w14:paraId="1EA514F9" w14:textId="77777777" w:rsidTr="00AA1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2E247A" w14:textId="77777777" w:rsidR="008B365E" w:rsidRDefault="008B365E" w:rsidP="00A96269">
            <w:pPr>
              <w:pStyle w:val="TableText"/>
            </w:pPr>
            <w:r>
              <w:t>格式</w:t>
            </w:r>
          </w:p>
        </w:tc>
        <w:tc>
          <w:tcPr>
            <w:tcW w:w="7994" w:type="dxa"/>
          </w:tcPr>
          <w:p w14:paraId="103A10D9" w14:textId="77777777" w:rsidR="008B365E" w:rsidRDefault="008B365E" w:rsidP="00A9626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104C">
              <w:t>nwy_error_e</w:t>
            </w:r>
            <w:proofErr w:type="spellEnd"/>
            <w:r w:rsidRPr="0092104C">
              <w:t xml:space="preserve"> </w:t>
            </w:r>
            <w:proofErr w:type="spellStart"/>
            <w:r w:rsidRPr="0092104C">
              <w:t>nwy_loc_startup_</w:t>
            </w:r>
            <w:proofErr w:type="gramStart"/>
            <w:r w:rsidRPr="0092104C">
              <w:t>set</w:t>
            </w:r>
            <w:proofErr w:type="spellEnd"/>
            <w:r w:rsidRPr="0092104C">
              <w:t>(</w:t>
            </w:r>
            <w:proofErr w:type="spellStart"/>
            <w:proofErr w:type="gramEnd"/>
            <w:r w:rsidRPr="0092104C">
              <w:t>nwy_loc_startup_mode_e</w:t>
            </w:r>
            <w:proofErr w:type="spellEnd"/>
            <w:r w:rsidRPr="0092104C">
              <w:t xml:space="preserve"> startup)</w:t>
            </w:r>
          </w:p>
        </w:tc>
      </w:tr>
      <w:tr w:rsidR="008B365E" w14:paraId="18620F6A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225A84" w14:textId="77777777" w:rsidR="008B365E" w:rsidRDefault="008B365E" w:rsidP="00A96269">
            <w:pPr>
              <w:pStyle w:val="TableText"/>
            </w:pPr>
            <w:r>
              <w:t>描述</w:t>
            </w:r>
          </w:p>
        </w:tc>
        <w:tc>
          <w:tcPr>
            <w:tcW w:w="7994" w:type="dxa"/>
          </w:tcPr>
          <w:p w14:paraId="46F74D6C" w14:textId="77777777" w:rsidR="008B365E" w:rsidRDefault="008B365E" w:rsidP="00A9626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设置定位启动模式</w:t>
            </w:r>
          </w:p>
        </w:tc>
      </w:tr>
      <w:tr w:rsidR="008B365E" w14:paraId="7CA819AE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F60D8F" w14:textId="77777777" w:rsidR="008B365E" w:rsidRPr="003D4D9D" w:rsidRDefault="008B365E" w:rsidP="00A96269">
            <w:pPr>
              <w:pStyle w:val="TableHeading"/>
              <w:keepNext w:val="0"/>
              <w:rPr>
                <w:rFonts w:eastAsia="NSimSun" w:cs="Arial"/>
              </w:rPr>
            </w:pPr>
            <w:r w:rsidRPr="003D4D9D">
              <w:rPr>
                <w:rFonts w:eastAsia="NSimSun" w:cs="Arial"/>
              </w:rPr>
              <w:t>参数说明</w:t>
            </w:r>
          </w:p>
        </w:tc>
        <w:tc>
          <w:tcPr>
            <w:tcW w:w="7994" w:type="dxa"/>
          </w:tcPr>
          <w:p w14:paraId="4B27DA89" w14:textId="22FA99BB" w:rsidR="00F55BB4" w:rsidRDefault="008B365E" w:rsidP="00A9626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04C">
              <w:t>Startup</w:t>
            </w:r>
            <w:r>
              <w:t>：</w:t>
            </w:r>
            <w:r w:rsidR="00F55BB4">
              <w:t>启动模式</w:t>
            </w:r>
          </w:p>
          <w:p w14:paraId="71AFE732" w14:textId="77777777" w:rsidR="00AA18CD" w:rsidRDefault="008B365E" w:rsidP="00AA18CD">
            <w:pPr>
              <w:pStyle w:val="TableText"/>
              <w:ind w:firstLineChars="450" w:firstLine="9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A18CD">
              <w:rPr>
                <w:rFonts w:hint="eastAsia"/>
              </w:rPr>
              <w:t>：</w:t>
            </w:r>
            <w:r>
              <w:t>热启动</w:t>
            </w:r>
          </w:p>
          <w:p w14:paraId="40182C81" w14:textId="77777777" w:rsidR="00AA18CD" w:rsidRDefault="00AA18CD" w:rsidP="00AA18CD">
            <w:pPr>
              <w:pStyle w:val="TableText"/>
              <w:ind w:firstLineChars="450" w:firstLine="9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8B365E">
              <w:t>温启动</w:t>
            </w:r>
          </w:p>
          <w:p w14:paraId="26E3650B" w14:textId="0F11FCB4" w:rsidR="008B365E" w:rsidRDefault="00AA18CD" w:rsidP="00AA18CD">
            <w:pPr>
              <w:pStyle w:val="TableText"/>
              <w:ind w:firstLineChars="450" w:firstLine="9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8B365E">
              <w:t>冷启动</w:t>
            </w:r>
          </w:p>
        </w:tc>
      </w:tr>
      <w:tr w:rsidR="008B365E" w14:paraId="152CBC48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7EE1B60" w14:textId="77777777" w:rsidR="008B365E" w:rsidRPr="003D4D9D" w:rsidRDefault="008B365E" w:rsidP="00A96269">
            <w:pPr>
              <w:pStyle w:val="TableHeading"/>
              <w:keepNext w:val="0"/>
              <w:rPr>
                <w:rFonts w:eastAsia="NSimSun" w:cs="Arial"/>
              </w:rPr>
            </w:pPr>
            <w:r w:rsidRPr="003D4D9D">
              <w:rPr>
                <w:rFonts w:eastAsia="NSimSun" w:cs="Arial"/>
              </w:rPr>
              <w:t>返回值</w:t>
            </w:r>
          </w:p>
        </w:tc>
        <w:tc>
          <w:tcPr>
            <w:tcW w:w="7994" w:type="dxa"/>
          </w:tcPr>
          <w:p w14:paraId="649D12C1" w14:textId="77777777" w:rsidR="008B365E" w:rsidRPr="00BB5A60" w:rsidRDefault="008B365E" w:rsidP="00A96269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BB5A60">
              <w:rPr>
                <w:rFonts w:ascii="Arial" w:eastAsia="NSimSun" w:hAnsi="Arial"/>
              </w:rPr>
              <w:t>NWY_SUCCESS</w:t>
            </w:r>
          </w:p>
          <w:p w14:paraId="78E570FE" w14:textId="77777777" w:rsidR="008B365E" w:rsidRPr="003D4D9D" w:rsidRDefault="008B365E" w:rsidP="00A96269">
            <w:pPr>
              <w:pStyle w:val="TableHeading"/>
              <w:keepNext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NSimSun" w:cs="Arial"/>
              </w:rPr>
            </w:pPr>
            <w:r w:rsidRPr="008B365E">
              <w:rPr>
                <w:rFonts w:eastAsia="NSimSun" w:cs="Arial"/>
              </w:rPr>
              <w:t>失败：其他</w:t>
            </w:r>
            <w:proofErr w:type="gramStart"/>
            <w:r w:rsidRPr="008B365E">
              <w:rPr>
                <w:rFonts w:eastAsia="NSimSun" w:cs="Arial"/>
              </w:rPr>
              <w:t>枚举值</w:t>
            </w:r>
            <w:proofErr w:type="gramEnd"/>
          </w:p>
        </w:tc>
      </w:tr>
      <w:tr w:rsidR="008B365E" w14:paraId="488F2CAB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03FE14F" w14:textId="77777777" w:rsidR="008B365E" w:rsidRPr="003D4D9D" w:rsidRDefault="008B365E" w:rsidP="00AA18CD">
            <w:pPr>
              <w:pStyle w:val="TableText"/>
            </w:pPr>
            <w:r w:rsidRPr="003D4D9D">
              <w:t>注意事项</w:t>
            </w:r>
          </w:p>
        </w:tc>
        <w:tc>
          <w:tcPr>
            <w:tcW w:w="7994" w:type="dxa"/>
          </w:tcPr>
          <w:p w14:paraId="5DB374A8" w14:textId="77777777" w:rsidR="008B365E" w:rsidRDefault="008B365E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37B17B95" w14:textId="702B7F87" w:rsidR="008B365E" w:rsidRDefault="008B365E" w:rsidP="008B365E">
      <w:pPr>
        <w:pStyle w:val="20"/>
      </w:pPr>
      <w:bookmarkStart w:id="24" w:name="_Toc191634034"/>
      <w:proofErr w:type="spellStart"/>
      <w:r w:rsidRPr="008B365E">
        <w:t>nwy_loc_rate_set</w:t>
      </w:r>
      <w:bookmarkEnd w:id="24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8B365E" w14:paraId="49EA389D" w14:textId="77777777" w:rsidTr="00AA1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EDEC657" w14:textId="77777777" w:rsidR="008B365E" w:rsidRDefault="008B365E" w:rsidP="00A96269">
            <w:pPr>
              <w:pStyle w:val="TableText"/>
            </w:pPr>
            <w:r>
              <w:t>格式</w:t>
            </w:r>
          </w:p>
        </w:tc>
        <w:tc>
          <w:tcPr>
            <w:tcW w:w="7994" w:type="dxa"/>
          </w:tcPr>
          <w:p w14:paraId="336BCED3" w14:textId="38CCA3D0" w:rsidR="008B365E" w:rsidRDefault="008B365E" w:rsidP="00A9626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365E">
              <w:t>nwy_error_e</w:t>
            </w:r>
            <w:proofErr w:type="spellEnd"/>
            <w:r w:rsidRPr="008B365E">
              <w:t xml:space="preserve"> </w:t>
            </w:r>
            <w:proofErr w:type="spellStart"/>
            <w:r w:rsidRPr="008B365E">
              <w:t>nwy_loc_rate_</w:t>
            </w:r>
            <w:proofErr w:type="gramStart"/>
            <w:r w:rsidRPr="008B365E">
              <w:t>set</w:t>
            </w:r>
            <w:proofErr w:type="spellEnd"/>
            <w:r w:rsidRPr="008B365E">
              <w:t>(</w:t>
            </w:r>
            <w:proofErr w:type="spellStart"/>
            <w:proofErr w:type="gramEnd"/>
            <w:r w:rsidRPr="008B365E">
              <w:t>nwy_loc_rate_e</w:t>
            </w:r>
            <w:proofErr w:type="spellEnd"/>
            <w:r w:rsidRPr="008B365E">
              <w:t xml:space="preserve"> rate);</w:t>
            </w:r>
          </w:p>
        </w:tc>
      </w:tr>
      <w:tr w:rsidR="008B365E" w14:paraId="2BE1B8DB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8AAF36" w14:textId="77777777" w:rsidR="008B365E" w:rsidRDefault="008B365E" w:rsidP="00A96269">
            <w:pPr>
              <w:pStyle w:val="TableText"/>
            </w:pPr>
            <w:r>
              <w:t>描述</w:t>
            </w:r>
          </w:p>
        </w:tc>
        <w:tc>
          <w:tcPr>
            <w:tcW w:w="7994" w:type="dxa"/>
          </w:tcPr>
          <w:p w14:paraId="18706BBC" w14:textId="7DD212D8" w:rsidR="008B365E" w:rsidRDefault="008B365E" w:rsidP="008B365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设置定位速率</w:t>
            </w:r>
          </w:p>
        </w:tc>
      </w:tr>
      <w:tr w:rsidR="008B365E" w14:paraId="5E7854B3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D7D6DD2" w14:textId="77777777" w:rsidR="008B365E" w:rsidRPr="003D4D9D" w:rsidRDefault="008B365E" w:rsidP="00A96269">
            <w:pPr>
              <w:pStyle w:val="TableHeading"/>
              <w:keepNext w:val="0"/>
              <w:rPr>
                <w:rFonts w:eastAsia="NSimSun" w:cs="Arial"/>
              </w:rPr>
            </w:pPr>
            <w:r w:rsidRPr="003D4D9D">
              <w:rPr>
                <w:rFonts w:eastAsia="NSimSun" w:cs="Arial"/>
              </w:rPr>
              <w:t>参数说明</w:t>
            </w:r>
          </w:p>
        </w:tc>
        <w:tc>
          <w:tcPr>
            <w:tcW w:w="7994" w:type="dxa"/>
          </w:tcPr>
          <w:p w14:paraId="02E868A3" w14:textId="70D9899F" w:rsidR="00F55BB4" w:rsidRDefault="008B365E" w:rsidP="00A9626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65E">
              <w:t>rate</w:t>
            </w:r>
            <w:r>
              <w:t>：</w:t>
            </w:r>
            <w:r w:rsidR="00F55BB4">
              <w:t>定位速率</w:t>
            </w:r>
          </w:p>
          <w:p w14:paraId="1FEAD6FA" w14:textId="4D31F04C" w:rsidR="008B365E" w:rsidRDefault="008B365E" w:rsidP="00F55BB4">
            <w:pPr>
              <w:pStyle w:val="TableText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A18CD">
              <w:rPr>
                <w:rFonts w:hint="eastAsia"/>
              </w:rPr>
              <w:t>：</w:t>
            </w:r>
            <w:r>
              <w:t>1HZ</w:t>
            </w:r>
          </w:p>
          <w:p w14:paraId="07804233" w14:textId="21CDE341" w:rsidR="008B365E" w:rsidRDefault="008B365E" w:rsidP="008B365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1</w:t>
            </w:r>
            <w:r w:rsidR="00AA18CD">
              <w:rPr>
                <w:rFonts w:hint="eastAsia"/>
              </w:rPr>
              <w:t>：</w:t>
            </w:r>
            <w:r>
              <w:t>2HZ</w:t>
            </w:r>
          </w:p>
        </w:tc>
      </w:tr>
      <w:tr w:rsidR="008B365E" w14:paraId="70CBF1CC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9563D61" w14:textId="037EEEBD" w:rsidR="008B365E" w:rsidRPr="003D4D9D" w:rsidRDefault="008B365E" w:rsidP="00AA18CD">
            <w:pPr>
              <w:pStyle w:val="TableText"/>
            </w:pPr>
            <w:r w:rsidRPr="003D4D9D">
              <w:t>返回值</w:t>
            </w:r>
          </w:p>
        </w:tc>
        <w:tc>
          <w:tcPr>
            <w:tcW w:w="7994" w:type="dxa"/>
          </w:tcPr>
          <w:p w14:paraId="0C7D90BA" w14:textId="77777777" w:rsidR="008B365E" w:rsidRPr="00BB5A60" w:rsidRDefault="008B365E" w:rsidP="00AA18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A60">
              <w:t>成功：</w:t>
            </w:r>
            <w:r w:rsidRPr="00BB5A60">
              <w:t>NWY_SUCCESS</w:t>
            </w:r>
          </w:p>
          <w:p w14:paraId="4825E4EB" w14:textId="77777777" w:rsidR="008B365E" w:rsidRPr="003D4D9D" w:rsidRDefault="008B365E" w:rsidP="00AA18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65E">
              <w:t>失败：其他</w:t>
            </w:r>
            <w:proofErr w:type="gramStart"/>
            <w:r w:rsidRPr="008B365E">
              <w:t>枚举值</w:t>
            </w:r>
            <w:proofErr w:type="gramEnd"/>
          </w:p>
        </w:tc>
      </w:tr>
      <w:tr w:rsidR="008B365E" w14:paraId="72D74775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080490" w14:textId="77777777" w:rsidR="008B365E" w:rsidRPr="003D4D9D" w:rsidRDefault="008B365E" w:rsidP="00AA18CD">
            <w:pPr>
              <w:pStyle w:val="TableText"/>
            </w:pPr>
            <w:r w:rsidRPr="003D4D9D">
              <w:t>注意事项</w:t>
            </w:r>
          </w:p>
        </w:tc>
        <w:tc>
          <w:tcPr>
            <w:tcW w:w="7994" w:type="dxa"/>
          </w:tcPr>
          <w:p w14:paraId="5DA3E00D" w14:textId="65B1C34B" w:rsidR="008B365E" w:rsidRDefault="00A20F51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GNSS</w:t>
            </w:r>
            <w:r>
              <w:t>芯片默认为</w:t>
            </w:r>
            <w:r>
              <w:t>1HZ</w:t>
            </w:r>
            <w:r>
              <w:t>，可设置为</w:t>
            </w:r>
            <w:r>
              <w:t>2HZ</w:t>
            </w:r>
            <w:r>
              <w:t>。</w:t>
            </w:r>
          </w:p>
        </w:tc>
      </w:tr>
    </w:tbl>
    <w:p w14:paraId="47DD538E" w14:textId="669491F0" w:rsidR="008B365E" w:rsidRDefault="00AB1A2A" w:rsidP="008B365E">
      <w:pPr>
        <w:pStyle w:val="20"/>
      </w:pPr>
      <w:bookmarkStart w:id="25" w:name="_Toc191634035"/>
      <w:proofErr w:type="spellStart"/>
      <w:r w:rsidRPr="00AB1A2A">
        <w:t>nwy_loc_nmea_get</w:t>
      </w:r>
      <w:bookmarkEnd w:id="25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8B365E" w14:paraId="08C20FA0" w14:textId="77777777" w:rsidTr="00AA1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DB58C3" w14:textId="77777777" w:rsidR="008B365E" w:rsidRDefault="008B365E" w:rsidP="00AA18CD">
            <w:pPr>
              <w:pStyle w:val="TableText"/>
            </w:pPr>
            <w:r>
              <w:t>格式</w:t>
            </w:r>
          </w:p>
        </w:tc>
        <w:tc>
          <w:tcPr>
            <w:tcW w:w="7994" w:type="dxa"/>
          </w:tcPr>
          <w:p w14:paraId="49E8F314" w14:textId="71D89676" w:rsidR="008B365E" w:rsidRDefault="00AB1A2A" w:rsidP="00AA18CD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1A2A">
              <w:t>nwy_error_e</w:t>
            </w:r>
            <w:proofErr w:type="spellEnd"/>
            <w:r w:rsidRPr="00AB1A2A">
              <w:t xml:space="preserve"> </w:t>
            </w:r>
            <w:proofErr w:type="spellStart"/>
            <w:r w:rsidRPr="00AB1A2A">
              <w:t>nwy_loc_nmea_</w:t>
            </w:r>
            <w:proofErr w:type="gramStart"/>
            <w:r w:rsidRPr="00AB1A2A">
              <w:t>get</w:t>
            </w:r>
            <w:proofErr w:type="spellEnd"/>
            <w:r w:rsidRPr="00AB1A2A">
              <w:t>(</w:t>
            </w:r>
            <w:proofErr w:type="gramEnd"/>
            <w:r w:rsidRPr="00AB1A2A">
              <w:t xml:space="preserve">int </w:t>
            </w:r>
            <w:proofErr w:type="spellStart"/>
            <w:r w:rsidRPr="00AB1A2A">
              <w:t>type,char</w:t>
            </w:r>
            <w:proofErr w:type="spellEnd"/>
            <w:r w:rsidRPr="00AB1A2A">
              <w:t xml:space="preserve"> *data);</w:t>
            </w:r>
          </w:p>
        </w:tc>
      </w:tr>
      <w:tr w:rsidR="008B365E" w14:paraId="0FB90786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DE19EF" w14:textId="77777777" w:rsidR="008B365E" w:rsidRDefault="008B365E" w:rsidP="00A96269">
            <w:pPr>
              <w:pStyle w:val="TableText"/>
            </w:pPr>
            <w:r>
              <w:t>描述</w:t>
            </w:r>
          </w:p>
        </w:tc>
        <w:tc>
          <w:tcPr>
            <w:tcW w:w="7994" w:type="dxa"/>
          </w:tcPr>
          <w:p w14:paraId="3E95B121" w14:textId="77777777" w:rsidR="008B365E" w:rsidRDefault="008B365E" w:rsidP="00A9626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设置定位启动模式</w:t>
            </w:r>
          </w:p>
        </w:tc>
      </w:tr>
      <w:tr w:rsidR="008B365E" w14:paraId="39C821C1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624C90" w14:textId="77777777" w:rsidR="008B365E" w:rsidRPr="003D4D9D" w:rsidRDefault="008B365E" w:rsidP="00A96269">
            <w:pPr>
              <w:pStyle w:val="TableHeading"/>
              <w:keepNext w:val="0"/>
              <w:rPr>
                <w:rFonts w:eastAsia="NSimSun" w:cs="Arial"/>
              </w:rPr>
            </w:pPr>
            <w:r w:rsidRPr="003D4D9D">
              <w:rPr>
                <w:rFonts w:eastAsia="NSimSun" w:cs="Arial"/>
              </w:rPr>
              <w:t>参数说明</w:t>
            </w:r>
          </w:p>
        </w:tc>
        <w:tc>
          <w:tcPr>
            <w:tcW w:w="7994" w:type="dxa"/>
          </w:tcPr>
          <w:p w14:paraId="64817CF0" w14:textId="05C90E09" w:rsidR="00F55BB4" w:rsidRDefault="00AB1A2A" w:rsidP="00A9626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8B365E">
              <w:t>：</w:t>
            </w:r>
            <w:r w:rsidR="00F55BB4">
              <w:t>获取</w:t>
            </w:r>
            <w:r w:rsidR="00F55BB4">
              <w:t>NMEA</w:t>
            </w:r>
            <w:r w:rsidR="00F55BB4">
              <w:t>数据类型</w:t>
            </w:r>
          </w:p>
          <w:p w14:paraId="7E200295" w14:textId="292F3958" w:rsidR="008B365E" w:rsidRDefault="00FF3131" w:rsidP="00FF3131">
            <w:pPr>
              <w:pStyle w:val="TableText"/>
              <w:ind w:left="13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F55BB4">
              <w:t>GGA</w:t>
            </w:r>
            <w:r w:rsidR="00F55BB4">
              <w:t>语句</w:t>
            </w:r>
          </w:p>
          <w:p w14:paraId="5C830110" w14:textId="71F024DF" w:rsidR="00F55BB4" w:rsidRDefault="00FF3131" w:rsidP="00FF3131">
            <w:pPr>
              <w:pStyle w:val="TableText"/>
              <w:ind w:left="13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</w:t>
            </w:r>
            <w:r w:rsidR="00F55BB4">
              <w:t>GSA</w:t>
            </w:r>
            <w:r w:rsidR="00F55BB4">
              <w:t>语句</w:t>
            </w:r>
          </w:p>
          <w:p w14:paraId="6C40AD2B" w14:textId="157E9396" w:rsidR="00F55BB4" w:rsidRDefault="00FF3131" w:rsidP="00FF3131">
            <w:pPr>
              <w:pStyle w:val="TableText"/>
              <w:ind w:left="13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F55BB4">
              <w:t>GSV</w:t>
            </w:r>
            <w:r w:rsidR="00F55BB4">
              <w:t>语句</w:t>
            </w:r>
          </w:p>
          <w:p w14:paraId="22ADCE38" w14:textId="15D78D45" w:rsidR="00F55BB4" w:rsidRDefault="00FF3131" w:rsidP="00FF3131">
            <w:pPr>
              <w:pStyle w:val="TableText"/>
              <w:ind w:left="13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F55BB4">
              <w:t>RMC</w:t>
            </w:r>
            <w:r w:rsidR="00F55BB4">
              <w:t>语句</w:t>
            </w:r>
          </w:p>
          <w:p w14:paraId="082A11D0" w14:textId="21A2DB98" w:rsidR="00F55BB4" w:rsidRDefault="00FF3131" w:rsidP="00FF3131">
            <w:pPr>
              <w:pStyle w:val="TableText"/>
              <w:ind w:left="13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F55BB4">
              <w:t>VTG</w:t>
            </w:r>
            <w:r w:rsidR="00F55BB4">
              <w:t>语句</w:t>
            </w:r>
          </w:p>
          <w:p w14:paraId="42B16C17" w14:textId="2796664F" w:rsidR="00F55BB4" w:rsidRDefault="00FF3131" w:rsidP="00FF3131">
            <w:pPr>
              <w:pStyle w:val="TableText"/>
              <w:ind w:left="13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F55BB4">
              <w:t>GLL</w:t>
            </w:r>
            <w:r w:rsidR="00F55BB4">
              <w:t>语句</w:t>
            </w:r>
          </w:p>
          <w:p w14:paraId="11CFCFF9" w14:textId="35FE8FD1" w:rsidR="00F55BB4" w:rsidRDefault="00FF3131" w:rsidP="00FF3131">
            <w:pPr>
              <w:pStyle w:val="TableText"/>
              <w:ind w:left="13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="00F55BB4">
              <w:t>所有的</w:t>
            </w:r>
            <w:r w:rsidR="00F55BB4">
              <w:t>NMEA</w:t>
            </w:r>
            <w:r w:rsidR="00F55BB4">
              <w:t>语句</w:t>
            </w:r>
          </w:p>
          <w:p w14:paraId="58CC899D" w14:textId="4411BC33" w:rsidR="008B365E" w:rsidRDefault="00F55BB4" w:rsidP="00F55BB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  <w:r>
              <w:t>：获取到的</w:t>
            </w:r>
            <w:r>
              <w:t>NMEA</w:t>
            </w:r>
            <w:r>
              <w:t>语句</w:t>
            </w:r>
          </w:p>
        </w:tc>
      </w:tr>
      <w:tr w:rsidR="008B365E" w14:paraId="136A1548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DC3BB29" w14:textId="77777777" w:rsidR="008B365E" w:rsidRPr="003D4D9D" w:rsidRDefault="008B365E" w:rsidP="00A96269">
            <w:pPr>
              <w:pStyle w:val="TableHeading"/>
              <w:keepNext w:val="0"/>
              <w:rPr>
                <w:rFonts w:eastAsia="NSimSun" w:cs="Arial"/>
              </w:rPr>
            </w:pPr>
            <w:r w:rsidRPr="003D4D9D">
              <w:rPr>
                <w:rFonts w:eastAsia="NSimSun" w:cs="Arial"/>
              </w:rPr>
              <w:lastRenderedPageBreak/>
              <w:t>返回值</w:t>
            </w:r>
          </w:p>
        </w:tc>
        <w:tc>
          <w:tcPr>
            <w:tcW w:w="7994" w:type="dxa"/>
          </w:tcPr>
          <w:p w14:paraId="68EFE9C3" w14:textId="77777777" w:rsidR="008B365E" w:rsidRPr="00BB5A60" w:rsidRDefault="008B365E" w:rsidP="00A96269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BB5A60">
              <w:rPr>
                <w:rFonts w:ascii="Arial" w:eastAsia="NSimSun" w:hAnsi="Arial"/>
              </w:rPr>
              <w:t>NWY_SUCCESS</w:t>
            </w:r>
          </w:p>
          <w:p w14:paraId="56E7BDD2" w14:textId="77777777" w:rsidR="008B365E" w:rsidRPr="003D4D9D" w:rsidRDefault="008B365E" w:rsidP="00A96269">
            <w:pPr>
              <w:pStyle w:val="TableHeading"/>
              <w:keepNext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NSimSun" w:cs="Arial"/>
              </w:rPr>
            </w:pPr>
            <w:r w:rsidRPr="008B365E">
              <w:rPr>
                <w:rFonts w:eastAsia="NSimSun" w:cs="Arial"/>
              </w:rPr>
              <w:t>失败：其他</w:t>
            </w:r>
            <w:proofErr w:type="gramStart"/>
            <w:r w:rsidRPr="008B365E">
              <w:rPr>
                <w:rFonts w:eastAsia="NSimSun" w:cs="Arial"/>
              </w:rPr>
              <w:t>枚举值</w:t>
            </w:r>
            <w:proofErr w:type="gramEnd"/>
          </w:p>
        </w:tc>
      </w:tr>
      <w:tr w:rsidR="008B365E" w14:paraId="0AAD4204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BF2586" w14:textId="77777777" w:rsidR="008B365E" w:rsidRPr="003D4D9D" w:rsidRDefault="008B365E" w:rsidP="00AA18CD">
            <w:pPr>
              <w:pStyle w:val="TableText"/>
            </w:pPr>
            <w:r w:rsidRPr="003D4D9D">
              <w:t>注意事项</w:t>
            </w:r>
          </w:p>
        </w:tc>
        <w:tc>
          <w:tcPr>
            <w:tcW w:w="7994" w:type="dxa"/>
          </w:tcPr>
          <w:p w14:paraId="2B0F72A1" w14:textId="77777777" w:rsidR="008B365E" w:rsidRDefault="008B365E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33CA376B" w14:textId="7F6CDD8D" w:rsidR="008B365E" w:rsidRDefault="00250C94" w:rsidP="008B365E">
      <w:pPr>
        <w:pStyle w:val="20"/>
      </w:pPr>
      <w:bookmarkStart w:id="26" w:name="_Toc191634036"/>
      <w:proofErr w:type="spellStart"/>
      <w:r w:rsidRPr="00250C94">
        <w:t>nwy_loc_recv_cb_reg</w:t>
      </w:r>
      <w:bookmarkEnd w:id="26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8B365E" w14:paraId="53FFB46D" w14:textId="77777777" w:rsidTr="00AA1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FBCE4E7" w14:textId="77777777" w:rsidR="008B365E" w:rsidRDefault="008B365E" w:rsidP="00A96269">
            <w:pPr>
              <w:pStyle w:val="TableText"/>
            </w:pPr>
            <w:r>
              <w:t>格式</w:t>
            </w:r>
          </w:p>
        </w:tc>
        <w:tc>
          <w:tcPr>
            <w:tcW w:w="7994" w:type="dxa"/>
          </w:tcPr>
          <w:p w14:paraId="3CA65460" w14:textId="7F689F8B" w:rsidR="008B365E" w:rsidRDefault="00250C94" w:rsidP="00A9626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0C94">
              <w:t>nwy_error_e</w:t>
            </w:r>
            <w:proofErr w:type="spellEnd"/>
            <w:r w:rsidRPr="00250C94">
              <w:t xml:space="preserve"> </w:t>
            </w:r>
            <w:proofErr w:type="spellStart"/>
            <w:r w:rsidRPr="00250C94">
              <w:t>nwy_loc_recv_cb_</w:t>
            </w:r>
            <w:proofErr w:type="gramStart"/>
            <w:r w:rsidRPr="00250C94">
              <w:t>reg</w:t>
            </w:r>
            <w:proofErr w:type="spellEnd"/>
            <w:r w:rsidRPr="00250C94">
              <w:t>(</w:t>
            </w:r>
            <w:proofErr w:type="spellStart"/>
            <w:proofErr w:type="gramEnd"/>
            <w:r w:rsidRPr="00250C94">
              <w:t>nwy_loc_ind_event_func</w:t>
            </w:r>
            <w:proofErr w:type="spellEnd"/>
            <w:r w:rsidRPr="00250C94">
              <w:t xml:space="preserve"> </w:t>
            </w:r>
            <w:proofErr w:type="spellStart"/>
            <w:r w:rsidRPr="00250C94">
              <w:t>ind_handler</w:t>
            </w:r>
            <w:proofErr w:type="spellEnd"/>
            <w:r w:rsidRPr="00250C94">
              <w:t>);</w:t>
            </w:r>
          </w:p>
        </w:tc>
      </w:tr>
      <w:tr w:rsidR="008B365E" w14:paraId="16AC95EC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B9935D" w14:textId="77777777" w:rsidR="008B365E" w:rsidRDefault="008B365E" w:rsidP="00A96269">
            <w:pPr>
              <w:pStyle w:val="TableText"/>
            </w:pPr>
            <w:r>
              <w:t>描述</w:t>
            </w:r>
          </w:p>
        </w:tc>
        <w:tc>
          <w:tcPr>
            <w:tcW w:w="7994" w:type="dxa"/>
          </w:tcPr>
          <w:p w14:paraId="5157217D" w14:textId="68451D7F" w:rsidR="008B365E" w:rsidRDefault="003143F5" w:rsidP="00A9626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NMEA</w:t>
            </w:r>
            <w:r>
              <w:t>语句回调注册函数</w:t>
            </w:r>
          </w:p>
        </w:tc>
      </w:tr>
      <w:tr w:rsidR="008B365E" w14:paraId="7625FC73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6004C95" w14:textId="77777777" w:rsidR="008B365E" w:rsidRPr="003D4D9D" w:rsidRDefault="008B365E" w:rsidP="00A96269">
            <w:pPr>
              <w:pStyle w:val="TableHeading"/>
              <w:keepNext w:val="0"/>
              <w:rPr>
                <w:rFonts w:eastAsia="NSimSun" w:cs="Arial"/>
              </w:rPr>
            </w:pPr>
            <w:r w:rsidRPr="003D4D9D">
              <w:rPr>
                <w:rFonts w:eastAsia="NSimSun" w:cs="Arial"/>
              </w:rPr>
              <w:t>参数说明</w:t>
            </w:r>
          </w:p>
        </w:tc>
        <w:tc>
          <w:tcPr>
            <w:tcW w:w="7994" w:type="dxa"/>
          </w:tcPr>
          <w:p w14:paraId="77C5F1C2" w14:textId="306062E5" w:rsidR="008B365E" w:rsidRDefault="003143F5" w:rsidP="003143F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3F5">
              <w:t>typedef void (*</w:t>
            </w:r>
            <w:proofErr w:type="spellStart"/>
            <w:r w:rsidRPr="003143F5">
              <w:t>nwy_loc_ind_event_func</w:t>
            </w:r>
            <w:proofErr w:type="spellEnd"/>
            <w:r w:rsidRPr="003143F5">
              <w:t>)(</w:t>
            </w:r>
            <w:proofErr w:type="spellStart"/>
            <w:r w:rsidRPr="003143F5">
              <w:t>nwy_gnss_output_info_ind_t</w:t>
            </w:r>
            <w:proofErr w:type="spellEnd"/>
            <w:r w:rsidRPr="003143F5">
              <w:t xml:space="preserve"> *</w:t>
            </w:r>
            <w:proofErr w:type="spellStart"/>
            <w:r w:rsidRPr="003143F5">
              <w:t>ind_msg</w:t>
            </w:r>
            <w:proofErr w:type="spellEnd"/>
            <w:r w:rsidRPr="003143F5">
              <w:t>);</w:t>
            </w:r>
            <w:r>
              <w:t xml:space="preserve"> </w:t>
            </w:r>
            <w:r>
              <w:t>回调函数</w:t>
            </w:r>
          </w:p>
          <w:p w14:paraId="2EC0445C" w14:textId="77777777" w:rsidR="003143F5" w:rsidRDefault="003143F5" w:rsidP="003143F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typedef struct</w:t>
            </w:r>
          </w:p>
          <w:p w14:paraId="210B43C8" w14:textId="77777777" w:rsidR="003143F5" w:rsidRDefault="003143F5" w:rsidP="003143F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483418A3" w14:textId="77777777" w:rsidR="003143F5" w:rsidRDefault="003143F5" w:rsidP="003143F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uint16_t </w:t>
            </w:r>
            <w:proofErr w:type="gramStart"/>
            <w:r>
              <w:t>length;</w:t>
            </w:r>
            <w:proofErr w:type="gramEnd"/>
          </w:p>
          <w:p w14:paraId="11A1FBE9" w14:textId="77777777" w:rsidR="003143F5" w:rsidRDefault="003143F5" w:rsidP="003143F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uint16_t </w:t>
            </w:r>
            <w:proofErr w:type="gramStart"/>
            <w:r>
              <w:t>type;</w:t>
            </w:r>
            <w:proofErr w:type="gramEnd"/>
          </w:p>
          <w:p w14:paraId="0E49D331" w14:textId="77777777" w:rsidR="003143F5" w:rsidRDefault="003143F5" w:rsidP="003143F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uint8_t </w:t>
            </w:r>
            <w:proofErr w:type="spellStart"/>
            <w:r>
              <w:t>nmea_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4096];</w:t>
            </w:r>
          </w:p>
          <w:p w14:paraId="3EDE6DC5" w14:textId="4137C575" w:rsidR="003143F5" w:rsidRDefault="003143F5" w:rsidP="003143F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}</w:t>
            </w:r>
            <w:proofErr w:type="spellStart"/>
            <w:r>
              <w:t>nwy</w:t>
            </w:r>
            <w:proofErr w:type="gramEnd"/>
            <w:r>
              <w:t>_gnss_output_info_ind_t</w:t>
            </w:r>
            <w:proofErr w:type="spellEnd"/>
            <w:r>
              <w:t>;</w:t>
            </w:r>
          </w:p>
        </w:tc>
      </w:tr>
      <w:tr w:rsidR="008B365E" w14:paraId="43336188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A52B879" w14:textId="77777777" w:rsidR="008B365E" w:rsidRPr="003D4D9D" w:rsidRDefault="008B365E" w:rsidP="00AA18CD">
            <w:pPr>
              <w:pStyle w:val="TableText"/>
            </w:pPr>
            <w:r w:rsidRPr="003D4D9D">
              <w:t>返回值</w:t>
            </w:r>
          </w:p>
        </w:tc>
        <w:tc>
          <w:tcPr>
            <w:tcW w:w="7994" w:type="dxa"/>
          </w:tcPr>
          <w:p w14:paraId="427BB4A0" w14:textId="77777777" w:rsidR="008B365E" w:rsidRPr="00BB5A60" w:rsidRDefault="008B365E" w:rsidP="00AA18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A60">
              <w:t>成功：</w:t>
            </w:r>
            <w:r w:rsidRPr="00BB5A60">
              <w:t>NWY_SUCCESS</w:t>
            </w:r>
          </w:p>
          <w:p w14:paraId="1ECD4095" w14:textId="77777777" w:rsidR="008B365E" w:rsidRPr="003D4D9D" w:rsidRDefault="008B365E" w:rsidP="00AA18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65E">
              <w:t>失败：其他</w:t>
            </w:r>
            <w:proofErr w:type="gramStart"/>
            <w:r w:rsidRPr="008B365E">
              <w:t>枚举值</w:t>
            </w:r>
            <w:proofErr w:type="gramEnd"/>
          </w:p>
        </w:tc>
      </w:tr>
      <w:tr w:rsidR="008B365E" w14:paraId="74041FC8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5316A3C" w14:textId="77777777" w:rsidR="008B365E" w:rsidRPr="003D4D9D" w:rsidRDefault="008B365E" w:rsidP="00AA18CD">
            <w:pPr>
              <w:pStyle w:val="TableText"/>
            </w:pPr>
            <w:r w:rsidRPr="003D4D9D">
              <w:t>注意事项</w:t>
            </w:r>
          </w:p>
        </w:tc>
        <w:tc>
          <w:tcPr>
            <w:tcW w:w="7994" w:type="dxa"/>
          </w:tcPr>
          <w:p w14:paraId="73C552BD" w14:textId="77777777" w:rsidR="008B365E" w:rsidRDefault="008B365E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6A9A8BDB" w14:textId="2950E5AD" w:rsidR="00AA2D1F" w:rsidRDefault="00AA2D1F" w:rsidP="00AA2D1F">
      <w:pPr>
        <w:pStyle w:val="20"/>
      </w:pPr>
      <w:bookmarkStart w:id="27" w:name="_Toc191634037"/>
      <w:proofErr w:type="spellStart"/>
      <w:r w:rsidRPr="00AA2D1F">
        <w:t>nwy_loc_recv_cb_del</w:t>
      </w:r>
      <w:bookmarkEnd w:id="27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AA2D1F" w14:paraId="2D8CB537" w14:textId="77777777" w:rsidTr="00AA1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5F43530" w14:textId="77777777" w:rsidR="00AA2D1F" w:rsidRDefault="00AA2D1F" w:rsidP="00A96269">
            <w:pPr>
              <w:pStyle w:val="TableText"/>
            </w:pPr>
            <w:r>
              <w:t>格式</w:t>
            </w:r>
          </w:p>
        </w:tc>
        <w:tc>
          <w:tcPr>
            <w:tcW w:w="7994" w:type="dxa"/>
          </w:tcPr>
          <w:p w14:paraId="44A94A1B" w14:textId="1D8A7AE1" w:rsidR="00AA2D1F" w:rsidRDefault="00AA2D1F" w:rsidP="00A9626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2D1F">
              <w:t>nwy_error_e</w:t>
            </w:r>
            <w:proofErr w:type="spellEnd"/>
            <w:r w:rsidRPr="00AA2D1F">
              <w:t xml:space="preserve"> </w:t>
            </w:r>
            <w:proofErr w:type="spellStart"/>
            <w:r w:rsidRPr="00AA2D1F">
              <w:t>nwy_loc_recv_cb_del</w:t>
            </w:r>
            <w:proofErr w:type="spellEnd"/>
            <w:r w:rsidRPr="00AA2D1F">
              <w:t>(void);</w:t>
            </w:r>
          </w:p>
        </w:tc>
      </w:tr>
      <w:tr w:rsidR="00AA2D1F" w14:paraId="6063BFF6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A10DCCB" w14:textId="77777777" w:rsidR="00AA2D1F" w:rsidRDefault="00AA2D1F" w:rsidP="00A96269">
            <w:pPr>
              <w:pStyle w:val="TableText"/>
            </w:pPr>
            <w:r>
              <w:t>描述</w:t>
            </w:r>
          </w:p>
        </w:tc>
        <w:tc>
          <w:tcPr>
            <w:tcW w:w="7994" w:type="dxa"/>
          </w:tcPr>
          <w:p w14:paraId="43F31B1B" w14:textId="502998AB" w:rsidR="00AA2D1F" w:rsidRDefault="00AA2D1F" w:rsidP="00A9626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注销</w:t>
            </w:r>
            <w:r>
              <w:t>NMEA</w:t>
            </w:r>
            <w:r>
              <w:t>语句回</w:t>
            </w:r>
            <w:proofErr w:type="gramStart"/>
            <w:r>
              <w:t>调函数</w:t>
            </w:r>
            <w:proofErr w:type="gramEnd"/>
          </w:p>
        </w:tc>
      </w:tr>
      <w:tr w:rsidR="00AA2D1F" w14:paraId="4E57B584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C82272" w14:textId="77777777" w:rsidR="00AA2D1F" w:rsidRPr="003D4D9D" w:rsidRDefault="00AA2D1F" w:rsidP="00A96269">
            <w:pPr>
              <w:pStyle w:val="TableHeading"/>
              <w:keepNext w:val="0"/>
              <w:rPr>
                <w:rFonts w:eastAsia="NSimSun" w:cs="Arial"/>
              </w:rPr>
            </w:pPr>
            <w:r w:rsidRPr="003D4D9D">
              <w:rPr>
                <w:rFonts w:eastAsia="NSimSun" w:cs="Arial"/>
              </w:rPr>
              <w:t>参数说明</w:t>
            </w:r>
          </w:p>
        </w:tc>
        <w:tc>
          <w:tcPr>
            <w:tcW w:w="7994" w:type="dxa"/>
          </w:tcPr>
          <w:p w14:paraId="73ACFC4B" w14:textId="4402D51B" w:rsidR="00AA2D1F" w:rsidRDefault="00AA2D1F" w:rsidP="00A9626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</w:tr>
      <w:tr w:rsidR="00AA2D1F" w14:paraId="381992A3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5DB74ED" w14:textId="77777777" w:rsidR="00AA2D1F" w:rsidRPr="003D4D9D" w:rsidRDefault="00AA2D1F" w:rsidP="00A96269">
            <w:pPr>
              <w:pStyle w:val="TableHeading"/>
              <w:keepNext w:val="0"/>
              <w:rPr>
                <w:rFonts w:eastAsia="NSimSun" w:cs="Arial"/>
              </w:rPr>
            </w:pPr>
            <w:r w:rsidRPr="003D4D9D">
              <w:rPr>
                <w:rFonts w:eastAsia="NSimSun" w:cs="Arial"/>
              </w:rPr>
              <w:t>返回值</w:t>
            </w:r>
          </w:p>
        </w:tc>
        <w:tc>
          <w:tcPr>
            <w:tcW w:w="7994" w:type="dxa"/>
          </w:tcPr>
          <w:p w14:paraId="1F217820" w14:textId="77777777" w:rsidR="00AA2D1F" w:rsidRPr="00BB5A60" w:rsidRDefault="00AA2D1F" w:rsidP="00A96269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BB5A60">
              <w:rPr>
                <w:rFonts w:ascii="Arial" w:eastAsia="NSimSun" w:hAnsi="Arial"/>
              </w:rPr>
              <w:t>NWY_SUCCESS</w:t>
            </w:r>
          </w:p>
          <w:p w14:paraId="620A16CD" w14:textId="77777777" w:rsidR="00AA2D1F" w:rsidRPr="003D4D9D" w:rsidRDefault="00AA2D1F" w:rsidP="00A96269">
            <w:pPr>
              <w:pStyle w:val="TableHeading"/>
              <w:keepNext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NSimSun" w:cs="Arial"/>
              </w:rPr>
            </w:pPr>
            <w:r w:rsidRPr="008B365E">
              <w:rPr>
                <w:rFonts w:eastAsia="NSimSun" w:cs="Arial"/>
              </w:rPr>
              <w:t>失败：其他</w:t>
            </w:r>
            <w:proofErr w:type="gramStart"/>
            <w:r w:rsidRPr="008B365E">
              <w:rPr>
                <w:rFonts w:eastAsia="NSimSun" w:cs="Arial"/>
              </w:rPr>
              <w:t>枚举值</w:t>
            </w:r>
            <w:proofErr w:type="gramEnd"/>
          </w:p>
        </w:tc>
      </w:tr>
      <w:tr w:rsidR="00AA2D1F" w14:paraId="7F994372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1B3ABA" w14:textId="77777777" w:rsidR="00AA2D1F" w:rsidRPr="003D4D9D" w:rsidRDefault="00AA2D1F" w:rsidP="00AA18CD">
            <w:pPr>
              <w:pStyle w:val="TableText"/>
            </w:pPr>
            <w:r w:rsidRPr="003D4D9D">
              <w:t>注意事项</w:t>
            </w:r>
          </w:p>
        </w:tc>
        <w:tc>
          <w:tcPr>
            <w:tcW w:w="7994" w:type="dxa"/>
          </w:tcPr>
          <w:p w14:paraId="57A8BE4C" w14:textId="77777777" w:rsidR="00AA2D1F" w:rsidRDefault="00AA2D1F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4F2DC849" w14:textId="18D72BED" w:rsidR="00731393" w:rsidRDefault="00731393" w:rsidP="00731393">
      <w:pPr>
        <w:pStyle w:val="20"/>
      </w:pPr>
      <w:bookmarkStart w:id="28" w:name="_Toc191634038"/>
      <w:proofErr w:type="spellStart"/>
      <w:r w:rsidRPr="00731393">
        <w:t>nwy_loc_agnss_start</w:t>
      </w:r>
      <w:bookmarkEnd w:id="28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731393" w14:paraId="55D0EBD7" w14:textId="77777777" w:rsidTr="00AA1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A69707D" w14:textId="77777777" w:rsidR="00731393" w:rsidRDefault="00731393" w:rsidP="00A96269">
            <w:pPr>
              <w:pStyle w:val="TableText"/>
            </w:pPr>
            <w:r>
              <w:t>格式</w:t>
            </w:r>
          </w:p>
        </w:tc>
        <w:tc>
          <w:tcPr>
            <w:tcW w:w="7994" w:type="dxa"/>
          </w:tcPr>
          <w:p w14:paraId="2A0D2854" w14:textId="08500550" w:rsidR="00731393" w:rsidRDefault="00731393" w:rsidP="00A96269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393">
              <w:t>nwy_error_e</w:t>
            </w:r>
            <w:proofErr w:type="spellEnd"/>
            <w:r w:rsidRPr="00731393">
              <w:t xml:space="preserve"> </w:t>
            </w:r>
            <w:proofErr w:type="spellStart"/>
            <w:r w:rsidRPr="00731393">
              <w:t>nwy_loc_agnss_</w:t>
            </w:r>
            <w:proofErr w:type="gramStart"/>
            <w:r w:rsidRPr="00731393">
              <w:t>start</w:t>
            </w:r>
            <w:proofErr w:type="spellEnd"/>
            <w:r w:rsidRPr="00731393">
              <w:t>(</w:t>
            </w:r>
            <w:proofErr w:type="spellStart"/>
            <w:proofErr w:type="gramEnd"/>
            <w:r w:rsidRPr="00731393">
              <w:t>nwy_setserver_para_t</w:t>
            </w:r>
            <w:proofErr w:type="spellEnd"/>
            <w:r w:rsidRPr="00731393">
              <w:t xml:space="preserve"> *</w:t>
            </w:r>
            <w:proofErr w:type="spellStart"/>
            <w:r w:rsidRPr="00731393">
              <w:t>server_info</w:t>
            </w:r>
            <w:proofErr w:type="spellEnd"/>
            <w:r w:rsidRPr="00731393">
              <w:t>);</w:t>
            </w:r>
          </w:p>
        </w:tc>
      </w:tr>
      <w:tr w:rsidR="00731393" w14:paraId="1581DB85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AF48254" w14:textId="77777777" w:rsidR="00731393" w:rsidRDefault="00731393" w:rsidP="00A96269">
            <w:pPr>
              <w:pStyle w:val="TableText"/>
            </w:pPr>
            <w:r>
              <w:t>描述</w:t>
            </w:r>
          </w:p>
        </w:tc>
        <w:tc>
          <w:tcPr>
            <w:tcW w:w="7994" w:type="dxa"/>
          </w:tcPr>
          <w:p w14:paraId="2138A796" w14:textId="4969C254" w:rsidR="00731393" w:rsidRDefault="00451F71" w:rsidP="00A9626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t>AGPS</w:t>
            </w:r>
            <w:r>
              <w:t>服务器并获取辅助数据</w:t>
            </w:r>
          </w:p>
        </w:tc>
      </w:tr>
      <w:tr w:rsidR="00731393" w14:paraId="38C6BDD4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1CF2F5F" w14:textId="77777777" w:rsidR="00731393" w:rsidRPr="003D4D9D" w:rsidRDefault="00731393" w:rsidP="00A96269">
            <w:pPr>
              <w:pStyle w:val="TableHeading"/>
              <w:keepNext w:val="0"/>
              <w:rPr>
                <w:rFonts w:eastAsia="NSimSun" w:cs="Arial"/>
              </w:rPr>
            </w:pPr>
            <w:r w:rsidRPr="003D4D9D">
              <w:rPr>
                <w:rFonts w:eastAsia="NSimSun" w:cs="Arial"/>
              </w:rPr>
              <w:t>参数说明</w:t>
            </w:r>
          </w:p>
        </w:tc>
        <w:tc>
          <w:tcPr>
            <w:tcW w:w="7994" w:type="dxa"/>
          </w:tcPr>
          <w:p w14:paraId="7311D350" w14:textId="15150E6A" w:rsidR="00451F71" w:rsidRDefault="00731393" w:rsidP="00451F71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451F71">
              <w:t xml:space="preserve"> typedef </w:t>
            </w:r>
            <w:proofErr w:type="gramStart"/>
            <w:r w:rsidR="00451F71">
              <w:t>struct</w:t>
            </w:r>
            <w:proofErr w:type="gramEnd"/>
          </w:p>
          <w:p w14:paraId="0DE4A05F" w14:textId="77777777" w:rsidR="00451F71" w:rsidRDefault="00451F71" w:rsidP="00451F71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{</w:t>
            </w:r>
          </w:p>
          <w:p w14:paraId="16E91D2D" w14:textId="77777777" w:rsidR="00451F71" w:rsidRDefault="00451F71" w:rsidP="00451F71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int </w:t>
            </w:r>
            <w:proofErr w:type="spellStart"/>
            <w:r>
              <w:t>set_</w:t>
            </w:r>
            <w:proofErr w:type="gramStart"/>
            <w:r>
              <w:t>flag</w:t>
            </w:r>
            <w:proofErr w:type="spellEnd"/>
            <w:r>
              <w:t>;</w:t>
            </w:r>
            <w:proofErr w:type="gramEnd"/>
          </w:p>
          <w:p w14:paraId="081117D3" w14:textId="77777777" w:rsidR="00451F71" w:rsidRDefault="00451F71" w:rsidP="00451F71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int </w:t>
            </w:r>
            <w:proofErr w:type="spellStart"/>
            <w:r>
              <w:t>data_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12CBB047" w14:textId="77777777" w:rsidR="00451F71" w:rsidRDefault="00451F71" w:rsidP="00451F71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char </w:t>
            </w:r>
            <w:proofErr w:type="spellStart"/>
            <w:proofErr w:type="gramStart"/>
            <w:r>
              <w:t>url</w:t>
            </w:r>
            <w:proofErr w:type="spellEnd"/>
            <w:r>
              <w:t>[</w:t>
            </w:r>
            <w:proofErr w:type="gramEnd"/>
            <w:r>
              <w:t>521+1];</w:t>
            </w:r>
          </w:p>
          <w:p w14:paraId="2B36573B" w14:textId="77777777" w:rsidR="00451F71" w:rsidRDefault="00451F71" w:rsidP="00451F71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char </w:t>
            </w:r>
            <w:proofErr w:type="gramStart"/>
            <w:r>
              <w:t>user[</w:t>
            </w:r>
            <w:proofErr w:type="gramEnd"/>
            <w:r>
              <w:t>128];</w:t>
            </w:r>
          </w:p>
          <w:p w14:paraId="5EBD3831" w14:textId="77777777" w:rsidR="00451F71" w:rsidRDefault="00451F71" w:rsidP="00451F71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char </w:t>
            </w:r>
            <w:proofErr w:type="gramStart"/>
            <w:r>
              <w:t>pass[</w:t>
            </w:r>
            <w:proofErr w:type="gramEnd"/>
            <w:r>
              <w:t>128];</w:t>
            </w:r>
          </w:p>
          <w:p w14:paraId="1C218DC3" w14:textId="77777777" w:rsidR="00451F71" w:rsidRDefault="00451F71" w:rsidP="00451F71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char </w:t>
            </w:r>
            <w:proofErr w:type="gramStart"/>
            <w:r>
              <w:t>mid[</w:t>
            </w:r>
            <w:proofErr w:type="gramEnd"/>
            <w:r>
              <w:t>64];</w:t>
            </w:r>
          </w:p>
          <w:p w14:paraId="4E484323" w14:textId="77777777" w:rsidR="00451F71" w:rsidRDefault="00451F71" w:rsidP="00451F71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int </w:t>
            </w:r>
            <w:proofErr w:type="gramStart"/>
            <w:r>
              <w:t>port;</w:t>
            </w:r>
            <w:proofErr w:type="gramEnd"/>
          </w:p>
          <w:p w14:paraId="454472A0" w14:textId="77777777" w:rsidR="00451F71" w:rsidRDefault="00451F71" w:rsidP="00451F71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EE46F4" w14:textId="77777777" w:rsidR="00451F71" w:rsidRDefault="00451F71" w:rsidP="00451F71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double </w:t>
            </w:r>
            <w:proofErr w:type="spellStart"/>
            <w:proofErr w:type="gramStart"/>
            <w:r>
              <w:t>lat</w:t>
            </w:r>
            <w:proofErr w:type="spellEnd"/>
            <w:r>
              <w:t>;</w:t>
            </w:r>
            <w:proofErr w:type="gramEnd"/>
          </w:p>
          <w:p w14:paraId="6924EEE2" w14:textId="77777777" w:rsidR="00451F71" w:rsidRDefault="00451F71" w:rsidP="00451F71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double </w:t>
            </w:r>
            <w:proofErr w:type="spellStart"/>
            <w:proofErr w:type="gramStart"/>
            <w:r>
              <w:t>lng</w:t>
            </w:r>
            <w:proofErr w:type="spellEnd"/>
            <w:r>
              <w:t>;</w:t>
            </w:r>
            <w:proofErr w:type="gramEnd"/>
          </w:p>
          <w:p w14:paraId="48ED31D6" w14:textId="77777777" w:rsidR="00451F71" w:rsidRDefault="00451F71" w:rsidP="00451F71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double </w:t>
            </w:r>
            <w:proofErr w:type="gramStart"/>
            <w:r>
              <w:t>alt;</w:t>
            </w:r>
            <w:proofErr w:type="gramEnd"/>
          </w:p>
          <w:p w14:paraId="36140313" w14:textId="4462D163" w:rsidR="00731393" w:rsidRPr="00451F71" w:rsidRDefault="00451F71" w:rsidP="00AA18CD">
            <w:pPr>
              <w:pStyle w:val="ItemLis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}</w:t>
            </w:r>
            <w:proofErr w:type="spellStart"/>
            <w:r>
              <w:t>nwy</w:t>
            </w:r>
            <w:proofErr w:type="gramEnd"/>
            <w:r>
              <w:t>_setserver_para_t</w:t>
            </w:r>
            <w:proofErr w:type="spellEnd"/>
            <w:r>
              <w:t>;</w:t>
            </w:r>
          </w:p>
        </w:tc>
      </w:tr>
      <w:tr w:rsidR="00731393" w14:paraId="3EA4B125" w14:textId="77777777" w:rsidTr="00AA1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6D4442" w14:textId="77777777" w:rsidR="00731393" w:rsidRPr="003D4D9D" w:rsidRDefault="00731393" w:rsidP="00A96269">
            <w:pPr>
              <w:pStyle w:val="TableHeading"/>
              <w:keepNext w:val="0"/>
              <w:rPr>
                <w:rFonts w:eastAsia="NSimSun" w:cs="Arial"/>
              </w:rPr>
            </w:pPr>
            <w:r w:rsidRPr="003D4D9D">
              <w:rPr>
                <w:rFonts w:eastAsia="NSimSun" w:cs="Arial"/>
              </w:rPr>
              <w:lastRenderedPageBreak/>
              <w:t>返回值</w:t>
            </w:r>
          </w:p>
        </w:tc>
        <w:tc>
          <w:tcPr>
            <w:tcW w:w="7994" w:type="dxa"/>
          </w:tcPr>
          <w:p w14:paraId="69E07470" w14:textId="77777777" w:rsidR="00731393" w:rsidRPr="00BB5A60" w:rsidRDefault="00731393" w:rsidP="00A96269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BB5A60">
              <w:rPr>
                <w:rFonts w:ascii="Arial" w:eastAsia="NSimSun" w:hAnsi="Arial"/>
              </w:rPr>
              <w:t>NWY_SUCCESS</w:t>
            </w:r>
          </w:p>
          <w:p w14:paraId="62DFCC12" w14:textId="77777777" w:rsidR="00731393" w:rsidRPr="003D4D9D" w:rsidRDefault="00731393" w:rsidP="00A96269">
            <w:pPr>
              <w:pStyle w:val="TableHeading"/>
              <w:keepNext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NSimSun" w:cs="Arial"/>
              </w:rPr>
            </w:pPr>
            <w:r w:rsidRPr="008B365E">
              <w:rPr>
                <w:rFonts w:eastAsia="NSimSun" w:cs="Arial"/>
              </w:rPr>
              <w:t>失败：其他</w:t>
            </w:r>
            <w:proofErr w:type="gramStart"/>
            <w:r w:rsidRPr="008B365E">
              <w:rPr>
                <w:rFonts w:eastAsia="NSimSun" w:cs="Arial"/>
              </w:rPr>
              <w:t>枚举值</w:t>
            </w:r>
            <w:proofErr w:type="gramEnd"/>
          </w:p>
        </w:tc>
      </w:tr>
      <w:tr w:rsidR="00731393" w14:paraId="08C3F539" w14:textId="77777777" w:rsidTr="00AA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F2CB3C7" w14:textId="77777777" w:rsidR="00731393" w:rsidRPr="003D4D9D" w:rsidRDefault="00731393" w:rsidP="00AA18CD">
            <w:pPr>
              <w:pStyle w:val="TableText"/>
            </w:pPr>
            <w:r w:rsidRPr="003D4D9D">
              <w:t>注意事项</w:t>
            </w:r>
          </w:p>
        </w:tc>
        <w:tc>
          <w:tcPr>
            <w:tcW w:w="7994" w:type="dxa"/>
          </w:tcPr>
          <w:p w14:paraId="7E95AC9A" w14:textId="0279C18B" w:rsidR="00731393" w:rsidRDefault="0087092E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此接口设置</w:t>
            </w:r>
            <w:r>
              <w:t>AGNSS</w:t>
            </w:r>
            <w:r>
              <w:t>服务器账号信息并获取辅助数据注入到</w:t>
            </w:r>
            <w:r>
              <w:t>GNSS</w:t>
            </w:r>
            <w:r>
              <w:t>芯片中，调用此接口需要先调用打开</w:t>
            </w:r>
            <w:r>
              <w:t>GNSS</w:t>
            </w:r>
            <w:r>
              <w:t>接口。</w:t>
            </w:r>
          </w:p>
          <w:p w14:paraId="6E4C7F3A" w14:textId="77777777" w:rsidR="0087092E" w:rsidRDefault="0087092E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设置正确的</w:t>
            </w:r>
            <w:r>
              <w:t>AGNSS</w:t>
            </w:r>
            <w:r>
              <w:t>服务器账号信息。</w:t>
            </w:r>
          </w:p>
          <w:p w14:paraId="00F9C33F" w14:textId="5D2B475C" w:rsidR="004D126C" w:rsidRPr="0087092E" w:rsidRDefault="004D126C" w:rsidP="00AA18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测试</w:t>
            </w:r>
            <w:r>
              <w:t>demo</w:t>
            </w:r>
            <w:r>
              <w:t>中的账号可用于测试，正式账号需要向有方申请。</w:t>
            </w:r>
          </w:p>
        </w:tc>
      </w:tr>
    </w:tbl>
    <w:p w14:paraId="4241544C" w14:textId="1504E706" w:rsidR="00F25587" w:rsidRPr="008B15BB" w:rsidRDefault="00F25587" w:rsidP="00AA18CD">
      <w:pPr>
        <w:pStyle w:val="afc"/>
      </w:pPr>
    </w:p>
    <w:sectPr w:rsidR="00F25587" w:rsidRPr="008B15BB">
      <w:headerReference w:type="even" r:id="rId24"/>
      <w:headerReference w:type="default" r:id="rId25"/>
      <w:headerReference w:type="first" r:id="rId26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8A2C8" w14:textId="77777777" w:rsidR="00AB7120" w:rsidRDefault="00AB7120">
      <w:pPr>
        <w:spacing w:line="240" w:lineRule="auto"/>
      </w:pPr>
      <w:r>
        <w:separator/>
      </w:r>
    </w:p>
  </w:endnote>
  <w:endnote w:type="continuationSeparator" w:id="0">
    <w:p w14:paraId="487BACD4" w14:textId="77777777" w:rsidR="00AB7120" w:rsidRDefault="00AB7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DC406" w14:textId="77777777" w:rsidR="00985B2D" w:rsidRDefault="00985B2D">
    <w:pPr>
      <w:pStyle w:val="affa"/>
    </w:pPr>
    <w:r>
      <w:rPr>
        <w:noProof/>
      </w:rPr>
      <w:drawing>
        <wp:anchor distT="0" distB="0" distL="114300" distR="114300" simplePos="0" relativeHeight="251656192" behindDoc="1" locked="0" layoutInCell="1" allowOverlap="1" wp14:anchorId="3D505BB5" wp14:editId="4EDB0931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985B2D" w14:paraId="3980C479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5B4DF5C1" w14:textId="77777777" w:rsidR="00985B2D" w:rsidRDefault="00985B2D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58D9E05A" w14:textId="77777777" w:rsidR="00985B2D" w:rsidRDefault="00985B2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42C17">
            <w:rPr>
              <w:noProof/>
            </w:rPr>
            <w:t>7</w:t>
          </w:r>
          <w:r>
            <w:fldChar w:fldCharType="end"/>
          </w:r>
        </w:p>
      </w:tc>
    </w:tr>
  </w:tbl>
  <w:p w14:paraId="1BFE1F64" w14:textId="77777777" w:rsidR="00985B2D" w:rsidRDefault="00985B2D">
    <w:pPr>
      <w:pStyle w:val="affa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985B2D" w14:paraId="619B7EC0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0C7AE3D0" w14:textId="77777777" w:rsidR="00985B2D" w:rsidRDefault="00985B2D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61825FA1" w14:textId="77777777" w:rsidR="00985B2D" w:rsidRDefault="00985B2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255A6EBB" w14:textId="77777777" w:rsidR="00985B2D" w:rsidRDefault="00985B2D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A2DB5" w14:textId="77777777" w:rsidR="00AB7120" w:rsidRDefault="00AB7120">
      <w:pPr>
        <w:spacing w:before="0" w:after="0"/>
      </w:pPr>
      <w:r>
        <w:separator/>
      </w:r>
    </w:p>
  </w:footnote>
  <w:footnote w:type="continuationSeparator" w:id="0">
    <w:p w14:paraId="04AE8509" w14:textId="77777777" w:rsidR="00AB7120" w:rsidRDefault="00AB712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4A37C" w14:textId="77777777" w:rsidR="00985B2D" w:rsidRDefault="00000000">
    <w:pPr>
      <w:pStyle w:val="affd"/>
    </w:pPr>
    <w:r>
      <w:pict w14:anchorId="22A785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1042" type="#_x0000_t136" style="position:absolute;left:0;text-align:left;margin-left:0;margin-top:0;width:589.8pt;height:73.7pt;rotation:315;z-index:-25165568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35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3685"/>
      <w:gridCol w:w="3056"/>
    </w:tblGrid>
    <w:tr w:rsidR="00985B2D" w14:paraId="4A19B424" w14:textId="77777777">
      <w:trPr>
        <w:trHeight w:val="567"/>
      </w:trPr>
      <w:tc>
        <w:tcPr>
          <w:tcW w:w="2694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2EA988CD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7512FAAD" wp14:editId="7427A473">
                <wp:extent cx="1684020" cy="252095"/>
                <wp:effectExtent l="0" t="0" r="11430" b="14605"/>
                <wp:docPr id="10" name="图片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38F1DE97" w14:textId="77777777" w:rsidR="00985B2D" w:rsidRDefault="00985B2D">
          <w:pPr>
            <w:pStyle w:val="HeadingLeft"/>
            <w:spacing w:afterLines="10" w:after="24" w:line="240" w:lineRule="atLeast"/>
            <w:ind w:rightChars="-51" w:right="-107"/>
            <w:rPr>
              <w:rFonts w:ascii="Arial" w:eastAsia="NSimSun" w:hAnsi="Arial"/>
              <w:color w:val="auto"/>
            </w:rPr>
          </w:pPr>
        </w:p>
      </w:tc>
      <w:tc>
        <w:tcPr>
          <w:tcW w:w="3056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31F51096" w14:textId="3A303168" w:rsidR="00985B2D" w:rsidRDefault="00321D4C">
          <w:pPr>
            <w:pStyle w:val="HeadingLeft"/>
            <w:wordWrap w:val="0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proofErr w:type="spellStart"/>
          <w:r w:rsidRPr="00321D4C"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 w:rsidRPr="00321D4C">
            <w:rPr>
              <w:rFonts w:ascii="Arial" w:eastAsia="NSimSun" w:hAnsi="Arial"/>
              <w:color w:val="000000" w:themeColor="text1"/>
            </w:rPr>
            <w:t xml:space="preserve"> SDK GNSS API</w:t>
          </w:r>
          <w:r w:rsidR="00985B2D">
            <w:rPr>
              <w:rFonts w:ascii="Arial" w:eastAsia="NSimSun" w:hAnsi="Arial"/>
              <w:color w:val="auto"/>
            </w:rPr>
            <w:t>说明</w:t>
          </w:r>
        </w:p>
        <w:p w14:paraId="218A1A25" w14:textId="6ADAC9B9" w:rsidR="00985B2D" w:rsidRDefault="00985B2D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5E1EE1">
            <w:rPr>
              <w:rFonts w:ascii="Arial" w:eastAsia="NSimSun" w:hAnsi="Arial"/>
              <w:noProof/>
              <w:color w:val="000000"/>
            </w:rPr>
            <w:t xml:space="preserve">3 </w:t>
          </w:r>
          <w:r>
            <w:rPr>
              <w:rFonts w:ascii="Arial" w:eastAsia="NSimSun" w:hAnsi="Arial"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 \* MERGEFORMAT </w:instrText>
          </w:r>
          <w:r w:rsidR="00CE7928">
            <w:rPr>
              <w:rFonts w:ascii="Arial" w:eastAsia="NSimSun" w:hAnsi="Arial"/>
              <w:color w:val="000000"/>
            </w:rPr>
            <w:fldChar w:fldCharType="separate"/>
          </w:r>
          <w:r w:rsidR="005E1EE1">
            <w:rPr>
              <w:rFonts w:ascii="Arial" w:eastAsia="NSimSun" w:hAnsi="Arial" w:hint="eastAsia"/>
              <w:noProof/>
              <w:color w:val="000000"/>
            </w:rPr>
            <w:t>函数</w:t>
          </w:r>
          <w:r>
            <w:rPr>
              <w:rFonts w:ascii="Arial" w:eastAsia="NSimSun" w:hAnsi="Arial"/>
              <w:color w:val="000000"/>
            </w:rPr>
            <w:fldChar w:fldCharType="end"/>
          </w:r>
        </w:p>
      </w:tc>
    </w:tr>
  </w:tbl>
  <w:p w14:paraId="5720937B" w14:textId="77777777" w:rsidR="00985B2D" w:rsidRDefault="00985B2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FDCB54E" wp14:editId="41244FF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7" name="WordAr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EA6387" w14:textId="77777777" w:rsidR="00985B2D" w:rsidRDefault="00985B2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CB54E" id="_x0000_t202" coordsize="21600,21600" o:spt="202" path="m,l,21600r21600,l21600,xe">
              <v:stroke joinstyle="miter"/>
              <v:path gradientshapeok="t" o:connecttype="rect"/>
            </v:shapetype>
            <v:shape id="WordArt 10" o:spid="_x0000_s1029" type="#_x0000_t202" style="position:absolute;left:0;text-align:left;margin-left:0;margin-top:0;width:589.8pt;height:73.7pt;rotation:-45;z-index:25166028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" o:allowincell="f" filled="f" stroked="f">
              <v:textbox style="mso-fit-shape-to-text:t">
                <w:txbxContent>
                  <w:p w14:paraId="47EA6387" w14:textId="77777777" w:rsidR="00985B2D" w:rsidRDefault="00985B2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7C0E9" w14:textId="77777777" w:rsidR="00985B2D" w:rsidRDefault="00000000">
    <w:pPr>
      <w:pStyle w:val="affd"/>
    </w:pPr>
    <w:r>
      <w:pict w14:anchorId="291CC6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1057" type="#_x0000_t136" style="position:absolute;left:0;text-align:left;margin-left:0;margin-top:0;width:589.8pt;height:73.7pt;rotation:315;z-index:-25165056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w:drawing>
        <wp:anchor distT="0" distB="0" distL="114300" distR="114300" simplePos="0" relativeHeight="251650560" behindDoc="1" locked="0" layoutInCell="0" allowOverlap="1" wp14:anchorId="50014535" wp14:editId="5BC8E87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9B57F" w14:textId="77777777" w:rsidR="00985B2D" w:rsidRDefault="00985B2D">
    <w:pPr>
      <w:pStyle w:val="affd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FC64161" wp14:editId="43C6E986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8C4793E" w14:textId="77777777" w:rsidR="00985B2D" w:rsidRDefault="00985B2D">
    <w:pPr>
      <w:pStyle w:val="affd"/>
      <w:jc w:val="right"/>
    </w:pPr>
  </w:p>
  <w:p w14:paraId="446C0A87" w14:textId="77777777" w:rsidR="00985B2D" w:rsidRDefault="00985B2D">
    <w:pPr>
      <w:pStyle w:val="affd"/>
      <w:jc w:val="right"/>
    </w:pPr>
  </w:p>
  <w:p w14:paraId="7FDCB00F" w14:textId="77777777" w:rsidR="00985B2D" w:rsidRDefault="00985B2D">
    <w:pPr>
      <w:pStyle w:val="affd"/>
      <w:jc w:val="right"/>
    </w:pPr>
  </w:p>
  <w:p w14:paraId="505B398B" w14:textId="77777777" w:rsidR="00985B2D" w:rsidRDefault="00985B2D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5BB6E" w14:textId="77777777" w:rsidR="00985B2D" w:rsidRDefault="00000000">
    <w:pPr>
      <w:pStyle w:val="affd"/>
      <w:ind w:firstLine="40"/>
    </w:pPr>
    <w:r>
      <w:pict w14:anchorId="40F997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1044" type="#_x0000_t136" style="position:absolute;left:0;text-align:left;margin-left:0;margin-top:0;width:589.8pt;height:73.7pt;rotation:315;z-index:-25165670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w:drawing>
        <wp:anchor distT="0" distB="0" distL="114300" distR="114300" simplePos="0" relativeHeight="251655168" behindDoc="1" locked="0" layoutInCell="1" allowOverlap="1" wp14:anchorId="4243DF7D" wp14:editId="40E18EF5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85B2D">
      <w:rPr>
        <w:noProof/>
      </w:rPr>
      <w:drawing>
        <wp:anchor distT="0" distB="0" distL="114300" distR="114300" simplePos="0" relativeHeight="251654144" behindDoc="0" locked="0" layoutInCell="1" allowOverlap="1" wp14:anchorId="283630F6" wp14:editId="42010CAF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520BE" w14:textId="77777777" w:rsidR="00985B2D" w:rsidRDefault="00000000">
    <w:pPr>
      <w:pStyle w:val="affd"/>
    </w:pPr>
    <w:r>
      <w:pict w14:anchorId="43FC7F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1048" type="#_x0000_t136" style="position:absolute;left:0;text-align:left;margin-left:0;margin-top:0;width:589.8pt;height:73.7pt;rotation:315;z-index:-25165363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985B2D" w14:paraId="2ED79F4C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133EA60F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48C1D358" wp14:editId="4ED5A831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657558AD" w14:textId="727342A4" w:rsidR="00985B2D" w:rsidRDefault="00321D4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GNSS API</w:t>
          </w:r>
          <w:r w:rsidR="00985B2D">
            <w:rPr>
              <w:rFonts w:ascii="Arial" w:eastAsia="NSimSun" w:hAnsi="Arial"/>
              <w:color w:val="auto"/>
            </w:rPr>
            <w:t>说明</w:t>
          </w:r>
        </w:p>
        <w:p w14:paraId="61D7CCC5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2106F882" w14:textId="77777777" w:rsidR="00985B2D" w:rsidRDefault="00000000">
    <w:pPr>
      <w:pStyle w:val="HeadingRight"/>
    </w:pPr>
    <w:r>
      <w:pict w14:anchorId="75A235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1049" type="#_x0000_t136" style="position:absolute;left:0;text-align:left;margin-left:0;margin-top:0;width:589.8pt;height:73.7pt;rotation:315;z-index:25166387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985B2D" w14:paraId="28819C23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48A919FE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6AF4A0F9" wp14:editId="45D0607A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1A56EE55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1401EA2E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0F4FB1C0" w14:textId="77777777" w:rsidR="00985B2D" w:rsidRDefault="00000000">
    <w:pPr>
      <w:pStyle w:val="HeadingRight"/>
    </w:pPr>
    <w:r>
      <w:pict w14:anchorId="6611F1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1050" type="#_x0000_t136" style="position:absolute;left:0;text-align:left;margin-left:0;margin-top:0;width:589.8pt;height:73.7pt;rotation:315;z-index:-25165465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95A4E0D" wp14:editId="787134FE">
              <wp:simplePos x="0" y="0"/>
              <wp:positionH relativeFrom="page">
                <wp:posOffset>-421005</wp:posOffset>
              </wp:positionH>
              <wp:positionV relativeFrom="margin">
                <wp:posOffset>2804160</wp:posOffset>
              </wp:positionV>
              <wp:extent cx="7696835" cy="3261360"/>
              <wp:effectExtent l="2218055" t="0" r="0" b="0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 rot="-2700000">
                        <a:off x="0" y="0"/>
                        <a:ext cx="7696835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8AA10D" w14:textId="77777777" w:rsidR="00985B2D" w:rsidRDefault="00985B2D">
                          <w:pPr>
                            <w:pStyle w:val="afffa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Neoway</w:t>
                          </w:r>
                        </w:p>
                        <w:p w14:paraId="725153AD" w14:textId="77777777" w:rsidR="00985B2D" w:rsidRDefault="00985B2D">
                          <w:pPr>
                            <w:pStyle w:val="afff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5A4E0D" id="_x0000_t202" coordsize="21600,21600" o:spt="202" path="m,l,21600r21600,l21600,xe">
              <v:stroke joinstyle="miter"/>
              <v:path gradientshapeok="t" o:connecttype="rect"/>
            </v:shapetype>
            <v:shape id="WordArt 30" o:spid="_x0000_s1026" type="#_x0000_t202" style="position:absolute;left:0;text-align:left;margin-left:-33.15pt;margin-top:220.8pt;width:606.05pt;height:256.8pt;rotation:-45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" o:allowincell="f" filled="f" stroked="f">
              <o:lock v:ext="edit" aspectratio="t"/>
              <v:textbox style="mso-fit-shape-to-text:t">
                <w:txbxContent>
                  <w:p w14:paraId="458AA10D" w14:textId="77777777" w:rsidR="00985B2D" w:rsidRDefault="00985B2D">
                    <w:pPr>
                      <w:pStyle w:val="afffa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Neoway</w:t>
                    </w:r>
                  </w:p>
                  <w:p w14:paraId="725153AD" w14:textId="77777777" w:rsidR="00985B2D" w:rsidRDefault="00985B2D">
                    <w:pPr>
                      <w:pStyle w:val="afffa"/>
                      <w:jc w:val="center"/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Confidential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985B2D" w14:paraId="3904C862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33064218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2A0AE02C" wp14:editId="7E46C109">
                <wp:extent cx="1684020" cy="252095"/>
                <wp:effectExtent l="0" t="0" r="11430" b="14605"/>
                <wp:docPr id="20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1222684A" w14:textId="05FA92E0" w:rsidR="00985B2D" w:rsidRDefault="00321D4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GNSS API</w:t>
          </w:r>
          <w:r w:rsidR="00985B2D">
            <w:rPr>
              <w:rFonts w:ascii="Arial" w:eastAsia="NSimSun" w:hAnsi="Arial"/>
              <w:color w:val="auto"/>
            </w:rPr>
            <w:t>说明</w:t>
          </w:r>
        </w:p>
        <w:p w14:paraId="4D07A2FE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078836D7" w14:textId="77777777" w:rsidR="00985B2D" w:rsidRDefault="00985B2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687A4A" wp14:editId="72286B2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9" name="WordAr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88763F" w14:textId="77777777" w:rsidR="00985B2D" w:rsidRDefault="00985B2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687A4A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7" type="#_x0000_t202" style="position:absolute;left:0;text-align:left;margin-left:0;margin-top:0;width:589.8pt;height:73.7pt;rotation:-45;z-index: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" o:allowincell="f" filled="f" stroked="f">
              <v:textbox style="mso-fit-shape-to-text:t">
                <w:txbxContent>
                  <w:p w14:paraId="7488763F" w14:textId="77777777" w:rsidR="00985B2D" w:rsidRDefault="00985B2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985B2D" w14:paraId="035187E3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686093B9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13A4BF1F" wp14:editId="3244C208">
                <wp:extent cx="1684020" cy="252095"/>
                <wp:effectExtent l="0" t="0" r="11430" b="14605"/>
                <wp:docPr id="21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1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5C100968" w14:textId="1E5BE2FE" w:rsidR="00985B2D" w:rsidRDefault="00321D4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 w:rsidRPr="00321D4C"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 w:rsidRPr="00321D4C">
            <w:rPr>
              <w:rFonts w:ascii="Arial" w:eastAsia="NSimSun" w:hAnsi="Arial"/>
              <w:color w:val="000000" w:themeColor="text1"/>
            </w:rPr>
            <w:t xml:space="preserve"> SDK GNSS API</w:t>
          </w:r>
          <w:r w:rsidR="00985B2D">
            <w:rPr>
              <w:rFonts w:ascii="Arial" w:eastAsia="NSimSun" w:hAnsi="Arial"/>
              <w:color w:val="auto"/>
            </w:rPr>
            <w:t>说明</w:t>
          </w:r>
        </w:p>
        <w:p w14:paraId="6E45B584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69D6B78D" w14:textId="77777777" w:rsidR="00985B2D" w:rsidRDefault="00985B2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2D48879" wp14:editId="7E843C1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8" name="WordAr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6249F8" w14:textId="77777777" w:rsidR="00985B2D" w:rsidRDefault="00985B2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D48879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8" type="#_x0000_t202" style="position:absolute;left:0;text-align:left;margin-left:0;margin-top:0;width:589.8pt;height:73.7pt;rotation:-45;z-index:25166131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" o:allowincell="f" filled="f" stroked="f">
              <v:textbox style="mso-fit-shape-to-text:t">
                <w:txbxContent>
                  <w:p w14:paraId="106249F8" w14:textId="77777777" w:rsidR="00985B2D" w:rsidRDefault="00985B2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C0B8" w14:textId="77777777" w:rsidR="00985B2D" w:rsidRDefault="00000000">
    <w:pPr>
      <w:pStyle w:val="affd"/>
    </w:pPr>
    <w:r>
      <w:pict w14:anchorId="3201D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1054" type="#_x0000_t136" style="position:absolute;left:0;text-align:left;margin-left:0;margin-top:0;width:589.8pt;height:73.7pt;rotation:315;z-index:-25165158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w:drawing>
        <wp:anchor distT="0" distB="0" distL="114300" distR="114300" simplePos="0" relativeHeight="251653632" behindDoc="1" locked="0" layoutInCell="0" allowOverlap="1" wp14:anchorId="0CE149FF" wp14:editId="39E0831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C765A4"/>
    <w:multiLevelType w:val="singleLevel"/>
    <w:tmpl w:val="C5C765A4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E73215A3"/>
    <w:multiLevelType w:val="singleLevel"/>
    <w:tmpl w:val="E73215A3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1D7095D"/>
    <w:multiLevelType w:val="hybridMultilevel"/>
    <w:tmpl w:val="19EE2270"/>
    <w:lvl w:ilvl="0" w:tplc="AF9ED0C8">
      <w:start w:val="1"/>
      <w:numFmt w:val="decimal"/>
      <w:lvlText w:val="%1，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4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4BA54B2"/>
    <w:multiLevelType w:val="hybridMultilevel"/>
    <w:tmpl w:val="F51495CC"/>
    <w:lvl w:ilvl="0" w:tplc="E7CAD6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7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9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2C5A297A"/>
    <w:multiLevelType w:val="hybridMultilevel"/>
    <w:tmpl w:val="B6FA1AC4"/>
    <w:lvl w:ilvl="0" w:tplc="04090003">
      <w:start w:val="1"/>
      <w:numFmt w:val="bullet"/>
      <w:lvlText w:val=""/>
      <w:lvlJc w:val="left"/>
      <w:pPr>
        <w:ind w:left="8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22" w15:restartNumberingAfterBreak="0">
    <w:nsid w:val="2ED4EA9C"/>
    <w:multiLevelType w:val="singleLevel"/>
    <w:tmpl w:val="2ED4EA9C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33A07361"/>
    <w:multiLevelType w:val="singleLevel"/>
    <w:tmpl w:val="33A07361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 w15:restartNumberingAfterBreak="0">
    <w:nsid w:val="3B83D504"/>
    <w:multiLevelType w:val="singleLevel"/>
    <w:tmpl w:val="3B83D504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5" w15:restartNumberingAfterBreak="0">
    <w:nsid w:val="3C5254D9"/>
    <w:multiLevelType w:val="hybridMultilevel"/>
    <w:tmpl w:val="1410F1B2"/>
    <w:lvl w:ilvl="0" w:tplc="B6B00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7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265480C"/>
    <w:multiLevelType w:val="singleLevel"/>
    <w:tmpl w:val="4265480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9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32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4" w15:restartNumberingAfterBreak="0">
    <w:nsid w:val="50285419"/>
    <w:multiLevelType w:val="hybridMultilevel"/>
    <w:tmpl w:val="D2267AF2"/>
    <w:lvl w:ilvl="0" w:tplc="2786AA9C">
      <w:numFmt w:val="decimal"/>
      <w:lvlText w:val="%1，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5" w15:restartNumberingAfterBreak="0">
    <w:nsid w:val="513853C6"/>
    <w:multiLevelType w:val="singleLevel"/>
    <w:tmpl w:val="513853C6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6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71E2D59"/>
    <w:multiLevelType w:val="singleLevel"/>
    <w:tmpl w:val="671E2D59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40" w15:restartNumberingAfterBreak="0">
    <w:nsid w:val="6769F5EA"/>
    <w:multiLevelType w:val="singleLevel"/>
    <w:tmpl w:val="6769F5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1" w15:restartNumberingAfterBreak="0">
    <w:nsid w:val="68112959"/>
    <w:multiLevelType w:val="hybridMultilevel"/>
    <w:tmpl w:val="BDB09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 w15:restartNumberingAfterBreak="0">
    <w:nsid w:val="743F77A9"/>
    <w:multiLevelType w:val="hybridMultilevel"/>
    <w:tmpl w:val="90021B78"/>
    <w:lvl w:ilvl="0" w:tplc="F2462A5E">
      <w:start w:val="1"/>
      <w:numFmt w:val="decimal"/>
      <w:lvlText w:val="%1、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88AF915"/>
    <w:multiLevelType w:val="singleLevel"/>
    <w:tmpl w:val="788AF915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5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19169768">
    <w:abstractNumId w:val="16"/>
  </w:num>
  <w:num w:numId="2" w16cid:durableId="724915640">
    <w:abstractNumId w:val="17"/>
  </w:num>
  <w:num w:numId="3" w16cid:durableId="806968261">
    <w:abstractNumId w:val="33"/>
  </w:num>
  <w:num w:numId="4" w16cid:durableId="2054621642">
    <w:abstractNumId w:val="35"/>
  </w:num>
  <w:num w:numId="5" w16cid:durableId="21370767">
    <w:abstractNumId w:val="23"/>
  </w:num>
  <w:num w:numId="6" w16cid:durableId="1838299399">
    <w:abstractNumId w:val="40"/>
  </w:num>
  <w:num w:numId="7" w16cid:durableId="1056901283">
    <w:abstractNumId w:val="22"/>
  </w:num>
  <w:num w:numId="8" w16cid:durableId="1471098348">
    <w:abstractNumId w:val="1"/>
  </w:num>
  <w:num w:numId="9" w16cid:durableId="316686638">
    <w:abstractNumId w:val="0"/>
  </w:num>
  <w:num w:numId="10" w16cid:durableId="1756976156">
    <w:abstractNumId w:val="28"/>
  </w:num>
  <w:num w:numId="11" w16cid:durableId="2037805404">
    <w:abstractNumId w:val="39"/>
  </w:num>
  <w:num w:numId="12" w16cid:durableId="1051344246">
    <w:abstractNumId w:val="44"/>
  </w:num>
  <w:num w:numId="13" w16cid:durableId="1534725970">
    <w:abstractNumId w:val="24"/>
  </w:num>
  <w:num w:numId="14" w16cid:durableId="1122071972">
    <w:abstractNumId w:val="14"/>
  </w:num>
  <w:num w:numId="15" w16cid:durableId="1088114147">
    <w:abstractNumId w:val="12"/>
  </w:num>
  <w:num w:numId="16" w16cid:durableId="1594168338">
    <w:abstractNumId w:val="26"/>
  </w:num>
  <w:num w:numId="17" w16cid:durableId="1866018086">
    <w:abstractNumId w:val="38"/>
  </w:num>
  <w:num w:numId="18" w16cid:durableId="1585920690">
    <w:abstractNumId w:val="32"/>
  </w:num>
  <w:num w:numId="19" w16cid:durableId="642582143">
    <w:abstractNumId w:val="19"/>
  </w:num>
  <w:num w:numId="20" w16cid:durableId="1081022334">
    <w:abstractNumId w:val="30"/>
  </w:num>
  <w:num w:numId="21" w16cid:durableId="1703088361">
    <w:abstractNumId w:val="18"/>
  </w:num>
  <w:num w:numId="22" w16cid:durableId="746880301">
    <w:abstractNumId w:val="31"/>
  </w:num>
  <w:num w:numId="23" w16cid:durableId="459735937">
    <w:abstractNumId w:val="11"/>
  </w:num>
  <w:num w:numId="24" w16cid:durableId="92434056">
    <w:abstractNumId w:val="16"/>
  </w:num>
  <w:num w:numId="25" w16cid:durableId="1954556751">
    <w:abstractNumId w:val="16"/>
  </w:num>
  <w:num w:numId="26" w16cid:durableId="824513291">
    <w:abstractNumId w:val="16"/>
  </w:num>
  <w:num w:numId="27" w16cid:durableId="1248224512">
    <w:abstractNumId w:val="16"/>
  </w:num>
  <w:num w:numId="28" w16cid:durableId="683869507">
    <w:abstractNumId w:val="16"/>
  </w:num>
  <w:num w:numId="29" w16cid:durableId="1138566683">
    <w:abstractNumId w:val="16"/>
  </w:num>
  <w:num w:numId="30" w16cid:durableId="2028285165">
    <w:abstractNumId w:val="16"/>
  </w:num>
  <w:num w:numId="31" w16cid:durableId="2063628836">
    <w:abstractNumId w:val="16"/>
  </w:num>
  <w:num w:numId="32" w16cid:durableId="510949607">
    <w:abstractNumId w:val="16"/>
  </w:num>
  <w:num w:numId="33" w16cid:durableId="1125612813">
    <w:abstractNumId w:val="16"/>
  </w:num>
  <w:num w:numId="34" w16cid:durableId="1476415498">
    <w:abstractNumId w:val="41"/>
  </w:num>
  <w:num w:numId="35" w16cid:durableId="1092510694">
    <w:abstractNumId w:val="43"/>
  </w:num>
  <w:num w:numId="36" w16cid:durableId="916750018">
    <w:abstractNumId w:val="21"/>
  </w:num>
  <w:num w:numId="37" w16cid:durableId="195197284">
    <w:abstractNumId w:val="16"/>
  </w:num>
  <w:num w:numId="38" w16cid:durableId="479541046">
    <w:abstractNumId w:val="16"/>
  </w:num>
  <w:num w:numId="39" w16cid:durableId="1287740745">
    <w:abstractNumId w:val="25"/>
  </w:num>
  <w:num w:numId="40" w16cid:durableId="603657169">
    <w:abstractNumId w:val="15"/>
  </w:num>
  <w:num w:numId="41" w16cid:durableId="1704280847">
    <w:abstractNumId w:val="16"/>
  </w:num>
  <w:num w:numId="42" w16cid:durableId="844973787">
    <w:abstractNumId w:val="16"/>
  </w:num>
  <w:num w:numId="43" w16cid:durableId="300352671">
    <w:abstractNumId w:val="16"/>
  </w:num>
  <w:num w:numId="44" w16cid:durableId="456534899">
    <w:abstractNumId w:val="16"/>
  </w:num>
  <w:num w:numId="45" w16cid:durableId="1690374565">
    <w:abstractNumId w:val="16"/>
  </w:num>
  <w:num w:numId="46" w16cid:durableId="354232913">
    <w:abstractNumId w:val="16"/>
  </w:num>
  <w:num w:numId="47" w16cid:durableId="1397822552">
    <w:abstractNumId w:val="13"/>
  </w:num>
  <w:num w:numId="48" w16cid:durableId="1257785313">
    <w:abstractNumId w:val="34"/>
  </w:num>
  <w:num w:numId="49" w16cid:durableId="1664552426">
    <w:abstractNumId w:val="9"/>
  </w:num>
  <w:num w:numId="50" w16cid:durableId="1306662597">
    <w:abstractNumId w:val="8"/>
  </w:num>
  <w:num w:numId="51" w16cid:durableId="1009143177">
    <w:abstractNumId w:val="7"/>
  </w:num>
  <w:num w:numId="52" w16cid:durableId="1178807292">
    <w:abstractNumId w:val="6"/>
  </w:num>
  <w:num w:numId="53" w16cid:durableId="1351445167">
    <w:abstractNumId w:val="5"/>
  </w:num>
  <w:num w:numId="54" w16cid:durableId="706486873">
    <w:abstractNumId w:val="4"/>
  </w:num>
  <w:num w:numId="55" w16cid:durableId="1664897810">
    <w:abstractNumId w:val="3"/>
  </w:num>
  <w:num w:numId="56" w16cid:durableId="1408728659">
    <w:abstractNumId w:val="2"/>
  </w:num>
  <w:num w:numId="57" w16cid:durableId="1562597026">
    <w:abstractNumId w:val="29"/>
  </w:num>
  <w:num w:numId="58" w16cid:durableId="1327169612">
    <w:abstractNumId w:val="20"/>
  </w:num>
  <w:num w:numId="59" w16cid:durableId="468934911">
    <w:abstractNumId w:val="42"/>
  </w:num>
  <w:num w:numId="60" w16cid:durableId="137646503">
    <w:abstractNumId w:val="36"/>
  </w:num>
  <w:num w:numId="61" w16cid:durableId="1889797715">
    <w:abstractNumId w:val="27"/>
  </w:num>
  <w:num w:numId="62" w16cid:durableId="1905338254">
    <w:abstractNumId w:val="37"/>
  </w:num>
  <w:num w:numId="63" w16cid:durableId="697704978">
    <w:abstractNumId w:val="45"/>
  </w:num>
  <w:num w:numId="64" w16cid:durableId="1335109922">
    <w:abstractNumId w:val="10"/>
  </w:num>
  <w:num w:numId="65" w16cid:durableId="1923756240">
    <w:abstractNumId w:val="2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hM2U3YTJjOTYwMzcyYTAyYzZhZWQxZmE0MWFmZDYifQ=="/>
  </w:docVars>
  <w:rsids>
    <w:rsidRoot w:val="00172A27"/>
    <w:rsid w:val="0000458A"/>
    <w:rsid w:val="00004D31"/>
    <w:rsid w:val="0001305E"/>
    <w:rsid w:val="000247F8"/>
    <w:rsid w:val="00026D80"/>
    <w:rsid w:val="00031009"/>
    <w:rsid w:val="00037489"/>
    <w:rsid w:val="000378C6"/>
    <w:rsid w:val="000403DC"/>
    <w:rsid w:val="00040B42"/>
    <w:rsid w:val="00041C06"/>
    <w:rsid w:val="00042156"/>
    <w:rsid w:val="0004721D"/>
    <w:rsid w:val="00052D5F"/>
    <w:rsid w:val="00054AEC"/>
    <w:rsid w:val="00062CD9"/>
    <w:rsid w:val="000649B0"/>
    <w:rsid w:val="00065D24"/>
    <w:rsid w:val="00083438"/>
    <w:rsid w:val="00083E32"/>
    <w:rsid w:val="000852F9"/>
    <w:rsid w:val="00093D45"/>
    <w:rsid w:val="000B226F"/>
    <w:rsid w:val="000B61D3"/>
    <w:rsid w:val="000B7DF3"/>
    <w:rsid w:val="000C0EFE"/>
    <w:rsid w:val="000C54FD"/>
    <w:rsid w:val="000D0BDC"/>
    <w:rsid w:val="000D1507"/>
    <w:rsid w:val="000E0732"/>
    <w:rsid w:val="000E75C0"/>
    <w:rsid w:val="000E7DB3"/>
    <w:rsid w:val="000F22EE"/>
    <w:rsid w:val="001065C5"/>
    <w:rsid w:val="00121EE5"/>
    <w:rsid w:val="0013056F"/>
    <w:rsid w:val="0013550E"/>
    <w:rsid w:val="00142731"/>
    <w:rsid w:val="0014368F"/>
    <w:rsid w:val="00143FDB"/>
    <w:rsid w:val="001520DF"/>
    <w:rsid w:val="00154890"/>
    <w:rsid w:val="00156D30"/>
    <w:rsid w:val="0016017B"/>
    <w:rsid w:val="0016506E"/>
    <w:rsid w:val="00166C4F"/>
    <w:rsid w:val="00167CE0"/>
    <w:rsid w:val="00171306"/>
    <w:rsid w:val="00172A27"/>
    <w:rsid w:val="00174556"/>
    <w:rsid w:val="00186D06"/>
    <w:rsid w:val="001A3D15"/>
    <w:rsid w:val="001B38B6"/>
    <w:rsid w:val="001B7F72"/>
    <w:rsid w:val="001C564F"/>
    <w:rsid w:val="001C6ED2"/>
    <w:rsid w:val="001C76EC"/>
    <w:rsid w:val="001D04A6"/>
    <w:rsid w:val="001D1A9E"/>
    <w:rsid w:val="001E0762"/>
    <w:rsid w:val="001E2456"/>
    <w:rsid w:val="001E36E4"/>
    <w:rsid w:val="001E3D09"/>
    <w:rsid w:val="001E6D19"/>
    <w:rsid w:val="001F1551"/>
    <w:rsid w:val="001F1CAB"/>
    <w:rsid w:val="001F3BBF"/>
    <w:rsid w:val="001F450E"/>
    <w:rsid w:val="001F65D6"/>
    <w:rsid w:val="002045F4"/>
    <w:rsid w:val="00211392"/>
    <w:rsid w:val="00213B84"/>
    <w:rsid w:val="00220E40"/>
    <w:rsid w:val="002232B8"/>
    <w:rsid w:val="00223403"/>
    <w:rsid w:val="00230A98"/>
    <w:rsid w:val="00233AFA"/>
    <w:rsid w:val="00234E2E"/>
    <w:rsid w:val="00246AD0"/>
    <w:rsid w:val="00250C94"/>
    <w:rsid w:val="002562ED"/>
    <w:rsid w:val="00256324"/>
    <w:rsid w:val="00256D61"/>
    <w:rsid w:val="00256D8E"/>
    <w:rsid w:val="002619DC"/>
    <w:rsid w:val="00266B61"/>
    <w:rsid w:val="00266E04"/>
    <w:rsid w:val="0026781A"/>
    <w:rsid w:val="00274001"/>
    <w:rsid w:val="00275AD6"/>
    <w:rsid w:val="00282B17"/>
    <w:rsid w:val="00292D3E"/>
    <w:rsid w:val="002A7256"/>
    <w:rsid w:val="002B0211"/>
    <w:rsid w:val="002B75F1"/>
    <w:rsid w:val="002C75AE"/>
    <w:rsid w:val="002D1B7C"/>
    <w:rsid w:val="002D259D"/>
    <w:rsid w:val="002D2637"/>
    <w:rsid w:val="002D5D43"/>
    <w:rsid w:val="002D6847"/>
    <w:rsid w:val="002E454D"/>
    <w:rsid w:val="002F18A1"/>
    <w:rsid w:val="002F2F55"/>
    <w:rsid w:val="002F5080"/>
    <w:rsid w:val="00301F3E"/>
    <w:rsid w:val="003143F5"/>
    <w:rsid w:val="00321D4C"/>
    <w:rsid w:val="00322764"/>
    <w:rsid w:val="00326744"/>
    <w:rsid w:val="003330DC"/>
    <w:rsid w:val="00333593"/>
    <w:rsid w:val="00334193"/>
    <w:rsid w:val="00340CC6"/>
    <w:rsid w:val="003431AF"/>
    <w:rsid w:val="003443CD"/>
    <w:rsid w:val="0035538D"/>
    <w:rsid w:val="0035604F"/>
    <w:rsid w:val="00360B74"/>
    <w:rsid w:val="00362D00"/>
    <w:rsid w:val="0036319E"/>
    <w:rsid w:val="00364AB8"/>
    <w:rsid w:val="003660B0"/>
    <w:rsid w:val="003706A6"/>
    <w:rsid w:val="003719C7"/>
    <w:rsid w:val="00371CEB"/>
    <w:rsid w:val="00375EFC"/>
    <w:rsid w:val="003774F0"/>
    <w:rsid w:val="00380EDE"/>
    <w:rsid w:val="00384C00"/>
    <w:rsid w:val="00385C39"/>
    <w:rsid w:val="0039086C"/>
    <w:rsid w:val="00392CB4"/>
    <w:rsid w:val="00397A20"/>
    <w:rsid w:val="003A3609"/>
    <w:rsid w:val="003B4E6D"/>
    <w:rsid w:val="003C32E1"/>
    <w:rsid w:val="003C5443"/>
    <w:rsid w:val="003D1776"/>
    <w:rsid w:val="003D19A5"/>
    <w:rsid w:val="003D2589"/>
    <w:rsid w:val="003D4262"/>
    <w:rsid w:val="003D4D9D"/>
    <w:rsid w:val="003E2BD4"/>
    <w:rsid w:val="003E31B0"/>
    <w:rsid w:val="003E37EA"/>
    <w:rsid w:val="003F1109"/>
    <w:rsid w:val="003F2D32"/>
    <w:rsid w:val="003F698A"/>
    <w:rsid w:val="004019B9"/>
    <w:rsid w:val="00404124"/>
    <w:rsid w:val="00406539"/>
    <w:rsid w:val="004075AC"/>
    <w:rsid w:val="00411AA5"/>
    <w:rsid w:val="004137C4"/>
    <w:rsid w:val="0041798F"/>
    <w:rsid w:val="00426645"/>
    <w:rsid w:val="004328B3"/>
    <w:rsid w:val="0043457E"/>
    <w:rsid w:val="00443D6D"/>
    <w:rsid w:val="0044416B"/>
    <w:rsid w:val="00451F71"/>
    <w:rsid w:val="00452EFD"/>
    <w:rsid w:val="0046120F"/>
    <w:rsid w:val="0046290C"/>
    <w:rsid w:val="00463A49"/>
    <w:rsid w:val="0046648B"/>
    <w:rsid w:val="00470E4E"/>
    <w:rsid w:val="004712A8"/>
    <w:rsid w:val="00476892"/>
    <w:rsid w:val="004A2B84"/>
    <w:rsid w:val="004A36AA"/>
    <w:rsid w:val="004A4F03"/>
    <w:rsid w:val="004B4421"/>
    <w:rsid w:val="004C1B13"/>
    <w:rsid w:val="004C37FB"/>
    <w:rsid w:val="004C3C8C"/>
    <w:rsid w:val="004D0CAF"/>
    <w:rsid w:val="004D126C"/>
    <w:rsid w:val="004D5303"/>
    <w:rsid w:val="004E5991"/>
    <w:rsid w:val="004F1CF3"/>
    <w:rsid w:val="004F27F7"/>
    <w:rsid w:val="004F2DAE"/>
    <w:rsid w:val="004F3599"/>
    <w:rsid w:val="005014A4"/>
    <w:rsid w:val="00505674"/>
    <w:rsid w:val="00514E63"/>
    <w:rsid w:val="0051570F"/>
    <w:rsid w:val="00520A62"/>
    <w:rsid w:val="00523FC0"/>
    <w:rsid w:val="00527B8B"/>
    <w:rsid w:val="005341DA"/>
    <w:rsid w:val="00543369"/>
    <w:rsid w:val="00550267"/>
    <w:rsid w:val="00553FF6"/>
    <w:rsid w:val="00554072"/>
    <w:rsid w:val="00554E3B"/>
    <w:rsid w:val="005605B6"/>
    <w:rsid w:val="00561A9A"/>
    <w:rsid w:val="005630A2"/>
    <w:rsid w:val="00571228"/>
    <w:rsid w:val="005774B9"/>
    <w:rsid w:val="005830DA"/>
    <w:rsid w:val="005839D2"/>
    <w:rsid w:val="00587831"/>
    <w:rsid w:val="00590893"/>
    <w:rsid w:val="00594244"/>
    <w:rsid w:val="005A4A17"/>
    <w:rsid w:val="005A509E"/>
    <w:rsid w:val="005A5172"/>
    <w:rsid w:val="005A60AD"/>
    <w:rsid w:val="005A6309"/>
    <w:rsid w:val="005B73DC"/>
    <w:rsid w:val="005E102B"/>
    <w:rsid w:val="005E1EE1"/>
    <w:rsid w:val="005E23BF"/>
    <w:rsid w:val="005E4064"/>
    <w:rsid w:val="00600090"/>
    <w:rsid w:val="00617639"/>
    <w:rsid w:val="0062631A"/>
    <w:rsid w:val="006266CF"/>
    <w:rsid w:val="00627FA1"/>
    <w:rsid w:val="006304AA"/>
    <w:rsid w:val="00652992"/>
    <w:rsid w:val="00652B0E"/>
    <w:rsid w:val="00652F00"/>
    <w:rsid w:val="0065484A"/>
    <w:rsid w:val="006561CF"/>
    <w:rsid w:val="0066021A"/>
    <w:rsid w:val="00665277"/>
    <w:rsid w:val="0066762D"/>
    <w:rsid w:val="00675295"/>
    <w:rsid w:val="00683A0E"/>
    <w:rsid w:val="0069097E"/>
    <w:rsid w:val="00691BAD"/>
    <w:rsid w:val="006951F4"/>
    <w:rsid w:val="0069713A"/>
    <w:rsid w:val="006A186A"/>
    <w:rsid w:val="006A252F"/>
    <w:rsid w:val="006B0575"/>
    <w:rsid w:val="006C7859"/>
    <w:rsid w:val="006D1A74"/>
    <w:rsid w:val="006D2288"/>
    <w:rsid w:val="006D24FC"/>
    <w:rsid w:val="006D2FB9"/>
    <w:rsid w:val="006E1DFD"/>
    <w:rsid w:val="006E282A"/>
    <w:rsid w:val="006E631F"/>
    <w:rsid w:val="006F34B1"/>
    <w:rsid w:val="006F3BF2"/>
    <w:rsid w:val="006F6768"/>
    <w:rsid w:val="006F69F6"/>
    <w:rsid w:val="0070081D"/>
    <w:rsid w:val="00701B15"/>
    <w:rsid w:val="0070296C"/>
    <w:rsid w:val="00703465"/>
    <w:rsid w:val="00710845"/>
    <w:rsid w:val="00723CAB"/>
    <w:rsid w:val="00724FB6"/>
    <w:rsid w:val="00731393"/>
    <w:rsid w:val="00731B9A"/>
    <w:rsid w:val="0073713A"/>
    <w:rsid w:val="007402A0"/>
    <w:rsid w:val="007522E1"/>
    <w:rsid w:val="0075352E"/>
    <w:rsid w:val="00755308"/>
    <w:rsid w:val="0075796C"/>
    <w:rsid w:val="00757CA9"/>
    <w:rsid w:val="007623F7"/>
    <w:rsid w:val="007632BE"/>
    <w:rsid w:val="00765400"/>
    <w:rsid w:val="00774CE1"/>
    <w:rsid w:val="0078072F"/>
    <w:rsid w:val="00785419"/>
    <w:rsid w:val="00790F60"/>
    <w:rsid w:val="00791E05"/>
    <w:rsid w:val="00792FFA"/>
    <w:rsid w:val="00794802"/>
    <w:rsid w:val="0079728E"/>
    <w:rsid w:val="00797995"/>
    <w:rsid w:val="007A64E9"/>
    <w:rsid w:val="007B2000"/>
    <w:rsid w:val="007B640D"/>
    <w:rsid w:val="007C0EEE"/>
    <w:rsid w:val="007C1A2C"/>
    <w:rsid w:val="007C6642"/>
    <w:rsid w:val="007D2E49"/>
    <w:rsid w:val="007E2BDC"/>
    <w:rsid w:val="007F26CC"/>
    <w:rsid w:val="007F406B"/>
    <w:rsid w:val="00802A33"/>
    <w:rsid w:val="00802BC8"/>
    <w:rsid w:val="00803CEB"/>
    <w:rsid w:val="008046B6"/>
    <w:rsid w:val="008055DE"/>
    <w:rsid w:val="00805FB7"/>
    <w:rsid w:val="00811DBB"/>
    <w:rsid w:val="0082454F"/>
    <w:rsid w:val="0083142F"/>
    <w:rsid w:val="00832D42"/>
    <w:rsid w:val="00834CD4"/>
    <w:rsid w:val="00834D21"/>
    <w:rsid w:val="00835813"/>
    <w:rsid w:val="00840040"/>
    <w:rsid w:val="008425FD"/>
    <w:rsid w:val="008443D0"/>
    <w:rsid w:val="00852AFA"/>
    <w:rsid w:val="00856A17"/>
    <w:rsid w:val="00857C41"/>
    <w:rsid w:val="00861D49"/>
    <w:rsid w:val="008631D4"/>
    <w:rsid w:val="00864356"/>
    <w:rsid w:val="00867132"/>
    <w:rsid w:val="0087092E"/>
    <w:rsid w:val="00871FA1"/>
    <w:rsid w:val="008742E0"/>
    <w:rsid w:val="00875F22"/>
    <w:rsid w:val="0087719B"/>
    <w:rsid w:val="00880383"/>
    <w:rsid w:val="008937EE"/>
    <w:rsid w:val="008950C1"/>
    <w:rsid w:val="00896ABA"/>
    <w:rsid w:val="008A4962"/>
    <w:rsid w:val="008B15BB"/>
    <w:rsid w:val="008B1EB3"/>
    <w:rsid w:val="008B365E"/>
    <w:rsid w:val="008B4AAB"/>
    <w:rsid w:val="008B5A4F"/>
    <w:rsid w:val="008C3958"/>
    <w:rsid w:val="008C5BC2"/>
    <w:rsid w:val="008D4ED3"/>
    <w:rsid w:val="008E055F"/>
    <w:rsid w:val="008E7606"/>
    <w:rsid w:val="008F2607"/>
    <w:rsid w:val="008F397D"/>
    <w:rsid w:val="0090343C"/>
    <w:rsid w:val="009063B1"/>
    <w:rsid w:val="009064B3"/>
    <w:rsid w:val="009076D6"/>
    <w:rsid w:val="0091093B"/>
    <w:rsid w:val="0092104C"/>
    <w:rsid w:val="00922FB9"/>
    <w:rsid w:val="00924B60"/>
    <w:rsid w:val="009264D0"/>
    <w:rsid w:val="009308EE"/>
    <w:rsid w:val="00945D05"/>
    <w:rsid w:val="00946478"/>
    <w:rsid w:val="00947205"/>
    <w:rsid w:val="00947966"/>
    <w:rsid w:val="00951B67"/>
    <w:rsid w:val="00954B67"/>
    <w:rsid w:val="00957D02"/>
    <w:rsid w:val="00961842"/>
    <w:rsid w:val="00962A89"/>
    <w:rsid w:val="00962D7A"/>
    <w:rsid w:val="0096506C"/>
    <w:rsid w:val="00966C2B"/>
    <w:rsid w:val="00971CDA"/>
    <w:rsid w:val="00972204"/>
    <w:rsid w:val="009735A5"/>
    <w:rsid w:val="0097425C"/>
    <w:rsid w:val="00975AA0"/>
    <w:rsid w:val="00983192"/>
    <w:rsid w:val="00983CE2"/>
    <w:rsid w:val="00985B2D"/>
    <w:rsid w:val="00991241"/>
    <w:rsid w:val="009935B5"/>
    <w:rsid w:val="00994BFD"/>
    <w:rsid w:val="009A67D2"/>
    <w:rsid w:val="009A720E"/>
    <w:rsid w:val="009B3B5F"/>
    <w:rsid w:val="009B5F81"/>
    <w:rsid w:val="009B6A43"/>
    <w:rsid w:val="009C1E43"/>
    <w:rsid w:val="009C60D7"/>
    <w:rsid w:val="009D0796"/>
    <w:rsid w:val="009D0CD8"/>
    <w:rsid w:val="009D30A8"/>
    <w:rsid w:val="009D47C9"/>
    <w:rsid w:val="009D5C77"/>
    <w:rsid w:val="009F601D"/>
    <w:rsid w:val="009F6827"/>
    <w:rsid w:val="00A00440"/>
    <w:rsid w:val="00A01B13"/>
    <w:rsid w:val="00A0200C"/>
    <w:rsid w:val="00A04D9A"/>
    <w:rsid w:val="00A10186"/>
    <w:rsid w:val="00A13161"/>
    <w:rsid w:val="00A13290"/>
    <w:rsid w:val="00A1427C"/>
    <w:rsid w:val="00A14C78"/>
    <w:rsid w:val="00A20F51"/>
    <w:rsid w:val="00A23576"/>
    <w:rsid w:val="00A30DDB"/>
    <w:rsid w:val="00A3576B"/>
    <w:rsid w:val="00A42C17"/>
    <w:rsid w:val="00A43A13"/>
    <w:rsid w:val="00A46797"/>
    <w:rsid w:val="00A57DDC"/>
    <w:rsid w:val="00A6786E"/>
    <w:rsid w:val="00A725D4"/>
    <w:rsid w:val="00A743A3"/>
    <w:rsid w:val="00A831EB"/>
    <w:rsid w:val="00A839D6"/>
    <w:rsid w:val="00A8793D"/>
    <w:rsid w:val="00A9390A"/>
    <w:rsid w:val="00A943B8"/>
    <w:rsid w:val="00A95020"/>
    <w:rsid w:val="00AA095F"/>
    <w:rsid w:val="00AA0DFB"/>
    <w:rsid w:val="00AA18CD"/>
    <w:rsid w:val="00AA2D1F"/>
    <w:rsid w:val="00AA632C"/>
    <w:rsid w:val="00AB1A2A"/>
    <w:rsid w:val="00AB7120"/>
    <w:rsid w:val="00AC4C3F"/>
    <w:rsid w:val="00AC6328"/>
    <w:rsid w:val="00AD5FFE"/>
    <w:rsid w:val="00AE2A75"/>
    <w:rsid w:val="00AF145A"/>
    <w:rsid w:val="00AF588D"/>
    <w:rsid w:val="00AF5AB3"/>
    <w:rsid w:val="00AF71C3"/>
    <w:rsid w:val="00B05FAC"/>
    <w:rsid w:val="00B1056E"/>
    <w:rsid w:val="00B11B9A"/>
    <w:rsid w:val="00B11FC6"/>
    <w:rsid w:val="00B124F9"/>
    <w:rsid w:val="00B16EA8"/>
    <w:rsid w:val="00B26EA0"/>
    <w:rsid w:val="00B27320"/>
    <w:rsid w:val="00B303F3"/>
    <w:rsid w:val="00B378F4"/>
    <w:rsid w:val="00B57C35"/>
    <w:rsid w:val="00B608B8"/>
    <w:rsid w:val="00B63526"/>
    <w:rsid w:val="00B70DBC"/>
    <w:rsid w:val="00B71D5C"/>
    <w:rsid w:val="00B727D7"/>
    <w:rsid w:val="00B73E47"/>
    <w:rsid w:val="00B76BEA"/>
    <w:rsid w:val="00B81E96"/>
    <w:rsid w:val="00B86388"/>
    <w:rsid w:val="00B90CD8"/>
    <w:rsid w:val="00B935F6"/>
    <w:rsid w:val="00B96102"/>
    <w:rsid w:val="00B977DC"/>
    <w:rsid w:val="00B97A28"/>
    <w:rsid w:val="00B97BDF"/>
    <w:rsid w:val="00BA2425"/>
    <w:rsid w:val="00BA4108"/>
    <w:rsid w:val="00BA4FD4"/>
    <w:rsid w:val="00BB3139"/>
    <w:rsid w:val="00BB3B60"/>
    <w:rsid w:val="00BB441F"/>
    <w:rsid w:val="00BB5A60"/>
    <w:rsid w:val="00BC3FD2"/>
    <w:rsid w:val="00BD33F1"/>
    <w:rsid w:val="00BD3DAD"/>
    <w:rsid w:val="00BD6F95"/>
    <w:rsid w:val="00BE243A"/>
    <w:rsid w:val="00BE7A3C"/>
    <w:rsid w:val="00BF4934"/>
    <w:rsid w:val="00BF5AD7"/>
    <w:rsid w:val="00BF633B"/>
    <w:rsid w:val="00BF64FE"/>
    <w:rsid w:val="00C01D60"/>
    <w:rsid w:val="00C072C9"/>
    <w:rsid w:val="00C204A2"/>
    <w:rsid w:val="00C23124"/>
    <w:rsid w:val="00C23872"/>
    <w:rsid w:val="00C24C46"/>
    <w:rsid w:val="00C3405F"/>
    <w:rsid w:val="00C369AD"/>
    <w:rsid w:val="00C46509"/>
    <w:rsid w:val="00C52C0A"/>
    <w:rsid w:val="00C53701"/>
    <w:rsid w:val="00C54229"/>
    <w:rsid w:val="00C56AA9"/>
    <w:rsid w:val="00C57112"/>
    <w:rsid w:val="00C6381E"/>
    <w:rsid w:val="00C647E5"/>
    <w:rsid w:val="00C6569E"/>
    <w:rsid w:val="00C7010E"/>
    <w:rsid w:val="00C80B28"/>
    <w:rsid w:val="00C817CD"/>
    <w:rsid w:val="00C83999"/>
    <w:rsid w:val="00C92F52"/>
    <w:rsid w:val="00C93459"/>
    <w:rsid w:val="00CA1117"/>
    <w:rsid w:val="00CA270B"/>
    <w:rsid w:val="00CA33D4"/>
    <w:rsid w:val="00CA4382"/>
    <w:rsid w:val="00CA772D"/>
    <w:rsid w:val="00CC1B5B"/>
    <w:rsid w:val="00CC689B"/>
    <w:rsid w:val="00CE5617"/>
    <w:rsid w:val="00CE7928"/>
    <w:rsid w:val="00CF7A87"/>
    <w:rsid w:val="00D007A8"/>
    <w:rsid w:val="00D00E9C"/>
    <w:rsid w:val="00D02B7C"/>
    <w:rsid w:val="00D0410E"/>
    <w:rsid w:val="00D0478D"/>
    <w:rsid w:val="00D05737"/>
    <w:rsid w:val="00D05CAD"/>
    <w:rsid w:val="00D05F0B"/>
    <w:rsid w:val="00D13C01"/>
    <w:rsid w:val="00D15313"/>
    <w:rsid w:val="00D21308"/>
    <w:rsid w:val="00D26D95"/>
    <w:rsid w:val="00D335F4"/>
    <w:rsid w:val="00D34326"/>
    <w:rsid w:val="00D374B3"/>
    <w:rsid w:val="00D4014B"/>
    <w:rsid w:val="00D40812"/>
    <w:rsid w:val="00D40B4D"/>
    <w:rsid w:val="00D47BD6"/>
    <w:rsid w:val="00D513E8"/>
    <w:rsid w:val="00D51EA0"/>
    <w:rsid w:val="00D56343"/>
    <w:rsid w:val="00D630E7"/>
    <w:rsid w:val="00D7591D"/>
    <w:rsid w:val="00D81853"/>
    <w:rsid w:val="00D9453D"/>
    <w:rsid w:val="00D945D6"/>
    <w:rsid w:val="00DA003E"/>
    <w:rsid w:val="00DA5AF8"/>
    <w:rsid w:val="00DB184A"/>
    <w:rsid w:val="00DB609C"/>
    <w:rsid w:val="00DD033F"/>
    <w:rsid w:val="00DD41FE"/>
    <w:rsid w:val="00DE0F65"/>
    <w:rsid w:val="00DE565B"/>
    <w:rsid w:val="00DE5941"/>
    <w:rsid w:val="00DE717A"/>
    <w:rsid w:val="00DE7FA7"/>
    <w:rsid w:val="00DF75DE"/>
    <w:rsid w:val="00E03928"/>
    <w:rsid w:val="00E05814"/>
    <w:rsid w:val="00E067B5"/>
    <w:rsid w:val="00E06CBB"/>
    <w:rsid w:val="00E10A88"/>
    <w:rsid w:val="00E1292B"/>
    <w:rsid w:val="00E27214"/>
    <w:rsid w:val="00E305DB"/>
    <w:rsid w:val="00E31C8A"/>
    <w:rsid w:val="00E323C6"/>
    <w:rsid w:val="00E40260"/>
    <w:rsid w:val="00E50B26"/>
    <w:rsid w:val="00E529B2"/>
    <w:rsid w:val="00E53B85"/>
    <w:rsid w:val="00E542FD"/>
    <w:rsid w:val="00E6181A"/>
    <w:rsid w:val="00E679D7"/>
    <w:rsid w:val="00E84A7C"/>
    <w:rsid w:val="00EA6614"/>
    <w:rsid w:val="00EB0084"/>
    <w:rsid w:val="00EB3BB3"/>
    <w:rsid w:val="00EB3D99"/>
    <w:rsid w:val="00EC0344"/>
    <w:rsid w:val="00EC6507"/>
    <w:rsid w:val="00EC722A"/>
    <w:rsid w:val="00ED0A2C"/>
    <w:rsid w:val="00ED344A"/>
    <w:rsid w:val="00ED508B"/>
    <w:rsid w:val="00EE3AE7"/>
    <w:rsid w:val="00EE3B7F"/>
    <w:rsid w:val="00EE49BE"/>
    <w:rsid w:val="00EF0E3A"/>
    <w:rsid w:val="00EF5F84"/>
    <w:rsid w:val="00F0096D"/>
    <w:rsid w:val="00F03F55"/>
    <w:rsid w:val="00F048B8"/>
    <w:rsid w:val="00F077CD"/>
    <w:rsid w:val="00F11EB4"/>
    <w:rsid w:val="00F14C79"/>
    <w:rsid w:val="00F154E6"/>
    <w:rsid w:val="00F169FF"/>
    <w:rsid w:val="00F16F29"/>
    <w:rsid w:val="00F17BB8"/>
    <w:rsid w:val="00F217E1"/>
    <w:rsid w:val="00F25587"/>
    <w:rsid w:val="00F27000"/>
    <w:rsid w:val="00F3253F"/>
    <w:rsid w:val="00F425B8"/>
    <w:rsid w:val="00F52023"/>
    <w:rsid w:val="00F55BB4"/>
    <w:rsid w:val="00F627F5"/>
    <w:rsid w:val="00F63029"/>
    <w:rsid w:val="00F653C5"/>
    <w:rsid w:val="00F65BA7"/>
    <w:rsid w:val="00F7290E"/>
    <w:rsid w:val="00F74E26"/>
    <w:rsid w:val="00F755F9"/>
    <w:rsid w:val="00F763CF"/>
    <w:rsid w:val="00F7789D"/>
    <w:rsid w:val="00F84842"/>
    <w:rsid w:val="00F943AF"/>
    <w:rsid w:val="00F95C81"/>
    <w:rsid w:val="00F977EA"/>
    <w:rsid w:val="00F97D1D"/>
    <w:rsid w:val="00FA1BBE"/>
    <w:rsid w:val="00FA273F"/>
    <w:rsid w:val="00FA6E5D"/>
    <w:rsid w:val="00FC14CB"/>
    <w:rsid w:val="00FD22B5"/>
    <w:rsid w:val="00FD2B9A"/>
    <w:rsid w:val="00FD4CAB"/>
    <w:rsid w:val="00FD5C52"/>
    <w:rsid w:val="00FE175E"/>
    <w:rsid w:val="00FE3C10"/>
    <w:rsid w:val="00FE5909"/>
    <w:rsid w:val="00FE7075"/>
    <w:rsid w:val="00FF2E0D"/>
    <w:rsid w:val="00FF3131"/>
    <w:rsid w:val="00FF61A5"/>
    <w:rsid w:val="00FF7872"/>
    <w:rsid w:val="08821817"/>
    <w:rsid w:val="2FF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EFC87"/>
  <w15:docId w15:val="{911F4FCD-22D1-407C-80F7-7B8ECB9D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 w:qFormat="1"/>
    <w:lsdException w:name="index 3" w:unhideWhenUsed="1" w:qFormat="1"/>
    <w:lsdException w:name="index 4" w:unhideWhenUsed="1"/>
    <w:lsdException w:name="index 5" w:unhideWhenUsed="1" w:qFormat="1"/>
    <w:lsdException w:name="index 6" w:unhideWhenUsed="1"/>
    <w:lsdException w:name="index 7" w:unhideWhenUsed="1"/>
    <w:lsdException w:name="index 8" w:unhideWhenUsed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unhideWhenUsed="1" w:qFormat="1"/>
    <w:lsdException w:name="footnote text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 w:qFormat="1"/>
    <w:lsdException w:name="annotation reference" w:unhideWhenUsed="1"/>
    <w:lsdException w:name="line number" w:unhideWhenUsed="1" w:qFormat="1"/>
    <w:lsdException w:name="page number" w:unhideWhenUsed="1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 w:qFormat="1"/>
    <w:lsdException w:name="toa heading" w:unhideWhenUsed="1"/>
    <w:lsdException w:name="List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/>
    <w:lsdException w:name="List Bullet 2" w:qFormat="1"/>
    <w:lsdException w:name="List Bullet 4" w:qFormat="1"/>
    <w:lsdException w:name="List Bullet 5" w:qFormat="1"/>
    <w:lsdException w:name="List Number 4" w:qFormat="1"/>
    <w:lsdException w:name="List Number 5" w:qFormat="1"/>
    <w:lsdException w:name="Title" w:qFormat="1"/>
    <w:lsdException w:name="Closing" w:unhideWhenUsed="1" w:qFormat="1"/>
    <w:lsdException w:name="Signature" w:unhideWhenUsed="1" w:qFormat="1"/>
    <w:lsdException w:name="Default Paragraph Font" w:semiHidden="1" w:qFormat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 w:qFormat="1"/>
    <w:lsdException w:name="List Continue 5" w:unhideWhenUsed="1" w:qFormat="1"/>
    <w:lsdException w:name="Message Header" w:unhideWhenUsed="1"/>
    <w:lsdException w:name="Subtitle" w:qFormat="1"/>
    <w:lsdException w:name="Salutation" w:unhideWhenUsed="1"/>
    <w:lsdException w:name="Date" w:unhideWhenUsed="1"/>
    <w:lsdException w:name="Body Text First Indent 2" w:unhideWhenUsed="1" w:qFormat="1"/>
    <w:lsdException w:name="Note Heading" w:unhideWhenUsed="1"/>
    <w:lsdException w:name="Body Text 2" w:unhideWhenUsed="1"/>
    <w:lsdException w:name="Body Text 3" w:unhideWhenUsed="1"/>
    <w:lsdException w:name="Body Text Indent 2" w:unhideWhenUsed="1" w:qFormat="1"/>
    <w:lsdException w:name="Body Text Indent 3" w:unhideWhenUsed="1"/>
    <w:lsdException w:name="Block Text" w:unhideWhenUsed="1" w:qFormat="1"/>
    <w:lsdException w:name="Hyperlink" w:uiPriority="99" w:unhideWhenUsed="1"/>
    <w:lsdException w:name="FollowedHyperlink" w:unhideWhenUsed="1" w:qFormat="1"/>
    <w:lsdException w:name="Strong" w:qFormat="1"/>
    <w:lsdException w:name="Emphasis" w:qFormat="1"/>
    <w:lsdException w:name="Document Map" w:uiPriority="99" w:unhideWhenUsed="1"/>
    <w:lsdException w:name="Plain Text" w:uiPriority="99" w:unhideWhenUsed="1" w:qFormat="1"/>
    <w:lsdException w:name="E-mail Signature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unhideWhenUsed="1"/>
    <w:lsdException w:name="HTML Address" w:unhideWhenUsed="1" w:qFormat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0E0732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0E0732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0E0732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0E0732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0E0732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0E0732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0E0732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0E0732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0E0732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0E0732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0E0732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0E0732"/>
  </w:style>
  <w:style w:type="paragraph" w:styleId="a7">
    <w:name w:val="macro"/>
    <w:link w:val="a8"/>
    <w:qFormat/>
    <w:rsid w:val="000E07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0E0732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0E0732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0E0732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0E0732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0E0732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3"/>
    <w:autoRedefine/>
    <w:qFormat/>
    <w:rsid w:val="000E0732"/>
    <w:pPr>
      <w:numPr>
        <w:numId w:val="52"/>
      </w:numPr>
    </w:pPr>
    <w:rPr>
      <w:color w:val="595959"/>
    </w:rPr>
  </w:style>
  <w:style w:type="paragraph" w:styleId="81">
    <w:name w:val="index 8"/>
    <w:basedOn w:val="a3"/>
    <w:next w:val="a3"/>
    <w:autoRedefine/>
    <w:rsid w:val="000E0732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0E0732"/>
    <w:rPr>
      <w:rFonts w:ascii="Arial" w:eastAsiaTheme="minorEastAsia" w:hAnsi="Arial"/>
      <w:lang w:val="x-none" w:eastAsia="x-none"/>
    </w:rPr>
  </w:style>
  <w:style w:type="paragraph" w:styleId="ae">
    <w:name w:val="List Number"/>
    <w:basedOn w:val="a3"/>
    <w:rsid w:val="000E0732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0E0732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3"/>
    <w:next w:val="a3"/>
    <w:qFormat/>
    <w:rsid w:val="000E0732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0E0732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0E0732"/>
    <w:pPr>
      <w:numPr>
        <w:numId w:val="49"/>
      </w:numPr>
    </w:pPr>
    <w:rPr>
      <w:color w:val="595959"/>
    </w:rPr>
  </w:style>
  <w:style w:type="paragraph" w:styleId="af2">
    <w:name w:val="envelope address"/>
    <w:basedOn w:val="a3"/>
    <w:rsid w:val="000E0732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0E0732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3"/>
    <w:next w:val="a3"/>
    <w:rsid w:val="000E0732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0E0732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3"/>
    <w:next w:val="a3"/>
    <w:autoRedefine/>
    <w:rsid w:val="000E0732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0E0732"/>
    <w:rPr>
      <w:rFonts w:ascii="Arial" w:eastAsiaTheme="minorEastAsia" w:hAnsi="Arial"/>
      <w:lang w:val="x-none" w:eastAsia="x-none"/>
    </w:rPr>
  </w:style>
  <w:style w:type="paragraph" w:styleId="35">
    <w:name w:val="Body Text 3"/>
    <w:basedOn w:val="a3"/>
    <w:link w:val="36"/>
    <w:rsid w:val="000E0732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0E0732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3"/>
    <w:autoRedefine/>
    <w:rsid w:val="000E0732"/>
    <w:pPr>
      <w:numPr>
        <w:numId w:val="51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0E0732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3"/>
    <w:link w:val="aff"/>
    <w:rsid w:val="000E0732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3"/>
    <w:rsid w:val="000E0732"/>
    <w:pPr>
      <w:numPr>
        <w:numId w:val="54"/>
      </w:numPr>
    </w:pPr>
    <w:rPr>
      <w:color w:val="595959"/>
    </w:rPr>
  </w:style>
  <w:style w:type="paragraph" w:styleId="24">
    <w:name w:val="List 2"/>
    <w:basedOn w:val="a3"/>
    <w:qFormat/>
    <w:rsid w:val="000E0732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0E0732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0E0732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0E0732"/>
    <w:pPr>
      <w:numPr>
        <w:numId w:val="50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0E0732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0E0732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0E0732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0E0732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0E0732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3"/>
    <w:autoRedefine/>
    <w:qFormat/>
    <w:rsid w:val="000E0732"/>
    <w:pPr>
      <w:numPr>
        <w:numId w:val="53"/>
      </w:numPr>
    </w:pPr>
    <w:rPr>
      <w:color w:val="595959"/>
    </w:rPr>
  </w:style>
  <w:style w:type="paragraph" w:styleId="4">
    <w:name w:val="List Number 4"/>
    <w:basedOn w:val="a3"/>
    <w:qFormat/>
    <w:rsid w:val="000E0732"/>
    <w:pPr>
      <w:numPr>
        <w:numId w:val="55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0E0732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0E0732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0E0732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3"/>
    <w:link w:val="26"/>
    <w:qFormat/>
    <w:rsid w:val="000E0732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3"/>
    <w:link w:val="aff7"/>
    <w:rsid w:val="000E0732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3"/>
    <w:qFormat/>
    <w:rsid w:val="000E0732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0E0732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0E0732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0E0732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0E0732"/>
    <w:rPr>
      <w:color w:val="595959"/>
    </w:rPr>
  </w:style>
  <w:style w:type="paragraph" w:styleId="affd">
    <w:name w:val="header"/>
    <w:basedOn w:val="a3"/>
    <w:link w:val="affe"/>
    <w:autoRedefine/>
    <w:qFormat/>
    <w:rsid w:val="000E0732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0E0732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0E0732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0E0732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0E0732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0E0732"/>
    <w:rPr>
      <w:b/>
      <w:bCs/>
      <w:color w:val="595959"/>
    </w:rPr>
  </w:style>
  <w:style w:type="paragraph" w:styleId="11">
    <w:name w:val="index 1"/>
    <w:basedOn w:val="a3"/>
    <w:next w:val="a3"/>
    <w:autoRedefine/>
    <w:rsid w:val="000E0732"/>
    <w:rPr>
      <w:color w:val="595959"/>
      <w:sz w:val="24"/>
    </w:rPr>
  </w:style>
  <w:style w:type="paragraph" w:styleId="afff2">
    <w:name w:val="Subtitle"/>
    <w:basedOn w:val="a3"/>
    <w:link w:val="afff3"/>
    <w:qFormat/>
    <w:rsid w:val="000E0732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0E0732"/>
    <w:pPr>
      <w:numPr>
        <w:numId w:val="56"/>
      </w:numPr>
    </w:pPr>
    <w:rPr>
      <w:color w:val="595959"/>
    </w:rPr>
  </w:style>
  <w:style w:type="paragraph" w:styleId="afff4">
    <w:name w:val="List"/>
    <w:basedOn w:val="a3"/>
    <w:qFormat/>
    <w:rsid w:val="000E0732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0E0732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0E0732"/>
    <w:pPr>
      <w:ind w:left="2100"/>
    </w:pPr>
    <w:rPr>
      <w:color w:val="595959"/>
      <w:sz w:val="24"/>
    </w:rPr>
  </w:style>
  <w:style w:type="paragraph" w:styleId="55">
    <w:name w:val="List 5"/>
    <w:basedOn w:val="a3"/>
    <w:rsid w:val="000E0732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0E0732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0E0732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0E0732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0E0732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0E0732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0E0732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0E0732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3"/>
    <w:qFormat/>
    <w:rsid w:val="000E0732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0E0732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0E07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3"/>
    <w:link w:val="HTML2"/>
    <w:rsid w:val="000E0732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0E0732"/>
    <w:rPr>
      <w:color w:val="595959"/>
    </w:rPr>
  </w:style>
  <w:style w:type="paragraph" w:styleId="3a">
    <w:name w:val="List Continue 3"/>
    <w:basedOn w:val="a3"/>
    <w:rsid w:val="000E0732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0E0732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0E0732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0E0732"/>
    <w:rPr>
      <w:b/>
      <w:bCs/>
    </w:rPr>
  </w:style>
  <w:style w:type="paragraph" w:styleId="2b">
    <w:name w:val="Body Text First Indent 2"/>
    <w:basedOn w:val="afe"/>
    <w:link w:val="2c"/>
    <w:qFormat/>
    <w:rsid w:val="000E0732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character" w:styleId="affff">
    <w:name w:val="Strong"/>
    <w:qFormat/>
    <w:rsid w:val="000E0732"/>
    <w:rPr>
      <w:b/>
      <w:bCs/>
    </w:rPr>
  </w:style>
  <w:style w:type="character" w:styleId="affff0">
    <w:name w:val="endnote reference"/>
    <w:rsid w:val="000E0732"/>
    <w:rPr>
      <w:vertAlign w:val="superscript"/>
    </w:rPr>
  </w:style>
  <w:style w:type="character" w:styleId="affff1">
    <w:name w:val="page number"/>
    <w:qFormat/>
    <w:rsid w:val="000E0732"/>
  </w:style>
  <w:style w:type="character" w:styleId="affff2">
    <w:name w:val="FollowedHyperlink"/>
    <w:qFormat/>
    <w:rsid w:val="000E0732"/>
    <w:rPr>
      <w:color w:val="954F72"/>
      <w:u w:val="single"/>
    </w:rPr>
  </w:style>
  <w:style w:type="character" w:styleId="affff3">
    <w:name w:val="Emphasis"/>
    <w:qFormat/>
    <w:rsid w:val="000E0732"/>
    <w:rPr>
      <w:i/>
      <w:iCs/>
    </w:rPr>
  </w:style>
  <w:style w:type="character" w:styleId="affff4">
    <w:name w:val="line number"/>
    <w:qFormat/>
    <w:rsid w:val="000E0732"/>
  </w:style>
  <w:style w:type="character" w:styleId="HTML3">
    <w:name w:val="HTML Definition"/>
    <w:qFormat/>
    <w:rsid w:val="000E0732"/>
    <w:rPr>
      <w:i/>
      <w:iCs/>
    </w:rPr>
  </w:style>
  <w:style w:type="character" w:styleId="HTML4">
    <w:name w:val="HTML Typewriter"/>
    <w:qFormat/>
    <w:rsid w:val="000E0732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0E0732"/>
  </w:style>
  <w:style w:type="character" w:styleId="HTML6">
    <w:name w:val="HTML Variable"/>
    <w:qFormat/>
    <w:rsid w:val="000E0732"/>
    <w:rPr>
      <w:i/>
      <w:iCs/>
    </w:rPr>
  </w:style>
  <w:style w:type="character" w:styleId="affff5">
    <w:name w:val="Hyperlink"/>
    <w:uiPriority w:val="99"/>
    <w:rsid w:val="000E0732"/>
    <w:rPr>
      <w:color w:val="0000FF"/>
      <w:u w:val="none"/>
    </w:rPr>
  </w:style>
  <w:style w:type="character" w:styleId="HTML7">
    <w:name w:val="HTML Code"/>
    <w:qFormat/>
    <w:rsid w:val="000E0732"/>
    <w:rPr>
      <w:rFonts w:ascii="Courier New" w:hAnsi="Courier New" w:cs="Courier New"/>
      <w:sz w:val="20"/>
      <w:szCs w:val="20"/>
    </w:rPr>
  </w:style>
  <w:style w:type="character" w:styleId="affff6">
    <w:name w:val="annotation reference"/>
    <w:rsid w:val="000E0732"/>
    <w:rPr>
      <w:sz w:val="21"/>
      <w:szCs w:val="21"/>
    </w:rPr>
  </w:style>
  <w:style w:type="character" w:styleId="HTML8">
    <w:name w:val="HTML Cite"/>
    <w:qFormat/>
    <w:rsid w:val="000E0732"/>
    <w:rPr>
      <w:i/>
      <w:iCs/>
    </w:rPr>
  </w:style>
  <w:style w:type="character" w:styleId="affff7">
    <w:name w:val="footnote reference"/>
    <w:qFormat/>
    <w:rsid w:val="000E0732"/>
    <w:rPr>
      <w:vertAlign w:val="superscript"/>
    </w:rPr>
  </w:style>
  <w:style w:type="character" w:styleId="HTML9">
    <w:name w:val="HTML Keyboard"/>
    <w:qFormat/>
    <w:rsid w:val="000E0732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0E0732"/>
    <w:rPr>
      <w:rFonts w:ascii="Courier New" w:hAnsi="Courier New" w:cs="Courier New"/>
    </w:rPr>
  </w:style>
  <w:style w:type="paragraph" w:customStyle="1" w:styleId="12">
    <w:name w:val="正文首行缩进1"/>
    <w:basedOn w:val="afc"/>
    <w:link w:val="Char"/>
    <w:unhideWhenUsed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3"/>
    <w:link w:val="TableHeadingCharChar"/>
    <w:autoRedefine/>
    <w:qFormat/>
    <w:rsid w:val="000E0732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8">
    <w:name w:val="No Spacing"/>
    <w:link w:val="affff9"/>
    <w:uiPriority w:val="1"/>
    <w:qFormat/>
    <w:rsid w:val="000E0732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0E0732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0E0732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3"/>
    <w:autoRedefine/>
    <w:rsid w:val="000E0732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0E0732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0E0732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0E0732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0E0732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3"/>
    <w:next w:val="a3"/>
    <w:qFormat/>
    <w:rsid w:val="000E0732"/>
    <w:rPr>
      <w:color w:val="595959"/>
    </w:rPr>
  </w:style>
  <w:style w:type="paragraph" w:customStyle="1" w:styleId="FigureText1">
    <w:name w:val="Figure Text1"/>
    <w:next w:val="FigureText"/>
    <w:autoRedefine/>
    <w:qFormat/>
    <w:rsid w:val="000E0732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0E0732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3"/>
    <w:qFormat/>
    <w:rsid w:val="000E0732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0E0732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3"/>
    <w:next w:val="a3"/>
    <w:qFormat/>
    <w:rsid w:val="000E0732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3"/>
    <w:next w:val="a3"/>
    <w:qFormat/>
    <w:rsid w:val="000E0732"/>
    <w:pPr>
      <w:ind w:left="420"/>
    </w:pPr>
    <w:rPr>
      <w:color w:val="595959"/>
    </w:rPr>
  </w:style>
  <w:style w:type="paragraph" w:customStyle="1" w:styleId="affffa">
    <w:name w:val="主标题"/>
    <w:basedOn w:val="a3"/>
    <w:next w:val="a3"/>
    <w:qFormat/>
    <w:rsid w:val="000E0732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3"/>
    <w:rsid w:val="000E0732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0E0732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0E0732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0E0732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3"/>
    <w:next w:val="a3"/>
    <w:qFormat/>
    <w:rsid w:val="000E0732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0E0732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BlockLabel">
    <w:name w:val="Block Label"/>
    <w:basedOn w:val="a3"/>
    <w:next w:val="a3"/>
    <w:autoRedefine/>
    <w:qFormat/>
    <w:rsid w:val="000E0732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410">
    <w:name w:val="列表编号 41"/>
    <w:basedOn w:val="a3"/>
    <w:rsid w:val="000E0732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0E0732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0E0732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0E0732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0E0732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0E0732"/>
    <w:pPr>
      <w:numPr>
        <w:numId w:val="65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3"/>
    <w:autoRedefine/>
    <w:qFormat/>
    <w:rsid w:val="000E0732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0E0732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0E0732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  <w14:textFill>
        <w14:gradFill>
          <w14:gsLst>
            <w14:gs w14:pos="0">
              <w14:srgbClr w14:val="00B050"/>
            </w14:gs>
            <w14:gs w14:pos="100000">
              <w14:srgbClr w14:val="92D050"/>
            </w14:gs>
          </w14:gsLst>
          <w14:lin w14:ang="0" w14:scaled="0"/>
        </w14:gradFill>
      </w14:textFill>
    </w:rPr>
  </w:style>
  <w:style w:type="paragraph" w:customStyle="1" w:styleId="Step">
    <w:name w:val="Step"/>
    <w:basedOn w:val="a3"/>
    <w:autoRedefine/>
    <w:qFormat/>
    <w:rsid w:val="000E0732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310">
    <w:name w:val="列表编号 31"/>
    <w:basedOn w:val="a3"/>
    <w:qFormat/>
    <w:rsid w:val="000E0732"/>
    <w:pPr>
      <w:tabs>
        <w:tab w:val="left" w:pos="1200"/>
      </w:tabs>
      <w:ind w:left="1200" w:hanging="360"/>
    </w:pPr>
    <w:rPr>
      <w:color w:val="595959"/>
    </w:rPr>
  </w:style>
  <w:style w:type="paragraph" w:customStyle="1" w:styleId="Figure">
    <w:name w:val="Figure"/>
    <w:basedOn w:val="a3"/>
    <w:next w:val="a3"/>
    <w:rsid w:val="000E0732"/>
    <w:pPr>
      <w:jc w:val="center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0E0732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0E0732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0E0732"/>
    <w:rPr>
      <w:i/>
      <w:color w:val="0000FF"/>
    </w:rPr>
  </w:style>
  <w:style w:type="paragraph" w:customStyle="1" w:styleId="FigureDescription">
    <w:name w:val="Figure Description"/>
    <w:next w:val="Figure"/>
    <w:qFormat/>
    <w:rsid w:val="000E0732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Heading4NoNumber">
    <w:name w:val="Heading4 No Number"/>
    <w:basedOn w:val="a3"/>
    <w:rsid w:val="000E0732"/>
    <w:pPr>
      <w:keepNext/>
      <w:spacing w:before="200"/>
    </w:pPr>
    <w:rPr>
      <w:b/>
      <w:bCs/>
      <w:color w:val="595959"/>
      <w:spacing w:val="-4"/>
    </w:rPr>
  </w:style>
  <w:style w:type="paragraph" w:customStyle="1" w:styleId="affffb">
    <w:name w:val="图样式"/>
    <w:basedOn w:val="a3"/>
    <w:qFormat/>
    <w:rsid w:val="000E0732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3"/>
    <w:rsid w:val="000E0732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0E0732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0E0732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3"/>
    <w:autoRedefine/>
    <w:qFormat/>
    <w:rsid w:val="000E0732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0E0732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3"/>
    <w:rsid w:val="000E07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0E0732"/>
    <w:pPr>
      <w:numPr>
        <w:ilvl w:val="5"/>
        <w:numId w:val="3"/>
      </w:numPr>
      <w:topLinePunct w:val="0"/>
      <w:outlineLvl w:val="5"/>
    </w:pPr>
  </w:style>
  <w:style w:type="paragraph" w:customStyle="1" w:styleId="ItemStep">
    <w:name w:val="Item Step"/>
    <w:basedOn w:val="a3"/>
    <w:autoRedefine/>
    <w:rsid w:val="000E0732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710">
    <w:name w:val="索引 71"/>
    <w:basedOn w:val="a3"/>
    <w:next w:val="a3"/>
    <w:rsid w:val="000E0732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0E0732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0E07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0E0732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0E0732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0E0732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0E0732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0E0732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paragraph" w:customStyle="1" w:styleId="Cover5">
    <w:name w:val="Cover 5"/>
    <w:basedOn w:val="a3"/>
    <w:rsid w:val="000E0732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3"/>
    <w:qFormat/>
    <w:rsid w:val="000E0732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3"/>
    <w:next w:val="a3"/>
    <w:qFormat/>
    <w:rsid w:val="000E0732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0E0732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3"/>
    <w:rsid w:val="000E0732"/>
    <w:pPr>
      <w:ind w:firstLine="420"/>
    </w:pPr>
    <w:rPr>
      <w:color w:val="595959"/>
    </w:rPr>
  </w:style>
  <w:style w:type="paragraph" w:customStyle="1" w:styleId="212">
    <w:name w:val="列表编号 21"/>
    <w:basedOn w:val="a3"/>
    <w:qFormat/>
    <w:rsid w:val="000E0732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0E0732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3"/>
    <w:qFormat/>
    <w:rsid w:val="000E0732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0E0732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0E0732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3"/>
    <w:qFormat/>
    <w:rsid w:val="000E0732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0E0732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3"/>
    <w:next w:val="a3"/>
    <w:rsid w:val="000E0732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0E0732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0E0732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3"/>
    <w:next w:val="110"/>
    <w:rsid w:val="000E0732"/>
    <w:rPr>
      <w:b/>
      <w:bCs/>
      <w:color w:val="595959"/>
    </w:rPr>
  </w:style>
  <w:style w:type="paragraph" w:customStyle="1" w:styleId="110">
    <w:name w:val="索引 11"/>
    <w:basedOn w:val="a3"/>
    <w:next w:val="a3"/>
    <w:rsid w:val="000E0732"/>
    <w:rPr>
      <w:color w:val="595959"/>
      <w:sz w:val="24"/>
    </w:rPr>
  </w:style>
  <w:style w:type="paragraph" w:customStyle="1" w:styleId="HTML10">
    <w:name w:val="HTML 地址1"/>
    <w:basedOn w:val="a3"/>
    <w:rsid w:val="000E0732"/>
    <w:rPr>
      <w:i/>
      <w:iCs/>
      <w:color w:val="595959"/>
    </w:rPr>
  </w:style>
  <w:style w:type="paragraph" w:customStyle="1" w:styleId="1f0">
    <w:name w:val="寄信人地址1"/>
    <w:basedOn w:val="a3"/>
    <w:rsid w:val="000E0732"/>
    <w:rPr>
      <w:color w:val="595959"/>
    </w:rPr>
  </w:style>
  <w:style w:type="paragraph" w:customStyle="1" w:styleId="610">
    <w:name w:val="索引 61"/>
    <w:basedOn w:val="a3"/>
    <w:next w:val="a3"/>
    <w:qFormat/>
    <w:rsid w:val="000E0732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0E0732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0E0732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0E0732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0E0732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0E0732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0E0732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3"/>
    <w:rsid w:val="000E0732"/>
    <w:rPr>
      <w:color w:val="595959"/>
    </w:rPr>
  </w:style>
  <w:style w:type="paragraph" w:customStyle="1" w:styleId="Code">
    <w:name w:val="Code"/>
    <w:basedOn w:val="a3"/>
    <w:rsid w:val="000E0732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0E0732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0E0732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0E0732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0E0732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0E0732"/>
    <w:pPr>
      <w:widowControl w:val="0"/>
      <w:numPr>
        <w:numId w:val="19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0E0732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3"/>
    <w:qFormat/>
    <w:rsid w:val="000E0732"/>
    <w:pPr>
      <w:ind w:leftChars="1400" w:left="100"/>
    </w:pPr>
    <w:rPr>
      <w:color w:val="595959"/>
    </w:rPr>
  </w:style>
  <w:style w:type="paragraph" w:customStyle="1" w:styleId="213">
    <w:name w:val="索引 21"/>
    <w:basedOn w:val="a3"/>
    <w:next w:val="a3"/>
    <w:qFormat/>
    <w:rsid w:val="000E0732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0E0732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0E0732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3"/>
    <w:next w:val="a3"/>
    <w:qFormat/>
    <w:rsid w:val="000E0732"/>
    <w:pPr>
      <w:spacing w:before="120"/>
    </w:pPr>
    <w:rPr>
      <w:color w:val="595959"/>
    </w:rPr>
  </w:style>
  <w:style w:type="paragraph" w:customStyle="1" w:styleId="1f4">
    <w:name w:val="文档结构图1"/>
    <w:basedOn w:val="a3"/>
    <w:qFormat/>
    <w:rsid w:val="000E0732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3"/>
    <w:rsid w:val="000E0732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0E0732"/>
    <w:rPr>
      <w:b/>
      <w:bCs/>
      <w:color w:val="595959"/>
    </w:rPr>
  </w:style>
  <w:style w:type="paragraph" w:customStyle="1" w:styleId="1f6">
    <w:name w:val="结束语1"/>
    <w:basedOn w:val="a3"/>
    <w:qFormat/>
    <w:rsid w:val="000E0732"/>
    <w:pPr>
      <w:ind w:leftChars="2100" w:left="100"/>
    </w:pPr>
    <w:rPr>
      <w:color w:val="595959"/>
    </w:rPr>
  </w:style>
  <w:style w:type="paragraph" w:customStyle="1" w:styleId="1f7">
    <w:name w:val="纯文本1"/>
    <w:basedOn w:val="a3"/>
    <w:qFormat/>
    <w:rsid w:val="000E0732"/>
    <w:rPr>
      <w:rFonts w:ascii="SimSun" w:hAnsi="Courier New" w:cs="Courier New"/>
      <w:color w:val="595959"/>
    </w:rPr>
  </w:style>
  <w:style w:type="paragraph" w:customStyle="1" w:styleId="affffc">
    <w:name w:val="目录"/>
    <w:basedOn w:val="a3"/>
    <w:next w:val="a3"/>
    <w:qFormat/>
    <w:rsid w:val="000E0732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0E0732"/>
    <w:pPr>
      <w:tabs>
        <w:tab w:val="left" w:pos="756"/>
      </w:tabs>
    </w:pPr>
    <w:rPr>
      <w:color w:val="595959"/>
    </w:rPr>
  </w:style>
  <w:style w:type="paragraph" w:styleId="affffd">
    <w:name w:val="List Paragraph"/>
    <w:basedOn w:val="a3"/>
    <w:uiPriority w:val="34"/>
    <w:qFormat/>
    <w:rsid w:val="000E0732"/>
    <w:pPr>
      <w:ind w:firstLineChars="200" w:firstLine="420"/>
    </w:pPr>
    <w:rPr>
      <w:color w:val="595959"/>
    </w:rPr>
  </w:style>
  <w:style w:type="paragraph" w:customStyle="1" w:styleId="1f8">
    <w:name w:val="文本块1"/>
    <w:basedOn w:val="a3"/>
    <w:rsid w:val="000E0732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0E0732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0E0732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0E0732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0E0732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3"/>
    <w:rsid w:val="000E0732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0E0732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3"/>
    <w:autoRedefine/>
    <w:rsid w:val="000E0732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3"/>
    <w:autoRedefine/>
    <w:qFormat/>
    <w:rsid w:val="000E0732"/>
    <w:pPr>
      <w:numPr>
        <w:numId w:val="20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3"/>
    <w:next w:val="a3"/>
    <w:qFormat/>
    <w:rsid w:val="000E0732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3"/>
    <w:qFormat/>
    <w:rsid w:val="000E0732"/>
    <w:rPr>
      <w:color w:val="595959"/>
    </w:rPr>
  </w:style>
  <w:style w:type="paragraph" w:customStyle="1" w:styleId="mb0">
    <w:name w:val="mb0"/>
    <w:basedOn w:val="a3"/>
    <w:rsid w:val="000E0732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3"/>
    <w:qFormat/>
    <w:rsid w:val="000E0732"/>
    <w:rPr>
      <w:color w:val="595959"/>
      <w:kern w:val="0"/>
    </w:rPr>
  </w:style>
  <w:style w:type="paragraph" w:customStyle="1" w:styleId="ManualTitle1">
    <w:name w:val="Manual Title1"/>
    <w:rsid w:val="000E0732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0E0732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0E0732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3"/>
    <w:rsid w:val="000E0732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0E0732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0E0732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0E0732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0E0732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e">
    <w:name w:val="段"/>
    <w:qFormat/>
    <w:rsid w:val="000E0732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">
    <w:name w:val="示例×："/>
    <w:basedOn w:val="a3"/>
    <w:qFormat/>
    <w:rsid w:val="000E0732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0">
    <w:name w:val="字母编号列项（一级）"/>
    <w:rsid w:val="000E0732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0E0732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0E0732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0E0732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0E0732"/>
    <w:pPr>
      <w:numPr>
        <w:numId w:val="21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1">
    <w:name w:val="表格题注"/>
    <w:basedOn w:val="a3"/>
    <w:next w:val="a3"/>
    <w:autoRedefine/>
    <w:qFormat/>
    <w:rsid w:val="000E0732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2">
    <w:name w:val="注示头"/>
    <w:basedOn w:val="a3"/>
    <w:qFormat/>
    <w:rsid w:val="000E0732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3">
    <w:name w:val="注示文本"/>
    <w:basedOn w:val="a3"/>
    <w:qFormat/>
    <w:rsid w:val="000E0732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4">
    <w:name w:val="表头文本"/>
    <w:basedOn w:val="a3"/>
    <w:autoRedefine/>
    <w:rsid w:val="000E0732"/>
    <w:pPr>
      <w:jc w:val="center"/>
    </w:pPr>
    <w:rPr>
      <w:b/>
      <w:sz w:val="18"/>
    </w:rPr>
  </w:style>
  <w:style w:type="paragraph" w:customStyle="1" w:styleId="afffff5">
    <w:name w:val="表格文本"/>
    <w:basedOn w:val="a3"/>
    <w:rsid w:val="000E0732"/>
    <w:pPr>
      <w:tabs>
        <w:tab w:val="decimal" w:pos="0"/>
      </w:tabs>
    </w:pPr>
    <w:rPr>
      <w:rFonts w:ascii="Arial" w:hAnsi="Arial"/>
      <w:noProof/>
    </w:rPr>
  </w:style>
  <w:style w:type="paragraph" w:customStyle="1" w:styleId="afffff6">
    <w:name w:val="文档标题"/>
    <w:basedOn w:val="a3"/>
    <w:rsid w:val="000E0732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7">
    <w:name w:val="编写建议"/>
    <w:basedOn w:val="a3"/>
    <w:link w:val="Char0"/>
    <w:rsid w:val="000E0732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8">
    <w:name w:val="插图题注"/>
    <w:basedOn w:val="a3"/>
    <w:next w:val="a3"/>
    <w:autoRedefine/>
    <w:rsid w:val="000E0732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0E0732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0E0732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0E0732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3"/>
    <w:autoRedefine/>
    <w:qFormat/>
    <w:rsid w:val="000E0732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0E0732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0E0732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0E0732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3"/>
    <w:autoRedefine/>
    <w:qFormat/>
    <w:rsid w:val="000E0732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0E0732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0E0732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0E0732"/>
    <w:pPr>
      <w:ind w:left="198" w:hanging="113"/>
    </w:pPr>
  </w:style>
  <w:style w:type="paragraph" w:customStyle="1" w:styleId="catalog2">
    <w:name w:val="catalog 2"/>
    <w:basedOn w:val="a3"/>
    <w:qFormat/>
    <w:rsid w:val="000E0732"/>
    <w:pPr>
      <w:ind w:left="453" w:hanging="283"/>
    </w:pPr>
  </w:style>
  <w:style w:type="paragraph" w:customStyle="1" w:styleId="catalog4">
    <w:name w:val="catalog 4"/>
    <w:basedOn w:val="a3"/>
    <w:autoRedefine/>
    <w:qFormat/>
    <w:rsid w:val="000E0732"/>
    <w:pPr>
      <w:ind w:left="1134" w:hanging="567"/>
    </w:pPr>
  </w:style>
  <w:style w:type="paragraph" w:customStyle="1" w:styleId="catalog5">
    <w:name w:val="catalog 5"/>
    <w:basedOn w:val="a3"/>
    <w:rsid w:val="000E0732"/>
    <w:pPr>
      <w:ind w:left="680"/>
    </w:pPr>
  </w:style>
  <w:style w:type="paragraph" w:customStyle="1" w:styleId="catalog6">
    <w:name w:val="catalog 6"/>
    <w:basedOn w:val="a3"/>
    <w:autoRedefine/>
    <w:qFormat/>
    <w:rsid w:val="000E0732"/>
    <w:pPr>
      <w:ind w:left="1757" w:hanging="907"/>
    </w:pPr>
  </w:style>
  <w:style w:type="paragraph" w:customStyle="1" w:styleId="catalog7">
    <w:name w:val="catalog 7"/>
    <w:basedOn w:val="a3"/>
    <w:autoRedefine/>
    <w:rsid w:val="000E0732"/>
    <w:pPr>
      <w:ind w:left="2041" w:hanging="1077"/>
    </w:pPr>
    <w:rPr>
      <w:rFonts w:ascii="SimSun"/>
    </w:rPr>
  </w:style>
  <w:style w:type="paragraph" w:customStyle="1" w:styleId="catalog8">
    <w:name w:val="catalog 8"/>
    <w:basedOn w:val="a3"/>
    <w:autoRedefine/>
    <w:qFormat/>
    <w:rsid w:val="000E0732"/>
    <w:pPr>
      <w:ind w:left="113"/>
    </w:pPr>
  </w:style>
  <w:style w:type="paragraph" w:customStyle="1" w:styleId="catalog9">
    <w:name w:val="catalog 9"/>
    <w:basedOn w:val="a3"/>
    <w:autoRedefine/>
    <w:rsid w:val="000E0732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0E0732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0E0732"/>
    <w:rPr>
      <w:sz w:val="18"/>
    </w:rPr>
  </w:style>
  <w:style w:type="paragraph" w:customStyle="1" w:styleId="textindentation">
    <w:name w:val="text indentation"/>
    <w:basedOn w:val="a3"/>
    <w:autoRedefine/>
    <w:rsid w:val="000E0732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0E0732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0E0732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3"/>
    <w:autoRedefine/>
    <w:qFormat/>
    <w:rsid w:val="000E0732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3"/>
    <w:autoRedefine/>
    <w:qFormat/>
    <w:rsid w:val="000E0732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0E0732"/>
    <w:pPr>
      <w:numPr>
        <w:ilvl w:val="7"/>
        <w:numId w:val="22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0E0732"/>
    <w:pPr>
      <w:spacing w:line="360" w:lineRule="auto"/>
    </w:pPr>
  </w:style>
  <w:style w:type="paragraph" w:customStyle="1" w:styleId="afffff9">
    <w:name w:val="图号"/>
    <w:basedOn w:val="a3"/>
    <w:autoRedefine/>
    <w:rsid w:val="000E0732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a">
    <w:name w:val="封面文档标题"/>
    <w:basedOn w:val="a3"/>
    <w:autoRedefine/>
    <w:rsid w:val="000E0732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3"/>
    <w:autoRedefine/>
    <w:rsid w:val="000E0732"/>
    <w:pPr>
      <w:numPr>
        <w:numId w:val="23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b">
    <w:name w:val="摘要"/>
    <w:basedOn w:val="a3"/>
    <w:rsid w:val="000E0732"/>
    <w:pPr>
      <w:tabs>
        <w:tab w:val="left" w:pos="907"/>
      </w:tabs>
      <w:ind w:left="879" w:hanging="879"/>
      <w:jc w:val="both"/>
    </w:pPr>
  </w:style>
  <w:style w:type="paragraph" w:customStyle="1" w:styleId="afffffc">
    <w:name w:val="参考资料清单"/>
    <w:basedOn w:val="a3"/>
    <w:autoRedefine/>
    <w:rsid w:val="000E0732"/>
    <w:pPr>
      <w:ind w:left="360"/>
      <w:jc w:val="both"/>
    </w:pPr>
    <w:rPr>
      <w:rFonts w:ascii="Arial" w:hAnsi="Arial"/>
    </w:rPr>
  </w:style>
  <w:style w:type="paragraph" w:customStyle="1" w:styleId="afffffd">
    <w:name w:val="关键词"/>
    <w:basedOn w:val="afffffb"/>
    <w:rsid w:val="000E0732"/>
  </w:style>
  <w:style w:type="paragraph" w:customStyle="1" w:styleId="afffffe">
    <w:name w:val="内容说明"/>
    <w:autoRedefine/>
    <w:qFormat/>
    <w:rsid w:val="000E0732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">
    <w:name w:val="表头"/>
    <w:basedOn w:val="a3"/>
    <w:qFormat/>
    <w:rsid w:val="000E0732"/>
    <w:pPr>
      <w:jc w:val="center"/>
    </w:pPr>
    <w:rPr>
      <w:sz w:val="18"/>
    </w:rPr>
  </w:style>
  <w:style w:type="paragraph" w:customStyle="1" w:styleId="DefaultText0">
    <w:name w:val="Default Text"/>
    <w:basedOn w:val="a3"/>
    <w:rsid w:val="000E0732"/>
    <w:rPr>
      <w:sz w:val="24"/>
    </w:rPr>
  </w:style>
  <w:style w:type="paragraph" w:customStyle="1" w:styleId="affffff0">
    <w:name w:val="缺省文本"/>
    <w:basedOn w:val="a3"/>
    <w:autoRedefine/>
    <w:qFormat/>
    <w:rsid w:val="000E0732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ff1"/>
    <w:autoRedefine/>
    <w:rsid w:val="000E0732"/>
    <w:pPr>
      <w:keepLines/>
      <w:numPr>
        <w:ilvl w:val="8"/>
        <w:numId w:val="22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表格文本"/>
    <w:basedOn w:val="a3"/>
    <w:autoRedefine/>
    <w:qFormat/>
    <w:rsid w:val="000E0732"/>
    <w:pPr>
      <w:jc w:val="center"/>
    </w:pPr>
    <w:rPr>
      <w:rFonts w:ascii="Arial" w:hAnsi="Arial"/>
    </w:rPr>
  </w:style>
  <w:style w:type="paragraph" w:customStyle="1" w:styleId="affffff3">
    <w:name w:val="修订记录"/>
    <w:basedOn w:val="a3"/>
    <w:autoRedefine/>
    <w:rsid w:val="000E0732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0E0732"/>
    <w:pPr>
      <w:jc w:val="center"/>
    </w:pPr>
    <w:rPr>
      <w:b/>
    </w:rPr>
  </w:style>
  <w:style w:type="paragraph" w:customStyle="1" w:styleId="affffff4">
    <w:name w:val="参考资料清单+倾斜+蓝色"/>
    <w:basedOn w:val="a3"/>
    <w:autoRedefine/>
    <w:qFormat/>
    <w:rsid w:val="000E0732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5">
    <w:name w:val="代码样式"/>
    <w:basedOn w:val="affffff2"/>
    <w:qFormat/>
    <w:rsid w:val="000E0732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6">
    <w:name w:val="样式"/>
    <w:basedOn w:val="a3"/>
    <w:qFormat/>
    <w:rsid w:val="000E0732"/>
    <w:pPr>
      <w:keepLines/>
    </w:pPr>
    <w:rPr>
      <w:sz w:val="24"/>
      <w:szCs w:val="24"/>
    </w:rPr>
  </w:style>
  <w:style w:type="paragraph" w:customStyle="1" w:styleId="1fb">
    <w:name w:val="正文1"/>
    <w:basedOn w:val="a3"/>
    <w:qFormat/>
    <w:rsid w:val="000E0732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0E0732"/>
    <w:pPr>
      <w:jc w:val="center"/>
    </w:pPr>
    <w:rPr>
      <w:rFonts w:ascii="Arial" w:hAnsi="Arial"/>
      <w:b/>
    </w:rPr>
  </w:style>
  <w:style w:type="paragraph" w:customStyle="1" w:styleId="Affffff7">
    <w:name w:val="A"/>
    <w:basedOn w:val="a3"/>
    <w:rsid w:val="000E0732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c"/>
    <w:rsid w:val="000E0732"/>
  </w:style>
  <w:style w:type="paragraph" w:customStyle="1" w:styleId="DKBA">
    <w:name w:val="DKBA"/>
    <w:basedOn w:val="a3"/>
    <w:autoRedefine/>
    <w:qFormat/>
    <w:rsid w:val="000E0732"/>
    <w:pPr>
      <w:jc w:val="right"/>
    </w:pPr>
    <w:rPr>
      <w:sz w:val="72"/>
      <w:szCs w:val="72"/>
    </w:rPr>
  </w:style>
  <w:style w:type="paragraph" w:customStyle="1" w:styleId="affffff8">
    <w:name w:val="文档编号"/>
    <w:basedOn w:val="a3"/>
    <w:autoRedefine/>
    <w:qFormat/>
    <w:rsid w:val="000E0732"/>
    <w:pPr>
      <w:wordWrap w:val="0"/>
      <w:jc w:val="right"/>
    </w:pPr>
    <w:rPr>
      <w:sz w:val="24"/>
      <w:szCs w:val="24"/>
    </w:rPr>
  </w:style>
  <w:style w:type="paragraph" w:customStyle="1" w:styleId="affffff9">
    <w:name w:val="表头样式"/>
    <w:basedOn w:val="a3"/>
    <w:qFormat/>
    <w:rsid w:val="000E0732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0E0732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3"/>
    <w:next w:val="afc"/>
    <w:qFormat/>
    <w:rsid w:val="000E0732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10">
    <w:name w:val="标题 1 字符"/>
    <w:link w:val="1"/>
    <w:rsid w:val="000E0732"/>
    <w:rPr>
      <w:rFonts w:ascii="Arial" w:eastAsia="SimHei" w:hAnsi="Arial" w:cs="Book Antiqua"/>
      <w:bCs/>
      <w:kern w:val="2"/>
      <w:sz w:val="44"/>
      <w:szCs w:val="44"/>
    </w:rPr>
  </w:style>
  <w:style w:type="character" w:customStyle="1" w:styleId="22">
    <w:name w:val="标题 2 字符"/>
    <w:link w:val="20"/>
    <w:qFormat/>
    <w:rsid w:val="000E0732"/>
    <w:rPr>
      <w:rFonts w:ascii="Arial" w:eastAsia="SimHei" w:hAnsi="Arial" w:cs="Book Antiqua"/>
      <w:bCs/>
      <w:kern w:val="2"/>
      <w:sz w:val="36"/>
      <w:szCs w:val="36"/>
      <w:lang w:eastAsia="en-US"/>
    </w:rPr>
  </w:style>
  <w:style w:type="character" w:customStyle="1" w:styleId="33">
    <w:name w:val="标题 3 字符"/>
    <w:link w:val="31"/>
    <w:qFormat/>
    <w:rsid w:val="000E0732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0E0732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0E0732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0E0732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0E0732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0E0732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0E0732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8">
    <w:name w:val="宏文本 字符"/>
    <w:link w:val="a7"/>
    <w:qFormat/>
    <w:rsid w:val="000E0732"/>
    <w:rPr>
      <w:rFonts w:ascii="Courier New" w:hAnsi="Courier New"/>
      <w:kern w:val="2"/>
      <w:sz w:val="24"/>
      <w:szCs w:val="24"/>
    </w:rPr>
  </w:style>
  <w:style w:type="character" w:customStyle="1" w:styleId="ab">
    <w:name w:val="注释标题 字符"/>
    <w:link w:val="aa"/>
    <w:rsid w:val="000E073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d">
    <w:name w:val="电子邮件签名 字符"/>
    <w:link w:val="ac"/>
    <w:rsid w:val="000E073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0E0732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0E073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0E073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0E0732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0E073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0E0732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0E073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0E0732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0E0732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0E073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0E073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0E073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0E0732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0E0732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0E0732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0E073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0E0732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0E0732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0E0732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0E0732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0E0732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0E0732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0E0732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0E0732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aliases w:val="标题6 Char"/>
    <w:basedOn w:val="afd"/>
    <w:link w:val="12"/>
    <w:unhideWhenUsed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0E0732"/>
    <w:rPr>
      <w:rFonts w:cs="Arial"/>
    </w:rPr>
  </w:style>
  <w:style w:type="character" w:customStyle="1" w:styleId="HTML12">
    <w:name w:val="HTML 变量1"/>
    <w:rsid w:val="000E0732"/>
    <w:rPr>
      <w:i/>
      <w:iCs/>
    </w:rPr>
  </w:style>
  <w:style w:type="character" w:customStyle="1" w:styleId="1fd">
    <w:name w:val="页码1"/>
    <w:rsid w:val="000E0732"/>
  </w:style>
  <w:style w:type="character" w:customStyle="1" w:styleId="HTML13">
    <w:name w:val="HTML 键盘1"/>
    <w:rsid w:val="000E0732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0E0732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0E0732"/>
  </w:style>
  <w:style w:type="character" w:customStyle="1" w:styleId="1fe">
    <w:name w:val="行号1"/>
    <w:rsid w:val="000E0732"/>
  </w:style>
  <w:style w:type="character" w:customStyle="1" w:styleId="commandkeywords">
    <w:name w:val="command keywords"/>
    <w:rsid w:val="000E0732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0E0732"/>
    <w:rPr>
      <w:rFonts w:ascii="Courier New" w:hAnsi="Courier New" w:cs="Courier New"/>
    </w:rPr>
  </w:style>
  <w:style w:type="character" w:customStyle="1" w:styleId="1ff">
    <w:name w:val="批注引用1"/>
    <w:rsid w:val="000E0732"/>
    <w:rPr>
      <w:sz w:val="21"/>
      <w:szCs w:val="21"/>
    </w:rPr>
  </w:style>
  <w:style w:type="character" w:customStyle="1" w:styleId="commandparameter">
    <w:name w:val="command parameter"/>
    <w:qFormat/>
    <w:rsid w:val="000E0732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0E0732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0E0732"/>
  </w:style>
  <w:style w:type="character" w:customStyle="1" w:styleId="CommentTextChar">
    <w:name w:val="Comment Text Char"/>
    <w:qFormat/>
    <w:rsid w:val="000E0732"/>
    <w:rPr>
      <w:rFonts w:cs="Times New Roman"/>
      <w:kern w:val="2"/>
      <w:sz w:val="21"/>
    </w:rPr>
  </w:style>
  <w:style w:type="character" w:customStyle="1" w:styleId="HTML17">
    <w:name w:val="HTML 定义1"/>
    <w:rsid w:val="000E0732"/>
    <w:rPr>
      <w:i/>
      <w:iCs/>
    </w:rPr>
  </w:style>
  <w:style w:type="character" w:customStyle="1" w:styleId="affff9">
    <w:name w:val="无间隔 字符"/>
    <w:link w:val="affff8"/>
    <w:uiPriority w:val="1"/>
    <w:rsid w:val="000E0732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0E0732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0E0732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0E0732"/>
    <w:rPr>
      <w:i/>
      <w:iCs/>
    </w:rPr>
  </w:style>
  <w:style w:type="character" w:customStyle="1" w:styleId="CharChar8">
    <w:name w:val="Char Char8"/>
    <w:qFormat/>
    <w:rsid w:val="000E0732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0E0732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0E0732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7"/>
    <w:qFormat/>
    <w:rsid w:val="000E0732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0E0732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0E0732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0E0732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0E0732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0E0732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0E0732"/>
    <w:rPr>
      <w:rFonts w:ascii="Arial" w:eastAsia="SimSun" w:hAnsi="Arial"/>
      <w:i/>
      <w:sz w:val="21"/>
      <w:lang w:val="en-US" w:eastAsia="zh-CN" w:bidi="ar-SA"/>
    </w:rPr>
  </w:style>
  <w:style w:type="character" w:styleId="affffffa">
    <w:name w:val="Placeholder Text"/>
    <w:basedOn w:val="a4"/>
    <w:uiPriority w:val="99"/>
    <w:rsid w:val="000E0732"/>
    <w:rPr>
      <w:color w:val="808080"/>
    </w:rPr>
  </w:style>
  <w:style w:type="character" w:customStyle="1" w:styleId="1ff0">
    <w:name w:val="未处理的提及1"/>
    <w:basedOn w:val="a4"/>
    <w:uiPriority w:val="99"/>
    <w:unhideWhenUsed/>
    <w:rsid w:val="000E0732"/>
    <w:rPr>
      <w:color w:val="605E5C"/>
      <w:shd w:val="clear" w:color="auto" w:fill="E1DFDD"/>
    </w:rPr>
  </w:style>
  <w:style w:type="table" w:styleId="affffffb">
    <w:name w:val="Table Grid"/>
    <w:basedOn w:val="a5"/>
    <w:qFormat/>
    <w:rsid w:val="000E0732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d">
    <w:name w:val="Plain Table 2"/>
    <w:basedOn w:val="a5"/>
    <w:uiPriority w:val="42"/>
    <w:rsid w:val="000E0732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c">
    <w:name w:val="正文文本首行缩进 字符"/>
    <w:aliases w:val="标题6 字符"/>
    <w:link w:val="affffff1"/>
    <w:rsid w:val="000E0732"/>
    <w:rPr>
      <w:rFonts w:ascii="Arial" w:hAnsi="Arial"/>
      <w:kern w:val="2"/>
      <w:sz w:val="21"/>
      <w:szCs w:val="21"/>
      <w:lang w:val="x-none" w:eastAsia="x-none"/>
    </w:rPr>
  </w:style>
  <w:style w:type="paragraph" w:styleId="affffff1">
    <w:name w:val="Body Text First Indent"/>
    <w:aliases w:val="标题6"/>
    <w:basedOn w:val="afc"/>
    <w:link w:val="affffffc"/>
    <w:rsid w:val="000E0732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AA18CD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3"/>
    <w:uiPriority w:val="39"/>
    <w:qFormat/>
    <w:rsid w:val="000E0732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ffb"/>
    <w:qFormat/>
    <w:rsid w:val="000E0732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ffd"/>
    <w:qFormat/>
    <w:rsid w:val="000E0732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d">
    <w:name w:val="Table Professional"/>
    <w:basedOn w:val="a5"/>
    <w:uiPriority w:val="99"/>
    <w:unhideWhenUsed/>
    <w:rsid w:val="000E0732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ffb"/>
    <w:rsid w:val="000E0732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e">
    <w:name w:val="Table Theme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">
    <w:name w:val="Table Elegant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0">
    <w:name w:val="Table Contemporary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0E0732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6"/>
    <w:semiHidden/>
    <w:rsid w:val="000E0732"/>
    <w:pPr>
      <w:numPr>
        <w:numId w:val="57"/>
      </w:numPr>
    </w:pPr>
  </w:style>
  <w:style w:type="numbering" w:customStyle="1" w:styleId="21">
    <w:name w:val="样式2"/>
    <w:uiPriority w:val="99"/>
    <w:rsid w:val="000E0732"/>
    <w:pPr>
      <w:numPr>
        <w:numId w:val="58"/>
      </w:numPr>
    </w:pPr>
  </w:style>
  <w:style w:type="numbering" w:customStyle="1" w:styleId="32">
    <w:name w:val="样式3"/>
    <w:uiPriority w:val="99"/>
    <w:rsid w:val="000E0732"/>
    <w:pPr>
      <w:numPr>
        <w:numId w:val="59"/>
      </w:numPr>
    </w:pPr>
  </w:style>
  <w:style w:type="numbering" w:customStyle="1" w:styleId="41">
    <w:name w:val="样式4"/>
    <w:uiPriority w:val="99"/>
    <w:rsid w:val="000E0732"/>
    <w:pPr>
      <w:numPr>
        <w:numId w:val="60"/>
      </w:numPr>
    </w:pPr>
  </w:style>
  <w:style w:type="table" w:customStyle="1" w:styleId="afffffff1">
    <w:name w:val="正文中的表格"/>
    <w:basedOn w:val="affffffb"/>
    <w:qFormat/>
    <w:rsid w:val="000E0732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2">
    <w:name w:val="表样式"/>
    <w:basedOn w:val="a5"/>
    <w:rsid w:val="000E0732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0E0732"/>
  </w:style>
  <w:style w:type="table" w:customStyle="1" w:styleId="TableV">
    <w:name w:val="Table V"/>
    <w:basedOn w:val="TableNoFrame"/>
    <w:uiPriority w:val="99"/>
    <w:rsid w:val="000E0732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table" w:customStyle="1" w:styleId="1ffb">
    <w:name w:val="样式1"/>
    <w:basedOn w:val="a5"/>
    <w:uiPriority w:val="99"/>
    <w:rsid w:val="000E0732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5"/>
    <w:uiPriority w:val="42"/>
    <w:qFormat/>
    <w:rsid w:val="000E0732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0E0732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3"/>
    <w:uiPriority w:val="34"/>
    <w:qFormat/>
    <w:rsid w:val="000E0732"/>
    <w:pPr>
      <w:ind w:firstLineChars="200" w:firstLine="420"/>
    </w:pPr>
    <w:rPr>
      <w:color w:val="595959"/>
    </w:rPr>
  </w:style>
  <w:style w:type="paragraph" w:customStyle="1" w:styleId="Style281">
    <w:name w:val="_Style 281"/>
    <w:rsid w:val="000E0732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3">
    <w:name w:val="Revision"/>
    <w:hidden/>
    <w:uiPriority w:val="99"/>
    <w:semiHidden/>
    <w:rsid w:val="000E0732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4"/>
    <w:semiHidden/>
    <w:locked/>
    <w:rsid w:val="000E0732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4"/>
    <w:uiPriority w:val="99"/>
    <w:semiHidden/>
    <w:unhideWhenUsed/>
    <w:rsid w:val="000E0732"/>
    <w:rPr>
      <w:color w:val="605E5C"/>
      <w:shd w:val="clear" w:color="auto" w:fill="E1DFDD"/>
    </w:rPr>
  </w:style>
  <w:style w:type="character" w:customStyle="1" w:styleId="afffffff4">
    <w:name w:val="标题制式小类"/>
    <w:basedOn w:val="a4"/>
    <w:uiPriority w:val="1"/>
    <w:rsid w:val="000E0732"/>
    <w:rPr>
      <w:rFonts w:ascii="Arial" w:eastAsia="SimHei" w:hAnsi="Arial"/>
      <w:color w:val="000000" w:themeColor="text1"/>
      <w:sz w:val="24"/>
    </w:rPr>
  </w:style>
  <w:style w:type="character" w:styleId="afffffff5">
    <w:name w:val="Unresolved Mention"/>
    <w:basedOn w:val="a4"/>
    <w:uiPriority w:val="99"/>
    <w:semiHidden/>
    <w:unhideWhenUsed/>
    <w:rsid w:val="000E0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header" Target="header1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2"/>
    <customShpInfo spid="_x0000_s1044"/>
    <customShpInfo spid="_x0000_s1049"/>
    <customShpInfo spid="_x0000_s1048"/>
    <customShpInfo spid="_x0000_s1050"/>
    <customShpInfo spid="_x0000_s1026"/>
    <customShpInfo spid="_x0000_s1054"/>
    <customShpInfo spid="_x0000_s1057"/>
  </customShpExts>
</s:customData>
</file>

<file path=customXml/itemProps1.xml><?xml version="1.0" encoding="utf-8"?>
<ds:datastoreItem xmlns:ds="http://schemas.openxmlformats.org/officeDocument/2006/customXml" ds:itemID="{A2B83AA5-A9F8-4B0D-B401-35EE9F056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42974</TotalTime>
  <Pages>11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566</cp:revision>
  <cp:lastPrinted>2025-02-28T03:20:00Z</cp:lastPrinted>
  <dcterms:created xsi:type="dcterms:W3CDTF">2023-02-15T10:00:00Z</dcterms:created>
  <dcterms:modified xsi:type="dcterms:W3CDTF">2025-02-28T03:20:00Z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D85864620B4B46BD96275E69F9AD7657</vt:lpwstr>
  </property>
</Properties>
</file>