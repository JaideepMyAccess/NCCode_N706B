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F349D1" w14:paraId="17097F86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449B5B47" w14:textId="2E73AA0A" w:rsidR="00F349D1" w:rsidRDefault="000E1E15">
            <w:pPr>
              <w:pStyle w:val="Cover1"/>
            </w:pPr>
            <w:proofErr w:type="spellStart"/>
            <w:r>
              <w:t>OpenC</w:t>
            </w:r>
            <w:r w:rsidR="00807BF2">
              <w:t>PU</w:t>
            </w:r>
            <w:proofErr w:type="spellEnd"/>
          </w:p>
        </w:tc>
      </w:tr>
      <w:tr w:rsidR="00F349D1" w14:paraId="2DE32F34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626DEB27" w14:textId="1E148B5D" w:rsidR="00F349D1" w:rsidRDefault="00180D48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</w:t>
            </w:r>
            <w:r w:rsidR="00807BF2">
              <w:rPr>
                <w:color w:val="404040"/>
                <w:sz w:val="52"/>
                <w:szCs w:val="52"/>
              </w:rPr>
              <w:t xml:space="preserve">Network </w:t>
            </w:r>
            <w:r w:rsidR="007F56CB">
              <w:rPr>
                <w:color w:val="404040"/>
                <w:sz w:val="52"/>
                <w:szCs w:val="52"/>
              </w:rPr>
              <w:t>API</w:t>
            </w:r>
            <w:r w:rsidR="007F56CB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F349D1" w14:paraId="54021361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7F96B747" w14:textId="61068720" w:rsidR="00F349D1" w:rsidRDefault="007F56CB">
            <w:pPr>
              <w:pStyle w:val="Cover5"/>
              <w:rPr>
                <w:b/>
              </w:rPr>
            </w:pPr>
            <w:r>
              <w:t>版本</w:t>
            </w:r>
            <w:r>
              <w:t>1.0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A75536">
              <w:rPr>
                <w:noProof/>
              </w:rPr>
              <w:t>2025-03-03</w:t>
            </w:r>
            <w:r>
              <w:fldChar w:fldCharType="end"/>
            </w:r>
          </w:p>
        </w:tc>
      </w:tr>
    </w:tbl>
    <w:p w14:paraId="6EAE625A" w14:textId="77777777" w:rsidR="00F349D1" w:rsidRDefault="00F349D1"/>
    <w:p w14:paraId="33000909" w14:textId="77777777" w:rsidR="00F349D1" w:rsidRDefault="00F349D1">
      <w:pPr>
        <w:sectPr w:rsidR="00F349D1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23677F4E" w14:textId="77777777" w:rsidR="00F349D1" w:rsidRDefault="007F56CB">
      <w:pPr>
        <w:pStyle w:val="Cover3"/>
      </w:pPr>
      <w:r>
        <w:lastRenderedPageBreak/>
        <w:t>版权声明</w:t>
      </w:r>
    </w:p>
    <w:p w14:paraId="548B8F6D" w14:textId="44F666B4" w:rsidR="00F349D1" w:rsidRDefault="007F56CB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807BF2">
        <w:t>5</w:t>
      </w:r>
      <w:r>
        <w:t>。深圳市有方科技股份有限公司保留所有权利。</w:t>
      </w:r>
    </w:p>
    <w:p w14:paraId="090A3C5E" w14:textId="77777777" w:rsidR="00F349D1" w:rsidRDefault="007F56CB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68BA879C" w14:textId="77777777" w:rsidR="00F349D1" w:rsidRDefault="00F349D1">
      <w:pPr>
        <w:pStyle w:val="CoverText"/>
      </w:pPr>
    </w:p>
    <w:p w14:paraId="56F164FB" w14:textId="77777777" w:rsidR="00F349D1" w:rsidRDefault="007F56CB">
      <w:pPr>
        <w:pStyle w:val="CoverText"/>
      </w:pPr>
      <w:r>
        <w:rPr>
          <w:noProof/>
        </w:rPr>
        <w:drawing>
          <wp:inline distT="0" distB="0" distL="114300" distR="114300" wp14:anchorId="558A6FD2" wp14:editId="3AF0B3F7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05BBCDF3" w14:textId="77777777" w:rsidR="00F349D1" w:rsidRDefault="007F56CB">
      <w:pPr>
        <w:pStyle w:val="CoverText"/>
      </w:pPr>
      <w:r>
        <w:t>本文档中出现的其他商标，由商标所有者所有。</w:t>
      </w:r>
    </w:p>
    <w:p w14:paraId="10D891D0" w14:textId="77777777" w:rsidR="00F349D1" w:rsidRDefault="00F349D1">
      <w:pPr>
        <w:pStyle w:val="CoverText"/>
      </w:pPr>
    </w:p>
    <w:p w14:paraId="5F5E8452" w14:textId="77777777" w:rsidR="00F349D1" w:rsidRDefault="007F56CB">
      <w:pPr>
        <w:pStyle w:val="Cover3"/>
      </w:pPr>
      <w:r>
        <w:t>说明</w:t>
      </w:r>
    </w:p>
    <w:p w14:paraId="48071AA0" w14:textId="399ED06F" w:rsidR="00F349D1" w:rsidRDefault="007F56CB">
      <w:pPr>
        <w:pStyle w:val="CoverText"/>
      </w:pPr>
      <w:r>
        <w:t>本文档对应产品为</w:t>
      </w:r>
      <w:r w:rsidR="00807BF2">
        <w:t>N706B</w:t>
      </w:r>
      <w:r w:rsidR="00807BF2">
        <w:t>。</w:t>
      </w:r>
    </w:p>
    <w:p w14:paraId="539547FC" w14:textId="77777777" w:rsidR="00F349D1" w:rsidRDefault="007F56CB">
      <w:pPr>
        <w:pStyle w:val="CoverText"/>
      </w:pPr>
      <w:r>
        <w:t>本文档的使用对象为系统工程师，开发工程师及测试工程师。</w:t>
      </w:r>
    </w:p>
    <w:p w14:paraId="20F782EA" w14:textId="77777777" w:rsidR="00F349D1" w:rsidRDefault="007F56CB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526601DB" w14:textId="77777777" w:rsidR="00F349D1" w:rsidRDefault="00F349D1">
      <w:pPr>
        <w:pStyle w:val="CoverText"/>
      </w:pPr>
    </w:p>
    <w:p w14:paraId="2E6206E7" w14:textId="77777777" w:rsidR="00F349D1" w:rsidRDefault="007F56CB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01AF8551" w14:textId="77777777" w:rsidR="00F349D1" w:rsidRDefault="007F56CB">
      <w:pPr>
        <w:pStyle w:val="CoverText"/>
      </w:pPr>
      <w:r>
        <w:t>除非另有约定，本文档中的所有陈述、信息和建议不构成任何明示或暗示的担保。</w:t>
      </w:r>
    </w:p>
    <w:p w14:paraId="459A2D26" w14:textId="77777777" w:rsidR="00F349D1" w:rsidRDefault="00F349D1">
      <w:pPr>
        <w:pStyle w:val="CoverText"/>
      </w:pPr>
    </w:p>
    <w:p w14:paraId="46C2D18A" w14:textId="77777777" w:rsidR="00F349D1" w:rsidRDefault="00F349D1">
      <w:pPr>
        <w:pStyle w:val="CoverText"/>
      </w:pPr>
    </w:p>
    <w:p w14:paraId="3AED7798" w14:textId="77777777" w:rsidR="00F349D1" w:rsidRDefault="007F56CB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4311E19A" w14:textId="77777777" w:rsidR="00F349D1" w:rsidRDefault="007F56CB">
      <w:pPr>
        <w:pStyle w:val="CoverText"/>
        <w:ind w:firstLineChars="550" w:firstLine="1100"/>
      </w:pPr>
      <w:r>
        <w:t>Sales@neoway.com</w:t>
      </w:r>
    </w:p>
    <w:p w14:paraId="2008B38E" w14:textId="77777777" w:rsidR="00F349D1" w:rsidRDefault="007F56CB">
      <w:pPr>
        <w:pStyle w:val="CoverText"/>
        <w:ind w:firstLineChars="550" w:firstLine="1100"/>
      </w:pPr>
      <w:r>
        <w:t>Support@neoway.com</w:t>
      </w:r>
    </w:p>
    <w:p w14:paraId="08DD0390" w14:textId="77777777" w:rsidR="00F349D1" w:rsidRDefault="007F56CB">
      <w:pPr>
        <w:pStyle w:val="CoverText"/>
      </w:pPr>
      <w:r>
        <w:t>公司网址：</w:t>
      </w:r>
      <w:r>
        <w:t>http://www.neoway.com</w:t>
      </w:r>
    </w:p>
    <w:p w14:paraId="21DE6EE6" w14:textId="77777777" w:rsidR="00F349D1" w:rsidRDefault="00F349D1">
      <w:pPr>
        <w:pStyle w:val="CoverText"/>
        <w:sectPr w:rsidR="00F349D1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6D51413F" w14:textId="77777777" w:rsidR="00F349D1" w:rsidRDefault="007F56CB">
      <w:pPr>
        <w:pStyle w:val="Contents"/>
      </w:pPr>
      <w:r>
        <w:lastRenderedPageBreak/>
        <w:t>目录</w:t>
      </w:r>
    </w:p>
    <w:bookmarkStart w:id="1" w:name="_Toc383425345"/>
    <w:p w14:paraId="3F9A5AA4" w14:textId="48C20C0A" w:rsidR="000A5966" w:rsidRDefault="007F56CB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908621" w:history="1">
        <w:r w:rsidR="000A5966" w:rsidRPr="005E62E2">
          <w:rPr>
            <w:rStyle w:val="affff5"/>
            <w:rFonts w:hint="eastAsia"/>
          </w:rPr>
          <w:t>关于本文档</w:t>
        </w:r>
        <w:r w:rsidR="000A5966">
          <w:rPr>
            <w:rFonts w:hint="eastAsia"/>
            <w:webHidden/>
          </w:rPr>
          <w:tab/>
        </w:r>
        <w:r w:rsidR="000A5966">
          <w:rPr>
            <w:rFonts w:hint="eastAsia"/>
            <w:webHidden/>
          </w:rPr>
          <w:fldChar w:fldCharType="begin"/>
        </w:r>
        <w:r w:rsidR="000A5966">
          <w:rPr>
            <w:rFonts w:hint="eastAsia"/>
            <w:webHidden/>
          </w:rPr>
          <w:instrText xml:space="preserve"> </w:instrText>
        </w:r>
        <w:r w:rsidR="000A5966">
          <w:rPr>
            <w:webHidden/>
          </w:rPr>
          <w:instrText>PAGEREF _Toc191908621 \h</w:instrText>
        </w:r>
        <w:r w:rsidR="000A5966">
          <w:rPr>
            <w:rFonts w:hint="eastAsia"/>
            <w:webHidden/>
          </w:rPr>
          <w:instrText xml:space="preserve"> </w:instrText>
        </w:r>
        <w:r w:rsidR="000A5966">
          <w:rPr>
            <w:rFonts w:hint="eastAsia"/>
            <w:webHidden/>
          </w:rPr>
        </w:r>
        <w:r w:rsidR="000A5966">
          <w:rPr>
            <w:webHidden/>
          </w:rPr>
          <w:fldChar w:fldCharType="separate"/>
        </w:r>
        <w:r w:rsidR="00A75536">
          <w:rPr>
            <w:webHidden/>
          </w:rPr>
          <w:t>v</w:t>
        </w:r>
        <w:r w:rsidR="000A5966">
          <w:rPr>
            <w:rFonts w:hint="eastAsia"/>
            <w:webHidden/>
          </w:rPr>
          <w:fldChar w:fldCharType="end"/>
        </w:r>
      </w:hyperlink>
    </w:p>
    <w:p w14:paraId="1F942DBB" w14:textId="678EF6F4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22" w:history="1">
        <w:r w:rsidRPr="005E62E2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v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AB24D8" w14:textId="3BF8AB50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23" w:history="1">
        <w:r w:rsidRPr="005E62E2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v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B13800" w14:textId="661FDD73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24" w:history="1">
        <w:r w:rsidRPr="005E62E2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v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BE476C" w14:textId="04E1DF20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25" w:history="1">
        <w:r w:rsidRPr="005E62E2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v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C6B189" w14:textId="0185EE04" w:rsidR="000A5966" w:rsidRDefault="000A5966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908626" w:history="1">
        <w:r w:rsidRPr="005E62E2">
          <w:rPr>
            <w:rStyle w:val="affff5"/>
            <w:rFonts w:cs="Times New Roman" w:hint="eastAsia"/>
          </w:rPr>
          <w:t>1</w:t>
        </w:r>
        <w:r w:rsidRPr="005E62E2">
          <w:rPr>
            <w:rStyle w:val="affff5"/>
            <w:rFonts w:hint="eastAsia"/>
          </w:rPr>
          <w:t xml:space="preserve"> </w:t>
        </w:r>
        <w:r w:rsidRPr="005E62E2">
          <w:rPr>
            <w:rStyle w:val="affff5"/>
            <w:rFonts w:hint="eastAsia"/>
          </w:rPr>
          <w:t>范围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_Toc191908626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A75536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6A958A31" w14:textId="0F869AFB" w:rsidR="000A5966" w:rsidRDefault="000A5966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908627" w:history="1">
        <w:r w:rsidRPr="005E62E2">
          <w:rPr>
            <w:rStyle w:val="affff5"/>
            <w:rFonts w:cs="Times New Roman" w:hint="eastAsia"/>
          </w:rPr>
          <w:t>2</w:t>
        </w:r>
        <w:r w:rsidRPr="005E62E2">
          <w:rPr>
            <w:rStyle w:val="affff5"/>
            <w:rFonts w:hint="eastAsia"/>
          </w:rPr>
          <w:t xml:space="preserve"> </w:t>
        </w:r>
        <w:r w:rsidRPr="005E62E2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_Toc191908627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A75536">
          <w:rPr>
            <w:webHidden/>
          </w:rPr>
          <w:t>7</w:t>
        </w:r>
        <w:r>
          <w:rPr>
            <w:rFonts w:hint="eastAsia"/>
            <w:webHidden/>
          </w:rPr>
          <w:fldChar w:fldCharType="end"/>
        </w:r>
      </w:hyperlink>
    </w:p>
    <w:p w14:paraId="05E36733" w14:textId="692000FA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28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5E62E2">
          <w:rPr>
            <w:rStyle w:val="affff5"/>
            <w:rFonts w:hint="eastAsia"/>
            <w:noProof/>
          </w:rPr>
          <w:t xml:space="preserve"> Enum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FACA7E" w14:textId="2086BCE2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29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5E62E2">
          <w:rPr>
            <w:rStyle w:val="affff5"/>
            <w:rFonts w:hint="eastAsia"/>
            <w:noProof/>
          </w:rPr>
          <w:t xml:space="preserve"> </w:t>
        </w:r>
        <w:r w:rsidRPr="005E62E2">
          <w:rPr>
            <w:rStyle w:val="affff5"/>
            <w:rFonts w:hint="eastAsia"/>
            <w:noProof/>
          </w:rPr>
          <w:t>结构体、联合体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37421A" w14:textId="30566CD2" w:rsidR="000A5966" w:rsidRDefault="000A5966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908630" w:history="1">
        <w:r w:rsidRPr="005E62E2">
          <w:rPr>
            <w:rStyle w:val="affff5"/>
            <w:rFonts w:cs="Times New Roman" w:hint="eastAsia"/>
          </w:rPr>
          <w:t>3</w:t>
        </w:r>
        <w:r w:rsidRPr="005E62E2">
          <w:rPr>
            <w:rStyle w:val="affff5"/>
            <w:rFonts w:hint="eastAsia"/>
          </w:rPr>
          <w:t xml:space="preserve"> APIs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_Toc191908630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A75536">
          <w:rPr>
            <w:webHidden/>
          </w:rPr>
          <w:t>22</w:t>
        </w:r>
        <w:r>
          <w:rPr>
            <w:rFonts w:hint="eastAsia"/>
            <w:webHidden/>
          </w:rPr>
          <w:fldChar w:fldCharType="end"/>
        </w:r>
      </w:hyperlink>
    </w:p>
    <w:p w14:paraId="09EFC2E1" w14:textId="60E07CD6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1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</w:t>
        </w:r>
        <w:r w:rsidRPr="005E62E2">
          <w:rPr>
            <w:rStyle w:val="affff5"/>
            <w:rFonts w:hint="eastAsia"/>
            <w:noProof/>
          </w:rPr>
          <w:t xml:space="preserve"> nwy_nw_mode_get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13E6A3" w14:textId="765A52D5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2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3.2</w:t>
        </w:r>
        <w:r w:rsidRPr="005E62E2">
          <w:rPr>
            <w:rStyle w:val="affff5"/>
            <w:rFonts w:hint="eastAsia"/>
            <w:noProof/>
          </w:rPr>
          <w:t xml:space="preserve"> nwy_nw_mode_set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83DE31" w14:textId="6B444F7B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3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3.3</w:t>
        </w:r>
        <w:r w:rsidRPr="005E62E2">
          <w:rPr>
            <w:rStyle w:val="affff5"/>
            <w:rFonts w:hint="eastAsia"/>
            <w:noProof/>
          </w:rPr>
          <w:t xml:space="preserve"> nwy_nw_lock_get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EFFBFC" w14:textId="375050D0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4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3.4</w:t>
        </w:r>
        <w:r w:rsidRPr="005E62E2">
          <w:rPr>
            <w:rStyle w:val="affff5"/>
            <w:rFonts w:hint="eastAsia"/>
            <w:noProof/>
          </w:rPr>
          <w:t xml:space="preserve"> nwy_nw_lock_set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A2A187" w14:textId="6895A904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5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3.5</w:t>
        </w:r>
        <w:r w:rsidRPr="005E62E2">
          <w:rPr>
            <w:rStyle w:val="affff5"/>
            <w:rFonts w:hint="eastAsia"/>
            <w:noProof/>
          </w:rPr>
          <w:t xml:space="preserve"> nwy_nw_priband_get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1B8D9C" w14:textId="222DD195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6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3.6</w:t>
        </w:r>
        <w:r w:rsidRPr="005E62E2">
          <w:rPr>
            <w:rStyle w:val="affff5"/>
            <w:rFonts w:hint="eastAsia"/>
            <w:noProof/>
          </w:rPr>
          <w:t xml:space="preserve"> nwy_nw_priband_set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148425" w14:textId="43B1BE86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7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3.7</w:t>
        </w:r>
        <w:r w:rsidRPr="005E62E2">
          <w:rPr>
            <w:rStyle w:val="affff5"/>
            <w:rFonts w:hint="eastAsia"/>
            <w:noProof/>
          </w:rPr>
          <w:t xml:space="preserve"> nwy_nw_ims_get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1E5D8E" w14:textId="784B65FF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8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3.8</w:t>
        </w:r>
        <w:r w:rsidRPr="005E62E2">
          <w:rPr>
            <w:rStyle w:val="affff5"/>
            <w:rFonts w:hint="eastAsia"/>
            <w:noProof/>
          </w:rPr>
          <w:t xml:space="preserve"> nwy_nw_ims_set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F7C974" w14:textId="0FF08506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39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3.9</w:t>
        </w:r>
        <w:r w:rsidRPr="005E62E2">
          <w:rPr>
            <w:rStyle w:val="affff5"/>
            <w:rFonts w:hint="eastAsia"/>
            <w:noProof/>
          </w:rPr>
          <w:t xml:space="preserve"> nwy_nw_radio_get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F8622C" w14:textId="45A4F764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0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3.10</w:t>
        </w:r>
        <w:r w:rsidRPr="005E62E2">
          <w:rPr>
            <w:rStyle w:val="affff5"/>
            <w:rFonts w:hint="eastAsia"/>
            <w:noProof/>
          </w:rPr>
          <w:t xml:space="preserve"> nwy_nw_radio_set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DB2C91" w14:textId="594A9F7B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1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3.11</w:t>
        </w:r>
        <w:r w:rsidRPr="005E62E2">
          <w:rPr>
            <w:rStyle w:val="affff5"/>
            <w:rFonts w:hint="eastAsia"/>
            <w:noProof/>
          </w:rPr>
          <w:t xml:space="preserve"> nwy_nw_edrx_get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4996D0" w14:textId="6E4A63CC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2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3.12</w:t>
        </w:r>
        <w:r w:rsidRPr="005E62E2">
          <w:rPr>
            <w:rStyle w:val="affff5"/>
            <w:rFonts w:hint="eastAsia"/>
            <w:noProof/>
          </w:rPr>
          <w:t xml:space="preserve"> nwy_nw_edrx_set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2B5EC2" w14:textId="505CE7BA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3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3.13</w:t>
        </w:r>
        <w:r w:rsidRPr="005E62E2">
          <w:rPr>
            <w:rStyle w:val="affff5"/>
            <w:rFonts w:hint="eastAsia"/>
            <w:noProof/>
          </w:rPr>
          <w:t xml:space="preserve"> nwy_nw_psm_get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DF3755" w14:textId="0B3394D5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4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3.14</w:t>
        </w:r>
        <w:r w:rsidRPr="005E62E2">
          <w:rPr>
            <w:rStyle w:val="affff5"/>
            <w:rFonts w:hint="eastAsia"/>
            <w:noProof/>
          </w:rPr>
          <w:t xml:space="preserve"> nwy_nw_psm_set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5A7F49" w14:textId="64556BD8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5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3.15</w:t>
        </w:r>
        <w:r w:rsidRPr="005E62E2">
          <w:rPr>
            <w:rStyle w:val="affff5"/>
            <w:rFonts w:hint="eastAsia"/>
            <w:noProof/>
          </w:rPr>
          <w:t xml:space="preserve"> nwy_nw_config_get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D1F154" w14:textId="5DA0DAF7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6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3.16</w:t>
        </w:r>
        <w:r w:rsidRPr="005E62E2">
          <w:rPr>
            <w:rStyle w:val="affff5"/>
            <w:rFonts w:hint="eastAsia"/>
            <w:noProof/>
          </w:rPr>
          <w:t xml:space="preserve"> nwy_nw_config_set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240D3E" w14:textId="4D53C553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7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3.17</w:t>
        </w:r>
        <w:r w:rsidRPr="005E62E2">
          <w:rPr>
            <w:rStyle w:val="affff5"/>
            <w:rFonts w:hint="eastAsia"/>
            <w:noProof/>
          </w:rPr>
          <w:t xml:space="preserve"> nwy_nw_operator_get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1CC250" w14:textId="3C8669EE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8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3.18</w:t>
        </w:r>
        <w:r w:rsidRPr="005E62E2">
          <w:rPr>
            <w:rStyle w:val="affff5"/>
            <w:rFonts w:hint="eastAsia"/>
            <w:noProof/>
          </w:rPr>
          <w:t xml:space="preserve"> nwy_nw_csq_get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575924" w14:textId="48CDB017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49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3.19</w:t>
        </w:r>
        <w:r w:rsidRPr="005E62E2">
          <w:rPr>
            <w:rStyle w:val="affff5"/>
            <w:rFonts w:hint="eastAsia"/>
            <w:noProof/>
          </w:rPr>
          <w:t xml:space="preserve"> nwy_nw_signal_get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03B15E" w14:textId="3115CC0F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50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3.20</w:t>
        </w:r>
        <w:r w:rsidRPr="005E62E2">
          <w:rPr>
            <w:rStyle w:val="affff5"/>
            <w:rFonts w:hint="eastAsia"/>
            <w:noProof/>
          </w:rPr>
          <w:t xml:space="preserve"> nwy_nw_regstatus_get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B81D37" w14:textId="0256B151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51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3.21</w:t>
        </w:r>
        <w:r w:rsidRPr="005E62E2">
          <w:rPr>
            <w:rStyle w:val="affff5"/>
            <w:rFonts w:hint="eastAsia"/>
            <w:noProof/>
          </w:rPr>
          <w:t xml:space="preserve"> nwy_nw_cellinfo_get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45BE6B" w14:textId="0B3549E3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52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3.22</w:t>
        </w:r>
        <w:r w:rsidRPr="005E62E2">
          <w:rPr>
            <w:rStyle w:val="affff5"/>
            <w:rFonts w:hint="eastAsia"/>
            <w:noProof/>
          </w:rPr>
          <w:t xml:space="preserve"> nwy_nw_scan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A6D6E0" w14:textId="03906C6D" w:rsidR="000A5966" w:rsidRDefault="000A596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908653" w:history="1">
        <w:r w:rsidRPr="005E62E2">
          <w:rPr>
            <w:rStyle w:val="affff5"/>
            <w:rFonts w:cs="Times New Roman" w:hint="eastAsia"/>
            <w:noProof/>
            <w:snapToGrid w:val="0"/>
            <w:kern w:val="0"/>
          </w:rPr>
          <w:t>3.23</w:t>
        </w:r>
        <w:r w:rsidRPr="005E62E2">
          <w:rPr>
            <w:rStyle w:val="affff5"/>
            <w:rFonts w:hint="eastAsia"/>
            <w:noProof/>
          </w:rPr>
          <w:t xml:space="preserve"> nwy_nw_manual_select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_Toc191908653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536"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668816" w14:textId="058E3E93" w:rsidR="00F349D1" w:rsidRDefault="007F56CB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1E7F9627" w14:textId="77777777" w:rsidR="00F349D1" w:rsidRDefault="00F349D1">
      <w:pPr>
        <w:sectPr w:rsidR="00F349D1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1FB007B3" w14:textId="77777777" w:rsidR="00F349D1" w:rsidRDefault="007F56CB">
      <w:pPr>
        <w:pStyle w:val="AboutThisDocument"/>
      </w:pPr>
      <w:bookmarkStart w:id="2" w:name="_Toc191908621"/>
      <w:bookmarkEnd w:id="1"/>
      <w:r>
        <w:lastRenderedPageBreak/>
        <w:t>关于本文档</w:t>
      </w:r>
      <w:bookmarkEnd w:id="2"/>
    </w:p>
    <w:p w14:paraId="3F2413FA" w14:textId="77777777" w:rsidR="00F349D1" w:rsidRDefault="007F56CB">
      <w:pPr>
        <w:pStyle w:val="Heading2NoNumber"/>
      </w:pPr>
      <w:bookmarkStart w:id="3" w:name="_Toc191908622"/>
      <w:r>
        <w:t>范围</w:t>
      </w:r>
      <w:bookmarkEnd w:id="3"/>
    </w:p>
    <w:p w14:paraId="661F2F44" w14:textId="443C1932" w:rsidR="00F349D1" w:rsidRPr="00180D48" w:rsidRDefault="00180D48" w:rsidP="00180D48">
      <w:pPr>
        <w:pStyle w:val="afc"/>
        <w:rPr>
          <w:rFonts w:cstheme="minorBidi" w:hint="eastAsia"/>
          <w:sz w:val="22"/>
          <w:szCs w:val="24"/>
        </w:rPr>
      </w:pPr>
      <w:r>
        <w:rPr>
          <w:rFonts w:hint="eastAsia"/>
        </w:rPr>
        <w:t>本文档对应产品为</w:t>
      </w:r>
      <w:r>
        <w:rPr>
          <w:bCs/>
        </w:rPr>
        <w:t>N706B</w:t>
      </w:r>
      <w:r>
        <w:rPr>
          <w:rFonts w:hint="eastAsia"/>
          <w:bCs/>
        </w:rPr>
        <w:t>系列（</w:t>
      </w:r>
      <w:r>
        <w:rPr>
          <w:bCs/>
        </w:rPr>
        <w:t>RTOS</w:t>
      </w:r>
      <w:r>
        <w:rPr>
          <w:rFonts w:hint="eastAsia"/>
          <w:bCs/>
        </w:rPr>
        <w:t>系统）</w:t>
      </w:r>
      <w:r>
        <w:rPr>
          <w:rFonts w:hint="eastAsia"/>
        </w:rPr>
        <w:t>。</w:t>
      </w:r>
    </w:p>
    <w:p w14:paraId="55652E8D" w14:textId="77777777" w:rsidR="00F349D1" w:rsidRDefault="007F56CB">
      <w:pPr>
        <w:pStyle w:val="Heading2NoNumber"/>
      </w:pPr>
      <w:bookmarkStart w:id="4" w:name="_Toc191908623"/>
      <w:r>
        <w:t>读者对象</w:t>
      </w:r>
      <w:bookmarkEnd w:id="4"/>
    </w:p>
    <w:p w14:paraId="25B7B1D0" w14:textId="77777777" w:rsidR="00F349D1" w:rsidRDefault="007F56CB">
      <w:pPr>
        <w:pStyle w:val="afc"/>
      </w:pPr>
      <w:r>
        <w:t>本文档的使用对象为系统工程师，开发工程师及测试工程师。</w:t>
      </w:r>
    </w:p>
    <w:p w14:paraId="132D4332" w14:textId="77777777" w:rsidR="00F349D1" w:rsidRDefault="007F56CB">
      <w:pPr>
        <w:pStyle w:val="Heading2NoNumber"/>
      </w:pPr>
      <w:bookmarkStart w:id="5" w:name="_Toc191908624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F349D1" w14:paraId="26BFD45B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A778558" w14:textId="77777777" w:rsidR="00F349D1" w:rsidRDefault="007F56CB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64352F0" w14:textId="77777777" w:rsidR="00F349D1" w:rsidRDefault="007F56CB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FD1B673" w14:textId="77777777" w:rsidR="00F349D1" w:rsidRDefault="007F56CB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B513DE1" w14:textId="77777777" w:rsidR="00F349D1" w:rsidRDefault="007F56CB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F349D1" w14:paraId="3E831F35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8426507" w14:textId="77777777" w:rsidR="00F349D1" w:rsidRDefault="007F56CB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62A7957" w14:textId="03A2D79A" w:rsidR="00F349D1" w:rsidRDefault="007F56CB">
            <w:pPr>
              <w:pStyle w:val="TableText"/>
            </w:pPr>
            <w:r>
              <w:rPr>
                <w:lang w:eastAsia="en-US"/>
              </w:rPr>
              <w:t>202</w:t>
            </w:r>
            <w:r w:rsidR="000A5966">
              <w:rPr>
                <w:rFonts w:hint="eastAsia"/>
              </w:rPr>
              <w:t>5</w:t>
            </w:r>
            <w:r>
              <w:rPr>
                <w:lang w:eastAsia="en-US"/>
              </w:rPr>
              <w:t>-0</w:t>
            </w:r>
            <w:r>
              <w:t>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67DB021" w14:textId="77777777" w:rsidR="00F349D1" w:rsidRDefault="007F56CB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EDAE4AA" w14:textId="2B989A03" w:rsidR="00F349D1" w:rsidRDefault="007F56CB">
            <w:pPr>
              <w:pStyle w:val="TableText"/>
            </w:pPr>
            <w:r>
              <w:t>Zhang</w:t>
            </w:r>
            <w:r w:rsidR="00180D48">
              <w:t xml:space="preserve"> </w:t>
            </w:r>
            <w:r>
              <w:t>Yanhong</w:t>
            </w:r>
          </w:p>
        </w:tc>
      </w:tr>
    </w:tbl>
    <w:p w14:paraId="4750F8BD" w14:textId="77777777" w:rsidR="00F349D1" w:rsidRDefault="007F56CB">
      <w:pPr>
        <w:pStyle w:val="Heading2NoNumber"/>
      </w:pPr>
      <w:bookmarkStart w:id="6" w:name="_Toc191908625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F349D1" w14:paraId="1F97F848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8634541" w14:textId="77777777" w:rsidR="00F349D1" w:rsidRDefault="007F56CB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36472E0" w14:textId="77777777" w:rsidR="00F349D1" w:rsidRDefault="007F56CB">
            <w:pPr>
              <w:pStyle w:val="TableHeading"/>
              <w:jc w:val="both"/>
            </w:pPr>
            <w:r>
              <w:t>含义</w:t>
            </w:r>
          </w:p>
        </w:tc>
      </w:tr>
      <w:tr w:rsidR="00F349D1" w14:paraId="6A8EFC91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41CB421" w14:textId="77777777" w:rsidR="00F349D1" w:rsidRDefault="007F56CB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3F34DB0E" wp14:editId="69C47722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C3724E2" w14:textId="77777777" w:rsidR="00F349D1" w:rsidRDefault="007F56CB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F349D1" w14:paraId="3A65D2E7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A7C3A4B" w14:textId="77777777" w:rsidR="00F349D1" w:rsidRDefault="007F56CB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311B4565" wp14:editId="7E41F8B2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AD50D23" w14:textId="77777777" w:rsidR="00F349D1" w:rsidRDefault="007F56CB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F349D1" w14:paraId="2148E71A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F58C3ED" w14:textId="77777777" w:rsidR="00F349D1" w:rsidRDefault="007F56CB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43EED008" wp14:editId="3BAF970D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B615D66" w14:textId="77777777" w:rsidR="00F349D1" w:rsidRDefault="007F56CB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04D68A25" w14:textId="77777777" w:rsidR="00F349D1" w:rsidRDefault="00F349D1">
      <w:pPr>
        <w:pStyle w:val="afc"/>
      </w:pPr>
    </w:p>
    <w:p w14:paraId="357E5BAC" w14:textId="77777777" w:rsidR="00F349D1" w:rsidRDefault="00F349D1">
      <w:pPr>
        <w:rPr>
          <w:rFonts w:ascii="Arial" w:eastAsia="SimHei" w:hAnsi="Arial"/>
          <w:sz w:val="36"/>
          <w:szCs w:val="36"/>
        </w:rPr>
      </w:pPr>
    </w:p>
    <w:p w14:paraId="4B8FB218" w14:textId="77777777" w:rsidR="00F349D1" w:rsidRDefault="00F349D1">
      <w:pPr>
        <w:sectPr w:rsidR="00F349D1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62B0300A" w14:textId="77777777" w:rsidR="00F349D1" w:rsidRDefault="007F56CB">
      <w:pPr>
        <w:pStyle w:val="1"/>
      </w:pPr>
      <w:bookmarkStart w:id="7" w:name="_Hlk35350379"/>
      <w:bookmarkStart w:id="8" w:name="_Toc519692564"/>
      <w:bookmarkStart w:id="9" w:name="_Toc532919327"/>
      <w:bookmarkStart w:id="10" w:name="_Toc518634226"/>
      <w:bookmarkStart w:id="11" w:name="_Toc522818594"/>
      <w:bookmarkStart w:id="12" w:name="_Toc191908626"/>
      <w:r>
        <w:lastRenderedPageBreak/>
        <w:t>范围</w:t>
      </w:r>
      <w:bookmarkEnd w:id="12"/>
    </w:p>
    <w:p w14:paraId="1C2FCA00" w14:textId="49D0BF4B" w:rsidR="00F349D1" w:rsidRDefault="007F56CB" w:rsidP="00180D48">
      <w:pPr>
        <w:pStyle w:val="afc"/>
      </w:pPr>
      <w:r>
        <w:t>本文档介绍了</w:t>
      </w:r>
      <w:proofErr w:type="spellStart"/>
      <w:r>
        <w:t>OpenCSDK</w:t>
      </w:r>
      <w:proofErr w:type="spellEnd"/>
      <w:r>
        <w:t>中</w:t>
      </w:r>
      <w:r>
        <w:t>Network</w:t>
      </w:r>
      <w:r>
        <w:t>相关的</w:t>
      </w:r>
      <w:r>
        <w:t>API</w:t>
      </w:r>
      <w:r w:rsidR="00180D48">
        <w:t>，</w:t>
      </w:r>
      <w:r>
        <w:t>主要包括以下几个方面：</w:t>
      </w:r>
    </w:p>
    <w:p w14:paraId="714BF71C" w14:textId="77777777" w:rsidR="00F349D1" w:rsidRDefault="007F56CB" w:rsidP="00180D48">
      <w:pPr>
        <w:pStyle w:val="ItemList"/>
        <w:ind w:left="420" w:hanging="420"/>
      </w:pPr>
      <w:proofErr w:type="gramStart"/>
      <w:r>
        <w:t>锁网络</w:t>
      </w:r>
      <w:proofErr w:type="gramEnd"/>
      <w:r>
        <w:t>制式、频段、频点</w:t>
      </w:r>
    </w:p>
    <w:p w14:paraId="0A53E463" w14:textId="77777777" w:rsidR="00F349D1" w:rsidRDefault="007F56CB" w:rsidP="00180D48">
      <w:pPr>
        <w:pStyle w:val="ItemList"/>
        <w:ind w:left="420" w:hanging="420"/>
      </w:pPr>
      <w:r>
        <w:t>进出飞行模式</w:t>
      </w:r>
    </w:p>
    <w:p w14:paraId="4F6D5D24" w14:textId="77777777" w:rsidR="00F349D1" w:rsidRDefault="007F56CB" w:rsidP="00180D48">
      <w:pPr>
        <w:pStyle w:val="ItemList"/>
        <w:ind w:left="420" w:hanging="420"/>
      </w:pPr>
      <w:r>
        <w:t>获取网络信号信息</w:t>
      </w:r>
    </w:p>
    <w:p w14:paraId="319B0A3E" w14:textId="77777777" w:rsidR="00F349D1" w:rsidRDefault="007F56CB" w:rsidP="00180D48">
      <w:pPr>
        <w:pStyle w:val="ItemList"/>
        <w:ind w:left="420" w:hanging="420"/>
      </w:pPr>
      <w:r>
        <w:t>获取周围网络小区信息</w:t>
      </w:r>
    </w:p>
    <w:p w14:paraId="23E4B009" w14:textId="7FF34802" w:rsidR="00F349D1" w:rsidRDefault="007F56CB" w:rsidP="00180D48">
      <w:pPr>
        <w:pStyle w:val="ItemList"/>
        <w:ind w:left="420" w:hanging="420"/>
      </w:pPr>
      <w:r>
        <w:t>进行</w:t>
      </w:r>
      <w:r w:rsidR="002373F8">
        <w:rPr>
          <w:rFonts w:hint="eastAsia"/>
        </w:rPr>
        <w:t>PSM</w:t>
      </w:r>
      <w:r>
        <w:t>等低功耗操作</w:t>
      </w:r>
      <w:r>
        <w:br/>
      </w:r>
    </w:p>
    <w:p w14:paraId="17421600" w14:textId="77777777" w:rsidR="00F349D1" w:rsidRDefault="007F56CB">
      <w:pPr>
        <w:pStyle w:val="1"/>
      </w:pPr>
      <w:bookmarkStart w:id="13" w:name="_Toc191908627"/>
      <w:bookmarkEnd w:id="7"/>
      <w:r>
        <w:lastRenderedPageBreak/>
        <w:t>数据结构</w:t>
      </w:r>
      <w:bookmarkEnd w:id="13"/>
    </w:p>
    <w:p w14:paraId="5D52B179" w14:textId="77777777" w:rsidR="005E35A6" w:rsidRPr="005E35A6" w:rsidRDefault="005E35A6" w:rsidP="005E35A6">
      <w:pPr>
        <w:pStyle w:val="20"/>
        <w:rPr>
          <w:lang w:eastAsia="zh-CN"/>
        </w:rPr>
      </w:pPr>
      <w:bookmarkStart w:id="14" w:name="_Toc191908628"/>
      <w:r>
        <w:rPr>
          <w:lang w:eastAsia="zh-CN"/>
        </w:rPr>
        <w:t>Enum</w:t>
      </w:r>
      <w:bookmarkEnd w:id="14"/>
    </w:p>
    <w:p w14:paraId="486F66FE" w14:textId="77777777" w:rsidR="00F349D1" w:rsidRDefault="007F56CB" w:rsidP="002373F8">
      <w:pPr>
        <w:pStyle w:val="afc"/>
      </w:pPr>
      <w:r>
        <w:t>由于要兼容</w:t>
      </w:r>
      <w:r>
        <w:t>2.3.4.5G</w:t>
      </w:r>
      <w:r w:rsidR="005E35A6">
        <w:t>的不同网络信息，数据结构过多，建议</w:t>
      </w:r>
      <w:r>
        <w:t>直接参考</w:t>
      </w:r>
      <w:r>
        <w:t>.h</w:t>
      </w:r>
      <w:r>
        <w:t>文件。</w:t>
      </w:r>
    </w:p>
    <w:p w14:paraId="74CEF7A9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430002FC" w14:textId="77777777" w:rsidR="005E35A6" w:rsidRDefault="005E35A6" w:rsidP="002373F8">
      <w:pPr>
        <w:pStyle w:val="TerminalDisplay"/>
        <w:ind w:leftChars="200" w:left="420"/>
      </w:pPr>
      <w:r>
        <w:t xml:space="preserve">    NWY_NW_MODE_MASK_AUTO = 0x</w:t>
      </w:r>
      <w:proofErr w:type="gramStart"/>
      <w:r>
        <w:t>0,/</w:t>
      </w:r>
      <w:proofErr w:type="gramEnd"/>
      <w:r>
        <w:t>/unlocked mode</w:t>
      </w:r>
    </w:p>
    <w:p w14:paraId="727F494C" w14:textId="77777777" w:rsidR="005E35A6" w:rsidRDefault="005E35A6" w:rsidP="002373F8">
      <w:pPr>
        <w:pStyle w:val="TerminalDisplay"/>
        <w:ind w:leftChars="200" w:left="420"/>
      </w:pPr>
      <w:r>
        <w:t xml:space="preserve">    NWY_NW_MODE_MASK_CDMA_1X   = 0x1,</w:t>
      </w:r>
    </w:p>
    <w:p w14:paraId="182BDAF4" w14:textId="77777777" w:rsidR="005E35A6" w:rsidRDefault="005E35A6" w:rsidP="002373F8">
      <w:pPr>
        <w:pStyle w:val="TerminalDisplay"/>
        <w:ind w:leftChars="200" w:left="420"/>
      </w:pPr>
      <w:r>
        <w:t xml:space="preserve">    NWY_NW_MODE_MASK_CDMA_HDR   = 0x2,</w:t>
      </w:r>
    </w:p>
    <w:p w14:paraId="657B7D4F" w14:textId="77777777" w:rsidR="005E35A6" w:rsidRDefault="005E35A6" w:rsidP="002373F8">
      <w:pPr>
        <w:pStyle w:val="TerminalDisplay"/>
        <w:ind w:leftChars="200" w:left="420"/>
      </w:pPr>
      <w:r>
        <w:t xml:space="preserve">    NWY_NW_MODE_MASK_</w:t>
      </w:r>
      <w:proofErr w:type="gramStart"/>
      <w:r>
        <w:t>GSM  =</w:t>
      </w:r>
      <w:proofErr w:type="gramEnd"/>
      <w:r>
        <w:t xml:space="preserve"> 0x4,</w:t>
      </w:r>
    </w:p>
    <w:p w14:paraId="4D832228" w14:textId="77777777" w:rsidR="005E35A6" w:rsidRDefault="005E35A6" w:rsidP="002373F8">
      <w:pPr>
        <w:pStyle w:val="TerminalDisplay"/>
        <w:ind w:leftChars="200" w:left="420"/>
      </w:pPr>
      <w:r>
        <w:t xml:space="preserve">    NWY_NW_MODE_MASK_WCDMA = 0x8,</w:t>
      </w:r>
    </w:p>
    <w:p w14:paraId="3AC225EF" w14:textId="77777777" w:rsidR="005E35A6" w:rsidRDefault="005E35A6" w:rsidP="002373F8">
      <w:pPr>
        <w:pStyle w:val="TerminalDisplay"/>
        <w:ind w:leftChars="200" w:left="420"/>
      </w:pPr>
      <w:r>
        <w:t xml:space="preserve">    NWY_NW_MODE_MASK_LTE = 0x</w:t>
      </w:r>
      <w:proofErr w:type="gramStart"/>
      <w:r>
        <w:t>10,/</w:t>
      </w:r>
      <w:proofErr w:type="gramEnd"/>
      <w:r>
        <w:t>/EUTRAN, Not included CATM1 and NB</w:t>
      </w:r>
    </w:p>
    <w:p w14:paraId="45360DA7" w14:textId="77777777" w:rsidR="005E35A6" w:rsidRDefault="005E35A6" w:rsidP="002373F8">
      <w:pPr>
        <w:pStyle w:val="TerminalDisplay"/>
        <w:ind w:leftChars="200" w:left="420"/>
      </w:pPr>
      <w:r>
        <w:t xml:space="preserve">    NWY_NW_MODE_MASK_TDSCDMA = 0x20,</w:t>
      </w:r>
    </w:p>
    <w:p w14:paraId="45B6929D" w14:textId="77777777" w:rsidR="005E35A6" w:rsidRDefault="005E35A6" w:rsidP="002373F8">
      <w:pPr>
        <w:pStyle w:val="TerminalDisplay"/>
        <w:ind w:leftChars="200" w:left="420"/>
      </w:pPr>
      <w:r>
        <w:t xml:space="preserve">    NWY_NW_MODE_MASK_NR = 0x40,</w:t>
      </w:r>
    </w:p>
    <w:p w14:paraId="08236DCD" w14:textId="77777777" w:rsidR="005E35A6" w:rsidRDefault="005E35A6" w:rsidP="002373F8">
      <w:pPr>
        <w:pStyle w:val="TerminalDisplay"/>
        <w:ind w:leftChars="200" w:left="420"/>
      </w:pPr>
      <w:r>
        <w:t xml:space="preserve">    NWY_NW_MODE_MASK_CATM = 0x80,</w:t>
      </w:r>
    </w:p>
    <w:p w14:paraId="52380001" w14:textId="77777777" w:rsidR="005E35A6" w:rsidRDefault="005E35A6" w:rsidP="002373F8">
      <w:pPr>
        <w:pStyle w:val="TerminalDisplay"/>
        <w:ind w:leftChars="200" w:left="420"/>
      </w:pPr>
      <w:r>
        <w:t xml:space="preserve">    NWY_NW_MODE_MASK_NB = 0x100,</w:t>
      </w:r>
    </w:p>
    <w:p w14:paraId="4964F87C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nwy_nw_mode_mask_</w:t>
      </w:r>
      <w:proofErr w:type="gramStart"/>
      <w:r>
        <w:t>e</w:t>
      </w:r>
      <w:proofErr w:type="spellEnd"/>
      <w:r>
        <w:t>;</w:t>
      </w:r>
      <w:proofErr w:type="gramEnd"/>
    </w:p>
    <w:p w14:paraId="419D89E2" w14:textId="77777777" w:rsidR="005E35A6" w:rsidRDefault="005E35A6" w:rsidP="002373F8">
      <w:pPr>
        <w:pStyle w:val="TerminalDisplay"/>
        <w:ind w:leftChars="200" w:left="420"/>
      </w:pPr>
    </w:p>
    <w:p w14:paraId="53BF7EF6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747697BA" w14:textId="77777777" w:rsidR="005E35A6" w:rsidRPr="005E35A6" w:rsidRDefault="005E35A6" w:rsidP="002373F8">
      <w:pPr>
        <w:pStyle w:val="TerminalDisplay"/>
        <w:ind w:leftChars="200" w:left="420"/>
      </w:pPr>
      <w:r>
        <w:t xml:space="preserve">    NWY_NW_RAT_NONE   = 0, //not reg status</w:t>
      </w:r>
    </w:p>
    <w:p w14:paraId="04A7BE26" w14:textId="77777777" w:rsidR="005E35A6" w:rsidRDefault="005E35A6" w:rsidP="002373F8">
      <w:pPr>
        <w:pStyle w:val="TerminalDisplay"/>
        <w:ind w:leftChars="200" w:left="420"/>
      </w:pPr>
      <w:r>
        <w:t xml:space="preserve">    NWY_NW_RAT_GSM   = 1,</w:t>
      </w:r>
    </w:p>
    <w:p w14:paraId="323669C8" w14:textId="77777777" w:rsidR="005E35A6" w:rsidRDefault="005E35A6" w:rsidP="002373F8">
      <w:pPr>
        <w:pStyle w:val="TerminalDisplay"/>
        <w:ind w:leftChars="200" w:left="420"/>
      </w:pPr>
      <w:r>
        <w:t xml:space="preserve">    NWY_NW_RAT_</w:t>
      </w:r>
      <w:proofErr w:type="gramStart"/>
      <w:r>
        <w:t>WCDMA  =</w:t>
      </w:r>
      <w:proofErr w:type="gramEnd"/>
      <w:r>
        <w:t xml:space="preserve"> 2,</w:t>
      </w:r>
    </w:p>
    <w:p w14:paraId="6C84FD6A" w14:textId="77777777" w:rsidR="005E35A6" w:rsidRDefault="005E35A6" w:rsidP="002373F8">
      <w:pPr>
        <w:pStyle w:val="TerminalDisplay"/>
        <w:ind w:leftChars="200" w:left="420"/>
      </w:pPr>
      <w:r>
        <w:t xml:space="preserve">    NWY_NW_RAT_LTE = 3, //EUTRAN, </w:t>
      </w:r>
      <w:proofErr w:type="gramStart"/>
      <w:r>
        <w:t>Not</w:t>
      </w:r>
      <w:proofErr w:type="gramEnd"/>
      <w:r>
        <w:t xml:space="preserve"> included CATM1 and NB</w:t>
      </w:r>
    </w:p>
    <w:p w14:paraId="44FAAA98" w14:textId="77777777" w:rsidR="005E35A6" w:rsidRDefault="005E35A6" w:rsidP="002373F8">
      <w:pPr>
        <w:pStyle w:val="TerminalDisplay"/>
        <w:ind w:leftChars="200" w:left="420"/>
      </w:pPr>
      <w:r>
        <w:t xml:space="preserve">    NWY_NW_RAT_CATM = 4,</w:t>
      </w:r>
    </w:p>
    <w:p w14:paraId="5F6F5006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NWY_NW_RAT_NBIoT</w:t>
      </w:r>
      <w:proofErr w:type="spellEnd"/>
      <w:r>
        <w:t xml:space="preserve"> = 5,</w:t>
      </w:r>
    </w:p>
    <w:p w14:paraId="4C5DE8F8" w14:textId="77777777" w:rsidR="005E35A6" w:rsidRDefault="005E35A6" w:rsidP="002373F8">
      <w:pPr>
        <w:pStyle w:val="TerminalDisplay"/>
        <w:ind w:leftChars="200" w:left="420"/>
      </w:pPr>
      <w:r>
        <w:t xml:space="preserve">    NWY_NW_RAT_EUTRA_TO_5GCN = </w:t>
      </w:r>
      <w:proofErr w:type="gramStart"/>
      <w:r>
        <w:t>6,  /</w:t>
      </w:r>
      <w:proofErr w:type="gramEnd"/>
      <w:r>
        <w:t>/LTE, core network is 5G</w:t>
      </w:r>
    </w:p>
    <w:p w14:paraId="49BF566C" w14:textId="77777777" w:rsidR="005E35A6" w:rsidRDefault="005E35A6" w:rsidP="002373F8">
      <w:pPr>
        <w:pStyle w:val="TerminalDisplay"/>
        <w:ind w:leftChars="200" w:left="420"/>
      </w:pPr>
      <w:r>
        <w:t xml:space="preserve">    NWY_NW_RAT_NR_TO_5GCN = </w:t>
      </w:r>
      <w:proofErr w:type="gramStart"/>
      <w:r>
        <w:t xml:space="preserve">7,   </w:t>
      </w:r>
      <w:proofErr w:type="gramEnd"/>
      <w:r>
        <w:t xml:space="preserve">  //NR,  core network is 5G</w:t>
      </w:r>
    </w:p>
    <w:p w14:paraId="4C634F64" w14:textId="77777777" w:rsidR="005E35A6" w:rsidRDefault="005E35A6" w:rsidP="002373F8">
      <w:pPr>
        <w:pStyle w:val="TerminalDisplay"/>
        <w:ind w:leftChars="200" w:left="420"/>
      </w:pPr>
      <w:r>
        <w:t xml:space="preserve">    NWY_NW_RAT_NR_TO_EPS = </w:t>
      </w:r>
      <w:proofErr w:type="gramStart"/>
      <w:r>
        <w:t xml:space="preserve">8,   </w:t>
      </w:r>
      <w:proofErr w:type="gramEnd"/>
      <w:r>
        <w:t xml:space="preserve">   //NR,  core network is 4G</w:t>
      </w:r>
    </w:p>
    <w:p w14:paraId="18E98739" w14:textId="77777777" w:rsidR="005E35A6" w:rsidRDefault="005E35A6" w:rsidP="002373F8">
      <w:pPr>
        <w:pStyle w:val="TerminalDisplay"/>
        <w:ind w:leftChars="200" w:left="420"/>
      </w:pPr>
      <w:r>
        <w:t xml:space="preserve">    NWY_NW_RAT_EUTRA_NR_DUAL = </w:t>
      </w:r>
      <w:proofErr w:type="gramStart"/>
      <w:r>
        <w:t>9,  /</w:t>
      </w:r>
      <w:proofErr w:type="gramEnd"/>
      <w:r>
        <w:t>/LTE + NR</w:t>
      </w:r>
    </w:p>
    <w:p w14:paraId="51F54BA8" w14:textId="77777777" w:rsidR="005E35A6" w:rsidRDefault="005E35A6" w:rsidP="002373F8">
      <w:pPr>
        <w:pStyle w:val="TerminalDisplay"/>
        <w:ind w:leftChars="200" w:left="420"/>
      </w:pPr>
      <w:r>
        <w:t xml:space="preserve">    NWY_NW_RAT_CDMA = 10,</w:t>
      </w:r>
    </w:p>
    <w:p w14:paraId="4A643D7A" w14:textId="77777777" w:rsidR="005E35A6" w:rsidRDefault="005E35A6" w:rsidP="002373F8">
      <w:pPr>
        <w:pStyle w:val="TerminalDisplay"/>
        <w:ind w:leftChars="200" w:left="420"/>
      </w:pPr>
      <w:r>
        <w:t xml:space="preserve">    NWY_NW_RAT_HDR = 11,</w:t>
      </w:r>
    </w:p>
    <w:p w14:paraId="02975C2C" w14:textId="77777777" w:rsidR="005E35A6" w:rsidRDefault="005E35A6" w:rsidP="002373F8">
      <w:pPr>
        <w:pStyle w:val="TerminalDisplay"/>
        <w:ind w:leftChars="200" w:left="420"/>
      </w:pPr>
      <w:r>
        <w:t xml:space="preserve">    NWY_NW_RAT_TDSCDMA = 12,</w:t>
      </w:r>
    </w:p>
    <w:p w14:paraId="03B7B837" w14:textId="77777777" w:rsidR="005E35A6" w:rsidRDefault="005E35A6" w:rsidP="002373F8">
      <w:pPr>
        <w:pStyle w:val="TerminalDisplay"/>
        <w:ind w:leftChars="200" w:left="420"/>
      </w:pPr>
      <w:r>
        <w:t xml:space="preserve">    NWY_NW_RAT_MAX = 0xff</w:t>
      </w:r>
    </w:p>
    <w:p w14:paraId="3A22BA40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nwy_nw_rat_type_</w:t>
      </w:r>
      <w:proofErr w:type="gramStart"/>
      <w:r>
        <w:t>e</w:t>
      </w:r>
      <w:proofErr w:type="spellEnd"/>
      <w:r>
        <w:t>;</w:t>
      </w:r>
      <w:proofErr w:type="gramEnd"/>
    </w:p>
    <w:p w14:paraId="614FF06C" w14:textId="77777777" w:rsidR="005E35A6" w:rsidRDefault="005E35A6" w:rsidP="002373F8">
      <w:pPr>
        <w:pStyle w:val="TerminalDisplay"/>
        <w:ind w:leftChars="200" w:left="420"/>
      </w:pPr>
    </w:p>
    <w:p w14:paraId="52C73F37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40D114F8" w14:textId="77777777" w:rsidR="005E35A6" w:rsidRDefault="005E35A6" w:rsidP="002373F8">
      <w:pPr>
        <w:pStyle w:val="TerminalDisplay"/>
        <w:ind w:leftChars="200" w:left="420"/>
      </w:pPr>
      <w:r>
        <w:t xml:space="preserve">    NWY_NW_LOCK_MODE_UNLOCK = </w:t>
      </w:r>
      <w:proofErr w:type="gramStart"/>
      <w:r>
        <w:t xml:space="preserve">0,   </w:t>
      </w:r>
      <w:proofErr w:type="gramEnd"/>
      <w:r>
        <w:t xml:space="preserve">  //UNLOCK all </w:t>
      </w:r>
    </w:p>
    <w:p w14:paraId="301E4ED4" w14:textId="77777777" w:rsidR="005E35A6" w:rsidRDefault="005E35A6" w:rsidP="002373F8">
      <w:pPr>
        <w:pStyle w:val="TerminalDisplay"/>
        <w:ind w:leftChars="200" w:left="420"/>
      </w:pPr>
      <w:r>
        <w:t xml:space="preserve">    NWY_NW_LOCK_MODE_LOCK_</w:t>
      </w:r>
      <w:proofErr w:type="gramStart"/>
      <w:r>
        <w:t>BAND  =</w:t>
      </w:r>
      <w:proofErr w:type="gramEnd"/>
      <w:r>
        <w:t xml:space="preserve"> 1, //lock band</w:t>
      </w:r>
    </w:p>
    <w:p w14:paraId="15C2E19A" w14:textId="77777777" w:rsidR="005E35A6" w:rsidRDefault="005E35A6" w:rsidP="002373F8">
      <w:pPr>
        <w:pStyle w:val="TerminalDisplay"/>
        <w:ind w:leftChars="200" w:left="420"/>
      </w:pPr>
      <w:r>
        <w:t xml:space="preserve">    NWY_NW_LOCK_MODE_LOCK_</w:t>
      </w:r>
      <w:proofErr w:type="gramStart"/>
      <w:r>
        <w:t>FREQ  =</w:t>
      </w:r>
      <w:proofErr w:type="gramEnd"/>
      <w:r>
        <w:t xml:space="preserve"> 2, //lock </w:t>
      </w:r>
      <w:proofErr w:type="spellStart"/>
      <w:r>
        <w:t>freq</w:t>
      </w:r>
      <w:proofErr w:type="spellEnd"/>
    </w:p>
    <w:p w14:paraId="70558877" w14:textId="77777777" w:rsidR="005E35A6" w:rsidRDefault="005E35A6" w:rsidP="002373F8">
      <w:pPr>
        <w:pStyle w:val="TerminalDisplay"/>
        <w:ind w:leftChars="200" w:left="420"/>
      </w:pPr>
      <w:r>
        <w:t xml:space="preserve">    NWY_NW_LOCK_MODE_LOCK_PCI = 3    //lock cell</w:t>
      </w:r>
    </w:p>
    <w:p w14:paraId="1C612DED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nwy_nw_lockmode_</w:t>
      </w:r>
      <w:proofErr w:type="gramStart"/>
      <w:r>
        <w:t>e</w:t>
      </w:r>
      <w:proofErr w:type="spellEnd"/>
      <w:r>
        <w:t>;</w:t>
      </w:r>
      <w:proofErr w:type="gramEnd"/>
    </w:p>
    <w:p w14:paraId="572B97C4" w14:textId="77777777" w:rsidR="005E35A6" w:rsidRDefault="005E35A6" w:rsidP="002373F8">
      <w:pPr>
        <w:pStyle w:val="TerminalDisplay"/>
        <w:ind w:leftChars="200" w:left="420"/>
      </w:pPr>
    </w:p>
    <w:p w14:paraId="3E6A1CA9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07DA4CCD" w14:textId="77777777" w:rsidR="005E35A6" w:rsidRDefault="005E35A6" w:rsidP="002373F8">
      <w:pPr>
        <w:pStyle w:val="TerminalDisplay"/>
        <w:ind w:leftChars="200" w:left="420"/>
      </w:pPr>
      <w:r>
        <w:t xml:space="preserve">    NWY_NW_PRI_BAND_UNLOCK = 0,</w:t>
      </w:r>
    </w:p>
    <w:p w14:paraId="5CC0F9EF" w14:textId="77777777" w:rsidR="005E35A6" w:rsidRPr="005E35A6" w:rsidRDefault="005E35A6" w:rsidP="002373F8">
      <w:pPr>
        <w:pStyle w:val="TerminalDisplay"/>
        <w:ind w:leftChars="200" w:left="420"/>
      </w:pPr>
      <w:r>
        <w:t xml:space="preserve">    NWY_NW_PRI_BAND_</w:t>
      </w:r>
      <w:proofErr w:type="gramStart"/>
      <w:r>
        <w:t>LOCK  =</w:t>
      </w:r>
      <w:proofErr w:type="gramEnd"/>
      <w:r>
        <w:t xml:space="preserve"> 1,</w:t>
      </w:r>
    </w:p>
    <w:p w14:paraId="72413F21" w14:textId="77777777" w:rsidR="005E35A6" w:rsidRDefault="005E35A6" w:rsidP="002373F8">
      <w:pPr>
        <w:pStyle w:val="TerminalDisplay"/>
        <w:ind w:leftChars="200" w:left="420"/>
      </w:pPr>
      <w:r>
        <w:t xml:space="preserve">    NWY_NW_PRI_BAND_MAX</w:t>
      </w:r>
    </w:p>
    <w:p w14:paraId="4C1FD81D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nwy_nw_priband_mode_</w:t>
      </w:r>
      <w:proofErr w:type="gramStart"/>
      <w:r>
        <w:t>e</w:t>
      </w:r>
      <w:proofErr w:type="spellEnd"/>
      <w:r>
        <w:t>;</w:t>
      </w:r>
      <w:proofErr w:type="gramEnd"/>
    </w:p>
    <w:p w14:paraId="7CB2A593" w14:textId="77777777" w:rsidR="005E35A6" w:rsidRDefault="005E35A6" w:rsidP="002373F8">
      <w:pPr>
        <w:pStyle w:val="TerminalDisplay"/>
        <w:ind w:leftChars="200" w:left="420"/>
      </w:pPr>
    </w:p>
    <w:p w14:paraId="6C86FED2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11EAB966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NWY_NW_RADIO_MIN_MODE = </w:t>
      </w:r>
      <w:proofErr w:type="gramStart"/>
      <w:r>
        <w:t xml:space="preserve">0,   </w:t>
      </w:r>
      <w:proofErr w:type="gramEnd"/>
      <w:r>
        <w:t xml:space="preserve">   //min mode, close rf/sim</w:t>
      </w:r>
    </w:p>
    <w:p w14:paraId="74D74250" w14:textId="77777777" w:rsidR="005E35A6" w:rsidRDefault="005E35A6" w:rsidP="002373F8">
      <w:pPr>
        <w:pStyle w:val="TerminalDisplay"/>
        <w:ind w:leftChars="200" w:left="420"/>
      </w:pPr>
      <w:r>
        <w:t xml:space="preserve">    NWY_NW_RADIO_NORMAL_MODE = </w:t>
      </w:r>
      <w:proofErr w:type="gramStart"/>
      <w:r>
        <w:t xml:space="preserve">1,   </w:t>
      </w:r>
      <w:proofErr w:type="gramEnd"/>
      <w:r>
        <w:t xml:space="preserve">   //normal mode, open rf and sim</w:t>
      </w:r>
    </w:p>
    <w:p w14:paraId="0117E31D" w14:textId="77777777" w:rsidR="005E35A6" w:rsidRDefault="005E35A6" w:rsidP="002373F8">
      <w:pPr>
        <w:pStyle w:val="TerminalDisplay"/>
        <w:ind w:leftChars="200" w:left="420"/>
      </w:pPr>
      <w:r>
        <w:t xml:space="preserve">    NWY_NW_RADIO_FLIGHT_MODE = </w:t>
      </w:r>
      <w:proofErr w:type="gramStart"/>
      <w:r>
        <w:t xml:space="preserve">4,   </w:t>
      </w:r>
      <w:proofErr w:type="gramEnd"/>
      <w:r>
        <w:t>//flight mode, close rf</w:t>
      </w:r>
    </w:p>
    <w:p w14:paraId="0C708051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nwy_nw_radio_mode_</w:t>
      </w:r>
      <w:proofErr w:type="gramStart"/>
      <w:r>
        <w:t>e</w:t>
      </w:r>
      <w:proofErr w:type="spellEnd"/>
      <w:r>
        <w:t>;</w:t>
      </w:r>
      <w:proofErr w:type="gramEnd"/>
    </w:p>
    <w:p w14:paraId="52F7606B" w14:textId="77777777" w:rsidR="005E35A6" w:rsidRDefault="005E35A6" w:rsidP="002373F8">
      <w:pPr>
        <w:pStyle w:val="TerminalDisplay"/>
        <w:ind w:leftChars="200" w:left="420"/>
      </w:pPr>
    </w:p>
    <w:p w14:paraId="773AC8AA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2531178C" w14:textId="77777777" w:rsidR="005E35A6" w:rsidRDefault="005E35A6" w:rsidP="002373F8">
      <w:pPr>
        <w:pStyle w:val="TerminalDisplay"/>
        <w:ind w:leftChars="200" w:left="420"/>
      </w:pPr>
      <w:r>
        <w:t xml:space="preserve">    NWY_NW_EDRX_MODE_DISABLE = 0,</w:t>
      </w:r>
    </w:p>
    <w:p w14:paraId="67611E03" w14:textId="77777777" w:rsidR="005E35A6" w:rsidRDefault="005E35A6" w:rsidP="002373F8">
      <w:pPr>
        <w:pStyle w:val="TerminalDisplay"/>
        <w:ind w:leftChars="200" w:left="420"/>
      </w:pPr>
      <w:r>
        <w:t xml:space="preserve">    NWY_NW_EDRX_MODE_</w:t>
      </w:r>
      <w:proofErr w:type="gramStart"/>
      <w:r>
        <w:t>ENABLE  =</w:t>
      </w:r>
      <w:proofErr w:type="gramEnd"/>
      <w:r>
        <w:t xml:space="preserve"> 1,</w:t>
      </w:r>
    </w:p>
    <w:p w14:paraId="13C95639" w14:textId="77777777" w:rsidR="005E35A6" w:rsidRDefault="005E35A6" w:rsidP="002373F8">
      <w:pPr>
        <w:pStyle w:val="TerminalDisplay"/>
        <w:ind w:leftChars="200" w:left="420"/>
      </w:pPr>
      <w:r>
        <w:t xml:space="preserve">    NWY_NW_EDRX_MODE_ENABLE_</w:t>
      </w:r>
      <w:proofErr w:type="gramStart"/>
      <w:r>
        <w:t>REPORT  =</w:t>
      </w:r>
      <w:proofErr w:type="gramEnd"/>
      <w:r>
        <w:t xml:space="preserve"> 2,</w:t>
      </w:r>
    </w:p>
    <w:p w14:paraId="2DFD8939" w14:textId="77777777" w:rsidR="005E35A6" w:rsidRDefault="005E35A6" w:rsidP="002373F8">
      <w:pPr>
        <w:pStyle w:val="TerminalDisplay"/>
        <w:ind w:leftChars="200" w:left="420"/>
      </w:pPr>
      <w:r>
        <w:t xml:space="preserve">    NWY_NW_EDRX_MODE_RESET_</w:t>
      </w:r>
      <w:proofErr w:type="gramStart"/>
      <w:r>
        <w:t>SETTING  =</w:t>
      </w:r>
      <w:proofErr w:type="gramEnd"/>
      <w:r>
        <w:t xml:space="preserve"> 3,</w:t>
      </w:r>
    </w:p>
    <w:p w14:paraId="7286123E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nwy_nw_edrx_mode_</w:t>
      </w:r>
      <w:proofErr w:type="gramStart"/>
      <w:r>
        <w:t>e</w:t>
      </w:r>
      <w:proofErr w:type="spellEnd"/>
      <w:r>
        <w:t>;</w:t>
      </w:r>
      <w:proofErr w:type="gramEnd"/>
    </w:p>
    <w:p w14:paraId="1C76B9C1" w14:textId="77777777" w:rsidR="005E35A6" w:rsidRDefault="005E35A6" w:rsidP="002373F8">
      <w:pPr>
        <w:pStyle w:val="TerminalDisplay"/>
        <w:ind w:leftChars="200" w:left="420"/>
      </w:pPr>
    </w:p>
    <w:p w14:paraId="11C0E3E1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2FF2DC25" w14:textId="77777777" w:rsidR="005E35A6" w:rsidRDefault="005E35A6" w:rsidP="002373F8">
      <w:pPr>
        <w:pStyle w:val="TerminalDisplay"/>
        <w:ind w:leftChars="200" w:left="420"/>
      </w:pPr>
      <w:r>
        <w:t xml:space="preserve">    NWY_NW_PSM_MODE_DISABLE = 0,</w:t>
      </w:r>
    </w:p>
    <w:p w14:paraId="12F45421" w14:textId="77777777" w:rsidR="005E35A6" w:rsidRDefault="005E35A6" w:rsidP="002373F8">
      <w:pPr>
        <w:pStyle w:val="TerminalDisplay"/>
        <w:ind w:leftChars="200" w:left="420"/>
      </w:pPr>
      <w:r>
        <w:t xml:space="preserve">    NWY_NW_PSM_MODE_</w:t>
      </w:r>
      <w:proofErr w:type="gramStart"/>
      <w:r>
        <w:t>ENABLE  =</w:t>
      </w:r>
      <w:proofErr w:type="gramEnd"/>
      <w:r>
        <w:t xml:space="preserve"> 1,</w:t>
      </w:r>
    </w:p>
    <w:p w14:paraId="424C43EA" w14:textId="77777777" w:rsidR="005E35A6" w:rsidRDefault="005E35A6" w:rsidP="002373F8">
      <w:pPr>
        <w:pStyle w:val="TerminalDisplay"/>
        <w:ind w:leftChars="200" w:left="420"/>
      </w:pPr>
      <w:r>
        <w:t xml:space="preserve">    NWY_NW_PSM_MODE_RESET   = 2,</w:t>
      </w:r>
    </w:p>
    <w:p w14:paraId="02D63E41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nwy_nw_psm_mode_</w:t>
      </w:r>
      <w:proofErr w:type="gramStart"/>
      <w:r>
        <w:t>e</w:t>
      </w:r>
      <w:proofErr w:type="spellEnd"/>
      <w:r>
        <w:t>;</w:t>
      </w:r>
      <w:proofErr w:type="gramEnd"/>
    </w:p>
    <w:p w14:paraId="701EF9B5" w14:textId="77777777" w:rsidR="005E35A6" w:rsidRDefault="005E35A6" w:rsidP="002373F8">
      <w:pPr>
        <w:pStyle w:val="TerminalDisplay"/>
        <w:ind w:leftChars="200" w:left="420"/>
      </w:pPr>
    </w:p>
    <w:p w14:paraId="6F5E9A80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1B5A1A1C" w14:textId="77777777" w:rsidR="005E35A6" w:rsidRDefault="005E35A6" w:rsidP="002373F8">
      <w:pPr>
        <w:pStyle w:val="TerminalDisplay"/>
        <w:ind w:leftChars="200" w:left="420"/>
      </w:pPr>
      <w:r>
        <w:t xml:space="preserve">NWY_NW_CONFIG_RW_NETAUTO = 0, </w:t>
      </w:r>
    </w:p>
    <w:p w14:paraId="6AA87684" w14:textId="77777777" w:rsidR="005E35A6" w:rsidRDefault="005E35A6" w:rsidP="002373F8">
      <w:pPr>
        <w:pStyle w:val="TerminalDisplay"/>
        <w:ind w:leftChars="200" w:left="420"/>
      </w:pPr>
      <w:r>
        <w:t>NWY_NW_CONFIG_RW_</w:t>
      </w:r>
      <w:proofErr w:type="gramStart"/>
      <w:r>
        <w:t>UEMODE  =</w:t>
      </w:r>
      <w:proofErr w:type="gramEnd"/>
      <w:r>
        <w:t xml:space="preserve"> 1, </w:t>
      </w:r>
    </w:p>
    <w:p w14:paraId="5BD797B1" w14:textId="77777777" w:rsidR="005E35A6" w:rsidRDefault="005E35A6" w:rsidP="002373F8">
      <w:pPr>
        <w:pStyle w:val="TerminalDisplay"/>
        <w:ind w:leftChars="200" w:left="420"/>
      </w:pPr>
      <w:r>
        <w:t>NWY_NW_CONFIG_RW_</w:t>
      </w:r>
      <w:proofErr w:type="gramStart"/>
      <w:r>
        <w:t>DATAONLY  =</w:t>
      </w:r>
      <w:proofErr w:type="gramEnd"/>
      <w:r>
        <w:t xml:space="preserve"> 2,  </w:t>
      </w:r>
    </w:p>
    <w:p w14:paraId="78E35729" w14:textId="77777777" w:rsidR="005E35A6" w:rsidRDefault="005E35A6" w:rsidP="002373F8">
      <w:pPr>
        <w:pStyle w:val="TerminalDisplay"/>
        <w:ind w:leftChars="200" w:left="420"/>
      </w:pPr>
      <w:r>
        <w:t>NWY_NW_CONFIG_RW_</w:t>
      </w:r>
      <w:proofErr w:type="gramStart"/>
      <w:r>
        <w:t>ANTAUX  =</w:t>
      </w:r>
      <w:proofErr w:type="gramEnd"/>
      <w:r>
        <w:t xml:space="preserve"> 3, </w:t>
      </w:r>
    </w:p>
    <w:p w14:paraId="4493B562" w14:textId="77777777" w:rsidR="005E35A6" w:rsidRDefault="005E35A6" w:rsidP="002373F8">
      <w:pPr>
        <w:pStyle w:val="TerminalDisplay"/>
        <w:ind w:leftChars="200" w:left="420"/>
      </w:pPr>
      <w:r>
        <w:t xml:space="preserve">NWY_NW_CONFIG_R_BAND_CAP =4, </w:t>
      </w:r>
    </w:p>
    <w:p w14:paraId="71A2433F" w14:textId="77777777" w:rsidR="005E35A6" w:rsidRDefault="005E35A6" w:rsidP="002373F8">
      <w:pPr>
        <w:pStyle w:val="TerminalDisplay"/>
        <w:ind w:leftChars="200" w:left="420"/>
      </w:pPr>
      <w:r>
        <w:t>NWY_NW_CONFIG_RW_NITZ_ONOFF = 5,</w:t>
      </w:r>
    </w:p>
    <w:p w14:paraId="78FAAF23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nwy_nw_config_type_</w:t>
      </w:r>
      <w:proofErr w:type="gramStart"/>
      <w:r>
        <w:t>e</w:t>
      </w:r>
      <w:proofErr w:type="spellEnd"/>
      <w:r>
        <w:t>;</w:t>
      </w:r>
      <w:proofErr w:type="gramEnd"/>
    </w:p>
    <w:p w14:paraId="441DB73E" w14:textId="77777777" w:rsidR="005E35A6" w:rsidRDefault="005E35A6" w:rsidP="002373F8">
      <w:pPr>
        <w:pStyle w:val="TerminalDisplay"/>
        <w:ind w:leftChars="200" w:left="420"/>
      </w:pPr>
    </w:p>
    <w:p w14:paraId="430BA428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30A57C2E" w14:textId="77777777" w:rsidR="005E35A6" w:rsidRDefault="005E35A6" w:rsidP="002373F8">
      <w:pPr>
        <w:pStyle w:val="TerminalDisplay"/>
        <w:ind w:leftChars="200" w:left="420"/>
      </w:pPr>
      <w:r>
        <w:t xml:space="preserve">    NWY_NW_SPN_ENC_GSM7    = 0x</w:t>
      </w:r>
      <w:proofErr w:type="gramStart"/>
      <w:r>
        <w:t xml:space="preserve">00,   </w:t>
      </w:r>
      <w:proofErr w:type="gramEnd"/>
      <w:r>
        <w:t>/* 7bit code */</w:t>
      </w:r>
    </w:p>
    <w:p w14:paraId="5799CEE5" w14:textId="77777777" w:rsidR="005E35A6" w:rsidRDefault="005E35A6" w:rsidP="002373F8">
      <w:pPr>
        <w:pStyle w:val="TerminalDisplay"/>
        <w:ind w:leftChars="200" w:left="420"/>
      </w:pPr>
      <w:r>
        <w:t xml:space="preserve">    NWY_NW_SPN_ENC_UCS2    = 0x</w:t>
      </w:r>
      <w:proofErr w:type="gramStart"/>
      <w:r>
        <w:t xml:space="preserve">01,   </w:t>
      </w:r>
      <w:proofErr w:type="gramEnd"/>
      <w:r>
        <w:t>/* UCS2 code */</w:t>
      </w:r>
    </w:p>
    <w:p w14:paraId="42A30D65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_nw_spn_enc_e</w:t>
      </w:r>
      <w:proofErr w:type="spellEnd"/>
      <w:r>
        <w:t>;</w:t>
      </w:r>
    </w:p>
    <w:p w14:paraId="0445AC3E" w14:textId="77777777" w:rsidR="005E35A6" w:rsidRDefault="005E35A6" w:rsidP="002373F8">
      <w:pPr>
        <w:pStyle w:val="TerminalDisplay"/>
        <w:ind w:leftChars="200" w:left="420"/>
      </w:pPr>
    </w:p>
    <w:p w14:paraId="7FED841C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55F23236" w14:textId="77777777" w:rsidR="005E35A6" w:rsidRDefault="005E35A6" w:rsidP="002373F8">
      <w:pPr>
        <w:pStyle w:val="TerminalDisplay"/>
        <w:ind w:leftChars="200" w:left="420"/>
      </w:pPr>
      <w:r>
        <w:t xml:space="preserve">    NWY_NW_SERVICE_NONE     = </w:t>
      </w:r>
      <w:proofErr w:type="gramStart"/>
      <w:r>
        <w:t xml:space="preserve">0,   </w:t>
      </w:r>
      <w:proofErr w:type="gramEnd"/>
      <w:r>
        <w:t xml:space="preserve"> //out of service</w:t>
      </w:r>
    </w:p>
    <w:p w14:paraId="477D2E30" w14:textId="77777777" w:rsidR="005E35A6" w:rsidRDefault="005E35A6" w:rsidP="002373F8">
      <w:pPr>
        <w:pStyle w:val="TerminalDisplay"/>
        <w:ind w:leftChars="200" w:left="420"/>
      </w:pPr>
      <w:r>
        <w:t>NWY_NW_SERVICE_</w:t>
      </w:r>
      <w:proofErr w:type="gramStart"/>
      <w:r>
        <w:t>LIMITED  =</w:t>
      </w:r>
      <w:proofErr w:type="gramEnd"/>
      <w:r>
        <w:t xml:space="preserve"> 1,        </w:t>
      </w:r>
    </w:p>
    <w:p w14:paraId="2861C8D9" w14:textId="77777777" w:rsidR="005E35A6" w:rsidRDefault="005E35A6" w:rsidP="002373F8">
      <w:pPr>
        <w:pStyle w:val="TerminalDisplay"/>
        <w:ind w:leftChars="200" w:left="420"/>
      </w:pPr>
      <w:r>
        <w:t>NWY_NW_SERVICE_FULL     = 2,</w:t>
      </w:r>
    </w:p>
    <w:p w14:paraId="4A62E567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_nw_service_type_e</w:t>
      </w:r>
      <w:proofErr w:type="spellEnd"/>
      <w:r>
        <w:t>;</w:t>
      </w:r>
    </w:p>
    <w:p w14:paraId="4F077F94" w14:textId="77777777" w:rsidR="005E35A6" w:rsidRDefault="005E35A6" w:rsidP="002373F8">
      <w:pPr>
        <w:pStyle w:val="TerminalDisplay"/>
        <w:ind w:leftChars="200" w:left="420"/>
      </w:pPr>
    </w:p>
    <w:p w14:paraId="6DB61E77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7EBBA2ED" w14:textId="77777777" w:rsidR="005E35A6" w:rsidRDefault="005E35A6" w:rsidP="002373F8">
      <w:pPr>
        <w:pStyle w:val="TerminalDisplay"/>
        <w:ind w:leftChars="200" w:left="420"/>
      </w:pPr>
      <w:r>
        <w:t xml:space="preserve">    NWY_NW_ROAM_STATE_OFF = 0,</w:t>
      </w:r>
    </w:p>
    <w:p w14:paraId="7F666D48" w14:textId="77777777" w:rsidR="005E35A6" w:rsidRDefault="005E35A6" w:rsidP="002373F8">
      <w:pPr>
        <w:pStyle w:val="TerminalDisplay"/>
        <w:ind w:leftChars="200" w:left="420"/>
      </w:pPr>
      <w:r>
        <w:t xml:space="preserve">    NWY_NW_ROAM_STATE_ON = 1,</w:t>
      </w:r>
    </w:p>
    <w:p w14:paraId="177B67DB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_nw_roam_state_e</w:t>
      </w:r>
      <w:proofErr w:type="spellEnd"/>
      <w:r>
        <w:t>;</w:t>
      </w:r>
    </w:p>
    <w:p w14:paraId="744C0A68" w14:textId="77777777" w:rsidR="005E35A6" w:rsidRDefault="005E35A6" w:rsidP="002373F8">
      <w:pPr>
        <w:pStyle w:val="TerminalDisplay"/>
        <w:ind w:leftChars="200" w:left="420"/>
      </w:pPr>
    </w:p>
    <w:p w14:paraId="24382D6C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1A33429B" w14:textId="77777777" w:rsidR="005E35A6" w:rsidRDefault="005E35A6" w:rsidP="002373F8">
      <w:pPr>
        <w:pStyle w:val="TerminalDisplay"/>
        <w:ind w:leftChars="200" w:left="420"/>
      </w:pPr>
      <w:r>
        <w:t xml:space="preserve">    NWY_BANDWIDTH_ENUM_TYPE_MIN = -1,</w:t>
      </w:r>
    </w:p>
    <w:p w14:paraId="3B8EFAE4" w14:textId="77777777" w:rsidR="005E35A6" w:rsidRDefault="005E35A6" w:rsidP="002373F8">
      <w:pPr>
        <w:pStyle w:val="TerminalDisplay"/>
        <w:ind w:leftChars="200" w:left="420"/>
      </w:pPr>
      <w:r>
        <w:t xml:space="preserve">    NWY_LTE_BW_NRB_6_V01 = 0, /**</w:t>
      </w:r>
      <w:proofErr w:type="gramStart"/>
      <w:r>
        <w:t>&lt;  LTE</w:t>
      </w:r>
      <w:proofErr w:type="gramEnd"/>
      <w:r>
        <w:t xml:space="preserve"> 1.4 MHz bandwidth \n  */</w:t>
      </w:r>
    </w:p>
    <w:p w14:paraId="773BDAB6" w14:textId="77777777" w:rsidR="005E35A6" w:rsidRDefault="005E35A6" w:rsidP="002373F8">
      <w:pPr>
        <w:pStyle w:val="TerminalDisplay"/>
        <w:ind w:leftChars="200" w:left="420"/>
      </w:pPr>
      <w:r>
        <w:t xml:space="preserve">    NWY_LTE_BW_NRB_15_V01 = 1, /**</w:t>
      </w:r>
      <w:proofErr w:type="gramStart"/>
      <w:r>
        <w:t>&lt;  LTE</w:t>
      </w:r>
      <w:proofErr w:type="gramEnd"/>
      <w:r>
        <w:t xml:space="preserve"> 3 MHz bandwidth \n  */</w:t>
      </w:r>
    </w:p>
    <w:p w14:paraId="4E4268CF" w14:textId="77777777" w:rsidR="005E35A6" w:rsidRDefault="005E35A6" w:rsidP="002373F8">
      <w:pPr>
        <w:pStyle w:val="TerminalDisplay"/>
        <w:ind w:leftChars="200" w:left="420"/>
      </w:pPr>
      <w:r>
        <w:t xml:space="preserve">    NWY_LTE_BW_NRB_25_V01 = 2, /**</w:t>
      </w:r>
      <w:proofErr w:type="gramStart"/>
      <w:r>
        <w:t>&lt;  LTE</w:t>
      </w:r>
      <w:proofErr w:type="gramEnd"/>
      <w:r>
        <w:t xml:space="preserve"> 5 MHz bandwidth \n  */</w:t>
      </w:r>
    </w:p>
    <w:p w14:paraId="64BBAE3B" w14:textId="77777777" w:rsidR="005E35A6" w:rsidRDefault="005E35A6" w:rsidP="002373F8">
      <w:pPr>
        <w:pStyle w:val="TerminalDisplay"/>
        <w:ind w:leftChars="200" w:left="420"/>
      </w:pPr>
      <w:r>
        <w:t xml:space="preserve">    NWY_LTE_BW_NRB_50_V01 = 3, /**</w:t>
      </w:r>
      <w:proofErr w:type="gramStart"/>
      <w:r>
        <w:t>&lt;  LTE</w:t>
      </w:r>
      <w:proofErr w:type="gramEnd"/>
      <w:r>
        <w:t xml:space="preserve"> 10 MHz bandwidth \n  */</w:t>
      </w:r>
    </w:p>
    <w:p w14:paraId="0F17EFE5" w14:textId="77777777" w:rsidR="005E35A6" w:rsidRDefault="005E35A6" w:rsidP="002373F8">
      <w:pPr>
        <w:pStyle w:val="TerminalDisplay"/>
        <w:ind w:leftChars="200" w:left="420"/>
      </w:pPr>
      <w:r>
        <w:t xml:space="preserve">    NWY_LTE_BW_NRB_75_V01 = 4, /**</w:t>
      </w:r>
      <w:proofErr w:type="gramStart"/>
      <w:r>
        <w:t>&lt;  LTE</w:t>
      </w:r>
      <w:proofErr w:type="gramEnd"/>
      <w:r>
        <w:t xml:space="preserve"> 15 MHz bandwidth \n  */</w:t>
      </w:r>
    </w:p>
    <w:p w14:paraId="245ACB3B" w14:textId="77777777" w:rsidR="005E35A6" w:rsidRDefault="005E35A6" w:rsidP="002373F8">
      <w:pPr>
        <w:pStyle w:val="TerminalDisplay"/>
        <w:ind w:leftChars="200" w:left="420"/>
      </w:pPr>
      <w:r>
        <w:t xml:space="preserve">    NWY_LTE_BW_NRB_100_V01 = 5, /**</w:t>
      </w:r>
      <w:proofErr w:type="gramStart"/>
      <w:r>
        <w:t>&lt;  LTE</w:t>
      </w:r>
      <w:proofErr w:type="gramEnd"/>
      <w:r>
        <w:t xml:space="preserve"> 20 MHz bandwidth \n */</w:t>
      </w:r>
    </w:p>
    <w:p w14:paraId="4A336243" w14:textId="77777777" w:rsidR="005E35A6" w:rsidRDefault="005E35A6" w:rsidP="002373F8">
      <w:pPr>
        <w:pStyle w:val="TerminalDisplay"/>
        <w:ind w:leftChars="200" w:left="420"/>
      </w:pPr>
      <w:r>
        <w:t xml:space="preserve">    NWY_NR5G_BW_NRB_6_V01 = 6, /**</w:t>
      </w:r>
      <w:proofErr w:type="gramStart"/>
      <w:r>
        <w:t>&lt;  NR</w:t>
      </w:r>
      <w:proofErr w:type="gramEnd"/>
      <w:r>
        <w:t>5G 1.4 MHz bandwidth \n  */</w:t>
      </w:r>
    </w:p>
    <w:p w14:paraId="304D7749" w14:textId="77777777" w:rsidR="005E35A6" w:rsidRDefault="005E35A6" w:rsidP="002373F8">
      <w:pPr>
        <w:pStyle w:val="TerminalDisplay"/>
        <w:ind w:leftChars="200" w:left="420"/>
      </w:pPr>
      <w:r>
        <w:t xml:space="preserve">    NWY_NR5G_BW_NRB_15_V01 = 7, /**</w:t>
      </w:r>
      <w:proofErr w:type="gramStart"/>
      <w:r>
        <w:t>&lt;  NR</w:t>
      </w:r>
      <w:proofErr w:type="gramEnd"/>
      <w:r>
        <w:t>5G 3 MHz bandwidth \n  */</w:t>
      </w:r>
    </w:p>
    <w:p w14:paraId="26E60848" w14:textId="77777777" w:rsidR="005E35A6" w:rsidRDefault="005E35A6" w:rsidP="002373F8">
      <w:pPr>
        <w:pStyle w:val="TerminalDisplay"/>
        <w:ind w:leftChars="200" w:left="420"/>
      </w:pPr>
      <w:r>
        <w:t xml:space="preserve">    NWY_NR5G_BW_NRB_25_V01 = 8, /**</w:t>
      </w:r>
      <w:proofErr w:type="gramStart"/>
      <w:r>
        <w:t>&lt;  NR</w:t>
      </w:r>
      <w:proofErr w:type="gramEnd"/>
      <w:r>
        <w:t>5G 5 MHz bandwidth \n  */</w:t>
      </w:r>
    </w:p>
    <w:p w14:paraId="61D8870C" w14:textId="77777777" w:rsidR="005E35A6" w:rsidRDefault="005E35A6" w:rsidP="002373F8">
      <w:pPr>
        <w:pStyle w:val="TerminalDisplay"/>
        <w:ind w:leftChars="200" w:left="420"/>
      </w:pPr>
      <w:r>
        <w:t xml:space="preserve">    NWY_NR5G_BW_NRB_50_V01 = 9, /**</w:t>
      </w:r>
      <w:proofErr w:type="gramStart"/>
      <w:r>
        <w:t>&lt;  NR</w:t>
      </w:r>
      <w:proofErr w:type="gramEnd"/>
      <w:r>
        <w:t>5G 10 MHz bandwidth \n  */</w:t>
      </w:r>
    </w:p>
    <w:p w14:paraId="4AC1CFD8" w14:textId="77777777" w:rsidR="005E35A6" w:rsidRDefault="005E35A6" w:rsidP="002373F8">
      <w:pPr>
        <w:pStyle w:val="TerminalDisplay"/>
        <w:ind w:leftChars="200" w:left="420"/>
      </w:pPr>
      <w:r>
        <w:t xml:space="preserve">    NWY_NR5G_BW_NRB_75_V01 = 10, /**</w:t>
      </w:r>
      <w:proofErr w:type="gramStart"/>
      <w:r>
        <w:t>&lt;  NR</w:t>
      </w:r>
      <w:proofErr w:type="gramEnd"/>
      <w:r>
        <w:t>5G 15 MHz bandwidth \n  */</w:t>
      </w:r>
    </w:p>
    <w:p w14:paraId="084F6E4F" w14:textId="77777777" w:rsidR="005E35A6" w:rsidRDefault="005E35A6" w:rsidP="002373F8">
      <w:pPr>
        <w:pStyle w:val="TerminalDisplay"/>
        <w:ind w:leftChars="200" w:left="420"/>
      </w:pPr>
      <w:r>
        <w:t xml:space="preserve">    NWY_NR5G_BW_NRB_100_V01 = 11, /**</w:t>
      </w:r>
      <w:proofErr w:type="gramStart"/>
      <w:r>
        <w:t>&lt;  NR</w:t>
      </w:r>
      <w:proofErr w:type="gramEnd"/>
      <w:r>
        <w:t>5G 20 MHz bandwidth  */</w:t>
      </w:r>
    </w:p>
    <w:p w14:paraId="6A478232" w14:textId="77777777" w:rsidR="005E35A6" w:rsidRDefault="005E35A6" w:rsidP="002373F8">
      <w:pPr>
        <w:pStyle w:val="TerminalDisplay"/>
        <w:ind w:leftChars="200" w:left="420"/>
      </w:pPr>
      <w:r>
        <w:t xml:space="preserve">    NWY_BANDWIDTH_ENUM_TYPE_MAX = 2147483647</w:t>
      </w:r>
    </w:p>
    <w:p w14:paraId="545AAC87" w14:textId="77777777" w:rsidR="005E35A6" w:rsidRDefault="005E35A6" w:rsidP="002373F8">
      <w:pPr>
        <w:pStyle w:val="TerminalDisplay"/>
        <w:ind w:leftChars="200" w:left="420"/>
      </w:pPr>
      <w:proofErr w:type="gramStart"/>
      <w:r>
        <w:lastRenderedPageBreak/>
        <w:t>}</w:t>
      </w:r>
      <w:proofErr w:type="spellStart"/>
      <w:r>
        <w:t>nwy</w:t>
      </w:r>
      <w:proofErr w:type="gramEnd"/>
      <w:r>
        <w:t>_bandwidth_type_e</w:t>
      </w:r>
      <w:proofErr w:type="spellEnd"/>
      <w:r>
        <w:t>;</w:t>
      </w:r>
    </w:p>
    <w:p w14:paraId="35999441" w14:textId="77777777" w:rsidR="005E35A6" w:rsidRDefault="005E35A6" w:rsidP="002373F8">
      <w:pPr>
        <w:pStyle w:val="TerminalDisplay"/>
        <w:ind w:leftChars="200" w:left="420"/>
      </w:pPr>
    </w:p>
    <w:p w14:paraId="5FD959F4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305CC566" w14:textId="77777777" w:rsidR="005E35A6" w:rsidRDefault="005E35A6" w:rsidP="002373F8">
      <w:pPr>
        <w:pStyle w:val="TerminalDisplay"/>
        <w:ind w:leftChars="200" w:left="420"/>
      </w:pPr>
      <w:r>
        <w:t>NWY_CDMA_PILOT_TYPE_ENUM_MIN_ENUM_VAL_V01 = -</w:t>
      </w:r>
      <w:proofErr w:type="gramStart"/>
      <w:r>
        <w:t xml:space="preserve">2147483647,   </w:t>
      </w:r>
      <w:proofErr w:type="gramEnd"/>
      <w:r>
        <w:t xml:space="preserve"> NWY_CDMA_PILOT_CURR_ACT_PLT_V01 = 0x00, </w:t>
      </w:r>
    </w:p>
    <w:p w14:paraId="720DB923" w14:textId="77777777" w:rsidR="005E35A6" w:rsidRDefault="005E35A6" w:rsidP="002373F8">
      <w:pPr>
        <w:pStyle w:val="TerminalDisplay"/>
        <w:ind w:leftChars="200" w:left="420"/>
      </w:pPr>
      <w:r>
        <w:t xml:space="preserve">    NWY_CDMA_PILOT_NEIGHBOR_PLT_V01 = 0x01, </w:t>
      </w:r>
    </w:p>
    <w:p w14:paraId="138460D0" w14:textId="77777777" w:rsidR="005E35A6" w:rsidRDefault="005E35A6" w:rsidP="002373F8">
      <w:pPr>
        <w:pStyle w:val="TerminalDisplay"/>
        <w:ind w:leftChars="200" w:left="420"/>
      </w:pPr>
      <w:r>
        <w:t xml:space="preserve">    NWY_CDMA_PILOT_TYPE_ENUM_MAX_ENUM_VAL_V01 = 2147483647 </w:t>
      </w:r>
    </w:p>
    <w:p w14:paraId="5882D105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_cdma_pilot_e</w:t>
      </w:r>
      <w:proofErr w:type="spellEnd"/>
      <w:r>
        <w:t>;</w:t>
      </w:r>
    </w:p>
    <w:p w14:paraId="2D999545" w14:textId="77777777" w:rsidR="005E35A6" w:rsidRDefault="005E35A6" w:rsidP="002373F8">
      <w:pPr>
        <w:pStyle w:val="TerminalDisplay"/>
        <w:ind w:leftChars="200" w:left="420"/>
      </w:pPr>
    </w:p>
    <w:p w14:paraId="7800337B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3AC3F776" w14:textId="77777777" w:rsidR="005E35A6" w:rsidRDefault="005E35A6" w:rsidP="002373F8">
      <w:pPr>
        <w:pStyle w:val="TerminalDisplay"/>
        <w:ind w:leftChars="200" w:left="420"/>
      </w:pPr>
      <w:r>
        <w:t xml:space="preserve">    NWY_CDMA_CLASS_NONE        = -1,</w:t>
      </w:r>
    </w:p>
    <w:p w14:paraId="0AF9346D" w14:textId="77777777" w:rsidR="005E35A6" w:rsidRDefault="005E35A6" w:rsidP="002373F8">
      <w:pPr>
        <w:pStyle w:val="TerminalDisplay"/>
        <w:ind w:leftChars="200" w:left="420"/>
      </w:pPr>
      <w:r>
        <w:t xml:space="preserve">    NWY_CDMA_BC0               = </w:t>
      </w:r>
      <w:proofErr w:type="gramStart"/>
      <w:r>
        <w:t xml:space="preserve">0,   </w:t>
      </w:r>
      <w:proofErr w:type="gramEnd"/>
      <w:r>
        <w:t xml:space="preserve"> /**&lt; Band Class 0: U.S. Cellular band (800 MHz). */</w:t>
      </w:r>
    </w:p>
    <w:p w14:paraId="155CE2D0" w14:textId="77777777" w:rsidR="005E35A6" w:rsidRDefault="005E35A6" w:rsidP="002373F8">
      <w:pPr>
        <w:pStyle w:val="TerminalDisplay"/>
        <w:ind w:leftChars="200" w:left="420"/>
      </w:pPr>
      <w:r>
        <w:t xml:space="preserve">    NWY_CDMA_BC1               = </w:t>
      </w:r>
      <w:proofErr w:type="gramStart"/>
      <w:r>
        <w:t xml:space="preserve">1,   </w:t>
      </w:r>
      <w:proofErr w:type="gramEnd"/>
      <w:r>
        <w:t xml:space="preserve"> /**&lt; Band Class 1: U.S. */</w:t>
      </w:r>
    </w:p>
    <w:p w14:paraId="2775F54B" w14:textId="77777777" w:rsidR="005E35A6" w:rsidRDefault="005E35A6" w:rsidP="002373F8">
      <w:pPr>
        <w:pStyle w:val="TerminalDisplay"/>
        <w:ind w:leftChars="200" w:left="420"/>
      </w:pPr>
      <w:r>
        <w:t xml:space="preserve">    NWY_CDMA_BC3               = </w:t>
      </w:r>
      <w:proofErr w:type="gramStart"/>
      <w:r>
        <w:t xml:space="preserve">3,   </w:t>
      </w:r>
      <w:proofErr w:type="gramEnd"/>
      <w:r>
        <w:t xml:space="preserve"> /**&lt; Band Class 3: Japanese Cellular band (800 MHz). */</w:t>
      </w:r>
    </w:p>
    <w:p w14:paraId="73500CC5" w14:textId="77777777" w:rsidR="005E35A6" w:rsidRDefault="005E35A6" w:rsidP="002373F8">
      <w:pPr>
        <w:pStyle w:val="TerminalDisplay"/>
        <w:ind w:leftChars="200" w:left="420"/>
      </w:pPr>
      <w:r>
        <w:t xml:space="preserve">    NWY_CDMA_BC4               = </w:t>
      </w:r>
      <w:proofErr w:type="gramStart"/>
      <w:r>
        <w:t xml:space="preserve">4,   </w:t>
      </w:r>
      <w:proofErr w:type="gramEnd"/>
      <w:r>
        <w:t xml:space="preserve"> /**&lt; Band Class 4: Korean PCS band (1800 MHz). */</w:t>
      </w:r>
    </w:p>
    <w:p w14:paraId="6106C931" w14:textId="77777777" w:rsidR="005E35A6" w:rsidRDefault="005E35A6" w:rsidP="002373F8">
      <w:pPr>
        <w:pStyle w:val="TerminalDisplay"/>
        <w:ind w:leftChars="200" w:left="420"/>
      </w:pPr>
      <w:r>
        <w:t xml:space="preserve">    NWY_CDMA_BC5               = </w:t>
      </w:r>
      <w:proofErr w:type="gramStart"/>
      <w:r>
        <w:t xml:space="preserve">5,   </w:t>
      </w:r>
      <w:proofErr w:type="gramEnd"/>
      <w:r>
        <w:t xml:space="preserve"> /**&lt; Band Class 5 (450 MHz). */</w:t>
      </w:r>
    </w:p>
    <w:p w14:paraId="5C613EBB" w14:textId="77777777" w:rsidR="005E35A6" w:rsidRDefault="005E35A6" w:rsidP="002373F8">
      <w:pPr>
        <w:pStyle w:val="TerminalDisplay"/>
        <w:ind w:leftChars="200" w:left="420"/>
      </w:pPr>
      <w:r>
        <w:t xml:space="preserve">    NWY_CDMA_BC6               = </w:t>
      </w:r>
      <w:proofErr w:type="gramStart"/>
      <w:r>
        <w:t xml:space="preserve">6,   </w:t>
      </w:r>
      <w:proofErr w:type="gramEnd"/>
      <w:r>
        <w:t xml:space="preserve"> /**&lt; Band Class 6 (2 GHz). */</w:t>
      </w:r>
    </w:p>
    <w:p w14:paraId="19B07549" w14:textId="77777777" w:rsidR="005E35A6" w:rsidRDefault="005E35A6" w:rsidP="002373F8">
      <w:pPr>
        <w:pStyle w:val="TerminalDisplay"/>
        <w:ind w:leftChars="200" w:left="420"/>
      </w:pPr>
      <w:r>
        <w:t xml:space="preserve">    NWY_CDMA_BC7               = </w:t>
      </w:r>
      <w:proofErr w:type="gramStart"/>
      <w:r>
        <w:t xml:space="preserve">7,   </w:t>
      </w:r>
      <w:proofErr w:type="gramEnd"/>
      <w:r>
        <w:t xml:space="preserve"> /**&lt; Band Class 7 (Upper 700 MHz). */</w:t>
      </w:r>
    </w:p>
    <w:p w14:paraId="219033D5" w14:textId="77777777" w:rsidR="005E35A6" w:rsidRDefault="005E35A6" w:rsidP="002373F8">
      <w:pPr>
        <w:pStyle w:val="TerminalDisplay"/>
        <w:ind w:leftChars="200" w:left="420"/>
      </w:pPr>
      <w:r>
        <w:t xml:space="preserve">    NWY_CDMA_BC8               = </w:t>
      </w:r>
      <w:proofErr w:type="gramStart"/>
      <w:r>
        <w:t xml:space="preserve">8,   </w:t>
      </w:r>
      <w:proofErr w:type="gramEnd"/>
      <w:r>
        <w:t xml:space="preserve"> /**&lt; Band Class 8 (1800 MHz). */</w:t>
      </w:r>
    </w:p>
    <w:p w14:paraId="342142B4" w14:textId="77777777" w:rsidR="005E35A6" w:rsidRDefault="005E35A6" w:rsidP="002373F8">
      <w:pPr>
        <w:pStyle w:val="TerminalDisplay"/>
        <w:ind w:leftChars="200" w:left="420"/>
      </w:pPr>
      <w:r>
        <w:t xml:space="preserve">    NWY_CDMA_BC9               = </w:t>
      </w:r>
      <w:proofErr w:type="gramStart"/>
      <w:r>
        <w:t xml:space="preserve">9,   </w:t>
      </w:r>
      <w:proofErr w:type="gramEnd"/>
      <w:r>
        <w:t xml:space="preserve"> /**&lt; Band Class 9 (900 MHz). */</w:t>
      </w:r>
    </w:p>
    <w:p w14:paraId="7B08C270" w14:textId="77777777" w:rsidR="005E35A6" w:rsidRDefault="005E35A6" w:rsidP="002373F8">
      <w:pPr>
        <w:pStyle w:val="TerminalDisplay"/>
        <w:ind w:leftChars="200" w:left="420"/>
      </w:pPr>
      <w:r>
        <w:t xml:space="preserve">    NWY_CDMA_BC10              = </w:t>
      </w:r>
      <w:proofErr w:type="gramStart"/>
      <w:r>
        <w:t xml:space="preserve">10,   </w:t>
      </w:r>
      <w:proofErr w:type="gramEnd"/>
      <w:r>
        <w:t>/**&lt; Band Class 10 (Second 800 MHz). */</w:t>
      </w:r>
    </w:p>
    <w:p w14:paraId="1A1834BB" w14:textId="77777777" w:rsidR="005E35A6" w:rsidRDefault="005E35A6" w:rsidP="002373F8">
      <w:pPr>
        <w:pStyle w:val="TerminalDisplay"/>
        <w:ind w:leftChars="200" w:left="420"/>
      </w:pPr>
      <w:r>
        <w:t xml:space="preserve">    NWY_CDMA_BC11              = </w:t>
      </w:r>
      <w:proofErr w:type="gramStart"/>
      <w:r>
        <w:t xml:space="preserve">11,   </w:t>
      </w:r>
      <w:proofErr w:type="gramEnd"/>
      <w:r>
        <w:t>/**&lt; Band Class 11: European PAMR Band (400 MHz). */</w:t>
      </w:r>
    </w:p>
    <w:p w14:paraId="2DABAF18" w14:textId="77777777" w:rsidR="005E35A6" w:rsidRDefault="005E35A6" w:rsidP="002373F8">
      <w:pPr>
        <w:pStyle w:val="TerminalDisplay"/>
        <w:ind w:leftChars="200" w:left="420"/>
      </w:pPr>
      <w:r>
        <w:t xml:space="preserve">    NWY_CDMA_BC12              = </w:t>
      </w:r>
      <w:proofErr w:type="gramStart"/>
      <w:r>
        <w:t xml:space="preserve">12,   </w:t>
      </w:r>
      <w:proofErr w:type="gramEnd"/>
      <w:r>
        <w:t>/**&lt; Band Class 12: PAMR Band (800 MHz). */</w:t>
      </w:r>
    </w:p>
    <w:p w14:paraId="2E68F84C" w14:textId="77777777" w:rsidR="005E35A6" w:rsidRDefault="005E35A6" w:rsidP="002373F8">
      <w:pPr>
        <w:pStyle w:val="TerminalDisplay"/>
        <w:ind w:leftChars="200" w:left="420"/>
      </w:pPr>
      <w:r>
        <w:t xml:space="preserve">    NWY_CDMA_BC13              = </w:t>
      </w:r>
      <w:proofErr w:type="gramStart"/>
      <w:r>
        <w:t xml:space="preserve">13,   </w:t>
      </w:r>
      <w:proofErr w:type="gramEnd"/>
      <w:r>
        <w:t>/**&lt; Band Class 13: currently undefined. */</w:t>
      </w:r>
    </w:p>
    <w:p w14:paraId="0C0A4784" w14:textId="77777777" w:rsidR="005E35A6" w:rsidRDefault="005E35A6" w:rsidP="002373F8">
      <w:pPr>
        <w:pStyle w:val="TerminalDisplay"/>
        <w:ind w:leftChars="200" w:left="420"/>
      </w:pPr>
      <w:r>
        <w:t xml:space="preserve">    NWY_CDMA_BC14              = </w:t>
      </w:r>
      <w:proofErr w:type="gramStart"/>
      <w:r>
        <w:t xml:space="preserve">14,   </w:t>
      </w:r>
      <w:proofErr w:type="gramEnd"/>
      <w:r>
        <w:t>/**&lt; Band Class 14 (U.S. PCS 1.9 GHz Band). */</w:t>
      </w:r>
    </w:p>
    <w:p w14:paraId="01664682" w14:textId="77777777" w:rsidR="005E35A6" w:rsidRDefault="005E35A6" w:rsidP="002373F8">
      <w:pPr>
        <w:pStyle w:val="TerminalDisplay"/>
        <w:ind w:leftChars="200" w:left="420"/>
      </w:pPr>
      <w:r>
        <w:t xml:space="preserve">    NWY_CDMA_BC15              = </w:t>
      </w:r>
      <w:proofErr w:type="gramStart"/>
      <w:r>
        <w:t xml:space="preserve">15,   </w:t>
      </w:r>
      <w:proofErr w:type="gramEnd"/>
      <w:r>
        <w:t xml:space="preserve"> /**&lt; Band Class 15 (1700-2100 MHz -AWS). */</w:t>
      </w:r>
    </w:p>
    <w:p w14:paraId="4BAB9B81" w14:textId="77777777" w:rsidR="005E35A6" w:rsidRDefault="005E35A6" w:rsidP="002373F8">
      <w:pPr>
        <w:pStyle w:val="TerminalDisplay"/>
        <w:ind w:leftChars="200" w:left="420"/>
      </w:pPr>
      <w:r>
        <w:t xml:space="preserve">    NWY_CDMA_BC16              = </w:t>
      </w:r>
      <w:proofErr w:type="gramStart"/>
      <w:r>
        <w:t xml:space="preserve">16,   </w:t>
      </w:r>
      <w:proofErr w:type="gramEnd"/>
      <w:r>
        <w:t xml:space="preserve"> /**&lt; Band Class 16 (U.S. 2.5 GHz). */</w:t>
      </w:r>
    </w:p>
    <w:p w14:paraId="11797923" w14:textId="77777777" w:rsidR="005E35A6" w:rsidRDefault="005E35A6" w:rsidP="002373F8">
      <w:pPr>
        <w:pStyle w:val="TerminalDisplay"/>
        <w:ind w:leftChars="200" w:left="420"/>
      </w:pPr>
      <w:r>
        <w:t xml:space="preserve">    NWY_CDMA_BC17              = </w:t>
      </w:r>
      <w:proofErr w:type="gramStart"/>
      <w:r>
        <w:t xml:space="preserve">17,   </w:t>
      </w:r>
      <w:proofErr w:type="gramEnd"/>
      <w:r>
        <w:t xml:space="preserve"> /**&lt; Band Class 17 (U.S. 2.5 GHz Forward Link only band). */</w:t>
      </w:r>
    </w:p>
    <w:p w14:paraId="7C28E769" w14:textId="77777777" w:rsidR="005E35A6" w:rsidRDefault="005E35A6" w:rsidP="002373F8">
      <w:pPr>
        <w:pStyle w:val="TerminalDisplay"/>
        <w:ind w:leftChars="200" w:left="420"/>
      </w:pPr>
      <w:r>
        <w:t xml:space="preserve">    NWY_CDMA_BC18              = </w:t>
      </w:r>
      <w:proofErr w:type="gramStart"/>
      <w:r>
        <w:t xml:space="preserve">18,   </w:t>
      </w:r>
      <w:proofErr w:type="gramEnd"/>
      <w:r>
        <w:t xml:space="preserve"> /**&lt; Band Class 18 (700 MHz Public Safety Broadband). */</w:t>
      </w:r>
    </w:p>
    <w:p w14:paraId="4842B416" w14:textId="77777777" w:rsidR="005E35A6" w:rsidRDefault="005E35A6" w:rsidP="002373F8">
      <w:pPr>
        <w:pStyle w:val="TerminalDisplay"/>
        <w:ind w:leftChars="200" w:left="420"/>
      </w:pPr>
      <w:r>
        <w:t xml:space="preserve">    NWY_CDMA_BC19              = </w:t>
      </w:r>
      <w:proofErr w:type="gramStart"/>
      <w:r>
        <w:t xml:space="preserve">19,   </w:t>
      </w:r>
      <w:proofErr w:type="gramEnd"/>
      <w:r>
        <w:t xml:space="preserve"> /**&lt; Band Class 19 (Lower 700 MHz band).*/</w:t>
      </w:r>
    </w:p>
    <w:p w14:paraId="42037D18" w14:textId="77777777" w:rsidR="005E35A6" w:rsidRDefault="005E35A6" w:rsidP="002373F8">
      <w:pPr>
        <w:pStyle w:val="TerminalDisplay"/>
        <w:ind w:leftChars="200" w:left="420"/>
      </w:pPr>
    </w:p>
    <w:p w14:paraId="1AE2D80A" w14:textId="77777777" w:rsidR="005E35A6" w:rsidRDefault="005E35A6" w:rsidP="002373F8">
      <w:pPr>
        <w:pStyle w:val="TerminalDisplay"/>
        <w:ind w:leftChars="200" w:left="420"/>
      </w:pPr>
      <w:r>
        <w:t xml:space="preserve">    NWY_CDMA_BC_MAX            = 20,</w:t>
      </w:r>
    </w:p>
    <w:p w14:paraId="0B86B4B4" w14:textId="77777777" w:rsidR="005E35A6" w:rsidRDefault="005E35A6" w:rsidP="002373F8">
      <w:pPr>
        <w:pStyle w:val="TerminalDisplay"/>
        <w:ind w:leftChars="200" w:left="420"/>
      </w:pPr>
      <w:r>
        <w:t xml:space="preserve">    /**&lt; Upper boundary for CDMA band classes.  */</w:t>
      </w:r>
    </w:p>
    <w:p w14:paraId="49CF124A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_band_cdma_class_e</w:t>
      </w:r>
      <w:proofErr w:type="spellEnd"/>
      <w:r>
        <w:t>;</w:t>
      </w:r>
    </w:p>
    <w:p w14:paraId="27FD83DD" w14:textId="77777777" w:rsidR="005E35A6" w:rsidRDefault="005E35A6" w:rsidP="002373F8">
      <w:pPr>
        <w:pStyle w:val="TerminalDisplay"/>
        <w:ind w:leftChars="200" w:left="420"/>
      </w:pPr>
    </w:p>
    <w:p w14:paraId="43B88D1A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1A09F3CB" w14:textId="77777777" w:rsidR="005E35A6" w:rsidRDefault="005E35A6" w:rsidP="002373F8">
      <w:pPr>
        <w:pStyle w:val="TerminalDisplay"/>
        <w:ind w:leftChars="200" w:left="420"/>
      </w:pPr>
      <w:r>
        <w:t xml:space="preserve">    NWY_GSM_NONE        = -1,</w:t>
      </w:r>
    </w:p>
    <w:p w14:paraId="0ADA61F4" w14:textId="77777777" w:rsidR="005E35A6" w:rsidRDefault="005E35A6" w:rsidP="002373F8">
      <w:pPr>
        <w:pStyle w:val="TerminalDisplay"/>
        <w:ind w:leftChars="200" w:left="420"/>
      </w:pPr>
    </w:p>
    <w:p w14:paraId="76EC91BF" w14:textId="77777777" w:rsidR="005E35A6" w:rsidRDefault="005E35A6" w:rsidP="002373F8">
      <w:pPr>
        <w:pStyle w:val="TerminalDisplay"/>
        <w:ind w:leftChars="200" w:left="420"/>
      </w:pPr>
      <w:r>
        <w:t xml:space="preserve">    NWY_GSM_450           = </w:t>
      </w:r>
      <w:proofErr w:type="gramStart"/>
      <w:r>
        <w:t xml:space="preserve">0,   </w:t>
      </w:r>
      <w:proofErr w:type="gramEnd"/>
      <w:r>
        <w:t xml:space="preserve"> /**&lt; GSM 450 band (450 MHz). */</w:t>
      </w:r>
    </w:p>
    <w:p w14:paraId="6CA050DC" w14:textId="77777777" w:rsidR="005E35A6" w:rsidRDefault="005E35A6" w:rsidP="002373F8">
      <w:pPr>
        <w:pStyle w:val="TerminalDisplay"/>
        <w:ind w:leftChars="200" w:left="420"/>
      </w:pPr>
      <w:r>
        <w:t xml:space="preserve">    NWY_GSM_480           = </w:t>
      </w:r>
      <w:proofErr w:type="gramStart"/>
      <w:r>
        <w:t xml:space="preserve">1,   </w:t>
      </w:r>
      <w:proofErr w:type="gramEnd"/>
      <w:r>
        <w:t xml:space="preserve"> /**&lt; GSM 480 band (480 MHz). */</w:t>
      </w:r>
    </w:p>
    <w:p w14:paraId="5D4AE727" w14:textId="77777777" w:rsidR="005E35A6" w:rsidRDefault="005E35A6" w:rsidP="002373F8">
      <w:pPr>
        <w:pStyle w:val="TerminalDisplay"/>
        <w:ind w:leftChars="200" w:left="420"/>
      </w:pPr>
      <w:r>
        <w:t xml:space="preserve">    NWY_GSM_750           = </w:t>
      </w:r>
      <w:proofErr w:type="gramStart"/>
      <w:r>
        <w:t xml:space="preserve">2,   </w:t>
      </w:r>
      <w:proofErr w:type="gramEnd"/>
      <w:r>
        <w:t xml:space="preserve"> /**&lt; GSM 750 band (750 MHz). */</w:t>
      </w:r>
    </w:p>
    <w:p w14:paraId="1D92BE47" w14:textId="77777777" w:rsidR="005E35A6" w:rsidRDefault="005E35A6" w:rsidP="002373F8">
      <w:pPr>
        <w:pStyle w:val="TerminalDisplay"/>
        <w:ind w:leftChars="200" w:left="420"/>
      </w:pPr>
      <w:r>
        <w:t xml:space="preserve">    NWY_GSM_850           = </w:t>
      </w:r>
      <w:proofErr w:type="gramStart"/>
      <w:r>
        <w:t xml:space="preserve">3,   </w:t>
      </w:r>
      <w:proofErr w:type="gramEnd"/>
      <w:r>
        <w:t xml:space="preserve"> /**&lt; GSM 850 band (850 MHz). */</w:t>
      </w:r>
    </w:p>
    <w:p w14:paraId="219A6DFB" w14:textId="77777777" w:rsidR="005E35A6" w:rsidRDefault="005E35A6" w:rsidP="002373F8">
      <w:pPr>
        <w:pStyle w:val="TerminalDisplay"/>
        <w:ind w:leftChars="200" w:left="420"/>
      </w:pPr>
      <w:r>
        <w:t xml:space="preserve">    NWY_GSM_EGSM_900      = </w:t>
      </w:r>
      <w:proofErr w:type="gramStart"/>
      <w:r>
        <w:t xml:space="preserve">4,   </w:t>
      </w:r>
      <w:proofErr w:type="gramEnd"/>
      <w:r>
        <w:t xml:space="preserve"> /**&lt; GSM Extended GSM (E-GSM) 900 band (900 MHz). */</w:t>
      </w:r>
    </w:p>
    <w:p w14:paraId="3C79F4E6" w14:textId="77777777" w:rsidR="005E35A6" w:rsidRDefault="005E35A6" w:rsidP="002373F8">
      <w:pPr>
        <w:pStyle w:val="TerminalDisplay"/>
        <w:ind w:leftChars="200" w:left="420"/>
      </w:pPr>
      <w:r>
        <w:t xml:space="preserve">    NWY_GSM_PGSM_900      = </w:t>
      </w:r>
      <w:proofErr w:type="gramStart"/>
      <w:r>
        <w:t xml:space="preserve">5,   </w:t>
      </w:r>
      <w:proofErr w:type="gramEnd"/>
      <w:r>
        <w:t xml:space="preserve"> /**&lt; GSM Primary GSM (P-GSM) 900 band (900 MHz). */</w:t>
      </w:r>
    </w:p>
    <w:p w14:paraId="2DB4F6AB" w14:textId="77777777" w:rsidR="005E35A6" w:rsidRDefault="005E35A6" w:rsidP="002373F8">
      <w:pPr>
        <w:pStyle w:val="TerminalDisplay"/>
        <w:ind w:leftChars="200" w:left="420"/>
      </w:pPr>
      <w:r>
        <w:t xml:space="preserve">    NWY_GSM_RGSM_900      = </w:t>
      </w:r>
      <w:proofErr w:type="gramStart"/>
      <w:r>
        <w:t xml:space="preserve">6,   </w:t>
      </w:r>
      <w:proofErr w:type="gramEnd"/>
      <w:r>
        <w:t xml:space="preserve"> /**&lt; GSM Railways GSM (R-GSM) 900 band (900 MHz). */</w:t>
      </w:r>
    </w:p>
    <w:p w14:paraId="1267D32B" w14:textId="77777777" w:rsidR="005E35A6" w:rsidRDefault="005E35A6" w:rsidP="002373F8">
      <w:pPr>
        <w:pStyle w:val="TerminalDisplay"/>
        <w:ind w:leftChars="200" w:left="420"/>
      </w:pPr>
      <w:r>
        <w:t xml:space="preserve">    NWY_GSM_DCS_1800      = </w:t>
      </w:r>
      <w:proofErr w:type="gramStart"/>
      <w:r>
        <w:t xml:space="preserve">7,   </w:t>
      </w:r>
      <w:proofErr w:type="gramEnd"/>
      <w:r>
        <w:t xml:space="preserve"> /**&lt; GSM DCS band (1800 MHz). */</w:t>
      </w:r>
    </w:p>
    <w:p w14:paraId="341CD251" w14:textId="77777777" w:rsidR="005E35A6" w:rsidRDefault="005E35A6" w:rsidP="002373F8">
      <w:pPr>
        <w:pStyle w:val="TerminalDisplay"/>
        <w:ind w:leftChars="200" w:left="420"/>
      </w:pPr>
      <w:r>
        <w:t xml:space="preserve">    NWY_GSM_PCS_1900      = </w:t>
      </w:r>
      <w:proofErr w:type="gramStart"/>
      <w:r>
        <w:t xml:space="preserve">8,   </w:t>
      </w:r>
      <w:proofErr w:type="gramEnd"/>
      <w:r>
        <w:t xml:space="preserve"> /**&lt; GSM PCS band (1900 MHz). */</w:t>
      </w:r>
    </w:p>
    <w:p w14:paraId="50BD4205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_band_gsm_class_e</w:t>
      </w:r>
      <w:proofErr w:type="spellEnd"/>
      <w:r>
        <w:t>;</w:t>
      </w:r>
    </w:p>
    <w:p w14:paraId="079A966E" w14:textId="77777777" w:rsidR="005E35A6" w:rsidRDefault="005E35A6" w:rsidP="002373F8">
      <w:pPr>
        <w:pStyle w:val="TerminalDisplay"/>
        <w:ind w:leftChars="200" w:left="420"/>
      </w:pPr>
    </w:p>
    <w:p w14:paraId="5089C0EB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4FBAD1BC" w14:textId="77777777" w:rsidR="005E35A6" w:rsidRDefault="005E35A6" w:rsidP="002373F8">
      <w:pPr>
        <w:pStyle w:val="TerminalDisplay"/>
        <w:ind w:leftChars="200" w:left="420"/>
      </w:pPr>
      <w:r>
        <w:t xml:space="preserve">    NWY_LTE_CLASS_</w:t>
      </w:r>
      <w:proofErr w:type="gramStart"/>
      <w:r>
        <w:t>NONE  =</w:t>
      </w:r>
      <w:proofErr w:type="gramEnd"/>
      <w:r>
        <w:t xml:space="preserve"> 0,/* LTE bands*/</w:t>
      </w:r>
    </w:p>
    <w:p w14:paraId="4D0CF562" w14:textId="77777777" w:rsidR="005E35A6" w:rsidRDefault="005E35A6" w:rsidP="002373F8">
      <w:pPr>
        <w:pStyle w:val="TerminalDisplay"/>
        <w:ind w:leftChars="200" w:left="420"/>
      </w:pPr>
    </w:p>
    <w:p w14:paraId="052E9383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 = </w:t>
      </w:r>
      <w:proofErr w:type="gramStart"/>
      <w:r>
        <w:t xml:space="preserve">1,   </w:t>
      </w:r>
      <w:proofErr w:type="gramEnd"/>
      <w:r>
        <w:t xml:space="preserve"> /**&lt; UL:1920-1980; DL:2110-2170. */</w:t>
      </w:r>
    </w:p>
    <w:p w14:paraId="66DDB312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 = </w:t>
      </w:r>
      <w:proofErr w:type="gramStart"/>
      <w:r>
        <w:t xml:space="preserve">2,   </w:t>
      </w:r>
      <w:proofErr w:type="gramEnd"/>
      <w:r>
        <w:t xml:space="preserve"> /**&lt; UL:1850-1910; DL:1930-1990. */</w:t>
      </w:r>
    </w:p>
    <w:p w14:paraId="622BB95D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 = </w:t>
      </w:r>
      <w:proofErr w:type="gramStart"/>
      <w:r>
        <w:t xml:space="preserve">3,   </w:t>
      </w:r>
      <w:proofErr w:type="gramEnd"/>
      <w:r>
        <w:t xml:space="preserve"> /**&lt; UL:1710-1785; DL:1805-1880. */</w:t>
      </w:r>
    </w:p>
    <w:p w14:paraId="42732058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 = </w:t>
      </w:r>
      <w:proofErr w:type="gramStart"/>
      <w:r>
        <w:t xml:space="preserve">4,   </w:t>
      </w:r>
      <w:proofErr w:type="gramEnd"/>
      <w:r>
        <w:t xml:space="preserve"> /**&lt; UL:1710-1755; DL:2110-2155. */</w:t>
      </w:r>
    </w:p>
    <w:p w14:paraId="55AC9799" w14:textId="77777777" w:rsidR="005E35A6" w:rsidRDefault="005E35A6" w:rsidP="002373F8">
      <w:pPr>
        <w:pStyle w:val="TerminalDisplay"/>
        <w:ind w:leftChars="200" w:left="420"/>
      </w:pPr>
      <w:r>
        <w:t xml:space="preserve">    NWY_LTE_EUTRAN_BAND5 = </w:t>
      </w:r>
      <w:proofErr w:type="gramStart"/>
      <w:r>
        <w:t xml:space="preserve">5,   </w:t>
      </w:r>
      <w:proofErr w:type="gramEnd"/>
      <w:r>
        <w:t xml:space="preserve"> /**&lt; UL: 824-849; DL: 869- 894. */</w:t>
      </w:r>
    </w:p>
    <w:p w14:paraId="5940BB4C" w14:textId="77777777" w:rsidR="005E35A6" w:rsidRDefault="005E35A6" w:rsidP="002373F8">
      <w:pPr>
        <w:pStyle w:val="TerminalDisplay"/>
        <w:ind w:leftChars="200" w:left="420"/>
      </w:pPr>
      <w:r>
        <w:t xml:space="preserve">    NWY_LTE_EUTRAN_BAND6 = </w:t>
      </w:r>
      <w:proofErr w:type="gramStart"/>
      <w:r>
        <w:t xml:space="preserve">6,   </w:t>
      </w:r>
      <w:proofErr w:type="gramEnd"/>
      <w:r>
        <w:t xml:space="preserve"> /**&lt; UL: 830-840; DL: 875-885. */</w:t>
      </w:r>
    </w:p>
    <w:p w14:paraId="235E2FF9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NWY_LTE_EUTRAN_BAND7 = </w:t>
      </w:r>
      <w:proofErr w:type="gramStart"/>
      <w:r>
        <w:t xml:space="preserve">7,   </w:t>
      </w:r>
      <w:proofErr w:type="gramEnd"/>
      <w:r>
        <w:t xml:space="preserve"> /**&lt; UL:2500-2570; DL:2620-2690. */</w:t>
      </w:r>
    </w:p>
    <w:p w14:paraId="6F63235E" w14:textId="77777777" w:rsidR="005E35A6" w:rsidRDefault="005E35A6" w:rsidP="002373F8">
      <w:pPr>
        <w:pStyle w:val="TerminalDisplay"/>
        <w:ind w:leftChars="200" w:left="420"/>
      </w:pPr>
      <w:r>
        <w:t xml:space="preserve">    NWY_LTE_EUTRAN_BAND8 = </w:t>
      </w:r>
      <w:proofErr w:type="gramStart"/>
      <w:r>
        <w:t xml:space="preserve">8,   </w:t>
      </w:r>
      <w:proofErr w:type="gramEnd"/>
      <w:r>
        <w:t xml:space="preserve"> /**&lt; UL: 880-915; DL: 925-960. */</w:t>
      </w:r>
    </w:p>
    <w:p w14:paraId="4950CB07" w14:textId="77777777" w:rsidR="005E35A6" w:rsidRDefault="005E35A6" w:rsidP="002373F8">
      <w:pPr>
        <w:pStyle w:val="TerminalDisplay"/>
        <w:ind w:leftChars="200" w:left="420"/>
      </w:pPr>
      <w:r>
        <w:t xml:space="preserve">    NWY_LTE_EUTRAN_BAND9 = </w:t>
      </w:r>
      <w:proofErr w:type="gramStart"/>
      <w:r>
        <w:t xml:space="preserve">9,   </w:t>
      </w:r>
      <w:proofErr w:type="gramEnd"/>
      <w:r>
        <w:t xml:space="preserve"> /**&lt; UL:1749.9-1784.9; DL:1844.9-</w:t>
      </w:r>
      <w:proofErr w:type="gramStart"/>
      <w:r>
        <w:t>1879.9</w:t>
      </w:r>
      <w:proofErr w:type="gramEnd"/>
      <w:r>
        <w:t>. */</w:t>
      </w:r>
    </w:p>
    <w:p w14:paraId="3B89AB60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NWY_LTE_EUTRAN_BAND10 = </w:t>
      </w:r>
      <w:proofErr w:type="gramStart"/>
      <w:r>
        <w:t xml:space="preserve">10,   </w:t>
      </w:r>
      <w:proofErr w:type="gramEnd"/>
      <w:r>
        <w:t xml:space="preserve"> /**&lt; UL:1710-1770; DL:2110-2170. */</w:t>
      </w:r>
    </w:p>
    <w:p w14:paraId="2B8067EE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NWY_LTE_EUTRAN_BAND11 = </w:t>
      </w:r>
      <w:proofErr w:type="gramStart"/>
      <w:r>
        <w:t xml:space="preserve">11,   </w:t>
      </w:r>
      <w:proofErr w:type="gramEnd"/>
      <w:r>
        <w:t xml:space="preserve"> /**&lt; UL:1427.9-1452.9; DL:1475.9-1500.9. */</w:t>
      </w:r>
    </w:p>
    <w:p w14:paraId="781FD812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NWY_LTE_EUTRAN_BAND12 = </w:t>
      </w:r>
      <w:proofErr w:type="gramStart"/>
      <w:r>
        <w:t xml:space="preserve">12,   </w:t>
      </w:r>
      <w:proofErr w:type="gramEnd"/>
      <w:r>
        <w:t xml:space="preserve"> /**&lt; UL:698-716; DL:728-746. */</w:t>
      </w:r>
    </w:p>
    <w:p w14:paraId="78B116BB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NWY_LTE_EUTRAN_BAND13 = </w:t>
      </w:r>
      <w:proofErr w:type="gramStart"/>
      <w:r>
        <w:t xml:space="preserve">13,   </w:t>
      </w:r>
      <w:proofErr w:type="gramEnd"/>
      <w:r>
        <w:t xml:space="preserve"> /**&lt; UL: 777-787; DL: 746-756. */</w:t>
      </w:r>
    </w:p>
    <w:p w14:paraId="3CC20F3A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NWY_LTE_EUTRAN_BAND14 = </w:t>
      </w:r>
      <w:proofErr w:type="gramStart"/>
      <w:r>
        <w:t xml:space="preserve">14,   </w:t>
      </w:r>
      <w:proofErr w:type="gramEnd"/>
      <w:r>
        <w:t xml:space="preserve"> /**&lt; UL: 788-798; DL: 758-768. */</w:t>
      </w:r>
    </w:p>
    <w:p w14:paraId="7BCEF151" w14:textId="77777777" w:rsidR="005E35A6" w:rsidRDefault="005E35A6" w:rsidP="002373F8">
      <w:pPr>
        <w:pStyle w:val="TerminalDisplay"/>
        <w:ind w:leftChars="200" w:left="420"/>
      </w:pPr>
    </w:p>
    <w:p w14:paraId="4D0CBB0B" w14:textId="77777777" w:rsidR="005E35A6" w:rsidRDefault="005E35A6" w:rsidP="002373F8">
      <w:pPr>
        <w:pStyle w:val="TerminalDisplay"/>
        <w:ind w:leftChars="200" w:left="420"/>
      </w:pPr>
      <w:r>
        <w:t xml:space="preserve">    /* Reserved for BAND 15, 16 */</w:t>
      </w:r>
    </w:p>
    <w:p w14:paraId="7C707055" w14:textId="77777777" w:rsidR="005E35A6" w:rsidRDefault="005E35A6" w:rsidP="002373F8">
      <w:pPr>
        <w:pStyle w:val="TerminalDisplay"/>
        <w:ind w:leftChars="200" w:left="420"/>
      </w:pPr>
    </w:p>
    <w:p w14:paraId="009256D5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NWY_LTE_EUTRAN_BAND17 = </w:t>
      </w:r>
      <w:proofErr w:type="gramStart"/>
      <w:r>
        <w:t xml:space="preserve">17,   </w:t>
      </w:r>
      <w:proofErr w:type="gramEnd"/>
      <w:r>
        <w:t xml:space="preserve"> /**&lt; UL: 704-716; DL: 734-746. */</w:t>
      </w:r>
    </w:p>
    <w:p w14:paraId="0919D6DD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NWY_LTE_EUTRAN_BAND18 = </w:t>
      </w:r>
      <w:proofErr w:type="gramStart"/>
      <w:r>
        <w:t xml:space="preserve">18,   </w:t>
      </w:r>
      <w:proofErr w:type="gramEnd"/>
      <w:r>
        <w:t xml:space="preserve"> /**&lt; UL: 815-830; DL: 860-875. */</w:t>
      </w:r>
    </w:p>
    <w:p w14:paraId="3F549994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NWY_LTE_EUTRAN_BAND19 = </w:t>
      </w:r>
      <w:proofErr w:type="gramStart"/>
      <w:r>
        <w:t xml:space="preserve">19,   </w:t>
      </w:r>
      <w:proofErr w:type="gramEnd"/>
      <w:r>
        <w:t xml:space="preserve"> /**&lt; UL: 830-845; DL: 875-890. */</w:t>
      </w:r>
    </w:p>
    <w:p w14:paraId="2B949813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NWY_LTE_EUTRAN_BAND20 = </w:t>
      </w:r>
      <w:proofErr w:type="gramStart"/>
      <w:r>
        <w:t xml:space="preserve">20,   </w:t>
      </w:r>
      <w:proofErr w:type="gramEnd"/>
      <w:r>
        <w:t xml:space="preserve"> /**&lt; UL: 832-862; DL: 791-821. */</w:t>
      </w:r>
    </w:p>
    <w:p w14:paraId="7E9ACFD7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NWY_LTE_EUTRAN_BAND21 = </w:t>
      </w:r>
      <w:proofErr w:type="gramStart"/>
      <w:r>
        <w:t xml:space="preserve">21,   </w:t>
      </w:r>
      <w:proofErr w:type="gramEnd"/>
      <w:r>
        <w:t xml:space="preserve"> /**&lt; UL: 1447.9-1462.9; DL: 1495.9-1510.9. */</w:t>
      </w:r>
    </w:p>
    <w:p w14:paraId="14245B20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NWY_LTE_EUTRAN_BAND23 = </w:t>
      </w:r>
      <w:proofErr w:type="gramStart"/>
      <w:r>
        <w:t xml:space="preserve">23,   </w:t>
      </w:r>
      <w:proofErr w:type="gramEnd"/>
      <w:r>
        <w:t xml:space="preserve"> /**&lt; UL: 2000-2020; DL: 2180-2200 */</w:t>
      </w:r>
    </w:p>
    <w:p w14:paraId="51C8A361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NWY_LTE_EUTRAN_BAND24 = </w:t>
      </w:r>
      <w:proofErr w:type="gramStart"/>
      <w:r>
        <w:t xml:space="preserve">24,   </w:t>
      </w:r>
      <w:proofErr w:type="gramEnd"/>
      <w:r>
        <w:t xml:space="preserve"> /**&lt; UL: 1626.5-1660.5; DL: 1525 -1559. */</w:t>
      </w:r>
    </w:p>
    <w:p w14:paraId="1930A864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NWY_LTE_EUTRAN_BAND25 = </w:t>
      </w:r>
      <w:proofErr w:type="gramStart"/>
      <w:r>
        <w:t xml:space="preserve">25,   </w:t>
      </w:r>
      <w:proofErr w:type="gramEnd"/>
      <w:r>
        <w:t xml:space="preserve"> /**&lt; UL: 1850-1915; DL: 1930 -1995 . */</w:t>
      </w:r>
    </w:p>
    <w:p w14:paraId="7AB8CA3C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NWY_LTE_EUTRAN_BAND26 = </w:t>
      </w:r>
      <w:proofErr w:type="gramStart"/>
      <w:r>
        <w:t xml:space="preserve">26,   </w:t>
      </w:r>
      <w:proofErr w:type="gramEnd"/>
      <w:r>
        <w:t xml:space="preserve"> /**&lt; UL: 814-849; DL: 859 -894 . */</w:t>
      </w:r>
    </w:p>
    <w:p w14:paraId="1E334BB2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NWY_LTE_EUTRAN_BAND27 = </w:t>
      </w:r>
      <w:proofErr w:type="gramStart"/>
      <w:r>
        <w:t xml:space="preserve">27,   </w:t>
      </w:r>
      <w:proofErr w:type="gramEnd"/>
      <w:r>
        <w:t xml:space="preserve"> /**&lt; UL: 807.5 - 824;  DL: 852 - 869 */</w:t>
      </w:r>
    </w:p>
    <w:p w14:paraId="30EBB4B8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NWY_LTE_EUTRAN_BAND28 = </w:t>
      </w:r>
      <w:proofErr w:type="gramStart"/>
      <w:r>
        <w:t xml:space="preserve">28,   </w:t>
      </w:r>
      <w:proofErr w:type="gramEnd"/>
      <w:r>
        <w:t xml:space="preserve"> /**&lt;UL: 703-748; DL: 758-803 . */</w:t>
      </w:r>
    </w:p>
    <w:p w14:paraId="5D80D481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NWY_LTE_EUTRAN_BAND29 = </w:t>
      </w:r>
      <w:proofErr w:type="gramStart"/>
      <w:r>
        <w:t xml:space="preserve">29,   </w:t>
      </w:r>
      <w:proofErr w:type="gramEnd"/>
      <w:r>
        <w:t xml:space="preserve"> /**&lt;  UL: 1850-1910 or 1710 - 1755;  DL: 716-728. */</w:t>
      </w:r>
    </w:p>
    <w:p w14:paraId="326534A7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NWY_LTE_EUTRAN_BAND30 = </w:t>
      </w:r>
      <w:proofErr w:type="gramStart"/>
      <w:r>
        <w:t xml:space="preserve">30,   </w:t>
      </w:r>
      <w:proofErr w:type="gramEnd"/>
      <w:r>
        <w:t xml:space="preserve"> /**&lt;  UL: 2305 - 2315 ;  DL: 2350 - 2360 */</w:t>
      </w:r>
    </w:p>
    <w:p w14:paraId="6FA1B1B3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NWY_LTE_EUTRAN_BAND31 = </w:t>
      </w:r>
      <w:proofErr w:type="gramStart"/>
      <w:r>
        <w:t xml:space="preserve">31,   </w:t>
      </w:r>
      <w:proofErr w:type="gramEnd"/>
      <w:r>
        <w:t xml:space="preserve"> /**&lt;  UL: 452.5 -   457.5 ;  DL: 462.5 - 467.5  */</w:t>
      </w:r>
    </w:p>
    <w:p w14:paraId="292B015C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NWY_LTE_EUTRAN_BAND32 = </w:t>
      </w:r>
      <w:proofErr w:type="gramStart"/>
      <w:r>
        <w:t xml:space="preserve">32,   </w:t>
      </w:r>
      <w:proofErr w:type="gramEnd"/>
      <w:r>
        <w:t xml:space="preserve"> /**&lt; DL: 9920 - 10359 */</w:t>
      </w:r>
    </w:p>
    <w:p w14:paraId="71DFFE76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NWY_LTE_EUTRAN_BAND33 = </w:t>
      </w:r>
      <w:proofErr w:type="gramStart"/>
      <w:r>
        <w:t xml:space="preserve">33,   </w:t>
      </w:r>
      <w:proofErr w:type="gramEnd"/>
      <w:r>
        <w:t xml:space="preserve"> /**&lt; UL: 1900-1920; DL: 1900-1920. */</w:t>
      </w:r>
    </w:p>
    <w:p w14:paraId="3931DF1E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NWY_LTE_EUTRAN_BAND34 = </w:t>
      </w:r>
      <w:proofErr w:type="gramStart"/>
      <w:r>
        <w:t xml:space="preserve">34,   </w:t>
      </w:r>
      <w:proofErr w:type="gramEnd"/>
      <w:r>
        <w:t xml:space="preserve"> /**&lt; UL: 2010-2025; DL: 2010-2025. */</w:t>
      </w:r>
    </w:p>
    <w:p w14:paraId="49494B41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NWY_LTE_EUTRAN_BAND35 = </w:t>
      </w:r>
      <w:proofErr w:type="gramStart"/>
      <w:r>
        <w:t xml:space="preserve">35,   </w:t>
      </w:r>
      <w:proofErr w:type="gramEnd"/>
      <w:r>
        <w:t xml:space="preserve"> /**&lt; UL: 1850-1910; DL: 1850-1910. */</w:t>
      </w:r>
    </w:p>
    <w:p w14:paraId="1BD8CFC9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NWY_LTE_EUTRAN_BAND36 = </w:t>
      </w:r>
      <w:proofErr w:type="gramStart"/>
      <w:r>
        <w:t xml:space="preserve">36,   </w:t>
      </w:r>
      <w:proofErr w:type="gramEnd"/>
      <w:r>
        <w:t xml:space="preserve"> /**&lt; UL: 1930-1990; DL: 1930-1990. */</w:t>
      </w:r>
    </w:p>
    <w:p w14:paraId="67A81D52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NWY_LTE_EUTRAN_BAND37 = </w:t>
      </w:r>
      <w:proofErr w:type="gramStart"/>
      <w:r>
        <w:t xml:space="preserve">37,   </w:t>
      </w:r>
      <w:proofErr w:type="gramEnd"/>
      <w:r>
        <w:t xml:space="preserve"> /**&lt; UL: 1910-1930; DL: 1910-1930. */</w:t>
      </w:r>
    </w:p>
    <w:p w14:paraId="3779C1AF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NWY_LTE_EUTRAN_BAND38 = </w:t>
      </w:r>
      <w:proofErr w:type="gramStart"/>
      <w:r>
        <w:t xml:space="preserve">38,   </w:t>
      </w:r>
      <w:proofErr w:type="gramEnd"/>
      <w:r>
        <w:t xml:space="preserve"> /**&lt; UL: 2570-2620; DL: 2570-2620. */</w:t>
      </w:r>
    </w:p>
    <w:p w14:paraId="550829D2" w14:textId="77777777" w:rsidR="005E35A6" w:rsidRDefault="005E35A6" w:rsidP="002373F8">
      <w:pPr>
        <w:pStyle w:val="TerminalDisplay"/>
        <w:ind w:leftChars="200" w:left="420"/>
      </w:pPr>
      <w:r>
        <w:t xml:space="preserve">    NWY_LTE_EUTRAN_BAND39 = </w:t>
      </w:r>
      <w:proofErr w:type="gramStart"/>
      <w:r>
        <w:t xml:space="preserve">39,   </w:t>
      </w:r>
      <w:proofErr w:type="gramEnd"/>
      <w:r>
        <w:t xml:space="preserve"> /**&lt; UL: 1880-1920; DL: 1880-1920. */</w:t>
      </w:r>
    </w:p>
    <w:p w14:paraId="35392F90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NWY_LTE_EUTRAN_BAND40 = </w:t>
      </w:r>
      <w:proofErr w:type="gramStart"/>
      <w:r>
        <w:t xml:space="preserve">40,   </w:t>
      </w:r>
      <w:proofErr w:type="gramEnd"/>
      <w:r>
        <w:t xml:space="preserve"> /**&lt; UL: 2300-2400; DL: 2300-2400. */</w:t>
      </w:r>
    </w:p>
    <w:p w14:paraId="6DE26BB8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NWY_LTE_EUTRAN_BAND41 = </w:t>
      </w:r>
      <w:proofErr w:type="gramStart"/>
      <w:r>
        <w:t xml:space="preserve">41,   </w:t>
      </w:r>
      <w:proofErr w:type="gramEnd"/>
      <w:r>
        <w:t xml:space="preserve"> /**&lt; UL: 2496-2690; DL: 2496-2690. */</w:t>
      </w:r>
    </w:p>
    <w:p w14:paraId="224B6BD4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NWY_LTE_EUTRAN_BAND42 = </w:t>
      </w:r>
      <w:proofErr w:type="gramStart"/>
      <w:r>
        <w:t xml:space="preserve">42,   </w:t>
      </w:r>
      <w:proofErr w:type="gramEnd"/>
      <w:r>
        <w:t xml:space="preserve"> /**&lt; UL: 3400-3600; DL: 3400-3600. */</w:t>
      </w:r>
    </w:p>
    <w:p w14:paraId="427472C4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NWY_LTE_EUTRAN_BAND43 = </w:t>
      </w:r>
      <w:proofErr w:type="gramStart"/>
      <w:r>
        <w:t xml:space="preserve">43,   </w:t>
      </w:r>
      <w:proofErr w:type="gramEnd"/>
      <w:r>
        <w:t xml:space="preserve"> /**&lt; UL: 3600-3800; DL: 3600-3800. */</w:t>
      </w:r>
    </w:p>
    <w:p w14:paraId="08639F60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NWY_LTE_EUTRAN_BAND46 = </w:t>
      </w:r>
      <w:proofErr w:type="gramStart"/>
      <w:r>
        <w:t xml:space="preserve">46,   </w:t>
      </w:r>
      <w:proofErr w:type="gramEnd"/>
      <w:r>
        <w:t xml:space="preserve"> /**&lt; DL: 5150-5925 </w:t>
      </w:r>
      <w:proofErr w:type="spellStart"/>
      <w:r>
        <w:t>MHz.</w:t>
      </w:r>
      <w:proofErr w:type="spellEnd"/>
      <w:r>
        <w:t xml:space="preserve"> */</w:t>
      </w:r>
    </w:p>
    <w:p w14:paraId="70E5D501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NWY_LTE_EUTRAN_BAND47 = </w:t>
      </w:r>
      <w:proofErr w:type="gramStart"/>
      <w:r>
        <w:t xml:space="preserve">47,   </w:t>
      </w:r>
      <w:proofErr w:type="gramEnd"/>
      <w:r>
        <w:t xml:space="preserve"> /**&lt; DL: ? </w:t>
      </w:r>
      <w:proofErr w:type="spellStart"/>
      <w:r>
        <w:t>MHz.</w:t>
      </w:r>
      <w:proofErr w:type="spellEnd"/>
      <w:r>
        <w:t xml:space="preserve"> */</w:t>
      </w:r>
    </w:p>
    <w:p w14:paraId="3C296ADE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NWY_LTE_EUTRAN_BAND48 = </w:t>
      </w:r>
      <w:proofErr w:type="gramStart"/>
      <w:r>
        <w:t xml:space="preserve">48,   </w:t>
      </w:r>
      <w:proofErr w:type="gramEnd"/>
      <w:r>
        <w:t xml:space="preserve"> /**&lt; DL: ? </w:t>
      </w:r>
      <w:proofErr w:type="spellStart"/>
      <w:r>
        <w:t>MHz.</w:t>
      </w:r>
      <w:proofErr w:type="spellEnd"/>
      <w:r>
        <w:t xml:space="preserve"> */</w:t>
      </w:r>
    </w:p>
    <w:p w14:paraId="1BF5A8E2" w14:textId="77777777" w:rsidR="005E35A6" w:rsidRDefault="005E35A6" w:rsidP="002373F8">
      <w:pPr>
        <w:pStyle w:val="TerminalDisplay"/>
        <w:ind w:leftChars="200" w:left="420"/>
      </w:pPr>
      <w:r>
        <w:t xml:space="preserve">    NWY_LTE_EUTRAN_BAND49 = </w:t>
      </w:r>
      <w:proofErr w:type="gramStart"/>
      <w:r>
        <w:t xml:space="preserve">49,   </w:t>
      </w:r>
      <w:proofErr w:type="gramEnd"/>
      <w:r>
        <w:t xml:space="preserve"> /**&lt; UL: ?; DL: ? */</w:t>
      </w:r>
    </w:p>
    <w:p w14:paraId="3A5C9E99" w14:textId="77777777" w:rsidR="005E35A6" w:rsidRDefault="005E35A6" w:rsidP="002373F8">
      <w:pPr>
        <w:pStyle w:val="TerminalDisplay"/>
        <w:ind w:leftChars="200" w:left="420"/>
      </w:pPr>
      <w:r>
        <w:t xml:space="preserve">    NWY_LTE_EUTRAN_BAND53 = </w:t>
      </w:r>
      <w:proofErr w:type="gramStart"/>
      <w:r>
        <w:t xml:space="preserve">53,   </w:t>
      </w:r>
      <w:proofErr w:type="gramEnd"/>
      <w:r>
        <w:t xml:space="preserve"> /**&lt; 2483.5 - 2495 MHz  TDD */   </w:t>
      </w:r>
    </w:p>
    <w:p w14:paraId="0E3D2BC7" w14:textId="77777777" w:rsidR="005E35A6" w:rsidRDefault="005E35A6" w:rsidP="002373F8">
      <w:pPr>
        <w:pStyle w:val="TerminalDisplay"/>
        <w:ind w:leftChars="200" w:left="420"/>
      </w:pPr>
      <w:r>
        <w:t xml:space="preserve">    NWY_LTE_EUTRAN_BAND59 = </w:t>
      </w:r>
      <w:proofErr w:type="gramStart"/>
      <w:r>
        <w:t xml:space="preserve">59,   </w:t>
      </w:r>
      <w:proofErr w:type="gramEnd"/>
      <w:r>
        <w:t xml:space="preserve"> /**&lt; 1785 - 1805MHz  TDD */   </w:t>
      </w:r>
    </w:p>
    <w:p w14:paraId="5BC51CC0" w14:textId="77777777" w:rsidR="005E35A6" w:rsidRDefault="005E35A6" w:rsidP="002373F8">
      <w:pPr>
        <w:pStyle w:val="TerminalDisplay"/>
        <w:ind w:leftChars="200" w:left="420"/>
      </w:pPr>
      <w:r>
        <w:t xml:space="preserve">    NWY_LTE_EUTRAN_BAND67 = </w:t>
      </w:r>
      <w:proofErr w:type="gramStart"/>
      <w:r>
        <w:t xml:space="preserve">67,   </w:t>
      </w:r>
      <w:proofErr w:type="gramEnd"/>
      <w:r>
        <w:t xml:space="preserve"> /**&lt; UL: ?; DL: ? */</w:t>
      </w:r>
    </w:p>
    <w:p w14:paraId="33ECD914" w14:textId="77777777" w:rsidR="005E35A6" w:rsidRDefault="005E35A6" w:rsidP="002373F8">
      <w:pPr>
        <w:pStyle w:val="TerminalDisplay"/>
        <w:ind w:leftChars="200" w:left="420"/>
      </w:pPr>
      <w:r>
        <w:t xml:space="preserve">    NWY_LTE_EUTRAN_BAND66 = </w:t>
      </w:r>
      <w:proofErr w:type="gramStart"/>
      <w:r>
        <w:t xml:space="preserve">66,   </w:t>
      </w:r>
      <w:proofErr w:type="gramEnd"/>
      <w:r>
        <w:t xml:space="preserve"> /**&lt; UL: 1710-1780; DL: 2110-2200 */</w:t>
      </w:r>
    </w:p>
    <w:p w14:paraId="20509A40" w14:textId="77777777" w:rsidR="005E35A6" w:rsidRDefault="005E35A6" w:rsidP="002373F8">
      <w:pPr>
        <w:pStyle w:val="TerminalDisplay"/>
        <w:ind w:leftChars="200" w:left="420"/>
      </w:pPr>
      <w:r>
        <w:t xml:space="preserve">    NWY_LTE_EUTRAN_BAND68 = </w:t>
      </w:r>
      <w:proofErr w:type="gramStart"/>
      <w:r>
        <w:t xml:space="preserve">68,   </w:t>
      </w:r>
      <w:proofErr w:type="gramEnd"/>
      <w:r>
        <w:t xml:space="preserve"> /**&lt; UL: ?; DL: ? */</w:t>
      </w:r>
    </w:p>
    <w:p w14:paraId="4F3A55C0" w14:textId="77777777" w:rsidR="005E35A6" w:rsidRDefault="005E35A6" w:rsidP="002373F8">
      <w:pPr>
        <w:pStyle w:val="TerminalDisplay"/>
        <w:ind w:leftChars="200" w:left="420"/>
      </w:pPr>
      <w:r>
        <w:t xml:space="preserve">    NWY_LTE_EUTRAN_BAND71 = </w:t>
      </w:r>
      <w:proofErr w:type="gramStart"/>
      <w:r>
        <w:t xml:space="preserve">71,   </w:t>
      </w:r>
      <w:proofErr w:type="gramEnd"/>
      <w:r>
        <w:t xml:space="preserve"> /**&lt; UL: ?; DL: ? */</w:t>
      </w:r>
    </w:p>
    <w:p w14:paraId="0BF8920D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NWY_LTE_EUTRAN_BAND125 = </w:t>
      </w:r>
      <w:proofErr w:type="gramStart"/>
      <w:r>
        <w:t xml:space="preserve">125,   </w:t>
      </w:r>
      <w:proofErr w:type="gramEnd"/>
      <w:r>
        <w:t xml:space="preserve"> /**&lt; DL: 64835 - 64859 */</w:t>
      </w:r>
    </w:p>
    <w:p w14:paraId="5A07B465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NWY_LTE_EUTRAN_BAND126 = </w:t>
      </w:r>
      <w:proofErr w:type="gramStart"/>
      <w:r>
        <w:t xml:space="preserve">126,   </w:t>
      </w:r>
      <w:proofErr w:type="gramEnd"/>
      <w:r>
        <w:t xml:space="preserve"> /**&lt; DL: 64860 - 64974 */</w:t>
      </w:r>
    </w:p>
    <w:p w14:paraId="74A05EF4" w14:textId="77777777" w:rsidR="005E35A6" w:rsidRDefault="005E35A6" w:rsidP="002373F8">
      <w:pPr>
        <w:pStyle w:val="TerminalDisplay"/>
        <w:ind w:leftChars="200" w:left="420"/>
      </w:pPr>
      <w:r>
        <w:t xml:space="preserve">    NWY_LTE_EUTRAN_BAND127 = </w:t>
      </w:r>
      <w:proofErr w:type="gramStart"/>
      <w:r>
        <w:t xml:space="preserve">127,   </w:t>
      </w:r>
      <w:proofErr w:type="gramEnd"/>
      <w:r>
        <w:t xml:space="preserve"> /**&lt; DL: 64975 - 64999  */</w:t>
      </w:r>
    </w:p>
    <w:p w14:paraId="4767B5CB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NWY_LTE_EUTRAN_BAND250 = </w:t>
      </w:r>
      <w:proofErr w:type="gramStart"/>
      <w:r>
        <w:t xml:space="preserve">250,   </w:t>
      </w:r>
      <w:proofErr w:type="gramEnd"/>
      <w:r>
        <w:t xml:space="preserve"> /**&lt; UL: 3400-3800; DL: 3400 -3800 . */</w:t>
      </w:r>
    </w:p>
    <w:p w14:paraId="70B61006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NWY_LTE_EUTRAN_BAND252 = </w:t>
      </w:r>
      <w:proofErr w:type="gramStart"/>
      <w:r>
        <w:t xml:space="preserve">252,   </w:t>
      </w:r>
      <w:proofErr w:type="gramEnd"/>
      <w:r>
        <w:t xml:space="preserve"> /**&lt; DL: 5150 - 5250  */</w:t>
      </w:r>
    </w:p>
    <w:p w14:paraId="1391A9DF" w14:textId="77777777" w:rsidR="005E35A6" w:rsidRDefault="005E35A6" w:rsidP="002373F8">
      <w:pPr>
        <w:pStyle w:val="TerminalDisplay"/>
        <w:ind w:leftChars="200" w:left="420"/>
      </w:pPr>
      <w:r>
        <w:t xml:space="preserve">    NWY_LTE_EUTRAN_BAND255 = </w:t>
      </w:r>
      <w:proofErr w:type="gramStart"/>
      <w:r>
        <w:t xml:space="preserve">255,   </w:t>
      </w:r>
      <w:proofErr w:type="gramEnd"/>
      <w:r>
        <w:t xml:space="preserve"> /**&lt; DL: 5725 - 5850  */</w:t>
      </w:r>
    </w:p>
    <w:p w14:paraId="562E94DF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_band_lte_class_e</w:t>
      </w:r>
      <w:proofErr w:type="spellEnd"/>
      <w:r>
        <w:t>;</w:t>
      </w:r>
    </w:p>
    <w:p w14:paraId="54120614" w14:textId="77777777" w:rsidR="005E35A6" w:rsidRDefault="005E35A6" w:rsidP="002373F8">
      <w:pPr>
        <w:pStyle w:val="TerminalDisplay"/>
        <w:ind w:leftChars="200" w:left="420"/>
      </w:pPr>
    </w:p>
    <w:p w14:paraId="528009A7" w14:textId="77777777" w:rsidR="005E35A6" w:rsidRDefault="005E35A6" w:rsidP="002373F8">
      <w:pPr>
        <w:pStyle w:val="TerminalDisplay"/>
        <w:ind w:leftChars="200" w:left="420"/>
      </w:pPr>
    </w:p>
    <w:p w14:paraId="14FF2416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1B18205C" w14:textId="77777777" w:rsidR="005E35A6" w:rsidRDefault="005E35A6" w:rsidP="002373F8">
      <w:pPr>
        <w:pStyle w:val="TerminalDisplay"/>
        <w:ind w:leftChars="200" w:left="420"/>
      </w:pPr>
      <w:r>
        <w:t xml:space="preserve">    NWY_WCDMA_CLASS_</w:t>
      </w:r>
      <w:proofErr w:type="gramStart"/>
      <w:r>
        <w:t>NONE  =</w:t>
      </w:r>
      <w:proofErr w:type="gramEnd"/>
      <w:r>
        <w:t xml:space="preserve"> 0,</w:t>
      </w:r>
    </w:p>
    <w:p w14:paraId="079E1E06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NWY_WCDMA_I_IMT_</w:t>
      </w:r>
      <w:proofErr w:type="gramStart"/>
      <w:r>
        <w:t>2000  =</w:t>
      </w:r>
      <w:proofErr w:type="gramEnd"/>
      <w:r>
        <w:t xml:space="preserve"> 1,     /**&lt; WCDMA Europe, Japan, and China IMT 2100 band.  W1*/</w:t>
      </w:r>
    </w:p>
    <w:p w14:paraId="57F29349" w14:textId="77777777" w:rsidR="005E35A6" w:rsidRDefault="005E35A6" w:rsidP="002373F8">
      <w:pPr>
        <w:pStyle w:val="TerminalDisplay"/>
        <w:ind w:leftChars="200" w:left="420"/>
      </w:pPr>
      <w:r>
        <w:t xml:space="preserve">    NWY_WCDMA_II_PCS_1900 = </w:t>
      </w:r>
      <w:proofErr w:type="gramStart"/>
      <w:r>
        <w:t xml:space="preserve">2,   </w:t>
      </w:r>
      <w:proofErr w:type="gramEnd"/>
      <w:r>
        <w:t xml:space="preserve"> /**&lt; WCDMA U.S. PCS 1900 band.  W2*/</w:t>
      </w:r>
    </w:p>
    <w:p w14:paraId="10093FD3" w14:textId="77777777" w:rsidR="005E35A6" w:rsidRDefault="005E35A6" w:rsidP="002373F8">
      <w:pPr>
        <w:pStyle w:val="TerminalDisplay"/>
        <w:ind w:leftChars="200" w:left="420"/>
      </w:pPr>
      <w:r>
        <w:t xml:space="preserve">    NWY_WCDMA_III_1800    = </w:t>
      </w:r>
      <w:proofErr w:type="gramStart"/>
      <w:r>
        <w:t xml:space="preserve">3,   </w:t>
      </w:r>
      <w:proofErr w:type="gramEnd"/>
      <w:r>
        <w:t xml:space="preserve"> /**&lt; WCDMA Europe and China DCS 1800 band.  W3*/</w:t>
      </w:r>
    </w:p>
    <w:p w14:paraId="4DE22F22" w14:textId="77777777" w:rsidR="005E35A6" w:rsidRDefault="005E35A6" w:rsidP="002373F8">
      <w:pPr>
        <w:pStyle w:val="TerminalDisplay"/>
        <w:ind w:leftChars="200" w:left="420"/>
      </w:pPr>
      <w:r>
        <w:t xml:space="preserve">    NWY_WCDMA_IV_1700     = </w:t>
      </w:r>
      <w:proofErr w:type="gramStart"/>
      <w:r>
        <w:t xml:space="preserve">4,   </w:t>
      </w:r>
      <w:proofErr w:type="gramEnd"/>
      <w:r>
        <w:t xml:space="preserve"> /**&lt; WCDMA U.S. 1700 band.  W4*/</w:t>
      </w:r>
    </w:p>
    <w:p w14:paraId="79370F01" w14:textId="77777777" w:rsidR="005E35A6" w:rsidRDefault="005E35A6" w:rsidP="002373F8">
      <w:pPr>
        <w:pStyle w:val="TerminalDisplay"/>
        <w:ind w:leftChars="200" w:left="420"/>
      </w:pPr>
      <w:r>
        <w:t xml:space="preserve">    NWY_WCDMA_V_850       = </w:t>
      </w:r>
      <w:proofErr w:type="gramStart"/>
      <w:r>
        <w:t xml:space="preserve">5,   </w:t>
      </w:r>
      <w:proofErr w:type="gramEnd"/>
      <w:r>
        <w:t xml:space="preserve"> /**&lt; WCDMA U.S. 850 band. W5*/</w:t>
      </w:r>
    </w:p>
    <w:p w14:paraId="50478988" w14:textId="77777777" w:rsidR="005E35A6" w:rsidRDefault="005E35A6" w:rsidP="002373F8">
      <w:pPr>
        <w:pStyle w:val="TerminalDisplay"/>
        <w:ind w:leftChars="200" w:left="420"/>
      </w:pPr>
      <w:r>
        <w:t xml:space="preserve">    NWY_WCDMA_VI_800      = </w:t>
      </w:r>
      <w:proofErr w:type="gramStart"/>
      <w:r>
        <w:t xml:space="preserve">6,   </w:t>
      </w:r>
      <w:proofErr w:type="gramEnd"/>
      <w:r>
        <w:t xml:space="preserve"> /**&lt; WCDMA Japan 800 band. W6*/</w:t>
      </w:r>
    </w:p>
    <w:p w14:paraId="6373FD19" w14:textId="77777777" w:rsidR="005E35A6" w:rsidRDefault="005E35A6" w:rsidP="002373F8">
      <w:pPr>
        <w:pStyle w:val="TerminalDisplay"/>
        <w:ind w:leftChars="200" w:left="420"/>
      </w:pPr>
      <w:r>
        <w:t xml:space="preserve">    NWY_WCDMA_VII_2600    = </w:t>
      </w:r>
      <w:proofErr w:type="gramStart"/>
      <w:r>
        <w:t xml:space="preserve">7,   </w:t>
      </w:r>
      <w:proofErr w:type="gramEnd"/>
      <w:r>
        <w:t xml:space="preserve"> /**&lt; WCDMA Europe 2600 band. W7*/</w:t>
      </w:r>
    </w:p>
    <w:p w14:paraId="73C187FD" w14:textId="77777777" w:rsidR="005E35A6" w:rsidRDefault="005E35A6" w:rsidP="002373F8">
      <w:pPr>
        <w:pStyle w:val="TerminalDisplay"/>
        <w:ind w:leftChars="200" w:left="420"/>
      </w:pPr>
      <w:r>
        <w:t xml:space="preserve">    NWY_WCDMA_VIII_900    = </w:t>
      </w:r>
      <w:proofErr w:type="gramStart"/>
      <w:r>
        <w:t xml:space="preserve">8,   </w:t>
      </w:r>
      <w:proofErr w:type="gramEnd"/>
      <w:r>
        <w:t xml:space="preserve"> /**&lt; WCDMA Europe and China 900 band. W8*/</w:t>
      </w:r>
    </w:p>
    <w:p w14:paraId="628AE1EE" w14:textId="77777777" w:rsidR="005E35A6" w:rsidRDefault="005E35A6" w:rsidP="002373F8">
      <w:pPr>
        <w:pStyle w:val="TerminalDisplay"/>
        <w:ind w:leftChars="200" w:left="420"/>
      </w:pPr>
      <w:r>
        <w:t xml:space="preserve">    NWY_WCDMA_IX_1700     = </w:t>
      </w:r>
      <w:proofErr w:type="gramStart"/>
      <w:r>
        <w:t xml:space="preserve">9,   </w:t>
      </w:r>
      <w:proofErr w:type="gramEnd"/>
      <w:r>
        <w:t xml:space="preserve"> /**&lt; WCDMA Japan 1700 band. W9*/</w:t>
      </w:r>
    </w:p>
    <w:p w14:paraId="050A4C65" w14:textId="77777777" w:rsidR="005E35A6" w:rsidRDefault="005E35A6" w:rsidP="002373F8">
      <w:pPr>
        <w:pStyle w:val="TerminalDisplay"/>
        <w:ind w:leftChars="200" w:left="420"/>
      </w:pPr>
      <w:r>
        <w:t xml:space="preserve">    /* Reserved W10 for WCDMA BC10-1700 band classes. */</w:t>
      </w:r>
    </w:p>
    <w:p w14:paraId="77216580" w14:textId="77777777" w:rsidR="005E35A6" w:rsidRDefault="005E35A6" w:rsidP="002373F8">
      <w:pPr>
        <w:pStyle w:val="TerminalDisplay"/>
        <w:ind w:leftChars="200" w:left="420"/>
      </w:pPr>
    </w:p>
    <w:p w14:paraId="573FE326" w14:textId="77777777" w:rsidR="005E35A6" w:rsidRDefault="005E35A6" w:rsidP="002373F8">
      <w:pPr>
        <w:pStyle w:val="TerminalDisplay"/>
        <w:ind w:leftChars="200" w:left="420"/>
      </w:pPr>
      <w:r>
        <w:t xml:space="preserve">    NWY_WCDMA_XI_1500     = </w:t>
      </w:r>
      <w:proofErr w:type="gramStart"/>
      <w:r>
        <w:t xml:space="preserve">11,   </w:t>
      </w:r>
      <w:proofErr w:type="gramEnd"/>
      <w:r>
        <w:t xml:space="preserve"> /**&lt; WCDMA 1500 band. W11*/</w:t>
      </w:r>
    </w:p>
    <w:p w14:paraId="48FA0830" w14:textId="77777777" w:rsidR="005E35A6" w:rsidRDefault="005E35A6" w:rsidP="002373F8">
      <w:pPr>
        <w:pStyle w:val="TerminalDisplay"/>
        <w:ind w:leftChars="200" w:left="420"/>
      </w:pPr>
      <w:r>
        <w:t xml:space="preserve">    NWY_WCDMA_XIX_850     = </w:t>
      </w:r>
      <w:proofErr w:type="gramStart"/>
      <w:r>
        <w:t xml:space="preserve">19,   </w:t>
      </w:r>
      <w:proofErr w:type="gramEnd"/>
      <w:r>
        <w:t xml:space="preserve"> /**&lt; WCDMA Japan 850 band. W19*/</w:t>
      </w:r>
    </w:p>
    <w:p w14:paraId="3B18FC0B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_band_wcdma_class_e</w:t>
      </w:r>
      <w:proofErr w:type="spellEnd"/>
      <w:r>
        <w:t>;</w:t>
      </w:r>
    </w:p>
    <w:p w14:paraId="488A0D55" w14:textId="77777777" w:rsidR="005E35A6" w:rsidRDefault="005E35A6" w:rsidP="002373F8">
      <w:pPr>
        <w:pStyle w:val="TerminalDisplay"/>
        <w:ind w:leftChars="200" w:left="420"/>
      </w:pPr>
    </w:p>
    <w:p w14:paraId="732E5FD3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551F1BB6" w14:textId="77777777" w:rsidR="005E35A6" w:rsidRDefault="005E35A6" w:rsidP="002373F8">
      <w:pPr>
        <w:pStyle w:val="TerminalDisplay"/>
        <w:ind w:leftChars="200" w:left="420"/>
      </w:pPr>
      <w:r>
        <w:t xml:space="preserve">    NWY_TDS_CLASS_</w:t>
      </w:r>
      <w:proofErr w:type="gramStart"/>
      <w:r>
        <w:t>NONE  =</w:t>
      </w:r>
      <w:proofErr w:type="gramEnd"/>
      <w:r>
        <w:t xml:space="preserve"> 0,      /* TD-SCDMA bands */</w:t>
      </w:r>
    </w:p>
    <w:p w14:paraId="2576EAE9" w14:textId="77777777" w:rsidR="005E35A6" w:rsidRDefault="005E35A6" w:rsidP="002373F8">
      <w:pPr>
        <w:pStyle w:val="TerminalDisplay"/>
        <w:ind w:leftChars="200" w:left="420"/>
      </w:pPr>
      <w:r>
        <w:t xml:space="preserve">    NWY_TDS_BANDA = </w:t>
      </w:r>
      <w:proofErr w:type="gramStart"/>
      <w:r>
        <w:t xml:space="preserve">1,   </w:t>
      </w:r>
      <w:proofErr w:type="gramEnd"/>
      <w:r>
        <w:t xml:space="preserve"> /**&lt; TDS Band A 1900-1920 MHz, 2010-2020 MHz */</w:t>
      </w:r>
    </w:p>
    <w:p w14:paraId="5E1EC5A8" w14:textId="77777777" w:rsidR="005E35A6" w:rsidRDefault="005E35A6" w:rsidP="002373F8">
      <w:pPr>
        <w:pStyle w:val="TerminalDisplay"/>
        <w:ind w:leftChars="200" w:left="420"/>
      </w:pPr>
      <w:r>
        <w:t xml:space="preserve">    NWY_TDS_BANDB = </w:t>
      </w:r>
      <w:proofErr w:type="gramStart"/>
      <w:r>
        <w:t xml:space="preserve">2,   </w:t>
      </w:r>
      <w:proofErr w:type="gramEnd"/>
      <w:r>
        <w:t xml:space="preserve"> /**&lt; TDS Band B 1850-1910 MHz, 1930-1990 MHz */</w:t>
      </w:r>
    </w:p>
    <w:p w14:paraId="5D91B624" w14:textId="77777777" w:rsidR="005E35A6" w:rsidRDefault="005E35A6" w:rsidP="002373F8">
      <w:pPr>
        <w:pStyle w:val="TerminalDisplay"/>
        <w:ind w:leftChars="200" w:left="420"/>
      </w:pPr>
      <w:r>
        <w:t xml:space="preserve">    NWY_TDS_BANDC = </w:t>
      </w:r>
      <w:proofErr w:type="gramStart"/>
      <w:r>
        <w:t xml:space="preserve">3,   </w:t>
      </w:r>
      <w:proofErr w:type="gramEnd"/>
      <w:r>
        <w:t xml:space="preserve"> /**&lt; TDS Band C 1910-1930 MHz */</w:t>
      </w:r>
    </w:p>
    <w:p w14:paraId="3A056370" w14:textId="77777777" w:rsidR="005E35A6" w:rsidRDefault="005E35A6" w:rsidP="002373F8">
      <w:pPr>
        <w:pStyle w:val="TerminalDisplay"/>
        <w:ind w:leftChars="200" w:left="420"/>
      </w:pPr>
      <w:r>
        <w:t xml:space="preserve">    NWY_TDS_BANDD = </w:t>
      </w:r>
      <w:proofErr w:type="gramStart"/>
      <w:r>
        <w:t xml:space="preserve">4,   </w:t>
      </w:r>
      <w:proofErr w:type="gramEnd"/>
      <w:r>
        <w:t xml:space="preserve"> /**&lt; TDS Band D 2570-2620 MHz */</w:t>
      </w:r>
    </w:p>
    <w:p w14:paraId="7BC489CA" w14:textId="77777777" w:rsidR="005E35A6" w:rsidRDefault="005E35A6" w:rsidP="002373F8">
      <w:pPr>
        <w:pStyle w:val="TerminalDisplay"/>
        <w:ind w:leftChars="200" w:left="420"/>
      </w:pPr>
      <w:r>
        <w:t xml:space="preserve">    NWY_TDS_BANDE = </w:t>
      </w:r>
      <w:proofErr w:type="gramStart"/>
      <w:r>
        <w:t xml:space="preserve">5,   </w:t>
      </w:r>
      <w:proofErr w:type="gramEnd"/>
      <w:r>
        <w:t xml:space="preserve"> /**&lt; TDS Band E 2300-2400 MHz */</w:t>
      </w:r>
    </w:p>
    <w:p w14:paraId="3DE6FCE0" w14:textId="77777777" w:rsidR="005E35A6" w:rsidRDefault="005E35A6" w:rsidP="002373F8">
      <w:pPr>
        <w:pStyle w:val="TerminalDisplay"/>
        <w:ind w:leftChars="200" w:left="420"/>
      </w:pPr>
      <w:r>
        <w:t xml:space="preserve">    NWY_TDS_BANDF = </w:t>
      </w:r>
      <w:proofErr w:type="gramStart"/>
      <w:r>
        <w:t xml:space="preserve">6,   </w:t>
      </w:r>
      <w:proofErr w:type="gramEnd"/>
      <w:r>
        <w:t xml:space="preserve"> /**&lt; TDS Band F 1880-1920 MHz */</w:t>
      </w:r>
    </w:p>
    <w:p w14:paraId="617FE5D4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_band_tdscdma_class_e</w:t>
      </w:r>
      <w:proofErr w:type="spellEnd"/>
      <w:r>
        <w:t>;</w:t>
      </w:r>
    </w:p>
    <w:p w14:paraId="02A0E8A9" w14:textId="77777777" w:rsidR="005E35A6" w:rsidRDefault="005E35A6" w:rsidP="002373F8">
      <w:pPr>
        <w:pStyle w:val="TerminalDisplay"/>
        <w:ind w:leftChars="200" w:left="420"/>
      </w:pPr>
    </w:p>
    <w:p w14:paraId="720A4B6C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0FFC58A3" w14:textId="77777777" w:rsidR="005E35A6" w:rsidRDefault="005E35A6" w:rsidP="002373F8">
      <w:pPr>
        <w:pStyle w:val="TerminalDisplay"/>
        <w:ind w:leftChars="200" w:left="420"/>
      </w:pPr>
      <w:r>
        <w:t>{</w:t>
      </w:r>
    </w:p>
    <w:p w14:paraId="5EE12D12" w14:textId="77777777" w:rsidR="005E35A6" w:rsidRDefault="005E35A6" w:rsidP="002373F8">
      <w:pPr>
        <w:pStyle w:val="TerminalDisplay"/>
        <w:ind w:leftChars="200" w:left="420"/>
      </w:pPr>
      <w:r>
        <w:t xml:space="preserve">    NWY_NR5G_CLASS_</w:t>
      </w:r>
      <w:proofErr w:type="gramStart"/>
      <w:r>
        <w:t>NONE  =</w:t>
      </w:r>
      <w:proofErr w:type="gramEnd"/>
      <w:r>
        <w:t xml:space="preserve"> 0,</w:t>
      </w:r>
    </w:p>
    <w:p w14:paraId="7F8AECCB" w14:textId="77777777" w:rsidR="005E35A6" w:rsidRDefault="005E35A6" w:rsidP="002373F8">
      <w:pPr>
        <w:pStyle w:val="TerminalDisplay"/>
        <w:ind w:leftChars="200" w:left="420"/>
      </w:pPr>
    </w:p>
    <w:p w14:paraId="0FAB1F1C" w14:textId="77777777" w:rsidR="005E35A6" w:rsidRDefault="005E35A6" w:rsidP="002373F8">
      <w:pPr>
        <w:pStyle w:val="TerminalDisplay"/>
        <w:ind w:leftChars="200" w:left="420"/>
      </w:pPr>
      <w:r>
        <w:t xml:space="preserve">    /*NR bands in FR1*/</w:t>
      </w:r>
    </w:p>
    <w:p w14:paraId="32D53649" w14:textId="77777777" w:rsidR="005E35A6" w:rsidRDefault="005E35A6" w:rsidP="002373F8">
      <w:pPr>
        <w:pStyle w:val="TerminalDisplay"/>
        <w:ind w:leftChars="200" w:left="420"/>
      </w:pPr>
      <w:r>
        <w:t xml:space="preserve">    NWY_NR5G_BAND1 = </w:t>
      </w:r>
      <w:proofErr w:type="gramStart"/>
      <w:r>
        <w:t xml:space="preserve">1,   </w:t>
      </w:r>
      <w:proofErr w:type="gramEnd"/>
      <w:r>
        <w:t xml:space="preserve"> /**&lt; UL: 1920 - 1980 MHz, DL: 2110 - 2170 MHz, FDD*/</w:t>
      </w:r>
    </w:p>
    <w:p w14:paraId="38906271" w14:textId="77777777" w:rsidR="005E35A6" w:rsidRDefault="005E35A6" w:rsidP="002373F8">
      <w:pPr>
        <w:pStyle w:val="TerminalDisplay"/>
        <w:ind w:leftChars="200" w:left="420"/>
      </w:pPr>
      <w:r>
        <w:t xml:space="preserve">    NWY_NR5G_BAND2 = </w:t>
      </w:r>
      <w:proofErr w:type="gramStart"/>
      <w:r>
        <w:t xml:space="preserve">2,   </w:t>
      </w:r>
      <w:proofErr w:type="gramEnd"/>
      <w:r>
        <w:t xml:space="preserve"> /**&lt; 1850 - 1910 MHz  1930 - 1990 MHz FDD */</w:t>
      </w:r>
    </w:p>
    <w:p w14:paraId="161D4D50" w14:textId="77777777" w:rsidR="005E35A6" w:rsidRDefault="005E35A6" w:rsidP="002373F8">
      <w:pPr>
        <w:pStyle w:val="TerminalDisplay"/>
        <w:ind w:leftChars="200" w:left="420"/>
      </w:pPr>
      <w:r>
        <w:t xml:space="preserve">    NWY_NR5G_BAND3 = </w:t>
      </w:r>
      <w:proofErr w:type="gramStart"/>
      <w:r>
        <w:t xml:space="preserve">3,   </w:t>
      </w:r>
      <w:proofErr w:type="gramEnd"/>
      <w:r>
        <w:t xml:space="preserve"> /**&lt; 1710 - 1785 MHz  1805 - 1880 MHz FDD */</w:t>
      </w:r>
    </w:p>
    <w:p w14:paraId="7D2BBBBE" w14:textId="77777777" w:rsidR="005E35A6" w:rsidRDefault="005E35A6" w:rsidP="002373F8">
      <w:pPr>
        <w:pStyle w:val="TerminalDisplay"/>
        <w:ind w:leftChars="200" w:left="420"/>
      </w:pPr>
      <w:r>
        <w:t xml:space="preserve">    NWY_NR5G_BAND5 = </w:t>
      </w:r>
      <w:proofErr w:type="gramStart"/>
      <w:r>
        <w:t xml:space="preserve">5,   </w:t>
      </w:r>
      <w:proofErr w:type="gramEnd"/>
      <w:r>
        <w:t xml:space="preserve"> /**&lt; 824 - 849 MHz    869 - 894MHz    FDD */</w:t>
      </w:r>
    </w:p>
    <w:p w14:paraId="11CE6562" w14:textId="77777777" w:rsidR="005E35A6" w:rsidRDefault="005E35A6" w:rsidP="002373F8">
      <w:pPr>
        <w:pStyle w:val="TerminalDisplay"/>
        <w:ind w:leftChars="200" w:left="420"/>
      </w:pPr>
      <w:r>
        <w:t xml:space="preserve">    NWY_NR5G_BAND7 = </w:t>
      </w:r>
      <w:proofErr w:type="gramStart"/>
      <w:r>
        <w:t xml:space="preserve">7,   </w:t>
      </w:r>
      <w:proofErr w:type="gramEnd"/>
      <w:r>
        <w:t xml:space="preserve"> /**&lt; 2500 - 2570 MHz  2620 - 2690 MHz FDD */</w:t>
      </w:r>
    </w:p>
    <w:p w14:paraId="36140FBB" w14:textId="77777777" w:rsidR="005E35A6" w:rsidRDefault="005E35A6" w:rsidP="002373F8">
      <w:pPr>
        <w:pStyle w:val="TerminalDisplay"/>
        <w:ind w:leftChars="200" w:left="420"/>
      </w:pPr>
      <w:r>
        <w:t xml:space="preserve">    NWY_NR5G_BAND8 = </w:t>
      </w:r>
      <w:proofErr w:type="gramStart"/>
      <w:r>
        <w:t xml:space="preserve">8,   </w:t>
      </w:r>
      <w:proofErr w:type="gramEnd"/>
      <w:r>
        <w:t xml:space="preserve"> /**&lt;880 - 915 MHz 925 - 960 MHz   FDD */</w:t>
      </w:r>
    </w:p>
    <w:p w14:paraId="3AAC5C70" w14:textId="77777777" w:rsidR="005E35A6" w:rsidRDefault="005E35A6" w:rsidP="002373F8">
      <w:pPr>
        <w:pStyle w:val="TerminalDisplay"/>
        <w:ind w:leftChars="200" w:left="420"/>
      </w:pPr>
      <w:r>
        <w:t xml:space="preserve">    NWY_NR5G_BAND12 = </w:t>
      </w:r>
      <w:proofErr w:type="gramStart"/>
      <w:r>
        <w:t xml:space="preserve">12,   </w:t>
      </w:r>
      <w:proofErr w:type="gramEnd"/>
      <w:r>
        <w:t xml:space="preserve"> /**&lt;729 - 746 MHz 699 - 716 MHz   FDD */</w:t>
      </w:r>
    </w:p>
    <w:p w14:paraId="016316EC" w14:textId="77777777" w:rsidR="005E35A6" w:rsidRDefault="005E35A6" w:rsidP="002373F8">
      <w:pPr>
        <w:pStyle w:val="TerminalDisplay"/>
        <w:ind w:leftChars="200" w:left="420"/>
      </w:pPr>
      <w:r>
        <w:t xml:space="preserve">    NWY_NR5G_BAND13 = </w:t>
      </w:r>
      <w:proofErr w:type="gramStart"/>
      <w:r>
        <w:t xml:space="preserve">13,   </w:t>
      </w:r>
      <w:proofErr w:type="gramEnd"/>
      <w:r>
        <w:t xml:space="preserve"> /**&lt;777 - 787 MHz 746 MHz - 756 MHz FDD */</w:t>
      </w:r>
    </w:p>
    <w:p w14:paraId="5173143B" w14:textId="77777777" w:rsidR="005E35A6" w:rsidRDefault="005E35A6" w:rsidP="002373F8">
      <w:pPr>
        <w:pStyle w:val="TerminalDisplay"/>
        <w:ind w:leftChars="200" w:left="420"/>
      </w:pPr>
      <w:r>
        <w:t xml:space="preserve">    NWY_NR5G_BAND14 = </w:t>
      </w:r>
      <w:proofErr w:type="gramStart"/>
      <w:r>
        <w:t xml:space="preserve">14,   </w:t>
      </w:r>
      <w:proofErr w:type="gramEnd"/>
      <w:r>
        <w:t xml:space="preserve"> /**&lt;758 - 768 MHz 788 - 798 MHz FDD */</w:t>
      </w:r>
    </w:p>
    <w:p w14:paraId="46DBF3A0" w14:textId="77777777" w:rsidR="005E35A6" w:rsidRDefault="005E35A6" w:rsidP="002373F8">
      <w:pPr>
        <w:pStyle w:val="TerminalDisplay"/>
        <w:ind w:leftChars="200" w:left="420"/>
      </w:pPr>
      <w:r>
        <w:t xml:space="preserve">    NWY_NR5G_BAND18 = </w:t>
      </w:r>
      <w:proofErr w:type="gramStart"/>
      <w:r>
        <w:t xml:space="preserve">18,   </w:t>
      </w:r>
      <w:proofErr w:type="gramEnd"/>
      <w:r>
        <w:t xml:space="preserve"> /**&lt;815 - 830 MHz 860 - 875 MHz FDD */</w:t>
      </w:r>
    </w:p>
    <w:p w14:paraId="7F1E1E68" w14:textId="77777777" w:rsidR="005E35A6" w:rsidRDefault="005E35A6" w:rsidP="002373F8">
      <w:pPr>
        <w:pStyle w:val="TerminalDisplay"/>
        <w:ind w:leftChars="200" w:left="420"/>
      </w:pPr>
      <w:r>
        <w:t xml:space="preserve">    NWY_NR5G_BAND20 = </w:t>
      </w:r>
      <w:proofErr w:type="gramStart"/>
      <w:r>
        <w:t xml:space="preserve">20,   </w:t>
      </w:r>
      <w:proofErr w:type="gramEnd"/>
      <w:r>
        <w:t xml:space="preserve"> /**&lt; 832 - 862 MHz    791- 821MHz FDD */</w:t>
      </w:r>
    </w:p>
    <w:p w14:paraId="41818174" w14:textId="77777777" w:rsidR="005E35A6" w:rsidRDefault="005E35A6" w:rsidP="002373F8">
      <w:pPr>
        <w:pStyle w:val="TerminalDisplay"/>
        <w:ind w:leftChars="200" w:left="420"/>
      </w:pPr>
      <w:r>
        <w:t xml:space="preserve">    NWY_NR5G_BAND25 = </w:t>
      </w:r>
      <w:proofErr w:type="gramStart"/>
      <w:r>
        <w:t xml:space="preserve">25,   </w:t>
      </w:r>
      <w:proofErr w:type="gramEnd"/>
      <w:r>
        <w:t xml:space="preserve"> /**&lt; 1930 - 1995 MHz   1850 - 1915 MHz  FDD*/</w:t>
      </w:r>
    </w:p>
    <w:p w14:paraId="20501AC8" w14:textId="77777777" w:rsidR="005E35A6" w:rsidRDefault="005E35A6" w:rsidP="002373F8">
      <w:pPr>
        <w:pStyle w:val="TerminalDisplay"/>
        <w:ind w:leftChars="200" w:left="420"/>
      </w:pPr>
      <w:r>
        <w:t xml:space="preserve">    NWY_NR5G_BAND26 = </w:t>
      </w:r>
      <w:proofErr w:type="gramStart"/>
      <w:r>
        <w:t xml:space="preserve">26,   </w:t>
      </w:r>
      <w:proofErr w:type="gramEnd"/>
      <w:r>
        <w:t xml:space="preserve"> /**&lt;814 - 849 MHz 859 - 894 MHz FDD */</w:t>
      </w:r>
    </w:p>
    <w:p w14:paraId="3C2023C1" w14:textId="77777777" w:rsidR="005E35A6" w:rsidRDefault="005E35A6" w:rsidP="002373F8">
      <w:pPr>
        <w:pStyle w:val="TerminalDisplay"/>
        <w:ind w:leftChars="200" w:left="420"/>
      </w:pPr>
      <w:r>
        <w:t xml:space="preserve">    NWY_NR5G_BAND28 = </w:t>
      </w:r>
      <w:proofErr w:type="gramStart"/>
      <w:r>
        <w:t xml:space="preserve">28,   </w:t>
      </w:r>
      <w:proofErr w:type="gramEnd"/>
      <w:r>
        <w:t xml:space="preserve"> /**&lt; 703 - 748 MHz    758 - 803 MHz   FDD */</w:t>
      </w:r>
    </w:p>
    <w:p w14:paraId="38086653" w14:textId="77777777" w:rsidR="005E35A6" w:rsidRDefault="005E35A6" w:rsidP="002373F8">
      <w:pPr>
        <w:pStyle w:val="TerminalDisplay"/>
        <w:ind w:leftChars="200" w:left="420"/>
      </w:pPr>
      <w:r>
        <w:t xml:space="preserve">    NWY_NR5G_BAND29 = </w:t>
      </w:r>
      <w:proofErr w:type="gramStart"/>
      <w:r>
        <w:t xml:space="preserve">29,   </w:t>
      </w:r>
      <w:proofErr w:type="gramEnd"/>
      <w:r>
        <w:t xml:space="preserve"> /**&lt;N/A   717 MHz - 728 MHz SDL */</w:t>
      </w:r>
    </w:p>
    <w:p w14:paraId="354A555F" w14:textId="77777777" w:rsidR="005E35A6" w:rsidRDefault="005E35A6" w:rsidP="002373F8">
      <w:pPr>
        <w:pStyle w:val="TerminalDisplay"/>
        <w:ind w:leftChars="200" w:left="420"/>
      </w:pPr>
      <w:r>
        <w:t xml:space="preserve">    NWY_NR5G_BAND30 = </w:t>
      </w:r>
      <w:proofErr w:type="gramStart"/>
      <w:r>
        <w:t xml:space="preserve">30,   </w:t>
      </w:r>
      <w:proofErr w:type="gramEnd"/>
      <w:r>
        <w:t xml:space="preserve"> /**&lt;2305 - 2315 MHz 2350 - 2360 MHz FDD */</w:t>
      </w:r>
    </w:p>
    <w:p w14:paraId="7FB9E178" w14:textId="77777777" w:rsidR="005E35A6" w:rsidRDefault="005E35A6" w:rsidP="002373F8">
      <w:pPr>
        <w:pStyle w:val="TerminalDisplay"/>
        <w:ind w:leftChars="200" w:left="420"/>
      </w:pPr>
      <w:r>
        <w:t xml:space="preserve">    NWY_NR5G_BAND34 = </w:t>
      </w:r>
      <w:proofErr w:type="gramStart"/>
      <w:r>
        <w:t xml:space="preserve">34,   </w:t>
      </w:r>
      <w:proofErr w:type="gramEnd"/>
      <w:r>
        <w:t xml:space="preserve"> /**&lt; 2010 - 2025 MHz  TDD */</w:t>
      </w:r>
    </w:p>
    <w:p w14:paraId="190BAF22" w14:textId="77777777" w:rsidR="005E35A6" w:rsidRDefault="005E35A6" w:rsidP="002373F8">
      <w:pPr>
        <w:pStyle w:val="TerminalDisplay"/>
        <w:ind w:leftChars="200" w:left="420"/>
      </w:pPr>
      <w:r>
        <w:t xml:space="preserve">    NWY_NR5G_BAND38 = </w:t>
      </w:r>
      <w:proofErr w:type="gramStart"/>
      <w:r>
        <w:t xml:space="preserve">38,   </w:t>
      </w:r>
      <w:proofErr w:type="gramEnd"/>
      <w:r>
        <w:t xml:space="preserve"> /**&lt; 2570 - 2620 MHz  2570 - 2620 MHz TDD*/</w:t>
      </w:r>
    </w:p>
    <w:p w14:paraId="704A6C9D" w14:textId="77777777" w:rsidR="005E35A6" w:rsidRDefault="005E35A6" w:rsidP="002373F8">
      <w:pPr>
        <w:pStyle w:val="TerminalDisplay"/>
        <w:ind w:leftChars="200" w:left="420"/>
      </w:pPr>
      <w:r>
        <w:t xml:space="preserve">    NWY_NR5G_BAND39 = </w:t>
      </w:r>
      <w:proofErr w:type="gramStart"/>
      <w:r>
        <w:t xml:space="preserve">39,   </w:t>
      </w:r>
      <w:proofErr w:type="gramEnd"/>
      <w:r>
        <w:t xml:space="preserve"> /**&lt; 1880 - 1920 MHz  TDD */</w:t>
      </w:r>
    </w:p>
    <w:p w14:paraId="7235A4E4" w14:textId="77777777" w:rsidR="005E35A6" w:rsidRDefault="005E35A6" w:rsidP="002373F8">
      <w:pPr>
        <w:pStyle w:val="TerminalDisplay"/>
        <w:ind w:leftChars="200" w:left="420"/>
      </w:pPr>
      <w:r>
        <w:t xml:space="preserve">    NWY_NR5G_BAND40 = </w:t>
      </w:r>
      <w:proofErr w:type="gramStart"/>
      <w:r>
        <w:t xml:space="preserve">40,   </w:t>
      </w:r>
      <w:proofErr w:type="gramEnd"/>
      <w:r>
        <w:t xml:space="preserve"> /**&lt; 2300 - 2400 MHz  TDD */</w:t>
      </w:r>
    </w:p>
    <w:p w14:paraId="0F03A15D" w14:textId="77777777" w:rsidR="005E35A6" w:rsidRDefault="005E35A6" w:rsidP="002373F8">
      <w:pPr>
        <w:pStyle w:val="TerminalDisplay"/>
        <w:ind w:leftChars="200" w:left="420"/>
      </w:pPr>
      <w:r>
        <w:t xml:space="preserve">    NWY_NR5G_BAND41 = </w:t>
      </w:r>
      <w:proofErr w:type="gramStart"/>
      <w:r>
        <w:t xml:space="preserve">41,   </w:t>
      </w:r>
      <w:proofErr w:type="gramEnd"/>
      <w:r>
        <w:t xml:space="preserve"> /**&lt;2496 - 2690 MHz   2496 - 2690 MHz TDD */</w:t>
      </w:r>
    </w:p>
    <w:p w14:paraId="19521ADE" w14:textId="77777777" w:rsidR="005E35A6" w:rsidRDefault="005E35A6" w:rsidP="002373F8">
      <w:pPr>
        <w:pStyle w:val="TerminalDisplay"/>
        <w:ind w:leftChars="200" w:left="420"/>
      </w:pPr>
      <w:r>
        <w:t xml:space="preserve">    NWY_NR5G_BAND46 = </w:t>
      </w:r>
      <w:proofErr w:type="gramStart"/>
      <w:r>
        <w:t xml:space="preserve">46,   </w:t>
      </w:r>
      <w:proofErr w:type="gramEnd"/>
      <w:r>
        <w:t xml:space="preserve"> /**&lt; 5150-5925 MHz TDD */   </w:t>
      </w:r>
    </w:p>
    <w:p w14:paraId="7DDD8552" w14:textId="77777777" w:rsidR="005E35A6" w:rsidRDefault="005E35A6" w:rsidP="002373F8">
      <w:pPr>
        <w:pStyle w:val="TerminalDisplay"/>
        <w:ind w:leftChars="200" w:left="420"/>
      </w:pPr>
      <w:r>
        <w:t xml:space="preserve">    NWY_NR5G_BAND48 = </w:t>
      </w:r>
      <w:proofErr w:type="gramStart"/>
      <w:r>
        <w:t xml:space="preserve">48,   </w:t>
      </w:r>
      <w:proofErr w:type="gramEnd"/>
      <w:r>
        <w:t xml:space="preserve"> /**&lt; 3550 - 3700 MHz  TDD */</w:t>
      </w:r>
    </w:p>
    <w:p w14:paraId="3650905A" w14:textId="77777777" w:rsidR="005E35A6" w:rsidRDefault="005E35A6" w:rsidP="002373F8">
      <w:pPr>
        <w:pStyle w:val="TerminalDisplay"/>
        <w:ind w:leftChars="200" w:left="420"/>
      </w:pPr>
      <w:r>
        <w:t xml:space="preserve">    NWY_NR5G_BAND50 = </w:t>
      </w:r>
      <w:proofErr w:type="gramStart"/>
      <w:r>
        <w:t xml:space="preserve">50,   </w:t>
      </w:r>
      <w:proofErr w:type="gramEnd"/>
      <w:r>
        <w:t xml:space="preserve"> /**&lt; 1432 - 1517 MHz  1432 - 1517 MHz TDD */</w:t>
      </w:r>
    </w:p>
    <w:p w14:paraId="4BBEA662" w14:textId="77777777" w:rsidR="005E35A6" w:rsidRDefault="005E35A6" w:rsidP="002373F8">
      <w:pPr>
        <w:pStyle w:val="TerminalDisplay"/>
        <w:ind w:leftChars="200" w:left="420"/>
      </w:pPr>
      <w:r>
        <w:t xml:space="preserve">    NWY_NR5G_BAND51 = </w:t>
      </w:r>
      <w:proofErr w:type="gramStart"/>
      <w:r>
        <w:t xml:space="preserve">51,   </w:t>
      </w:r>
      <w:proofErr w:type="gramEnd"/>
      <w:r>
        <w:t xml:space="preserve"> /**&lt; 1427 - 1432 MHz  1427 - 1432 MHz TDD */</w:t>
      </w:r>
    </w:p>
    <w:p w14:paraId="6C01E7B3" w14:textId="77777777" w:rsidR="005E35A6" w:rsidRDefault="005E35A6" w:rsidP="002373F8">
      <w:pPr>
        <w:pStyle w:val="TerminalDisplay"/>
        <w:ind w:leftChars="200" w:left="420"/>
      </w:pPr>
      <w:r>
        <w:t xml:space="preserve">    NWY_NR5G_BAND53 = </w:t>
      </w:r>
      <w:proofErr w:type="gramStart"/>
      <w:r>
        <w:t xml:space="preserve">53,   </w:t>
      </w:r>
      <w:proofErr w:type="gramEnd"/>
      <w:r>
        <w:t xml:space="preserve"> /**&lt; 2483.5 - 2495 MHz  TDD */</w:t>
      </w:r>
    </w:p>
    <w:p w14:paraId="20229FA9" w14:textId="77777777" w:rsidR="005E35A6" w:rsidRDefault="005E35A6" w:rsidP="002373F8">
      <w:pPr>
        <w:pStyle w:val="TerminalDisplay"/>
        <w:ind w:leftChars="200" w:left="420"/>
      </w:pPr>
      <w:r>
        <w:t xml:space="preserve">    NWY_NR5G_BAND65 = </w:t>
      </w:r>
      <w:proofErr w:type="gramStart"/>
      <w:r>
        <w:t xml:space="preserve">65,   </w:t>
      </w:r>
      <w:proofErr w:type="gramEnd"/>
      <w:r>
        <w:t xml:space="preserve"> /**&lt; 2110 - 2200 MHz   1920 - 2010 MHz  FDD    */</w:t>
      </w:r>
    </w:p>
    <w:p w14:paraId="6B53E3F1" w14:textId="77777777" w:rsidR="005E35A6" w:rsidRDefault="005E35A6" w:rsidP="002373F8">
      <w:pPr>
        <w:pStyle w:val="TerminalDisplay"/>
        <w:ind w:leftChars="200" w:left="420"/>
      </w:pPr>
      <w:r>
        <w:t xml:space="preserve">    NWY_NR5G_BAND66 = </w:t>
      </w:r>
      <w:proofErr w:type="gramStart"/>
      <w:r>
        <w:t xml:space="preserve">66,   </w:t>
      </w:r>
      <w:proofErr w:type="gramEnd"/>
      <w:r>
        <w:t xml:space="preserve"> /**&lt; 1710 - 1780 MHz  2110 - 2200 MHz FDD*/</w:t>
      </w:r>
    </w:p>
    <w:p w14:paraId="0C5C94AF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NWY_NR5G_BAND70 = </w:t>
      </w:r>
      <w:proofErr w:type="gramStart"/>
      <w:r>
        <w:t xml:space="preserve">70,   </w:t>
      </w:r>
      <w:proofErr w:type="gramEnd"/>
      <w:r>
        <w:t xml:space="preserve"> /**&lt;1695 - 1710 MHz   1995- 2020 MHz  FDD */</w:t>
      </w:r>
    </w:p>
    <w:p w14:paraId="56C0A210" w14:textId="77777777" w:rsidR="005E35A6" w:rsidRDefault="005E35A6" w:rsidP="002373F8">
      <w:pPr>
        <w:pStyle w:val="TerminalDisplay"/>
        <w:ind w:leftChars="200" w:left="420"/>
      </w:pPr>
      <w:r>
        <w:t xml:space="preserve">    NWY_NR5G_BAND71 = </w:t>
      </w:r>
      <w:proofErr w:type="gramStart"/>
      <w:r>
        <w:t xml:space="preserve">71,   </w:t>
      </w:r>
      <w:proofErr w:type="gramEnd"/>
      <w:r>
        <w:t xml:space="preserve"> /**&lt; 663 - 698 MHz    617 - 652 MHz   FDD */</w:t>
      </w:r>
    </w:p>
    <w:p w14:paraId="37162B43" w14:textId="77777777" w:rsidR="005E35A6" w:rsidRDefault="005E35A6" w:rsidP="002373F8">
      <w:pPr>
        <w:pStyle w:val="TerminalDisplay"/>
        <w:ind w:leftChars="200" w:left="420"/>
      </w:pPr>
      <w:r>
        <w:t xml:space="preserve">    NWY_NR5G_BAND74 = </w:t>
      </w:r>
      <w:proofErr w:type="gramStart"/>
      <w:r>
        <w:t xml:space="preserve">74,   </w:t>
      </w:r>
      <w:proofErr w:type="gramEnd"/>
      <w:r>
        <w:t xml:space="preserve"> /**&lt; 1427 -1470 MHz   1475 - 1518 MHz FDD */</w:t>
      </w:r>
    </w:p>
    <w:p w14:paraId="68866EF2" w14:textId="77777777" w:rsidR="005E35A6" w:rsidRDefault="005E35A6" w:rsidP="002373F8">
      <w:pPr>
        <w:pStyle w:val="TerminalDisplay"/>
        <w:ind w:leftChars="200" w:left="420"/>
      </w:pPr>
      <w:r>
        <w:t xml:space="preserve">    NWY_NR5G_BAND75 = </w:t>
      </w:r>
      <w:proofErr w:type="gramStart"/>
      <w:r>
        <w:t xml:space="preserve">75,   </w:t>
      </w:r>
      <w:proofErr w:type="gramEnd"/>
      <w:r>
        <w:t xml:space="preserve"> /**&lt; N/A  1432 - 1517 MHz SDL*/</w:t>
      </w:r>
    </w:p>
    <w:p w14:paraId="085B304E" w14:textId="77777777" w:rsidR="005E35A6" w:rsidRDefault="005E35A6" w:rsidP="002373F8">
      <w:pPr>
        <w:pStyle w:val="TerminalDisplay"/>
        <w:ind w:leftChars="200" w:left="420"/>
      </w:pPr>
      <w:r>
        <w:t xml:space="preserve">    NWY_NR5G_BAND76 = </w:t>
      </w:r>
      <w:proofErr w:type="gramStart"/>
      <w:r>
        <w:t xml:space="preserve">76,   </w:t>
      </w:r>
      <w:proofErr w:type="gramEnd"/>
      <w:r>
        <w:t xml:space="preserve"> /**&lt;N/A   1427 - 1432 MHz SDL */</w:t>
      </w:r>
    </w:p>
    <w:p w14:paraId="2D58D383" w14:textId="77777777" w:rsidR="005E35A6" w:rsidRDefault="005E35A6" w:rsidP="002373F8">
      <w:pPr>
        <w:pStyle w:val="TerminalDisplay"/>
        <w:ind w:leftChars="200" w:left="420"/>
      </w:pPr>
      <w:r>
        <w:t xml:space="preserve">    NWY_NR5G_BAND77 = </w:t>
      </w:r>
      <w:proofErr w:type="gramStart"/>
      <w:r>
        <w:t xml:space="preserve">77,   </w:t>
      </w:r>
      <w:proofErr w:type="gramEnd"/>
      <w:r>
        <w:t xml:space="preserve"> /**&lt; 3.3 - 4.2 GHz    3.3 - 4.2 GHz   TDD */</w:t>
      </w:r>
    </w:p>
    <w:p w14:paraId="43B724C0" w14:textId="77777777" w:rsidR="005E35A6" w:rsidRDefault="005E35A6" w:rsidP="002373F8">
      <w:pPr>
        <w:pStyle w:val="TerminalDisplay"/>
        <w:ind w:leftChars="200" w:left="420"/>
      </w:pPr>
      <w:r>
        <w:t xml:space="preserve">    NWY_NR5G_BAND78 = </w:t>
      </w:r>
      <w:proofErr w:type="gramStart"/>
      <w:r>
        <w:t xml:space="preserve">78,   </w:t>
      </w:r>
      <w:proofErr w:type="gramEnd"/>
      <w:r>
        <w:t xml:space="preserve"> /**&lt; 3.3 - 3.8 GHz    3.3 - 3.8 GHz   TDD */</w:t>
      </w:r>
    </w:p>
    <w:p w14:paraId="6409C39F" w14:textId="77777777" w:rsidR="005E35A6" w:rsidRDefault="005E35A6" w:rsidP="002373F8">
      <w:pPr>
        <w:pStyle w:val="TerminalDisplay"/>
        <w:ind w:leftChars="200" w:left="420"/>
      </w:pPr>
      <w:r>
        <w:t xml:space="preserve">    NWY_NR5G_BAND79 = </w:t>
      </w:r>
      <w:proofErr w:type="gramStart"/>
      <w:r>
        <w:t xml:space="preserve">79,   </w:t>
      </w:r>
      <w:proofErr w:type="gramEnd"/>
      <w:r>
        <w:t xml:space="preserve"> /**&lt; 4.4 - 5.0 GHz    4.4 - 5.0 GHz   TDD*/</w:t>
      </w:r>
    </w:p>
    <w:p w14:paraId="65A29DD9" w14:textId="77777777" w:rsidR="005E35A6" w:rsidRDefault="005E35A6" w:rsidP="002373F8">
      <w:pPr>
        <w:pStyle w:val="TerminalDisplay"/>
        <w:ind w:leftChars="200" w:left="420"/>
      </w:pPr>
      <w:r>
        <w:t xml:space="preserve">    NWY_NR5G_BAND80 = </w:t>
      </w:r>
      <w:proofErr w:type="gramStart"/>
      <w:r>
        <w:t xml:space="preserve">80,   </w:t>
      </w:r>
      <w:proofErr w:type="gramEnd"/>
      <w:r>
        <w:t xml:space="preserve"> /**&lt;1710 - 1785 MHz   N/A SUL  */</w:t>
      </w:r>
    </w:p>
    <w:p w14:paraId="2A8E8E09" w14:textId="77777777" w:rsidR="005E35A6" w:rsidRDefault="005E35A6" w:rsidP="002373F8">
      <w:pPr>
        <w:pStyle w:val="TerminalDisplay"/>
        <w:ind w:leftChars="200" w:left="420"/>
      </w:pPr>
      <w:r>
        <w:t xml:space="preserve">    NWY_NR5G_BAND81 = </w:t>
      </w:r>
      <w:proofErr w:type="gramStart"/>
      <w:r>
        <w:t xml:space="preserve">81,   </w:t>
      </w:r>
      <w:proofErr w:type="gramEnd"/>
      <w:r>
        <w:t xml:space="preserve"> /**&lt; 880 - 915 MHz    N/A SUL  */</w:t>
      </w:r>
    </w:p>
    <w:p w14:paraId="39EBC0F1" w14:textId="77777777" w:rsidR="005E35A6" w:rsidRDefault="005E35A6" w:rsidP="002373F8">
      <w:pPr>
        <w:pStyle w:val="TerminalDisplay"/>
        <w:ind w:leftChars="200" w:left="420"/>
      </w:pPr>
      <w:r>
        <w:t xml:space="preserve">    NWY_NR5G_BAND82 = </w:t>
      </w:r>
      <w:proofErr w:type="gramStart"/>
      <w:r>
        <w:t xml:space="preserve">82,   </w:t>
      </w:r>
      <w:proofErr w:type="gramEnd"/>
      <w:r>
        <w:t xml:space="preserve"> /**&lt; 832 - 862 MHz    N/A SUL */</w:t>
      </w:r>
    </w:p>
    <w:p w14:paraId="2455B6F1" w14:textId="77777777" w:rsidR="005E35A6" w:rsidRDefault="005E35A6" w:rsidP="002373F8">
      <w:pPr>
        <w:pStyle w:val="TerminalDisplay"/>
        <w:ind w:leftChars="200" w:left="420"/>
      </w:pPr>
      <w:r>
        <w:t xml:space="preserve">    NWY_NR5G_BAND83 = </w:t>
      </w:r>
      <w:proofErr w:type="gramStart"/>
      <w:r>
        <w:t xml:space="preserve">83,   </w:t>
      </w:r>
      <w:proofErr w:type="gramEnd"/>
      <w:r>
        <w:t xml:space="preserve"> /**&lt; 703 - 748 MHz    N/A SUL*/</w:t>
      </w:r>
    </w:p>
    <w:p w14:paraId="075809C8" w14:textId="77777777" w:rsidR="005E35A6" w:rsidRDefault="005E35A6" w:rsidP="002373F8">
      <w:pPr>
        <w:pStyle w:val="TerminalDisplay"/>
        <w:ind w:leftChars="200" w:left="420"/>
      </w:pPr>
      <w:r>
        <w:t xml:space="preserve">    NWY_NR5G_BAND84 = </w:t>
      </w:r>
      <w:proofErr w:type="gramStart"/>
      <w:r>
        <w:t xml:space="preserve">84,   </w:t>
      </w:r>
      <w:proofErr w:type="gramEnd"/>
      <w:r>
        <w:t xml:space="preserve"> /**&lt;1920 - 1980 MHz   N/A SUL  */</w:t>
      </w:r>
    </w:p>
    <w:p w14:paraId="577BE30B" w14:textId="77777777" w:rsidR="005E35A6" w:rsidRDefault="005E35A6" w:rsidP="002373F8">
      <w:pPr>
        <w:pStyle w:val="TerminalDisplay"/>
        <w:ind w:leftChars="200" w:left="420"/>
      </w:pPr>
      <w:r>
        <w:t xml:space="preserve">    NWY_NR5G_BAND85 = </w:t>
      </w:r>
      <w:proofErr w:type="gramStart"/>
      <w:r>
        <w:t xml:space="preserve">85,   </w:t>
      </w:r>
      <w:proofErr w:type="gramEnd"/>
      <w:r>
        <w:t xml:space="preserve"> /**&lt; 2496 - 2690 MHz  N/A SUL */</w:t>
      </w:r>
    </w:p>
    <w:p w14:paraId="46C20F56" w14:textId="77777777" w:rsidR="005E35A6" w:rsidRDefault="005E35A6" w:rsidP="002373F8">
      <w:pPr>
        <w:pStyle w:val="TerminalDisplay"/>
        <w:ind w:leftChars="200" w:left="420"/>
      </w:pPr>
      <w:r>
        <w:t xml:space="preserve">    NWY_NR5G_BAND86 = </w:t>
      </w:r>
      <w:proofErr w:type="gramStart"/>
      <w:r>
        <w:t xml:space="preserve">86,   </w:t>
      </w:r>
      <w:proofErr w:type="gramEnd"/>
      <w:r>
        <w:t xml:space="preserve"> /**&lt; 1710 - 1780 MHz  SUL  */</w:t>
      </w:r>
    </w:p>
    <w:p w14:paraId="1DD33720" w14:textId="77777777" w:rsidR="005E35A6" w:rsidRDefault="005E35A6" w:rsidP="002373F8">
      <w:pPr>
        <w:pStyle w:val="TerminalDisplay"/>
        <w:ind w:leftChars="200" w:left="420"/>
      </w:pPr>
      <w:r>
        <w:t xml:space="preserve">    NWY_NR5G_BAND91 = </w:t>
      </w:r>
      <w:proofErr w:type="gramStart"/>
      <w:r>
        <w:t xml:space="preserve">91,   </w:t>
      </w:r>
      <w:proofErr w:type="gramEnd"/>
      <w:r>
        <w:t xml:space="preserve"> /**&lt; 832 - 862 MHz  1427 - 1432 MHz  FDD */</w:t>
      </w:r>
    </w:p>
    <w:p w14:paraId="4AF69B25" w14:textId="77777777" w:rsidR="005E35A6" w:rsidRDefault="005E35A6" w:rsidP="002373F8">
      <w:pPr>
        <w:pStyle w:val="TerminalDisplay"/>
        <w:ind w:leftChars="200" w:left="420"/>
      </w:pPr>
      <w:r>
        <w:t xml:space="preserve">    NWY_NR5G_BAND92 = </w:t>
      </w:r>
      <w:proofErr w:type="gramStart"/>
      <w:r>
        <w:t xml:space="preserve">92,   </w:t>
      </w:r>
      <w:proofErr w:type="gramEnd"/>
      <w:r>
        <w:t xml:space="preserve"> /**&lt; 832 - 862 MHz  1432 - 1517 MHz  FDD */</w:t>
      </w:r>
    </w:p>
    <w:p w14:paraId="71AAB015" w14:textId="77777777" w:rsidR="005E35A6" w:rsidRDefault="005E35A6" w:rsidP="002373F8">
      <w:pPr>
        <w:pStyle w:val="TerminalDisplay"/>
        <w:ind w:leftChars="200" w:left="420"/>
      </w:pPr>
      <w:r>
        <w:t xml:space="preserve">    NWY_NR5G_BAND93 = </w:t>
      </w:r>
      <w:proofErr w:type="gramStart"/>
      <w:r>
        <w:t xml:space="preserve">93,   </w:t>
      </w:r>
      <w:proofErr w:type="gramEnd"/>
      <w:r>
        <w:t xml:space="preserve"> /**&lt; 880 - 915 MHz  1427 - 1432 MHz  FDD */</w:t>
      </w:r>
    </w:p>
    <w:p w14:paraId="3C320712" w14:textId="77777777" w:rsidR="005E35A6" w:rsidRDefault="005E35A6" w:rsidP="002373F8">
      <w:pPr>
        <w:pStyle w:val="TerminalDisplay"/>
        <w:ind w:leftChars="200" w:left="420"/>
      </w:pPr>
      <w:r>
        <w:t xml:space="preserve">    NWY_NR5G_BAND94 = </w:t>
      </w:r>
      <w:proofErr w:type="gramStart"/>
      <w:r>
        <w:t xml:space="preserve">94,   </w:t>
      </w:r>
      <w:proofErr w:type="gramEnd"/>
      <w:r>
        <w:t xml:space="preserve"> /**&lt; 880 - 915 MHz  1432 - 1517 MHz  FDD */</w:t>
      </w:r>
    </w:p>
    <w:p w14:paraId="664617AD" w14:textId="77777777" w:rsidR="005E35A6" w:rsidRDefault="005E35A6" w:rsidP="002373F8">
      <w:pPr>
        <w:pStyle w:val="TerminalDisplay"/>
        <w:ind w:leftChars="200" w:left="420"/>
      </w:pPr>
    </w:p>
    <w:p w14:paraId="2A073565" w14:textId="77777777" w:rsidR="005E35A6" w:rsidRDefault="005E35A6" w:rsidP="002373F8">
      <w:pPr>
        <w:pStyle w:val="TerminalDisplay"/>
        <w:ind w:leftChars="200" w:left="420"/>
      </w:pPr>
      <w:r>
        <w:t xml:space="preserve">    /*NR bands in FR2*/</w:t>
      </w:r>
    </w:p>
    <w:p w14:paraId="71982C98" w14:textId="77777777" w:rsidR="005E35A6" w:rsidRDefault="005E35A6" w:rsidP="002373F8">
      <w:pPr>
        <w:pStyle w:val="TerminalDisplay"/>
        <w:ind w:leftChars="200" w:left="420"/>
      </w:pPr>
      <w:r>
        <w:t xml:space="preserve">    NWY_NR5G_BAND257 = </w:t>
      </w:r>
      <w:proofErr w:type="gramStart"/>
      <w:r>
        <w:t xml:space="preserve">257,   </w:t>
      </w:r>
      <w:proofErr w:type="gramEnd"/>
      <w:r>
        <w:t xml:space="preserve"> /**&lt; 26.5 -29.5 GHz   26.5 -29.5 GHz  TDD */</w:t>
      </w:r>
    </w:p>
    <w:p w14:paraId="75F3B94E" w14:textId="77777777" w:rsidR="005E35A6" w:rsidRDefault="005E35A6" w:rsidP="002373F8">
      <w:pPr>
        <w:pStyle w:val="TerminalDisplay"/>
        <w:ind w:leftChars="200" w:left="420"/>
      </w:pPr>
      <w:r>
        <w:t xml:space="preserve">    NWY_NR5G_BAND258 = </w:t>
      </w:r>
      <w:proofErr w:type="gramStart"/>
      <w:r>
        <w:t xml:space="preserve">258,   </w:t>
      </w:r>
      <w:proofErr w:type="gramEnd"/>
      <w:r>
        <w:t xml:space="preserve"> /**&lt; 24.25 - 27.5 GHz 24.25 - 27.5 GHz    TDD */</w:t>
      </w:r>
    </w:p>
    <w:p w14:paraId="2218C95E" w14:textId="77777777" w:rsidR="005E35A6" w:rsidRDefault="005E35A6" w:rsidP="002373F8">
      <w:pPr>
        <w:pStyle w:val="TerminalDisplay"/>
        <w:ind w:leftChars="200" w:left="420"/>
      </w:pPr>
      <w:r>
        <w:t xml:space="preserve">    NWY_NR5G_BAND259 = </w:t>
      </w:r>
      <w:proofErr w:type="gramStart"/>
      <w:r>
        <w:t xml:space="preserve">259,   </w:t>
      </w:r>
      <w:proofErr w:type="gramEnd"/>
      <w:r>
        <w:t xml:space="preserve"> /**&lt; N/A  N/A TDD */</w:t>
      </w:r>
    </w:p>
    <w:p w14:paraId="2BF1E182" w14:textId="77777777" w:rsidR="005E35A6" w:rsidRDefault="005E35A6" w:rsidP="002373F8">
      <w:pPr>
        <w:pStyle w:val="TerminalDisplay"/>
        <w:ind w:leftChars="200" w:left="420"/>
      </w:pPr>
      <w:r>
        <w:t xml:space="preserve">    NWY_NR5G_BAND260 = </w:t>
      </w:r>
      <w:proofErr w:type="gramStart"/>
      <w:r>
        <w:t xml:space="preserve">260,   </w:t>
      </w:r>
      <w:proofErr w:type="gramEnd"/>
      <w:r>
        <w:t xml:space="preserve"> /**&lt; 37-40 GHz    37-40 GHz   TDD */</w:t>
      </w:r>
    </w:p>
    <w:p w14:paraId="79650134" w14:textId="77777777" w:rsidR="005E35A6" w:rsidRDefault="005E35A6" w:rsidP="002373F8">
      <w:pPr>
        <w:pStyle w:val="TerminalDisplay"/>
        <w:ind w:leftChars="200" w:left="420"/>
      </w:pPr>
      <w:r>
        <w:t xml:space="preserve">    NWY_NR5G_BAND261 = </w:t>
      </w:r>
      <w:proofErr w:type="gramStart"/>
      <w:r>
        <w:t xml:space="preserve">261,   </w:t>
      </w:r>
      <w:proofErr w:type="gramEnd"/>
      <w:r>
        <w:t xml:space="preserve"> /**&lt; 27.5-28.3 GHz TDD */</w:t>
      </w:r>
    </w:p>
    <w:p w14:paraId="32EC24F2" w14:textId="77777777" w:rsidR="005E35A6" w:rsidRDefault="005E35A6" w:rsidP="002373F8">
      <w:pPr>
        <w:pStyle w:val="TerminalDisplay"/>
        <w:ind w:leftChars="200" w:left="420"/>
      </w:pPr>
      <w:proofErr w:type="gramStart"/>
      <w:r>
        <w:t>}nwy</w:t>
      </w:r>
      <w:proofErr w:type="gramEnd"/>
      <w:r>
        <w:t>_band_nr5g_class_e;</w:t>
      </w:r>
    </w:p>
    <w:p w14:paraId="285237E6" w14:textId="77777777" w:rsidR="005E35A6" w:rsidRDefault="005E35A6" w:rsidP="002373F8">
      <w:pPr>
        <w:pStyle w:val="TerminalDisplay"/>
        <w:ind w:leftChars="200" w:left="420"/>
      </w:pPr>
    </w:p>
    <w:p w14:paraId="7537402D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63A60571" w14:textId="77777777" w:rsidR="005E35A6" w:rsidRDefault="005E35A6" w:rsidP="002373F8">
      <w:pPr>
        <w:pStyle w:val="TerminalDisplay"/>
        <w:ind w:leftChars="200" w:left="420"/>
      </w:pPr>
      <w:r>
        <w:t xml:space="preserve">    NWY_NW_NET_STAT_UNKNOWN    = </w:t>
      </w:r>
      <w:proofErr w:type="gramStart"/>
      <w:r>
        <w:t xml:space="preserve">0,   </w:t>
      </w:r>
      <w:proofErr w:type="gramEnd"/>
      <w:r>
        <w:t>/* Network state unknown */</w:t>
      </w:r>
    </w:p>
    <w:p w14:paraId="732BAD12" w14:textId="77777777" w:rsidR="005E35A6" w:rsidRDefault="005E35A6" w:rsidP="002373F8">
      <w:pPr>
        <w:pStyle w:val="TerminalDisplay"/>
        <w:ind w:leftChars="200" w:left="420"/>
      </w:pPr>
      <w:r>
        <w:t xml:space="preserve">    NWY_NW_NET_STAT_</w:t>
      </w:r>
      <w:proofErr w:type="gramStart"/>
      <w:r>
        <w:t xml:space="preserve">AVAILABLE,   </w:t>
      </w:r>
      <w:proofErr w:type="gramEnd"/>
      <w:r>
        <w:t xml:space="preserve">     /* Network is available for registration */</w:t>
      </w:r>
    </w:p>
    <w:p w14:paraId="6D9B7064" w14:textId="77777777" w:rsidR="005E35A6" w:rsidRDefault="005E35A6" w:rsidP="002373F8">
      <w:pPr>
        <w:pStyle w:val="TerminalDisplay"/>
        <w:ind w:leftChars="200" w:left="420"/>
      </w:pPr>
      <w:r>
        <w:t xml:space="preserve">    NWY_NW_NET_STAT_</w:t>
      </w:r>
      <w:proofErr w:type="gramStart"/>
      <w:r>
        <w:t xml:space="preserve">CURRENT,   </w:t>
      </w:r>
      <w:proofErr w:type="gramEnd"/>
      <w:r>
        <w:t xml:space="preserve">       /* Network currently registered */</w:t>
      </w:r>
    </w:p>
    <w:p w14:paraId="7F33990C" w14:textId="77777777" w:rsidR="005E35A6" w:rsidRDefault="005E35A6" w:rsidP="002373F8">
      <w:pPr>
        <w:pStyle w:val="TerminalDisplay"/>
        <w:ind w:leftChars="200" w:left="420"/>
      </w:pPr>
      <w:r>
        <w:t xml:space="preserve">    NWY_NW_NET_STAT_</w:t>
      </w:r>
      <w:proofErr w:type="gramStart"/>
      <w:r>
        <w:t xml:space="preserve">FORBIDDEN,   </w:t>
      </w:r>
      <w:proofErr w:type="gramEnd"/>
      <w:r>
        <w:t xml:space="preserve">     /* Network forbidden </w:t>
      </w:r>
      <w:proofErr w:type="spellStart"/>
      <w:r>
        <w:t>registraiton</w:t>
      </w:r>
      <w:proofErr w:type="spellEnd"/>
      <w:r>
        <w:t xml:space="preserve"> */</w:t>
      </w:r>
    </w:p>
    <w:p w14:paraId="798350C6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_nw_status_e</w:t>
      </w:r>
      <w:proofErr w:type="spellEnd"/>
      <w:r>
        <w:t>;</w:t>
      </w:r>
    </w:p>
    <w:p w14:paraId="3DBEC007" w14:textId="77777777" w:rsidR="005E35A6" w:rsidRDefault="005E35A6" w:rsidP="002373F8">
      <w:pPr>
        <w:pStyle w:val="TerminalDisplay"/>
        <w:ind w:leftChars="200" w:left="420"/>
      </w:pPr>
    </w:p>
    <w:p w14:paraId="59D9AF5F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0F29BFC2" w14:textId="77777777" w:rsidR="005E35A6" w:rsidRDefault="005E35A6" w:rsidP="002373F8">
      <w:pPr>
        <w:pStyle w:val="TerminalDisplay"/>
        <w:ind w:leftChars="200" w:left="420"/>
      </w:pPr>
      <w:r>
        <w:t xml:space="preserve">    NWY_NW_SELECT_DEREG   = 0,</w:t>
      </w:r>
    </w:p>
    <w:p w14:paraId="4FAE2CB3" w14:textId="77777777" w:rsidR="005E35A6" w:rsidRDefault="005E35A6" w:rsidP="002373F8">
      <w:pPr>
        <w:pStyle w:val="TerminalDisplay"/>
        <w:ind w:leftChars="200" w:left="420"/>
      </w:pPr>
      <w:r>
        <w:t xml:space="preserve">    NWY_NW_SELECT_REG_AUTO = 1,</w:t>
      </w:r>
    </w:p>
    <w:p w14:paraId="67F5A3D8" w14:textId="77777777" w:rsidR="005E35A6" w:rsidRDefault="005E35A6" w:rsidP="002373F8">
      <w:pPr>
        <w:pStyle w:val="TerminalDisplay"/>
        <w:ind w:leftChars="200" w:left="420"/>
      </w:pPr>
      <w:r>
        <w:t xml:space="preserve">    NWY_NW_SELECT_REG_MANU = 2,</w:t>
      </w:r>
    </w:p>
    <w:p w14:paraId="559B86FC" w14:textId="77777777" w:rsidR="005E35A6" w:rsidRDefault="005E35A6" w:rsidP="002373F8">
      <w:pPr>
        <w:pStyle w:val="TerminalDisplay"/>
        <w:ind w:leftChars="200" w:left="420"/>
      </w:pPr>
      <w:r>
        <w:t xml:space="preserve">    NWY_NW_SELECT_REG_MANU_AUTO = </w:t>
      </w:r>
      <w:proofErr w:type="gramStart"/>
      <w:r>
        <w:t>3,/</w:t>
      </w:r>
      <w:proofErr w:type="gramEnd"/>
      <w:r>
        <w:t xml:space="preserve">/ if manual selection fails, automatic mode is entered </w:t>
      </w:r>
    </w:p>
    <w:p w14:paraId="4A965281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_nw_select_mode_e</w:t>
      </w:r>
      <w:proofErr w:type="spellEnd"/>
      <w:r>
        <w:t>;</w:t>
      </w:r>
    </w:p>
    <w:p w14:paraId="03E7FA5B" w14:textId="77777777" w:rsidR="005E35A6" w:rsidRDefault="005E35A6" w:rsidP="002373F8">
      <w:pPr>
        <w:pStyle w:val="TerminalDisplay"/>
        <w:ind w:leftChars="200" w:left="420"/>
      </w:pPr>
    </w:p>
    <w:p w14:paraId="757C2037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35ECCFCC" w14:textId="77777777" w:rsidR="005E35A6" w:rsidRDefault="005E35A6" w:rsidP="002373F8">
      <w:pPr>
        <w:pStyle w:val="TerminalDisplay"/>
        <w:ind w:leftChars="200" w:left="420"/>
      </w:pPr>
      <w:r>
        <w:t xml:space="preserve">    NWY_NW_REGS_NONE = -1,</w:t>
      </w:r>
    </w:p>
    <w:p w14:paraId="58EC9BA6" w14:textId="77777777" w:rsidR="005E35A6" w:rsidRDefault="005E35A6" w:rsidP="002373F8">
      <w:pPr>
        <w:pStyle w:val="TerminalDisplay"/>
        <w:ind w:leftChars="200" w:left="420"/>
      </w:pPr>
      <w:r>
        <w:t xml:space="preserve">    NWY_NW_REGS_DATA_IND = </w:t>
      </w:r>
      <w:proofErr w:type="gramStart"/>
      <w:r>
        <w:t xml:space="preserve">0,   </w:t>
      </w:r>
      <w:proofErr w:type="gramEnd"/>
      <w:r>
        <w:t>// data register state event</w:t>
      </w:r>
    </w:p>
    <w:p w14:paraId="081C27A5" w14:textId="77777777" w:rsidR="005E35A6" w:rsidRDefault="005E35A6" w:rsidP="002373F8">
      <w:pPr>
        <w:pStyle w:val="TerminalDisplay"/>
        <w:ind w:leftChars="200" w:left="420"/>
      </w:pPr>
      <w:r>
        <w:t xml:space="preserve">    NWY_NW_REGS_VOICE_IND = </w:t>
      </w:r>
      <w:proofErr w:type="gramStart"/>
      <w:r>
        <w:t>1,  /</w:t>
      </w:r>
      <w:proofErr w:type="gramEnd"/>
      <w:r>
        <w:t>/ voice register state event</w:t>
      </w:r>
    </w:p>
    <w:p w14:paraId="3B298D7A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_nw_regs_ind_type_e</w:t>
      </w:r>
      <w:proofErr w:type="spellEnd"/>
      <w:r>
        <w:t>;</w:t>
      </w:r>
    </w:p>
    <w:p w14:paraId="4425656D" w14:textId="77777777" w:rsidR="005E35A6" w:rsidRDefault="005E35A6" w:rsidP="002373F8">
      <w:pPr>
        <w:pStyle w:val="TerminalDisplay"/>
        <w:ind w:leftChars="200" w:left="420"/>
      </w:pPr>
    </w:p>
    <w:p w14:paraId="69B0D3D9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proofErr w:type="gramStart"/>
      <w:r>
        <w:t>enum</w:t>
      </w:r>
      <w:proofErr w:type="spellEnd"/>
      <w:r>
        <w:t>{</w:t>
      </w:r>
      <w:proofErr w:type="gramEnd"/>
    </w:p>
    <w:p w14:paraId="3FBC1016" w14:textId="77777777" w:rsidR="005E35A6" w:rsidRDefault="005E35A6" w:rsidP="002373F8">
      <w:pPr>
        <w:pStyle w:val="TerminalDisplay"/>
        <w:ind w:leftChars="200" w:left="420"/>
      </w:pPr>
      <w:r>
        <w:t xml:space="preserve">    NWY_NW_CFG_DISABLE = 0,</w:t>
      </w:r>
    </w:p>
    <w:p w14:paraId="2CC1F72E" w14:textId="77777777" w:rsidR="005E35A6" w:rsidRDefault="005E35A6" w:rsidP="002373F8">
      <w:pPr>
        <w:pStyle w:val="TerminalDisplay"/>
        <w:ind w:leftChars="200" w:left="420"/>
      </w:pPr>
      <w:r>
        <w:t xml:space="preserve">    NWY_NW_CFG_ENABLE = 1,</w:t>
      </w:r>
    </w:p>
    <w:p w14:paraId="28347BBA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nwy_nw_cfg_switch_type_</w:t>
      </w:r>
      <w:proofErr w:type="gramStart"/>
      <w:r>
        <w:t>e</w:t>
      </w:r>
      <w:proofErr w:type="spellEnd"/>
      <w:r>
        <w:t>;</w:t>
      </w:r>
      <w:proofErr w:type="gramEnd"/>
    </w:p>
    <w:p w14:paraId="007B4426" w14:textId="77777777" w:rsidR="005E35A6" w:rsidRDefault="005E35A6" w:rsidP="002373F8">
      <w:pPr>
        <w:pStyle w:val="TerminalDisplay"/>
        <w:ind w:leftChars="200" w:left="420"/>
      </w:pPr>
    </w:p>
    <w:p w14:paraId="13F2146A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4905D93C" w14:textId="77777777" w:rsidR="005E35A6" w:rsidRDefault="005E35A6" w:rsidP="002373F8">
      <w:pPr>
        <w:pStyle w:val="TerminalDisplay"/>
        <w:ind w:leftChars="200" w:left="420"/>
      </w:pPr>
      <w:r>
        <w:t xml:space="preserve">    NWY_NW_PS_MODE_II    = </w:t>
      </w:r>
      <w:proofErr w:type="gramStart"/>
      <w:r>
        <w:t xml:space="preserve">0,   </w:t>
      </w:r>
      <w:proofErr w:type="gramEnd"/>
      <w:r>
        <w:t xml:space="preserve">//UE only register EPS </w:t>
      </w:r>
      <w:proofErr w:type="spellStart"/>
      <w:r>
        <w:t>service,data</w:t>
      </w:r>
      <w:proofErr w:type="spellEnd"/>
      <w:r>
        <w:t xml:space="preserve"> centric</w:t>
      </w:r>
    </w:p>
    <w:p w14:paraId="006BB705" w14:textId="77777777" w:rsidR="005E35A6" w:rsidRDefault="005E35A6" w:rsidP="002373F8">
      <w:pPr>
        <w:pStyle w:val="TerminalDisplay"/>
        <w:ind w:leftChars="200" w:left="420"/>
      </w:pPr>
      <w:r>
        <w:t xml:space="preserve">    NWY_NW_CS_PS_MODE_</w:t>
      </w:r>
      <w:proofErr w:type="gramStart"/>
      <w:r>
        <w:t>I  =</w:t>
      </w:r>
      <w:proofErr w:type="gramEnd"/>
      <w:r>
        <w:t xml:space="preserve"> 1,   //UE registers both EPS/CS services, voice centric</w:t>
      </w:r>
    </w:p>
    <w:p w14:paraId="3F58D8F0" w14:textId="77777777" w:rsidR="005E35A6" w:rsidRDefault="005E35A6" w:rsidP="002373F8">
      <w:pPr>
        <w:pStyle w:val="TerminalDisplay"/>
        <w:ind w:leftChars="200" w:left="420"/>
      </w:pPr>
      <w:r>
        <w:t xml:space="preserve">    NWY_NW_CS_PS_MODI_II = </w:t>
      </w:r>
      <w:proofErr w:type="gramStart"/>
      <w:r>
        <w:t xml:space="preserve">2,   </w:t>
      </w:r>
      <w:proofErr w:type="gramEnd"/>
      <w:r>
        <w:t>//UE registers both EPS/CS services, data centric</w:t>
      </w:r>
    </w:p>
    <w:p w14:paraId="4E8749C7" w14:textId="77777777" w:rsidR="005E35A6" w:rsidRDefault="005E35A6" w:rsidP="002373F8">
      <w:pPr>
        <w:pStyle w:val="TerminalDisplay"/>
        <w:ind w:leftChars="200" w:left="420"/>
      </w:pPr>
      <w:r>
        <w:t xml:space="preserve">    NWY_NW_PS_MODE_I     = </w:t>
      </w:r>
      <w:proofErr w:type="gramStart"/>
      <w:r>
        <w:t xml:space="preserve">3,   </w:t>
      </w:r>
      <w:proofErr w:type="gramEnd"/>
      <w:r>
        <w:t xml:space="preserve">//UE only register EPS </w:t>
      </w:r>
      <w:proofErr w:type="spellStart"/>
      <w:r>
        <w:t>service,voice</w:t>
      </w:r>
      <w:proofErr w:type="spellEnd"/>
      <w:r>
        <w:t xml:space="preserve"> centric</w:t>
      </w:r>
    </w:p>
    <w:p w14:paraId="37262D63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} </w:t>
      </w:r>
      <w:proofErr w:type="spellStart"/>
      <w:r>
        <w:t>nwy_nw_cfg_uemode_type_</w:t>
      </w:r>
      <w:proofErr w:type="gramStart"/>
      <w:r>
        <w:t>e</w:t>
      </w:r>
      <w:proofErr w:type="spellEnd"/>
      <w:r>
        <w:t>;</w:t>
      </w:r>
      <w:proofErr w:type="gramEnd"/>
    </w:p>
    <w:p w14:paraId="4EA7FD7D" w14:textId="77777777" w:rsidR="005E35A6" w:rsidRDefault="005E35A6" w:rsidP="002373F8">
      <w:pPr>
        <w:pStyle w:val="TerminalDisplay"/>
        <w:ind w:leftChars="200" w:left="420"/>
      </w:pPr>
    </w:p>
    <w:p w14:paraId="1DB48C0A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spellStart"/>
      <w:proofErr w:type="gramStart"/>
      <w:r>
        <w:t>enum</w:t>
      </w:r>
      <w:proofErr w:type="spellEnd"/>
      <w:r>
        <w:t>{</w:t>
      </w:r>
      <w:proofErr w:type="gramEnd"/>
    </w:p>
    <w:p w14:paraId="326D1721" w14:textId="77777777" w:rsidR="005E35A6" w:rsidRDefault="005E35A6" w:rsidP="002373F8">
      <w:pPr>
        <w:pStyle w:val="TerminalDisplay"/>
        <w:ind w:leftChars="200" w:left="420"/>
      </w:pPr>
      <w:r>
        <w:t xml:space="preserve">    NWY_NW_GET_SCELL = </w:t>
      </w:r>
      <w:proofErr w:type="gramStart"/>
      <w:r>
        <w:t xml:space="preserve">0,   </w:t>
      </w:r>
      <w:proofErr w:type="gramEnd"/>
      <w:r>
        <w:t xml:space="preserve">    //serving cell</w:t>
      </w:r>
    </w:p>
    <w:p w14:paraId="1E1D0902" w14:textId="77777777" w:rsidR="005E35A6" w:rsidRDefault="005E35A6" w:rsidP="002373F8">
      <w:pPr>
        <w:pStyle w:val="TerminalDisplay"/>
        <w:ind w:leftChars="200" w:left="420"/>
      </w:pPr>
      <w:r>
        <w:t xml:space="preserve">    NWY_NW_GET_ALL_CELL = </w:t>
      </w:r>
      <w:proofErr w:type="gramStart"/>
      <w:r>
        <w:t xml:space="preserve">1,   </w:t>
      </w:r>
      <w:proofErr w:type="gramEnd"/>
      <w:r>
        <w:t xml:space="preserve"> //serving cell + neighborhood cell</w:t>
      </w:r>
    </w:p>
    <w:p w14:paraId="5AEF5828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nwy_nw_cellinfo_mode_</w:t>
      </w:r>
      <w:proofErr w:type="gramStart"/>
      <w:r>
        <w:t>e</w:t>
      </w:r>
      <w:proofErr w:type="spellEnd"/>
      <w:r>
        <w:t>;</w:t>
      </w:r>
      <w:proofErr w:type="gramEnd"/>
    </w:p>
    <w:p w14:paraId="2B15ECD8" w14:textId="77777777" w:rsidR="005E35A6" w:rsidRDefault="00277882" w:rsidP="00277882">
      <w:pPr>
        <w:pStyle w:val="20"/>
        <w:rPr>
          <w:lang w:eastAsia="zh-CN"/>
        </w:rPr>
      </w:pPr>
      <w:bookmarkStart w:id="15" w:name="_Toc191908629"/>
      <w:r>
        <w:rPr>
          <w:lang w:eastAsia="zh-CN"/>
        </w:rPr>
        <w:t>结构体、联合体</w:t>
      </w:r>
      <w:bookmarkEnd w:id="15"/>
    </w:p>
    <w:p w14:paraId="032BED0B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473178EA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r>
        <w:t>band_</w:t>
      </w:r>
      <w:proofErr w:type="gramStart"/>
      <w:r>
        <w:t>nums</w:t>
      </w:r>
      <w:proofErr w:type="spellEnd"/>
      <w:r>
        <w:t>;</w:t>
      </w:r>
      <w:proofErr w:type="gramEnd"/>
    </w:p>
    <w:p w14:paraId="4FF89282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gramStart"/>
      <w:r>
        <w:t>band[</w:t>
      </w:r>
      <w:proofErr w:type="gramEnd"/>
      <w:r>
        <w:t>NWY_NW_LOCK_FREQ_MAX_NUM];</w:t>
      </w:r>
    </w:p>
    <w:p w14:paraId="0E196C7B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_nw_lock_band_t</w:t>
      </w:r>
      <w:proofErr w:type="spellEnd"/>
      <w:r>
        <w:t>;</w:t>
      </w:r>
    </w:p>
    <w:p w14:paraId="006369B4" w14:textId="77777777" w:rsidR="005E35A6" w:rsidRDefault="005E35A6" w:rsidP="002373F8">
      <w:pPr>
        <w:pStyle w:val="TerminalDisplay"/>
        <w:ind w:leftChars="200" w:left="420"/>
      </w:pPr>
    </w:p>
    <w:p w14:paraId="00DAC8A8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6450733A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r>
        <w:t>freq_</w:t>
      </w:r>
      <w:proofErr w:type="gramStart"/>
      <w:r>
        <w:t>nums</w:t>
      </w:r>
      <w:proofErr w:type="spellEnd"/>
      <w:r>
        <w:t>;</w:t>
      </w:r>
      <w:proofErr w:type="gramEnd"/>
    </w:p>
    <w:p w14:paraId="7D6167FF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NWY_NW_LOCK_FREQ_MAX_NUM];</w:t>
      </w:r>
    </w:p>
    <w:p w14:paraId="1CDFA4B0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_nw_lock_freq_t</w:t>
      </w:r>
      <w:proofErr w:type="spellEnd"/>
      <w:r>
        <w:t>;</w:t>
      </w:r>
    </w:p>
    <w:p w14:paraId="4ABDC1F0" w14:textId="77777777" w:rsidR="005E35A6" w:rsidRDefault="005E35A6" w:rsidP="002373F8">
      <w:pPr>
        <w:pStyle w:val="TerminalDisplay"/>
        <w:ind w:leftChars="200" w:left="420"/>
      </w:pPr>
    </w:p>
    <w:p w14:paraId="6CC5F165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00CAAE66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7A913885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r>
        <w:t>cell_</w:t>
      </w:r>
      <w:proofErr w:type="gramStart"/>
      <w:r>
        <w:t>nums</w:t>
      </w:r>
      <w:proofErr w:type="spellEnd"/>
      <w:r>
        <w:t>;</w:t>
      </w:r>
      <w:proofErr w:type="gramEnd"/>
    </w:p>
    <w:p w14:paraId="303252BC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proofErr w:type="gramStart"/>
      <w:r>
        <w:t>pci</w:t>
      </w:r>
      <w:proofErr w:type="spellEnd"/>
      <w:r>
        <w:t>[</w:t>
      </w:r>
      <w:proofErr w:type="gramEnd"/>
      <w:r>
        <w:t>NWY_NW_LOCK_PCI_MAX_NUM];</w:t>
      </w:r>
    </w:p>
    <w:p w14:paraId="159CC473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_nw_lock_pci_info_t</w:t>
      </w:r>
      <w:proofErr w:type="spellEnd"/>
      <w:r>
        <w:t>;</w:t>
      </w:r>
    </w:p>
    <w:p w14:paraId="3A293490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59D24869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r>
        <w:t>lock_pci_</w:t>
      </w:r>
      <w:proofErr w:type="gramStart"/>
      <w:r>
        <w:t>nums</w:t>
      </w:r>
      <w:proofErr w:type="spellEnd"/>
      <w:r>
        <w:t>;</w:t>
      </w:r>
      <w:proofErr w:type="gramEnd"/>
    </w:p>
    <w:p w14:paraId="7330C4A6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nwy_nw_lock_pci_info_t</w:t>
      </w:r>
      <w:proofErr w:type="spellEnd"/>
      <w:r>
        <w:t xml:space="preserve"> </w:t>
      </w:r>
      <w:proofErr w:type="spellStart"/>
      <w:r>
        <w:t>lock_pci_</w:t>
      </w:r>
      <w:proofErr w:type="gramStart"/>
      <w:r>
        <w:t>info</w:t>
      </w:r>
      <w:proofErr w:type="spellEnd"/>
      <w:r>
        <w:t>[</w:t>
      </w:r>
      <w:proofErr w:type="gramEnd"/>
      <w:r>
        <w:t>NWY_NW_LOCK_PCI_MAX_NUM];</w:t>
      </w:r>
    </w:p>
    <w:p w14:paraId="30F512B6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_nw_lock_pci_t</w:t>
      </w:r>
      <w:proofErr w:type="spellEnd"/>
      <w:r>
        <w:t>;</w:t>
      </w:r>
    </w:p>
    <w:p w14:paraId="44DB9414" w14:textId="77777777" w:rsidR="005E35A6" w:rsidRDefault="005E35A6" w:rsidP="002373F8">
      <w:pPr>
        <w:pStyle w:val="TerminalDisplay"/>
        <w:ind w:leftChars="200" w:left="420"/>
      </w:pPr>
    </w:p>
    <w:p w14:paraId="36CC9371" w14:textId="77777777" w:rsidR="005E35A6" w:rsidRDefault="005E35A6" w:rsidP="002373F8">
      <w:pPr>
        <w:pStyle w:val="TerminalDisplay"/>
        <w:ind w:leftChars="200" w:left="420"/>
      </w:pPr>
      <w:r>
        <w:t>typedef union {</w:t>
      </w:r>
    </w:p>
    <w:p w14:paraId="6141172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nwy_nw_lock_band_t</w:t>
      </w:r>
      <w:proofErr w:type="spellEnd"/>
      <w:r>
        <w:t xml:space="preserve"> </w:t>
      </w:r>
      <w:proofErr w:type="spellStart"/>
      <w:r>
        <w:t>lock_</w:t>
      </w:r>
      <w:proofErr w:type="gramStart"/>
      <w:r>
        <w:t>band</w:t>
      </w:r>
      <w:proofErr w:type="spellEnd"/>
      <w:r>
        <w:t>;</w:t>
      </w:r>
      <w:proofErr w:type="gramEnd"/>
    </w:p>
    <w:p w14:paraId="19227A2E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nwy_nw_lock_freq_t</w:t>
      </w:r>
      <w:proofErr w:type="spellEnd"/>
      <w:r>
        <w:t xml:space="preserve"> </w:t>
      </w:r>
      <w:proofErr w:type="spellStart"/>
      <w:r>
        <w:t>lock_</w:t>
      </w:r>
      <w:proofErr w:type="gramStart"/>
      <w:r>
        <w:t>freq</w:t>
      </w:r>
      <w:proofErr w:type="spellEnd"/>
      <w:r>
        <w:t>;</w:t>
      </w:r>
      <w:proofErr w:type="gramEnd"/>
    </w:p>
    <w:p w14:paraId="5AB5FAF8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nwy_nw_lock_pci_t</w:t>
      </w:r>
      <w:proofErr w:type="spellEnd"/>
      <w:r>
        <w:t xml:space="preserve"> </w:t>
      </w:r>
      <w:proofErr w:type="spellStart"/>
      <w:r>
        <w:t>lock_</w:t>
      </w:r>
      <w:proofErr w:type="gramStart"/>
      <w:r>
        <w:t>pci</w:t>
      </w:r>
      <w:proofErr w:type="spellEnd"/>
      <w:r>
        <w:t>;</w:t>
      </w:r>
      <w:proofErr w:type="gramEnd"/>
    </w:p>
    <w:p w14:paraId="1269E825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_nw_lock_info_u</w:t>
      </w:r>
      <w:proofErr w:type="spellEnd"/>
      <w:r>
        <w:t>;</w:t>
      </w:r>
    </w:p>
    <w:p w14:paraId="03FB8413" w14:textId="77777777" w:rsidR="005E35A6" w:rsidRDefault="005E35A6" w:rsidP="002373F8">
      <w:pPr>
        <w:pStyle w:val="TerminalDisplay"/>
        <w:ind w:leftChars="200" w:left="420"/>
      </w:pPr>
    </w:p>
    <w:p w14:paraId="63067BF5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0ACE428B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nwy_nw_lockmode_e</w:t>
      </w:r>
      <w:proofErr w:type="spellEnd"/>
      <w:r>
        <w:t xml:space="preserve"> </w:t>
      </w:r>
      <w:proofErr w:type="gramStart"/>
      <w:r>
        <w:t>mode;</w:t>
      </w:r>
      <w:proofErr w:type="gramEnd"/>
    </w:p>
    <w:p w14:paraId="25DB8E7D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nwy_nw_mode_mask_e</w:t>
      </w:r>
      <w:proofErr w:type="spellEnd"/>
      <w:r>
        <w:t xml:space="preserve"> </w:t>
      </w:r>
      <w:proofErr w:type="gramStart"/>
      <w:r>
        <w:t>rat;</w:t>
      </w:r>
      <w:proofErr w:type="gramEnd"/>
    </w:p>
    <w:p w14:paraId="72F60987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nwy_nw_lock_info_u</w:t>
      </w:r>
      <w:proofErr w:type="spellEnd"/>
      <w:r>
        <w:t xml:space="preserve"> </w:t>
      </w:r>
      <w:proofErr w:type="spellStart"/>
      <w:r>
        <w:t>lock_</w:t>
      </w:r>
      <w:proofErr w:type="gramStart"/>
      <w:r>
        <w:t>info</w:t>
      </w:r>
      <w:proofErr w:type="spellEnd"/>
      <w:r>
        <w:t>;</w:t>
      </w:r>
      <w:proofErr w:type="gramEnd"/>
    </w:p>
    <w:p w14:paraId="63D8821E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nwy_nw_lock_</w:t>
      </w:r>
      <w:proofErr w:type="gramStart"/>
      <w:r>
        <w:t>t</w:t>
      </w:r>
      <w:proofErr w:type="spellEnd"/>
      <w:r>
        <w:t>;</w:t>
      </w:r>
      <w:proofErr w:type="gramEnd"/>
    </w:p>
    <w:p w14:paraId="04049F54" w14:textId="77777777" w:rsidR="005E35A6" w:rsidRDefault="005E35A6" w:rsidP="002373F8">
      <w:pPr>
        <w:pStyle w:val="TerminalDisplay"/>
        <w:ind w:leftChars="200" w:left="420"/>
      </w:pPr>
    </w:p>
    <w:p w14:paraId="4061189B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67F9C9E6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nwy_nw_priband_mode_e</w:t>
      </w:r>
      <w:proofErr w:type="spellEnd"/>
      <w:r>
        <w:t xml:space="preserve"> </w:t>
      </w:r>
      <w:proofErr w:type="gramStart"/>
      <w:r>
        <w:t>mode;</w:t>
      </w:r>
      <w:proofErr w:type="gramEnd"/>
    </w:p>
    <w:p w14:paraId="74C3635A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nwy_nw_mode_mask_e</w:t>
      </w:r>
      <w:proofErr w:type="spellEnd"/>
      <w:r>
        <w:t xml:space="preserve"> </w:t>
      </w:r>
      <w:proofErr w:type="gramStart"/>
      <w:r>
        <w:t>rat;</w:t>
      </w:r>
      <w:proofErr w:type="gramEnd"/>
    </w:p>
    <w:p w14:paraId="06C77BFE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r>
        <w:t>band_</w:t>
      </w:r>
      <w:proofErr w:type="gramStart"/>
      <w:r>
        <w:t>nums</w:t>
      </w:r>
      <w:proofErr w:type="spellEnd"/>
      <w:r>
        <w:t>;</w:t>
      </w:r>
      <w:proofErr w:type="gramEnd"/>
    </w:p>
    <w:p w14:paraId="2DEC8256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gramStart"/>
      <w:r>
        <w:t>band[</w:t>
      </w:r>
      <w:proofErr w:type="gramEnd"/>
      <w:r>
        <w:t>NWY_NW_PRI_BAND_MAX_NUM];</w:t>
      </w:r>
    </w:p>
    <w:p w14:paraId="6550E685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nwy_nw_priband_</w:t>
      </w:r>
      <w:proofErr w:type="gramStart"/>
      <w:r>
        <w:t>t</w:t>
      </w:r>
      <w:proofErr w:type="spellEnd"/>
      <w:r>
        <w:t>;</w:t>
      </w:r>
      <w:proofErr w:type="gramEnd"/>
    </w:p>
    <w:p w14:paraId="6BA86EE1" w14:textId="77777777" w:rsidR="005E35A6" w:rsidRDefault="005E35A6" w:rsidP="002373F8">
      <w:pPr>
        <w:pStyle w:val="TerminalDisplay"/>
        <w:ind w:leftChars="200" w:left="420"/>
      </w:pPr>
    </w:p>
    <w:p w14:paraId="37B2A387" w14:textId="77777777" w:rsidR="005E35A6" w:rsidRDefault="005E35A6" w:rsidP="002373F8">
      <w:pPr>
        <w:pStyle w:val="TerminalDisplay"/>
        <w:ind w:leftChars="200" w:left="420"/>
      </w:pPr>
    </w:p>
    <w:p w14:paraId="5B383A33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171D8D4C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nwy_nw_edrx_mode_e</w:t>
      </w:r>
      <w:proofErr w:type="spellEnd"/>
      <w:r>
        <w:t xml:space="preserve"> </w:t>
      </w:r>
      <w:proofErr w:type="gramStart"/>
      <w:r>
        <w:t>mode;</w:t>
      </w:r>
      <w:proofErr w:type="gramEnd"/>
    </w:p>
    <w:p w14:paraId="63C25D1F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nwy_nw_mode_mask_e</w:t>
      </w:r>
      <w:proofErr w:type="spellEnd"/>
      <w:r>
        <w:t xml:space="preserve"> </w:t>
      </w:r>
      <w:proofErr w:type="gramStart"/>
      <w:r>
        <w:t xml:space="preserve">rat;   </w:t>
      </w:r>
      <w:proofErr w:type="gramEnd"/>
      <w:r>
        <w:t xml:space="preserve">  //radio access </w:t>
      </w:r>
      <w:proofErr w:type="spellStart"/>
      <w:r>
        <w:t>technology,ex.gsm</w:t>
      </w:r>
      <w:proofErr w:type="spellEnd"/>
      <w:r>
        <w:t>/</w:t>
      </w:r>
      <w:proofErr w:type="spellStart"/>
      <w:r>
        <w:t>wcdma</w:t>
      </w:r>
      <w:proofErr w:type="spellEnd"/>
      <w:r>
        <w:t>..</w:t>
      </w:r>
    </w:p>
    <w:p w14:paraId="327B572A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requested_eDRX_value</w:t>
      </w:r>
      <w:proofErr w:type="spellEnd"/>
      <w:r>
        <w:t xml:space="preserve">; //see Extended DRX parameters information element in 3GPP TS 24.008 Table 10.5.5.32  </w:t>
      </w:r>
    </w:p>
    <w:p w14:paraId="40CBA51F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nw_provided_eDRX_</w:t>
      </w:r>
      <w:proofErr w:type="gramStart"/>
      <w:r>
        <w:t>value</w:t>
      </w:r>
      <w:proofErr w:type="spellEnd"/>
      <w:r>
        <w:t>;</w:t>
      </w:r>
      <w:proofErr w:type="gramEnd"/>
    </w:p>
    <w:p w14:paraId="5F8A7F4F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Paging_time_</w:t>
      </w:r>
      <w:proofErr w:type="gramStart"/>
      <w:r>
        <w:t>window</w:t>
      </w:r>
      <w:proofErr w:type="spellEnd"/>
      <w:r>
        <w:t>;</w:t>
      </w:r>
      <w:proofErr w:type="gramEnd"/>
    </w:p>
    <w:p w14:paraId="5F42ECDD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} </w:t>
      </w:r>
      <w:proofErr w:type="spellStart"/>
      <w:r>
        <w:t>nwy_nw_edrx_info_</w:t>
      </w:r>
      <w:proofErr w:type="gramStart"/>
      <w:r>
        <w:t>t</w:t>
      </w:r>
      <w:proofErr w:type="spellEnd"/>
      <w:r>
        <w:t>;</w:t>
      </w:r>
      <w:proofErr w:type="gramEnd"/>
    </w:p>
    <w:p w14:paraId="2585BB18" w14:textId="77777777" w:rsidR="005E35A6" w:rsidRDefault="005E35A6" w:rsidP="002373F8">
      <w:pPr>
        <w:pStyle w:val="TerminalDisplay"/>
        <w:ind w:leftChars="200" w:left="420"/>
      </w:pPr>
    </w:p>
    <w:p w14:paraId="16675546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153F11D5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nwy_nw_psm_mode_e</w:t>
      </w:r>
      <w:proofErr w:type="spellEnd"/>
      <w:r>
        <w:t xml:space="preserve"> </w:t>
      </w:r>
      <w:proofErr w:type="gramStart"/>
      <w:r>
        <w:t>mode;</w:t>
      </w:r>
      <w:proofErr w:type="gramEnd"/>
    </w:p>
    <w:p w14:paraId="2F9BE315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requested_Periodic_</w:t>
      </w:r>
      <w:proofErr w:type="gramStart"/>
      <w:r>
        <w:t>rau</w:t>
      </w:r>
      <w:proofErr w:type="spellEnd"/>
      <w:r>
        <w:t>;  /</w:t>
      </w:r>
      <w:proofErr w:type="gramEnd"/>
      <w:r>
        <w:t>/T3312, see the GPRS Timer 3 IE in 3GPP TS 24.008 Table 10.5.163a</w:t>
      </w:r>
    </w:p>
    <w:p w14:paraId="0A637A25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requested_gprs_ready_</w:t>
      </w:r>
      <w:proofErr w:type="gramStart"/>
      <w:r>
        <w:t>timer</w:t>
      </w:r>
      <w:proofErr w:type="spellEnd"/>
      <w:r>
        <w:t>; /</w:t>
      </w:r>
      <w:proofErr w:type="gramEnd"/>
      <w:r>
        <w:t>/T3314, see the GPRS Timer IE in 3GPP TS 24.008 Table 10.5.172</w:t>
      </w:r>
    </w:p>
    <w:p w14:paraId="255184EE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requested_Periodic_</w:t>
      </w:r>
      <w:proofErr w:type="gramStart"/>
      <w:r>
        <w:t>tau</w:t>
      </w:r>
      <w:proofErr w:type="spellEnd"/>
      <w:r>
        <w:t>; /</w:t>
      </w:r>
      <w:proofErr w:type="gramEnd"/>
      <w:r>
        <w:t>/T3412, see the GPRS Timer 3 IE in</w:t>
      </w:r>
      <w:r w:rsidR="00B101F5">
        <w:t xml:space="preserve"> 3GPP TS 24.008 Table 10.5.163a</w:t>
      </w:r>
    </w:p>
    <w:p w14:paraId="43656DBC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requested_active_timer</w:t>
      </w:r>
      <w:proofErr w:type="spellEnd"/>
      <w:r>
        <w:t>; //T3324, see the GPRS Timer 2 IE in 3GPP TS 24.008 Table 10.5.163</w:t>
      </w:r>
    </w:p>
    <w:p w14:paraId="252FA5E2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nwy_nw_psm_info_</w:t>
      </w:r>
      <w:proofErr w:type="gramStart"/>
      <w:r>
        <w:t>t</w:t>
      </w:r>
      <w:proofErr w:type="spellEnd"/>
      <w:r>
        <w:t>;</w:t>
      </w:r>
      <w:proofErr w:type="gramEnd"/>
    </w:p>
    <w:p w14:paraId="2FFB87C0" w14:textId="77777777" w:rsidR="005E35A6" w:rsidRDefault="005E35A6" w:rsidP="002373F8">
      <w:pPr>
        <w:pStyle w:val="TerminalDisplay"/>
        <w:ind w:leftChars="200" w:left="420"/>
      </w:pPr>
    </w:p>
    <w:p w14:paraId="5F939083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3B1BE189" w14:textId="77777777" w:rsidR="005E35A6" w:rsidRDefault="005E35A6" w:rsidP="002373F8">
      <w:pPr>
        <w:pStyle w:val="TerminalDisplay"/>
        <w:ind w:leftChars="200" w:left="420"/>
      </w:pPr>
      <w:r>
        <w:t xml:space="preserve">    char </w:t>
      </w:r>
      <w:proofErr w:type="spellStart"/>
      <w:r>
        <w:t>long_</w:t>
      </w:r>
      <w:proofErr w:type="gramStart"/>
      <w:r>
        <w:t>eons</w:t>
      </w:r>
      <w:proofErr w:type="spellEnd"/>
      <w:r>
        <w:t>[</w:t>
      </w:r>
      <w:proofErr w:type="gramEnd"/>
      <w:r>
        <w:t xml:space="preserve">NWY_NW_EONS_MAX_LEN + 1];    //long operator </w:t>
      </w:r>
      <w:proofErr w:type="spellStart"/>
      <w:r>
        <w:t>name,ex."CHINA</w:t>
      </w:r>
      <w:proofErr w:type="spellEnd"/>
      <w:r>
        <w:t xml:space="preserve"> MOBILE"</w:t>
      </w:r>
    </w:p>
    <w:p w14:paraId="37A8067C" w14:textId="77777777" w:rsidR="005E35A6" w:rsidRDefault="005E35A6" w:rsidP="002373F8">
      <w:pPr>
        <w:pStyle w:val="TerminalDisplay"/>
        <w:ind w:leftChars="200" w:left="420"/>
      </w:pPr>
      <w:r>
        <w:t xml:space="preserve">    char </w:t>
      </w:r>
      <w:proofErr w:type="spellStart"/>
      <w:r>
        <w:t>short_</w:t>
      </w:r>
      <w:proofErr w:type="gramStart"/>
      <w:r>
        <w:t>eons</w:t>
      </w:r>
      <w:proofErr w:type="spellEnd"/>
      <w:r>
        <w:t>[</w:t>
      </w:r>
      <w:proofErr w:type="gramEnd"/>
      <w:r>
        <w:t xml:space="preserve">NWY_NW_EONS_MAX_LEN + 1];   //short operator </w:t>
      </w:r>
      <w:proofErr w:type="spellStart"/>
      <w:r>
        <w:t>name,ex."CMCC</w:t>
      </w:r>
      <w:proofErr w:type="spellEnd"/>
      <w:r>
        <w:t>"</w:t>
      </w:r>
    </w:p>
    <w:p w14:paraId="440D81FD" w14:textId="77777777" w:rsidR="005E35A6" w:rsidRDefault="005E35A6" w:rsidP="002373F8">
      <w:pPr>
        <w:pStyle w:val="TerminalDisplay"/>
        <w:ind w:leftChars="200" w:left="420"/>
      </w:pPr>
      <w:r>
        <w:t xml:space="preserve">    char </w:t>
      </w:r>
      <w:proofErr w:type="gramStart"/>
      <w:r>
        <w:t>mcc[</w:t>
      </w:r>
      <w:proofErr w:type="gramEnd"/>
      <w:r>
        <w:t>NWY_NW_MNC_MCC_LEN + 1];           //Mobile Country Code</w:t>
      </w:r>
    </w:p>
    <w:p w14:paraId="55409090" w14:textId="77777777" w:rsidR="005E35A6" w:rsidRDefault="005E35A6" w:rsidP="002373F8">
      <w:pPr>
        <w:pStyle w:val="TerminalDisplay"/>
        <w:ind w:leftChars="200" w:left="420"/>
      </w:pPr>
      <w:r>
        <w:t xml:space="preserve">    char </w:t>
      </w:r>
      <w:proofErr w:type="spellStart"/>
      <w:proofErr w:type="gramStart"/>
      <w:r>
        <w:t>mnc</w:t>
      </w:r>
      <w:proofErr w:type="spellEnd"/>
      <w:r>
        <w:t>[</w:t>
      </w:r>
      <w:proofErr w:type="gramEnd"/>
      <w:r>
        <w:t>NWY_NW_MNC_MCC_LEN + 1];           //Mobile Network Code</w:t>
      </w:r>
    </w:p>
    <w:p w14:paraId="28F6D35C" w14:textId="77777777" w:rsidR="005E35A6" w:rsidRDefault="005E35A6" w:rsidP="002373F8">
      <w:pPr>
        <w:pStyle w:val="TerminalDisplay"/>
        <w:ind w:leftChars="200" w:left="420"/>
      </w:pPr>
      <w:r>
        <w:t xml:space="preserve">    char </w:t>
      </w:r>
      <w:proofErr w:type="spellStart"/>
      <w:proofErr w:type="gramStart"/>
      <w:r>
        <w:t>spn</w:t>
      </w:r>
      <w:proofErr w:type="spellEnd"/>
      <w:r>
        <w:t>[</w:t>
      </w:r>
      <w:proofErr w:type="gramEnd"/>
      <w:r>
        <w:t>NWY_NW_SPN_LEN_MAX + 1];           //</w:t>
      </w:r>
      <w:proofErr w:type="spellStart"/>
      <w:r>
        <w:t>Servoce</w:t>
      </w:r>
      <w:proofErr w:type="spellEnd"/>
      <w:r>
        <w:t xml:space="preserve"> Provider Name,0xFF - </w:t>
      </w:r>
      <w:proofErr w:type="spellStart"/>
      <w:r>
        <w:t>InValid</w:t>
      </w:r>
      <w:proofErr w:type="spellEnd"/>
    </w:p>
    <w:p w14:paraId="20172B3E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nwy_nw_spn_enc_e</w:t>
      </w:r>
      <w:proofErr w:type="spellEnd"/>
      <w:r>
        <w:t xml:space="preserve"> </w:t>
      </w:r>
      <w:proofErr w:type="spellStart"/>
      <w:r>
        <w:t>spn_</w:t>
      </w:r>
      <w:proofErr w:type="gramStart"/>
      <w:r>
        <w:t>enc</w:t>
      </w:r>
      <w:proofErr w:type="spellEnd"/>
      <w:r>
        <w:t>;</w:t>
      </w:r>
      <w:proofErr w:type="gramEnd"/>
    </w:p>
    <w:p w14:paraId="33E2B38E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_nw_operator_t</w:t>
      </w:r>
      <w:proofErr w:type="spellEnd"/>
      <w:r>
        <w:t>;</w:t>
      </w:r>
    </w:p>
    <w:p w14:paraId="1B0F13BF" w14:textId="77777777" w:rsidR="005E35A6" w:rsidRDefault="005E35A6" w:rsidP="002373F8">
      <w:pPr>
        <w:pStyle w:val="TerminalDisplay"/>
        <w:ind w:leftChars="200" w:left="420"/>
      </w:pPr>
    </w:p>
    <w:p w14:paraId="2C7552F7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2BFC99A2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</w:t>
      </w:r>
    </w:p>
    <w:p w14:paraId="149EB5C5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ber</w:t>
      </w:r>
      <w:proofErr w:type="spellEnd"/>
      <w:r>
        <w:t>;</w:t>
      </w:r>
      <w:proofErr w:type="gramEnd"/>
      <w:r w:rsidR="00B101F5">
        <w:t xml:space="preserve"> </w:t>
      </w:r>
    </w:p>
    <w:p w14:paraId="27AFF8D8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_nw_gsm_signal_info_t</w:t>
      </w:r>
      <w:proofErr w:type="spellEnd"/>
      <w:r>
        <w:t>;</w:t>
      </w:r>
    </w:p>
    <w:p w14:paraId="24EA4BBD" w14:textId="77777777" w:rsidR="005E35A6" w:rsidRDefault="005E35A6" w:rsidP="002373F8">
      <w:pPr>
        <w:pStyle w:val="TerminalDisplay"/>
        <w:ind w:leftChars="200" w:left="420"/>
      </w:pPr>
    </w:p>
    <w:p w14:paraId="4B686042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7E41B291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</w:t>
      </w:r>
    </w:p>
    <w:p w14:paraId="396C68C6" w14:textId="77777777" w:rsidR="00B101F5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ecio</w:t>
      </w:r>
      <w:proofErr w:type="spellEnd"/>
      <w:r>
        <w:t>;</w:t>
      </w:r>
      <w:proofErr w:type="gramEnd"/>
    </w:p>
    <w:p w14:paraId="0EFC56C3" w14:textId="77777777" w:rsidR="005E35A6" w:rsidRDefault="005E35A6" w:rsidP="002373F8">
      <w:pPr>
        <w:pStyle w:val="TerminalDisplay"/>
        <w:ind w:leftChars="200" w:left="420"/>
      </w:pPr>
    </w:p>
    <w:p w14:paraId="019940B9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_nw_cdma_hdr_signal_info_t</w:t>
      </w:r>
      <w:proofErr w:type="spellEnd"/>
      <w:r>
        <w:t>;</w:t>
      </w:r>
    </w:p>
    <w:p w14:paraId="6F54B06D" w14:textId="77777777" w:rsidR="005E35A6" w:rsidRDefault="005E35A6" w:rsidP="002373F8">
      <w:pPr>
        <w:pStyle w:val="TerminalDisplay"/>
        <w:ind w:leftChars="200" w:left="420"/>
      </w:pPr>
    </w:p>
    <w:p w14:paraId="1F0140C9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0E1F0F5A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rscp</w:t>
      </w:r>
      <w:proofErr w:type="spellEnd"/>
      <w:r>
        <w:t>;</w:t>
      </w:r>
      <w:proofErr w:type="gramEnd"/>
      <w:r>
        <w:t xml:space="preserve"> </w:t>
      </w:r>
    </w:p>
    <w:p w14:paraId="589CA93D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ecio</w:t>
      </w:r>
      <w:proofErr w:type="spellEnd"/>
      <w:r>
        <w:t>;</w:t>
      </w:r>
      <w:proofErr w:type="gramEnd"/>
      <w:r>
        <w:t xml:space="preserve"> </w:t>
      </w:r>
    </w:p>
    <w:p w14:paraId="0D15762F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</w:t>
      </w:r>
    </w:p>
    <w:p w14:paraId="0B63A791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_nw_wcdma_signal_info_t</w:t>
      </w:r>
      <w:proofErr w:type="spellEnd"/>
      <w:r>
        <w:t>;</w:t>
      </w:r>
    </w:p>
    <w:p w14:paraId="09202BE3" w14:textId="77777777" w:rsidR="005E35A6" w:rsidRDefault="005E35A6" w:rsidP="002373F8">
      <w:pPr>
        <w:pStyle w:val="TerminalDisplay"/>
        <w:ind w:leftChars="200" w:left="420"/>
      </w:pPr>
    </w:p>
    <w:p w14:paraId="32405E82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6A768029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rsrp</w:t>
      </w:r>
      <w:proofErr w:type="spellEnd"/>
      <w:r>
        <w:t>;</w:t>
      </w:r>
      <w:proofErr w:type="gramEnd"/>
      <w:r>
        <w:t xml:space="preserve"> </w:t>
      </w:r>
    </w:p>
    <w:p w14:paraId="5F1F840D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rsrq</w:t>
      </w:r>
      <w:proofErr w:type="spellEnd"/>
      <w:r>
        <w:t>;</w:t>
      </w:r>
      <w:proofErr w:type="gramEnd"/>
      <w:r>
        <w:t xml:space="preserve">  </w:t>
      </w:r>
    </w:p>
    <w:p w14:paraId="5719DAC9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 </w:t>
      </w:r>
    </w:p>
    <w:p w14:paraId="15EB38B9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sinr</w:t>
      </w:r>
      <w:proofErr w:type="spellEnd"/>
      <w:r>
        <w:t>;</w:t>
      </w:r>
      <w:proofErr w:type="gramEnd"/>
      <w:r>
        <w:t xml:space="preserve"> </w:t>
      </w:r>
    </w:p>
    <w:p w14:paraId="7BEBD3AA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_nw_lte_signal_info_t</w:t>
      </w:r>
      <w:proofErr w:type="spellEnd"/>
      <w:r>
        <w:t>;</w:t>
      </w:r>
    </w:p>
    <w:p w14:paraId="21242562" w14:textId="77777777" w:rsidR="005E35A6" w:rsidRDefault="005E35A6" w:rsidP="002373F8">
      <w:pPr>
        <w:pStyle w:val="TerminalDisplay"/>
        <w:ind w:leftChars="200" w:left="420"/>
      </w:pPr>
    </w:p>
    <w:p w14:paraId="02BAE790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57523350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rsrp</w:t>
      </w:r>
      <w:proofErr w:type="spellEnd"/>
      <w:r>
        <w:t>;</w:t>
      </w:r>
      <w:proofErr w:type="gramEnd"/>
    </w:p>
    <w:p w14:paraId="07876028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rsrq</w:t>
      </w:r>
      <w:proofErr w:type="spellEnd"/>
      <w:r>
        <w:t>;</w:t>
      </w:r>
      <w:proofErr w:type="gramEnd"/>
      <w:r>
        <w:t xml:space="preserve">  </w:t>
      </w:r>
    </w:p>
    <w:p w14:paraId="6F808BB6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 </w:t>
      </w:r>
    </w:p>
    <w:p w14:paraId="317CB343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sinr</w:t>
      </w:r>
      <w:proofErr w:type="spellEnd"/>
      <w:r>
        <w:t>;</w:t>
      </w:r>
      <w:proofErr w:type="gramEnd"/>
      <w:r>
        <w:t xml:space="preserve"> </w:t>
      </w:r>
    </w:p>
    <w:p w14:paraId="17F5EBC8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_nw_nr_signal_info_t</w:t>
      </w:r>
      <w:proofErr w:type="spellEnd"/>
      <w:r>
        <w:t>;</w:t>
      </w:r>
    </w:p>
    <w:p w14:paraId="50631459" w14:textId="77777777" w:rsidR="005E35A6" w:rsidRDefault="005E35A6" w:rsidP="002373F8">
      <w:pPr>
        <w:pStyle w:val="TerminalDisplay"/>
        <w:ind w:leftChars="200" w:left="420"/>
      </w:pPr>
    </w:p>
    <w:p w14:paraId="0410791F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07034520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ecno</w:t>
      </w:r>
      <w:proofErr w:type="spellEnd"/>
      <w:r>
        <w:t>;</w:t>
      </w:r>
      <w:proofErr w:type="gramEnd"/>
      <w:r>
        <w:t xml:space="preserve"> </w:t>
      </w:r>
    </w:p>
    <w:p w14:paraId="237F8C35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rscp</w:t>
      </w:r>
      <w:proofErr w:type="spellEnd"/>
      <w:r>
        <w:t>;</w:t>
      </w:r>
      <w:proofErr w:type="gramEnd"/>
    </w:p>
    <w:p w14:paraId="6F328DD7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</w:p>
    <w:p w14:paraId="017860FA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_nw_tdscdma_signal_info_t</w:t>
      </w:r>
      <w:proofErr w:type="spellEnd"/>
      <w:r>
        <w:t>;</w:t>
      </w:r>
    </w:p>
    <w:p w14:paraId="022D11A5" w14:textId="77777777" w:rsidR="005E35A6" w:rsidRDefault="005E35A6" w:rsidP="002373F8">
      <w:pPr>
        <w:pStyle w:val="TerminalDisplay"/>
        <w:ind w:leftChars="200" w:left="420"/>
      </w:pPr>
    </w:p>
    <w:p w14:paraId="160A8A9D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gramStart"/>
      <w:r>
        <w:t>union{</w:t>
      </w:r>
      <w:proofErr w:type="gramEnd"/>
    </w:p>
    <w:p w14:paraId="2D745355" w14:textId="77777777" w:rsidR="005E35A6" w:rsidRDefault="005E35A6" w:rsidP="002373F8">
      <w:pPr>
        <w:pStyle w:val="TerminalDisplay"/>
        <w:ind w:leftChars="200" w:left="420"/>
      </w:pPr>
      <w:r>
        <w:t xml:space="preserve">   </w:t>
      </w:r>
      <w:proofErr w:type="spellStart"/>
      <w:r>
        <w:t>nwy_nw_gsm_signal_info_t</w:t>
      </w:r>
      <w:proofErr w:type="spellEnd"/>
      <w:r>
        <w:t xml:space="preserve"> </w:t>
      </w:r>
      <w:proofErr w:type="spellStart"/>
      <w:r>
        <w:t>gsm_signal_</w:t>
      </w:r>
      <w:proofErr w:type="gramStart"/>
      <w:r>
        <w:t>info</w:t>
      </w:r>
      <w:proofErr w:type="spellEnd"/>
      <w:r>
        <w:t>;</w:t>
      </w:r>
      <w:proofErr w:type="gramEnd"/>
    </w:p>
    <w:p w14:paraId="62ADA819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</w:t>
      </w:r>
      <w:proofErr w:type="spellStart"/>
      <w:r>
        <w:t>nwy_nw_wcdma_signal_info_t</w:t>
      </w:r>
      <w:proofErr w:type="spellEnd"/>
      <w:r>
        <w:t xml:space="preserve"> </w:t>
      </w:r>
      <w:proofErr w:type="spellStart"/>
      <w:r>
        <w:t>wcdma_signal_</w:t>
      </w:r>
      <w:proofErr w:type="gramStart"/>
      <w:r>
        <w:t>info</w:t>
      </w:r>
      <w:proofErr w:type="spellEnd"/>
      <w:r>
        <w:t>;</w:t>
      </w:r>
      <w:proofErr w:type="gramEnd"/>
    </w:p>
    <w:p w14:paraId="3B16C2D4" w14:textId="77777777" w:rsidR="005E35A6" w:rsidRDefault="005E35A6" w:rsidP="002373F8">
      <w:pPr>
        <w:pStyle w:val="TerminalDisplay"/>
        <w:ind w:leftChars="200" w:left="420"/>
      </w:pPr>
      <w:r>
        <w:t xml:space="preserve">   </w:t>
      </w:r>
      <w:proofErr w:type="spellStart"/>
      <w:r>
        <w:t>nwy_nw_cdma_hdr_signal_info_t</w:t>
      </w:r>
      <w:proofErr w:type="spellEnd"/>
      <w:r>
        <w:t xml:space="preserve"> </w:t>
      </w:r>
      <w:proofErr w:type="spellStart"/>
      <w:r>
        <w:t>cdmd_hdr_signal_</w:t>
      </w:r>
      <w:proofErr w:type="gramStart"/>
      <w:r>
        <w:t>info</w:t>
      </w:r>
      <w:proofErr w:type="spellEnd"/>
      <w:r>
        <w:t>;</w:t>
      </w:r>
      <w:proofErr w:type="gramEnd"/>
    </w:p>
    <w:p w14:paraId="733D04D9" w14:textId="77777777" w:rsidR="005E35A6" w:rsidRDefault="005E35A6" w:rsidP="002373F8">
      <w:pPr>
        <w:pStyle w:val="TerminalDisplay"/>
        <w:ind w:leftChars="200" w:left="420"/>
      </w:pPr>
      <w:r>
        <w:t xml:space="preserve">   </w:t>
      </w:r>
      <w:proofErr w:type="spellStart"/>
      <w:r>
        <w:t>nwy_nw_lte_signal_info_t</w:t>
      </w:r>
      <w:proofErr w:type="spellEnd"/>
      <w:r>
        <w:t xml:space="preserve"> </w:t>
      </w:r>
      <w:proofErr w:type="spellStart"/>
      <w:r>
        <w:t>lte_signal_</w:t>
      </w:r>
      <w:proofErr w:type="gramStart"/>
      <w:r>
        <w:t>info</w:t>
      </w:r>
      <w:proofErr w:type="spellEnd"/>
      <w:r>
        <w:t>;</w:t>
      </w:r>
      <w:proofErr w:type="gramEnd"/>
    </w:p>
    <w:p w14:paraId="06EFDDC4" w14:textId="77777777" w:rsidR="005E35A6" w:rsidRDefault="005E35A6" w:rsidP="002373F8">
      <w:pPr>
        <w:pStyle w:val="TerminalDisplay"/>
        <w:ind w:leftChars="200" w:left="420"/>
      </w:pPr>
      <w:r>
        <w:t xml:space="preserve">   </w:t>
      </w:r>
      <w:proofErr w:type="spellStart"/>
      <w:r>
        <w:t>nwy_nw_nr_signal_info_t</w:t>
      </w:r>
      <w:proofErr w:type="spellEnd"/>
      <w:r>
        <w:t xml:space="preserve"> </w:t>
      </w:r>
      <w:proofErr w:type="spellStart"/>
      <w:r>
        <w:t>nr_signal_</w:t>
      </w:r>
      <w:proofErr w:type="gramStart"/>
      <w:r>
        <w:t>info</w:t>
      </w:r>
      <w:proofErr w:type="spellEnd"/>
      <w:r>
        <w:t>;</w:t>
      </w:r>
      <w:proofErr w:type="gramEnd"/>
    </w:p>
    <w:p w14:paraId="3B1B4F17" w14:textId="77777777" w:rsidR="005E35A6" w:rsidRDefault="005E35A6" w:rsidP="002373F8">
      <w:pPr>
        <w:pStyle w:val="TerminalDisplay"/>
        <w:ind w:leftChars="200" w:left="420"/>
      </w:pPr>
      <w:r>
        <w:t xml:space="preserve">   </w:t>
      </w:r>
      <w:proofErr w:type="spellStart"/>
      <w:r>
        <w:t>nwy_nw_tdscdma_signal_info_t</w:t>
      </w:r>
      <w:proofErr w:type="spellEnd"/>
      <w:r>
        <w:t xml:space="preserve"> </w:t>
      </w:r>
      <w:proofErr w:type="spellStart"/>
      <w:r>
        <w:t>tdscdma_signal_</w:t>
      </w:r>
      <w:proofErr w:type="gramStart"/>
      <w:r>
        <w:t>info</w:t>
      </w:r>
      <w:proofErr w:type="spellEnd"/>
      <w:r>
        <w:t>;</w:t>
      </w:r>
      <w:proofErr w:type="gramEnd"/>
    </w:p>
    <w:p w14:paraId="21B6099D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_nw_rat_signal_info_u</w:t>
      </w:r>
      <w:proofErr w:type="spellEnd"/>
      <w:r>
        <w:t>;</w:t>
      </w:r>
    </w:p>
    <w:p w14:paraId="5F9B80DC" w14:textId="77777777" w:rsidR="005E35A6" w:rsidRDefault="005E35A6" w:rsidP="002373F8">
      <w:pPr>
        <w:pStyle w:val="TerminalDisplay"/>
        <w:ind w:leftChars="200" w:left="420"/>
      </w:pPr>
    </w:p>
    <w:p w14:paraId="6BAB53EE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26BFD3C3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nwy_nw_rat_type</w:t>
      </w:r>
      <w:proofErr w:type="gramStart"/>
      <w:r>
        <w:t>_e</w:t>
      </w:r>
      <w:proofErr w:type="spellEnd"/>
      <w:proofErr w:type="gramEnd"/>
      <w:r>
        <w:t xml:space="preserve"> </w:t>
      </w:r>
      <w:proofErr w:type="gramStart"/>
      <w:r>
        <w:t>rat;</w:t>
      </w:r>
      <w:proofErr w:type="gramEnd"/>
    </w:p>
    <w:p w14:paraId="282BB4E3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nwy_nw_rat_signal_info_</w:t>
      </w:r>
      <w:proofErr w:type="gramStart"/>
      <w:r>
        <w:t>u</w:t>
      </w:r>
      <w:proofErr w:type="spellEnd"/>
      <w:r>
        <w:t xml:space="preserve">  </w:t>
      </w:r>
      <w:proofErr w:type="spellStart"/>
      <w:r>
        <w:t>rat</w:t>
      </w:r>
      <w:proofErr w:type="gramEnd"/>
      <w:r>
        <w:t>_signal_info</w:t>
      </w:r>
      <w:proofErr w:type="spellEnd"/>
      <w:r>
        <w:t>;</w:t>
      </w:r>
    </w:p>
    <w:p w14:paraId="2FC72229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_nw_signal_info_t</w:t>
      </w:r>
      <w:proofErr w:type="spellEnd"/>
      <w:r>
        <w:t>;</w:t>
      </w:r>
    </w:p>
    <w:p w14:paraId="0576537E" w14:textId="77777777" w:rsidR="005E35A6" w:rsidRDefault="005E35A6" w:rsidP="002373F8">
      <w:pPr>
        <w:pStyle w:val="TerminalDisplay"/>
        <w:ind w:leftChars="200" w:left="420"/>
      </w:pPr>
    </w:p>
    <w:p w14:paraId="276DBF06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38461023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nwy_nw_rat_type</w:t>
      </w:r>
      <w:proofErr w:type="gramStart"/>
      <w:r>
        <w:t>_e</w:t>
      </w:r>
      <w:proofErr w:type="spellEnd"/>
      <w:proofErr w:type="gramEnd"/>
      <w:r>
        <w:t xml:space="preserve"> </w:t>
      </w:r>
      <w:proofErr w:type="spellStart"/>
      <w:r>
        <w:t>rat_</w:t>
      </w:r>
      <w:proofErr w:type="gramStart"/>
      <w:r>
        <w:t>type</w:t>
      </w:r>
      <w:proofErr w:type="spellEnd"/>
      <w:r>
        <w:t xml:space="preserve">;   </w:t>
      </w:r>
      <w:proofErr w:type="gramEnd"/>
      <w:r>
        <w:t xml:space="preserve"> //Radio technology; see #NWY_nw_radio_tech_t</w:t>
      </w:r>
    </w:p>
    <w:p w14:paraId="72E5E913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nwy_nw_service_type_e</w:t>
      </w:r>
      <w:proofErr w:type="spellEnd"/>
      <w:r>
        <w:t xml:space="preserve"> </w:t>
      </w:r>
      <w:proofErr w:type="spellStart"/>
      <w:r>
        <w:t>regs_</w:t>
      </w:r>
      <w:proofErr w:type="gramStart"/>
      <w:r>
        <w:t>state</w:t>
      </w:r>
      <w:proofErr w:type="spellEnd"/>
      <w:r>
        <w:t xml:space="preserve">;   </w:t>
      </w:r>
      <w:proofErr w:type="gramEnd"/>
      <w:r>
        <w:t xml:space="preserve">    //Registration state</w:t>
      </w:r>
    </w:p>
    <w:p w14:paraId="792B805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nwy_nw_roam_state_e</w:t>
      </w:r>
      <w:proofErr w:type="spellEnd"/>
      <w:r>
        <w:t xml:space="preserve"> </w:t>
      </w:r>
      <w:proofErr w:type="spellStart"/>
      <w:r>
        <w:t>roam_</w:t>
      </w:r>
      <w:proofErr w:type="gramStart"/>
      <w:r>
        <w:t>state</w:t>
      </w:r>
      <w:proofErr w:type="spellEnd"/>
      <w:r>
        <w:t>;</w:t>
      </w:r>
      <w:proofErr w:type="gramEnd"/>
    </w:p>
    <w:p w14:paraId="14E7DFAE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_nw_common_regs_type_t</w:t>
      </w:r>
      <w:proofErr w:type="spellEnd"/>
      <w:r>
        <w:t>;</w:t>
      </w:r>
    </w:p>
    <w:p w14:paraId="1E7CC7BE" w14:textId="77777777" w:rsidR="005E35A6" w:rsidRDefault="005E35A6" w:rsidP="002373F8">
      <w:pPr>
        <w:pStyle w:val="TerminalDisplay"/>
        <w:ind w:leftChars="200" w:left="420"/>
      </w:pPr>
    </w:p>
    <w:p w14:paraId="340779F9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1DDF16E8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mm_regs_reject_info_</w:t>
      </w:r>
      <w:proofErr w:type="gramStart"/>
      <w:r>
        <w:t>valid</w:t>
      </w:r>
      <w:proofErr w:type="spellEnd"/>
      <w:r>
        <w:t>;  /</w:t>
      </w:r>
      <w:proofErr w:type="gramEnd"/>
      <w:r>
        <w:t>/</w:t>
      </w:r>
      <w:proofErr w:type="spellStart"/>
      <w:r>
        <w:t>mm:Mobile</w:t>
      </w:r>
      <w:proofErr w:type="spellEnd"/>
      <w:r>
        <w:t xml:space="preserve"> Management</w:t>
      </w:r>
    </w:p>
    <w:p w14:paraId="127E86C5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mm_regs_rej_</w:t>
      </w:r>
      <w:proofErr w:type="gramStart"/>
      <w:r>
        <w:t>cause</w:t>
      </w:r>
      <w:proofErr w:type="spellEnd"/>
      <w:r>
        <w:t>;</w:t>
      </w:r>
      <w:proofErr w:type="gramEnd"/>
    </w:p>
    <w:p w14:paraId="1B04E7CB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sm_regs_reject_info_</w:t>
      </w:r>
      <w:proofErr w:type="gramStart"/>
      <w:r>
        <w:t>valid</w:t>
      </w:r>
      <w:proofErr w:type="spellEnd"/>
      <w:r>
        <w:t>;  /</w:t>
      </w:r>
      <w:proofErr w:type="gramEnd"/>
      <w:r>
        <w:t>/</w:t>
      </w:r>
      <w:proofErr w:type="spellStart"/>
      <w:r>
        <w:t>sm:Session</w:t>
      </w:r>
      <w:proofErr w:type="spellEnd"/>
      <w:r>
        <w:t xml:space="preserve"> Management</w:t>
      </w:r>
    </w:p>
    <w:p w14:paraId="263D2160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sm_regs_rej_</w:t>
      </w:r>
      <w:proofErr w:type="gramStart"/>
      <w:r>
        <w:t>cause</w:t>
      </w:r>
      <w:proofErr w:type="spellEnd"/>
      <w:r>
        <w:t>;</w:t>
      </w:r>
      <w:proofErr w:type="gramEnd"/>
    </w:p>
    <w:p w14:paraId="1236366C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r>
        <w:t>rej_srv_</w:t>
      </w:r>
      <w:proofErr w:type="gramStart"/>
      <w:r>
        <w:t>domain</w:t>
      </w:r>
      <w:proofErr w:type="spellEnd"/>
      <w:r>
        <w:t>;</w:t>
      </w:r>
      <w:proofErr w:type="gramEnd"/>
      <w:r>
        <w:t xml:space="preserve"> </w:t>
      </w:r>
    </w:p>
    <w:p w14:paraId="44D278D8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_nw_res_reject_info_t</w:t>
      </w:r>
      <w:proofErr w:type="spellEnd"/>
      <w:r>
        <w:t>;</w:t>
      </w:r>
    </w:p>
    <w:p w14:paraId="5972C55E" w14:textId="77777777" w:rsidR="005E35A6" w:rsidRDefault="005E35A6" w:rsidP="002373F8">
      <w:pPr>
        <w:pStyle w:val="TerminalDisplay"/>
        <w:ind w:leftChars="200" w:left="420"/>
      </w:pPr>
    </w:p>
    <w:p w14:paraId="230A8B41" w14:textId="77777777" w:rsidR="005E35A6" w:rsidRDefault="005E35A6" w:rsidP="002373F8">
      <w:pPr>
        <w:pStyle w:val="TerminalDisplay"/>
        <w:ind w:leftChars="200" w:left="420"/>
      </w:pPr>
      <w:r>
        <w:t>/*The core network contains two parts, the CS domain, and the PS domain */</w:t>
      </w:r>
    </w:p>
    <w:p w14:paraId="668D09DD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4BC0478A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cs_regs_</w:t>
      </w:r>
      <w:proofErr w:type="gramStart"/>
      <w:r>
        <w:t>valid</w:t>
      </w:r>
      <w:proofErr w:type="spellEnd"/>
      <w:r>
        <w:t>;</w:t>
      </w:r>
      <w:proofErr w:type="gramEnd"/>
    </w:p>
    <w:p w14:paraId="2A855452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nwy_nw_common_regs_type_t</w:t>
      </w:r>
      <w:proofErr w:type="spellEnd"/>
      <w:r>
        <w:t xml:space="preserve"> </w:t>
      </w:r>
      <w:proofErr w:type="spellStart"/>
      <w:r>
        <w:t>cs_regs</w:t>
      </w:r>
      <w:proofErr w:type="spellEnd"/>
      <w:r>
        <w:t>;/* CS: 'Circuit Switching', handles voice calls in 2.3G net */</w:t>
      </w:r>
    </w:p>
    <w:p w14:paraId="5800A9CD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ps_regs_</w:t>
      </w:r>
      <w:proofErr w:type="gramStart"/>
      <w:r>
        <w:t>valid</w:t>
      </w:r>
      <w:proofErr w:type="spellEnd"/>
      <w:r>
        <w:t>;</w:t>
      </w:r>
      <w:proofErr w:type="gramEnd"/>
    </w:p>
    <w:p w14:paraId="2C7EF96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nwy_nw_common_regs_type_t</w:t>
      </w:r>
      <w:proofErr w:type="spellEnd"/>
      <w:r>
        <w:t xml:space="preserve"> </w:t>
      </w:r>
      <w:proofErr w:type="spellStart"/>
      <w:r>
        <w:t>ps_regs</w:t>
      </w:r>
      <w:proofErr w:type="spellEnd"/>
      <w:r>
        <w:t>;/* PS: 'Packet Switching</w:t>
      </w:r>
      <w:proofErr w:type="gramStart"/>
      <w:r>
        <w:t>',  handles</w:t>
      </w:r>
      <w:proofErr w:type="gramEnd"/>
      <w:r>
        <w:t xml:space="preserve"> data sessions in 2.3.4G net */</w:t>
      </w:r>
    </w:p>
    <w:p w14:paraId="1E33061E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nwy_nw_res_reject_info_t</w:t>
      </w:r>
      <w:proofErr w:type="spellEnd"/>
      <w:r>
        <w:t xml:space="preserve"> </w:t>
      </w:r>
      <w:proofErr w:type="spellStart"/>
      <w:r>
        <w:t>reject_</w:t>
      </w:r>
      <w:proofErr w:type="gramStart"/>
      <w:r>
        <w:t>info</w:t>
      </w:r>
      <w:proofErr w:type="spellEnd"/>
      <w:r>
        <w:t>;</w:t>
      </w:r>
      <w:proofErr w:type="gramEnd"/>
    </w:p>
    <w:p w14:paraId="267E5FA0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_nw_regstatus_t</w:t>
      </w:r>
      <w:proofErr w:type="spellEnd"/>
      <w:r>
        <w:t>;</w:t>
      </w:r>
    </w:p>
    <w:p w14:paraId="592755D7" w14:textId="77777777" w:rsidR="005E35A6" w:rsidRDefault="005E35A6" w:rsidP="002373F8">
      <w:pPr>
        <w:pStyle w:val="TerminalDisplay"/>
        <w:ind w:leftChars="200" w:left="420"/>
      </w:pPr>
    </w:p>
    <w:p w14:paraId="5514F557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2014FB73" w14:textId="77777777" w:rsidR="005E35A6" w:rsidRDefault="005E35A6" w:rsidP="002373F8">
      <w:pPr>
        <w:pStyle w:val="TerminalDisplay"/>
        <w:ind w:leftChars="200" w:left="420"/>
      </w:pPr>
      <w:r>
        <w:t xml:space="preserve">    uint</w:t>
      </w:r>
      <w:proofErr w:type="gramStart"/>
      <w:r>
        <w:t>16  mcc</w:t>
      </w:r>
      <w:proofErr w:type="gramEnd"/>
      <w:r>
        <w:t xml:space="preserve">; /*A 16-bit integer representation of MCC. Range: 0 to </w:t>
      </w:r>
      <w:proofErr w:type="gramStart"/>
      <w:r>
        <w:t>999.*</w:t>
      </w:r>
      <w:proofErr w:type="gramEnd"/>
      <w:r>
        <w:t>/</w:t>
      </w:r>
    </w:p>
    <w:p w14:paraId="5FFF3362" w14:textId="77777777" w:rsidR="005E35A6" w:rsidRDefault="005E35A6" w:rsidP="002373F8">
      <w:pPr>
        <w:pStyle w:val="TerminalDisplay"/>
        <w:ind w:leftChars="200" w:left="420"/>
      </w:pPr>
      <w:r>
        <w:t xml:space="preserve">    uint</w:t>
      </w:r>
      <w:proofErr w:type="gramStart"/>
      <w:r>
        <w:t xml:space="preserve">16  </w:t>
      </w:r>
      <w:proofErr w:type="spellStart"/>
      <w:r>
        <w:t>mnc</w:t>
      </w:r>
      <w:proofErr w:type="spellEnd"/>
      <w:proofErr w:type="gramEnd"/>
      <w:r>
        <w:t xml:space="preserve">; /*A 16-bit integer representation of MNC. Range: 0 to </w:t>
      </w:r>
      <w:proofErr w:type="gramStart"/>
      <w:r>
        <w:t>999.*</w:t>
      </w:r>
      <w:proofErr w:type="gramEnd"/>
      <w:r>
        <w:t>/</w:t>
      </w:r>
    </w:p>
    <w:p w14:paraId="5C6310D0" w14:textId="77777777" w:rsidR="005E35A6" w:rsidRDefault="005E35A6" w:rsidP="002373F8">
      <w:pPr>
        <w:pStyle w:val="TerminalDisplay"/>
        <w:ind w:leftChars="200" w:left="420"/>
      </w:pPr>
      <w:r>
        <w:t xml:space="preserve">   </w:t>
      </w:r>
      <w:r w:rsidR="001C480E">
        <w:t xml:space="preserve"> uint</w:t>
      </w:r>
      <w:proofErr w:type="gramStart"/>
      <w:r w:rsidR="001C480E">
        <w:t xml:space="preserve">8  </w:t>
      </w:r>
      <w:proofErr w:type="spellStart"/>
      <w:r w:rsidR="001C480E">
        <w:t>mnc</w:t>
      </w:r>
      <w:proofErr w:type="gramEnd"/>
      <w:r w:rsidR="001C480E">
        <w:t>_includes_pcs_digit;</w:t>
      </w:r>
      <w:r w:rsidR="00FE663A">
        <w:t>s</w:t>
      </w:r>
      <w:proofErr w:type="spellEnd"/>
    </w:p>
    <w:p w14:paraId="5F88F013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_nw_plmn_id_type_t</w:t>
      </w:r>
      <w:proofErr w:type="spellEnd"/>
      <w:r>
        <w:t>;</w:t>
      </w:r>
    </w:p>
    <w:p w14:paraId="236EF40D" w14:textId="77777777" w:rsidR="005E35A6" w:rsidRDefault="005E35A6" w:rsidP="002373F8">
      <w:pPr>
        <w:pStyle w:val="TerminalDisplay"/>
        <w:ind w:leftChars="200" w:left="420"/>
      </w:pPr>
    </w:p>
    <w:p w14:paraId="729566D1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689666CB" w14:textId="77777777" w:rsidR="005E35A6" w:rsidRPr="00B101F5" w:rsidRDefault="005E35A6" w:rsidP="002373F8">
      <w:pPr>
        <w:pStyle w:val="TerminalDisplay"/>
        <w:ind w:leftChars="200" w:left="420"/>
      </w:pPr>
      <w:r>
        <w:t xml:space="preserve"> </w:t>
      </w:r>
      <w:r w:rsidR="00B101F5">
        <w:t xml:space="preserve">   </w:t>
      </w:r>
      <w:proofErr w:type="spellStart"/>
      <w:r w:rsidR="00B101F5">
        <w:t>nwy_cdma_pilot_e</w:t>
      </w:r>
      <w:proofErr w:type="spellEnd"/>
      <w:r w:rsidR="00B101F5">
        <w:t xml:space="preserve"> </w:t>
      </w:r>
      <w:proofErr w:type="spellStart"/>
      <w:r w:rsidR="00B101F5">
        <w:t>pilot_</w:t>
      </w:r>
      <w:proofErr w:type="gramStart"/>
      <w:r w:rsidR="00B101F5">
        <w:t>type</w:t>
      </w:r>
      <w:proofErr w:type="spellEnd"/>
      <w:r w:rsidR="00B101F5">
        <w:t>;</w:t>
      </w:r>
      <w:proofErr w:type="gramEnd"/>
    </w:p>
    <w:p w14:paraId="6CF27826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sid</w:t>
      </w:r>
      <w:proofErr w:type="spellEnd"/>
      <w:r>
        <w:t>;</w:t>
      </w:r>
      <w:proofErr w:type="gramEnd"/>
    </w:p>
    <w:p w14:paraId="2CF8340E" w14:textId="77777777" w:rsidR="005E35A6" w:rsidRDefault="005E35A6" w:rsidP="002373F8">
      <w:pPr>
        <w:pStyle w:val="TerminalDisplay"/>
        <w:ind w:leftChars="200" w:left="420"/>
      </w:pPr>
      <w:r>
        <w:t xml:space="preserve">    /*System ID. Range: 0 to 32767. */</w:t>
      </w:r>
    </w:p>
    <w:p w14:paraId="48F1C671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nid</w:t>
      </w:r>
      <w:proofErr w:type="spellEnd"/>
      <w:r>
        <w:t>;</w:t>
      </w:r>
      <w:proofErr w:type="gramEnd"/>
    </w:p>
    <w:p w14:paraId="7E56B038" w14:textId="77777777" w:rsidR="005E35A6" w:rsidRDefault="005E35A6" w:rsidP="002373F8">
      <w:pPr>
        <w:pStyle w:val="TerminalDisplay"/>
        <w:ind w:leftChars="200" w:left="420"/>
      </w:pPr>
      <w:r>
        <w:t xml:space="preserve">    /</w:t>
      </w:r>
      <w:proofErr w:type="gramStart"/>
      <w:r>
        <w:t>*  Network</w:t>
      </w:r>
      <w:proofErr w:type="gramEnd"/>
      <w:r>
        <w:t xml:space="preserve"> ID. Range: 0 to 65535.*/</w:t>
      </w:r>
    </w:p>
    <w:p w14:paraId="5EB34602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base_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1E91A9B3" w14:textId="77777777" w:rsidR="005E35A6" w:rsidRDefault="005E35A6" w:rsidP="002373F8">
      <w:pPr>
        <w:pStyle w:val="TerminalDisplay"/>
        <w:ind w:leftChars="200" w:left="420"/>
      </w:pPr>
      <w:r>
        <w:t xml:space="preserve">    /*   Base station ID. */</w:t>
      </w:r>
    </w:p>
    <w:p w14:paraId="5527EBE0" w14:textId="77777777" w:rsidR="005E35A6" w:rsidRDefault="005E35A6" w:rsidP="002373F8">
      <w:pPr>
        <w:pStyle w:val="TerminalDisplay"/>
        <w:ind w:leftChars="200" w:left="420"/>
      </w:pPr>
    </w:p>
    <w:p w14:paraId="7790E4E3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0CA9C39E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nwy_band_cdma_class_e</w:t>
      </w:r>
      <w:proofErr w:type="spellEnd"/>
      <w:r>
        <w:t xml:space="preserve"> </w:t>
      </w:r>
      <w:proofErr w:type="gramStart"/>
      <w:r>
        <w:t>band;</w:t>
      </w:r>
      <w:proofErr w:type="gramEnd"/>
    </w:p>
    <w:p w14:paraId="67C22E48" w14:textId="77777777" w:rsidR="005E35A6" w:rsidRDefault="005E35A6" w:rsidP="002373F8">
      <w:pPr>
        <w:pStyle w:val="TerminalDisplay"/>
        <w:ind w:leftChars="200" w:left="420"/>
      </w:pPr>
      <w:r>
        <w:t xml:space="preserve">    /* Active band of the current system. */</w:t>
      </w:r>
    </w:p>
    <w:p w14:paraId="1F766E9A" w14:textId="77777777" w:rsidR="005E35A6" w:rsidRDefault="005E35A6" w:rsidP="002373F8">
      <w:pPr>
        <w:pStyle w:val="TerminalDisplay"/>
        <w:ind w:leftChars="200" w:left="420"/>
      </w:pPr>
      <w:r>
        <w:t xml:space="preserve">    int32 </w:t>
      </w:r>
      <w:proofErr w:type="gramStart"/>
      <w:r>
        <w:t>channel;</w:t>
      </w:r>
      <w:proofErr w:type="gramEnd"/>
    </w:p>
    <w:p w14:paraId="1D7DD9BF" w14:textId="77777777" w:rsidR="005E35A6" w:rsidRDefault="005E35A6" w:rsidP="002373F8">
      <w:pPr>
        <w:pStyle w:val="TerminalDisplay"/>
        <w:ind w:leftChars="200" w:left="420"/>
      </w:pPr>
      <w:r>
        <w:t xml:space="preserve">    /* Active channel of the current system. */</w:t>
      </w:r>
    </w:p>
    <w:p w14:paraId="00173906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pilot_</w:t>
      </w:r>
      <w:proofErr w:type="gramStart"/>
      <w:r>
        <w:t>pn</w:t>
      </w:r>
      <w:proofErr w:type="spellEnd"/>
      <w:r>
        <w:t>;</w:t>
      </w:r>
      <w:proofErr w:type="gramEnd"/>
    </w:p>
    <w:p w14:paraId="15F35D58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/*Pilot PN sequence offset index. Range: 0 to </w:t>
      </w:r>
      <w:proofErr w:type="gramStart"/>
      <w:r>
        <w:t>511.*</w:t>
      </w:r>
      <w:proofErr w:type="gramEnd"/>
      <w:r>
        <w:t>/</w:t>
      </w:r>
    </w:p>
    <w:p w14:paraId="3450BB5C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pilot_</w:t>
      </w:r>
      <w:proofErr w:type="gramStart"/>
      <w:r>
        <w:t>strength</w:t>
      </w:r>
      <w:proofErr w:type="spellEnd"/>
      <w:r>
        <w:t>;</w:t>
      </w:r>
      <w:proofErr w:type="gramEnd"/>
    </w:p>
    <w:p w14:paraId="18307702" w14:textId="77777777" w:rsidR="005E35A6" w:rsidRDefault="005E35A6" w:rsidP="002373F8">
      <w:pPr>
        <w:pStyle w:val="TerminalDisplay"/>
        <w:ind w:leftChars="200" w:left="420"/>
      </w:pPr>
      <w:r>
        <w:t xml:space="preserve">    /*Strength of the pilot (in dB). Range: 0 to 64*/</w:t>
      </w:r>
    </w:p>
    <w:p w14:paraId="16524D0A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base_</w:t>
      </w:r>
      <w:proofErr w:type="gramStart"/>
      <w:r>
        <w:t>lat</w:t>
      </w:r>
      <w:proofErr w:type="spellEnd"/>
      <w:r>
        <w:t>;</w:t>
      </w:r>
      <w:proofErr w:type="gramEnd"/>
    </w:p>
    <w:p w14:paraId="6E622CC8" w14:textId="77777777" w:rsidR="005E35A6" w:rsidRDefault="005E35A6" w:rsidP="002373F8">
      <w:pPr>
        <w:pStyle w:val="TerminalDisplay"/>
        <w:ind w:leftChars="200" w:left="420"/>
      </w:pPr>
      <w:r>
        <w:t xml:space="preserve">    /*Latitude of the current base station in units of 0.25 sec.*/</w:t>
      </w:r>
    </w:p>
    <w:p w14:paraId="475CDEAE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base_</w:t>
      </w:r>
      <w:proofErr w:type="gramStart"/>
      <w:r>
        <w:t>long</w:t>
      </w:r>
      <w:proofErr w:type="spellEnd"/>
      <w:r>
        <w:t>;</w:t>
      </w:r>
      <w:proofErr w:type="gramEnd"/>
    </w:p>
    <w:p w14:paraId="50D793F3" w14:textId="77777777" w:rsidR="005E35A6" w:rsidRDefault="005E35A6" w:rsidP="002373F8">
      <w:pPr>
        <w:pStyle w:val="TerminalDisplay"/>
        <w:ind w:leftChars="200" w:left="420"/>
      </w:pPr>
      <w:r>
        <w:t xml:space="preserve">    /*Longitude of the current base station in units of 0.25 sec.*/</w:t>
      </w:r>
    </w:p>
    <w:p w14:paraId="7953A9D7" w14:textId="77777777" w:rsidR="005E35A6" w:rsidRDefault="005E35A6" w:rsidP="002373F8">
      <w:pPr>
        <w:pStyle w:val="TerminalDisplay"/>
        <w:ind w:leftChars="200" w:left="420"/>
      </w:pPr>
      <w:r>
        <w:t xml:space="preserve">    uint64 </w:t>
      </w:r>
      <w:proofErr w:type="spellStart"/>
      <w:r>
        <w:t>time_</w:t>
      </w:r>
      <w:proofErr w:type="gramStart"/>
      <w:r>
        <w:t>stamp</w:t>
      </w:r>
      <w:proofErr w:type="spellEnd"/>
      <w:r>
        <w:t>;</w:t>
      </w:r>
      <w:proofErr w:type="gramEnd"/>
    </w:p>
    <w:p w14:paraId="19A791C6" w14:textId="77777777" w:rsidR="005E35A6" w:rsidRDefault="005E35A6" w:rsidP="002373F8">
      <w:pPr>
        <w:pStyle w:val="TerminalDisplay"/>
        <w:ind w:leftChars="200" w:left="420"/>
      </w:pPr>
      <w:r>
        <w:t xml:space="preserve">    /*Time (in milliseconds) from the start of GPS time when the measurement was </w:t>
      </w:r>
      <w:proofErr w:type="gramStart"/>
      <w:r>
        <w:t>taken.*</w:t>
      </w:r>
      <w:proofErr w:type="gramEnd"/>
      <w:r>
        <w:t>/</w:t>
      </w:r>
    </w:p>
    <w:p w14:paraId="4C90055D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TxPower</w:t>
      </w:r>
      <w:proofErr w:type="spellEnd"/>
      <w:proofErr w:type="gramEnd"/>
      <w:r>
        <w:t>;    /* Tx power value in 1/10 dBm resolution. */</w:t>
      </w:r>
    </w:p>
    <w:p w14:paraId="4C2A8F9C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RxPower</w:t>
      </w:r>
      <w:proofErr w:type="spellEnd"/>
      <w:proofErr w:type="gramEnd"/>
      <w:r>
        <w:t>;   /* Rx power value in 1/10 dBm resolution. */</w:t>
      </w:r>
    </w:p>
    <w:p w14:paraId="17D430CF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_cdma_bs_info_t</w:t>
      </w:r>
      <w:proofErr w:type="spellEnd"/>
      <w:r>
        <w:t xml:space="preserve"> ;</w:t>
      </w:r>
    </w:p>
    <w:p w14:paraId="42614692" w14:textId="77777777" w:rsidR="005E35A6" w:rsidRDefault="005E35A6" w:rsidP="002373F8">
      <w:pPr>
        <w:pStyle w:val="TerminalDisplay"/>
        <w:ind w:leftChars="200" w:left="420"/>
      </w:pPr>
    </w:p>
    <w:p w14:paraId="28DD32EC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48F74015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bs_</w:t>
      </w:r>
      <w:proofErr w:type="gramStart"/>
      <w:r>
        <w:t>len</w:t>
      </w:r>
      <w:proofErr w:type="spellEnd"/>
      <w:r>
        <w:t>;</w:t>
      </w:r>
      <w:proofErr w:type="gramEnd"/>
      <w:r>
        <w:t xml:space="preserve"> </w:t>
      </w:r>
    </w:p>
    <w:p w14:paraId="50622FE2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nwy_cdma_bs_info_t</w:t>
      </w:r>
      <w:proofErr w:type="spellEnd"/>
      <w:r>
        <w:t xml:space="preserve"> </w:t>
      </w:r>
      <w:proofErr w:type="gramStart"/>
      <w:r>
        <w:t>bs[</w:t>
      </w:r>
      <w:proofErr w:type="gramEnd"/>
      <w:r>
        <w:t>NWY_NW_CDMA_POSITION_MAX];</w:t>
      </w:r>
    </w:p>
    <w:p w14:paraId="61D3CB2A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_cdma_hdr_cell_info_t</w:t>
      </w:r>
      <w:proofErr w:type="spellEnd"/>
      <w:r>
        <w:t>;</w:t>
      </w:r>
    </w:p>
    <w:p w14:paraId="1525F0D6" w14:textId="77777777" w:rsidR="005E35A6" w:rsidRDefault="005E35A6" w:rsidP="002373F8">
      <w:pPr>
        <w:pStyle w:val="TerminalDisplay"/>
        <w:ind w:leftChars="200" w:left="420"/>
      </w:pPr>
    </w:p>
    <w:p w14:paraId="6B950EC4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50646AEA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37667AA2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cell_</w:t>
      </w:r>
      <w:proofErr w:type="gramStart"/>
      <w:r>
        <w:t>id</w:t>
      </w:r>
      <w:proofErr w:type="spellEnd"/>
      <w:r>
        <w:t>;</w:t>
      </w:r>
      <w:proofErr w:type="gramEnd"/>
    </w:p>
    <w:p w14:paraId="717B7AB5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timing_</w:t>
      </w:r>
      <w:proofErr w:type="gramStart"/>
      <w:r>
        <w:t>advance</w:t>
      </w:r>
      <w:proofErr w:type="spellEnd"/>
      <w:r>
        <w:t>;</w:t>
      </w:r>
      <w:proofErr w:type="gramEnd"/>
    </w:p>
    <w:p w14:paraId="291F5423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gramStart"/>
      <w:r>
        <w:t>lac;  /</w:t>
      </w:r>
      <w:proofErr w:type="gramEnd"/>
      <w:r>
        <w:t>* range 0..65535, see 24.008 10.5.1.3 */</w:t>
      </w:r>
    </w:p>
    <w:p w14:paraId="31EB893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nwy_band_gsm_class_e</w:t>
      </w:r>
      <w:proofErr w:type="spellEnd"/>
      <w:r>
        <w:t xml:space="preserve"> </w:t>
      </w:r>
      <w:proofErr w:type="gramStart"/>
      <w:r>
        <w:t>band;</w:t>
      </w:r>
      <w:proofErr w:type="gramEnd"/>
    </w:p>
    <w:p w14:paraId="33FC26A0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arfcn</w:t>
      </w:r>
      <w:proofErr w:type="spellEnd"/>
      <w:r>
        <w:t xml:space="preserve">; /*range </w:t>
      </w:r>
      <w:proofErr w:type="gramStart"/>
      <w:r>
        <w:t>0..</w:t>
      </w:r>
      <w:proofErr w:type="gramEnd"/>
      <w:r>
        <w:t>1023 */</w:t>
      </w:r>
    </w:p>
    <w:p w14:paraId="6B629693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bsic</w:t>
      </w:r>
      <w:proofErr w:type="spellEnd"/>
      <w:r>
        <w:t xml:space="preserve">; /* range </w:t>
      </w:r>
      <w:proofErr w:type="gramStart"/>
      <w:r>
        <w:t>0..</w:t>
      </w:r>
      <w:proofErr w:type="gramEnd"/>
      <w:r>
        <w:t>63, see 23.003 4.3.2 */</w:t>
      </w:r>
    </w:p>
    <w:p w14:paraId="4037660F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egprs_support</w:t>
      </w:r>
      <w:proofErr w:type="spellEnd"/>
      <w:r>
        <w:t>; //</w:t>
      </w:r>
      <w:proofErr w:type="gramStart"/>
      <w:r>
        <w:t>1:</w:t>
      </w:r>
      <w:proofErr w:type="gramEnd"/>
      <w:r>
        <w:t xml:space="preserve"> is edge   </w:t>
      </w:r>
    </w:p>
    <w:p w14:paraId="28533394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</w:t>
      </w:r>
    </w:p>
    <w:p w14:paraId="1AEE7E59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TxPower</w:t>
      </w:r>
      <w:proofErr w:type="spellEnd"/>
      <w:proofErr w:type="gramEnd"/>
      <w:r>
        <w:t>;    /* Tx power value in 1/10 dBm resolution. */</w:t>
      </w:r>
    </w:p>
    <w:p w14:paraId="4A71DE0B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RxPower</w:t>
      </w:r>
      <w:proofErr w:type="spellEnd"/>
      <w:proofErr w:type="gramEnd"/>
      <w:r>
        <w:t>;   /* Rx power value in 1/10 dBm resolution. */</w:t>
      </w:r>
    </w:p>
    <w:p w14:paraId="0D60314D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_gsm_serv_cell_info_t</w:t>
      </w:r>
      <w:proofErr w:type="spellEnd"/>
      <w:r>
        <w:t>;</w:t>
      </w:r>
    </w:p>
    <w:p w14:paraId="3E5020A1" w14:textId="77777777" w:rsidR="005E35A6" w:rsidRDefault="005E35A6" w:rsidP="002373F8">
      <w:pPr>
        <w:pStyle w:val="TerminalDisplay"/>
        <w:ind w:leftChars="200" w:left="420"/>
      </w:pPr>
    </w:p>
    <w:p w14:paraId="2300892C" w14:textId="77777777" w:rsidR="005E35A6" w:rsidRDefault="005E35A6" w:rsidP="002373F8">
      <w:pPr>
        <w:pStyle w:val="TerminalDisplay"/>
        <w:ind w:leftChars="200" w:left="420"/>
      </w:pPr>
    </w:p>
    <w:p w14:paraId="669B17CD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66ED03DD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2DBA20CF" w14:textId="77777777" w:rsidR="005E35A6" w:rsidRDefault="005E35A6" w:rsidP="002373F8">
      <w:pPr>
        <w:pStyle w:val="TerminalDisplay"/>
        <w:ind w:leftChars="200" w:left="420"/>
      </w:pPr>
      <w:r>
        <w:t xml:space="preserve">    uint</w:t>
      </w:r>
      <w:proofErr w:type="gramStart"/>
      <w:r>
        <w:t xml:space="preserve">8  </w:t>
      </w:r>
      <w:proofErr w:type="spellStart"/>
      <w:r>
        <w:t>bsic</w:t>
      </w:r>
      <w:proofErr w:type="spellEnd"/>
      <w:proofErr w:type="gramEnd"/>
      <w:r>
        <w:t>;  /* range 0..63, see 23.003 4.3.2 */</w:t>
      </w:r>
    </w:p>
    <w:p w14:paraId="588971C6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gramStart"/>
      <w:r>
        <w:t xml:space="preserve">lac;   </w:t>
      </w:r>
      <w:proofErr w:type="gramEnd"/>
      <w:r>
        <w:t>/* range 0..65535, see 24.008 10.5.1.3 */</w:t>
      </w:r>
    </w:p>
    <w:p w14:paraId="2BDEAB32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cell_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185A7715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arfcn</w:t>
      </w:r>
      <w:proofErr w:type="spellEnd"/>
      <w:r>
        <w:t xml:space="preserve">; /*range </w:t>
      </w:r>
      <w:proofErr w:type="gramStart"/>
      <w:r>
        <w:t>0..</w:t>
      </w:r>
      <w:proofErr w:type="gramEnd"/>
      <w:r>
        <w:t>1023 */</w:t>
      </w:r>
      <w:r>
        <w:tab/>
      </w:r>
    </w:p>
    <w:p w14:paraId="619712E7" w14:textId="77777777" w:rsidR="005E35A6" w:rsidRDefault="005E35A6" w:rsidP="002373F8">
      <w:pPr>
        <w:pStyle w:val="TerminalDisplay"/>
        <w:ind w:leftChars="200" w:left="420"/>
      </w:pPr>
      <w:r>
        <w:t xml:space="preserve">    int16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</w:t>
      </w:r>
    </w:p>
    <w:p w14:paraId="7BBD238C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RxLev</w:t>
      </w:r>
      <w:proofErr w:type="spellEnd"/>
      <w:r>
        <w:t>;</w:t>
      </w:r>
      <w:r>
        <w:tab/>
        <w:t xml:space="preserve">//RX_LEV range </w:t>
      </w:r>
      <w:proofErr w:type="gramStart"/>
      <w:r>
        <w:t>0..</w:t>
      </w:r>
      <w:proofErr w:type="gramEnd"/>
      <w:r>
        <w:t>63, See 45.008 sect 8.1.4, default: 0</w:t>
      </w:r>
    </w:p>
    <w:p w14:paraId="2209A6D3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_nbr_gsm_cell_info_t</w:t>
      </w:r>
      <w:proofErr w:type="spellEnd"/>
      <w:r>
        <w:t>;</w:t>
      </w:r>
    </w:p>
    <w:p w14:paraId="6751B4F5" w14:textId="77777777" w:rsidR="005E35A6" w:rsidRDefault="005E35A6" w:rsidP="002373F8">
      <w:pPr>
        <w:pStyle w:val="TerminalDisplay"/>
        <w:ind w:leftChars="200" w:left="420"/>
      </w:pPr>
    </w:p>
    <w:p w14:paraId="4497FFB5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1639A164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  <w:r>
        <w:t xml:space="preserve">                               </w:t>
      </w:r>
    </w:p>
    <w:p w14:paraId="3BF13C9D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gramStart"/>
      <w:r>
        <w:t>lac;</w:t>
      </w:r>
      <w:proofErr w:type="gramEnd"/>
    </w:p>
    <w:p w14:paraId="30AF3139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proofErr w:type="gramStart"/>
      <w:r>
        <w:t>cellid</w:t>
      </w:r>
      <w:proofErr w:type="spellEnd"/>
      <w:r>
        <w:t>;</w:t>
      </w:r>
      <w:proofErr w:type="gramEnd"/>
    </w:p>
    <w:p w14:paraId="4C00178C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uArfcn</w:t>
      </w:r>
      <w:proofErr w:type="spellEnd"/>
      <w:r>
        <w:t>; /*Absolute radio frequency channel number */</w:t>
      </w:r>
    </w:p>
    <w:p w14:paraId="3A942668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psc_</w:t>
      </w:r>
      <w:proofErr w:type="gramStart"/>
      <w:r>
        <w:t>cellParameterId</w:t>
      </w:r>
      <w:proofErr w:type="spellEnd"/>
      <w:r>
        <w:t xml:space="preserve">;   </w:t>
      </w:r>
      <w:proofErr w:type="gramEnd"/>
      <w:r>
        <w:t>/*Primary scrambling code*/</w:t>
      </w:r>
    </w:p>
    <w:p w14:paraId="609247BC" w14:textId="77777777" w:rsidR="005E35A6" w:rsidRDefault="005E35A6" w:rsidP="002373F8">
      <w:pPr>
        <w:pStyle w:val="TerminalDisplay"/>
        <w:ind w:leftChars="200" w:left="420"/>
      </w:pPr>
      <w:r>
        <w:t xml:space="preserve">    uint16 set; /*</w:t>
      </w:r>
      <w:proofErr w:type="spellStart"/>
      <w:r>
        <w:t>Intrafrequency</w:t>
      </w:r>
      <w:proofErr w:type="spellEnd"/>
      <w:r>
        <w:t xml:space="preserve"> cell type. */</w:t>
      </w:r>
    </w:p>
    <w:p w14:paraId="66D6DCF9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rscp</w:t>
      </w:r>
      <w:proofErr w:type="spellEnd"/>
      <w:r>
        <w:t>;</w:t>
      </w:r>
      <w:proofErr w:type="gramEnd"/>
      <w:r>
        <w:t xml:space="preserve"> </w:t>
      </w:r>
    </w:p>
    <w:p w14:paraId="5BE828F4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ecio</w:t>
      </w:r>
      <w:proofErr w:type="spellEnd"/>
      <w:r>
        <w:t>;</w:t>
      </w:r>
      <w:proofErr w:type="gramEnd"/>
      <w:r>
        <w:t xml:space="preserve"> </w:t>
      </w:r>
    </w:p>
    <w:p w14:paraId="7477F314" w14:textId="77777777" w:rsidR="005E35A6" w:rsidRDefault="005E35A6" w:rsidP="002373F8">
      <w:pPr>
        <w:pStyle w:val="TerminalDisplay"/>
        <w:ind w:leftChars="200" w:left="420"/>
      </w:pPr>
      <w:r>
        <w:t xml:space="preserve">    int16   </w:t>
      </w:r>
      <w:proofErr w:type="spellStart"/>
      <w:r>
        <w:t>s_</w:t>
      </w:r>
      <w:proofErr w:type="gramStart"/>
      <w:r>
        <w:t>rxlev</w:t>
      </w:r>
      <w:proofErr w:type="spellEnd"/>
      <w:r>
        <w:t>;  /</w:t>
      </w:r>
      <w:proofErr w:type="gramEnd"/>
      <w:r>
        <w:t>*Suitable receive level. */</w:t>
      </w:r>
    </w:p>
    <w:p w14:paraId="38B52952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_nbr_wcdma_cell_info_t</w:t>
      </w:r>
      <w:proofErr w:type="spellEnd"/>
      <w:r>
        <w:t>;</w:t>
      </w:r>
    </w:p>
    <w:p w14:paraId="18FF0DBA" w14:textId="77777777" w:rsidR="005E35A6" w:rsidRDefault="005E35A6" w:rsidP="002373F8">
      <w:pPr>
        <w:pStyle w:val="TerminalDisplay"/>
        <w:ind w:leftChars="200" w:left="420"/>
      </w:pPr>
      <w:r>
        <w:t xml:space="preserve">  </w:t>
      </w:r>
    </w:p>
    <w:p w14:paraId="0BBE515F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1F4450DA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1ADE7C89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gramStart"/>
      <w:r>
        <w:t>tac;</w:t>
      </w:r>
      <w:proofErr w:type="gramEnd"/>
    </w:p>
    <w:p w14:paraId="645C563B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uint32 </w:t>
      </w:r>
      <w:proofErr w:type="spellStart"/>
      <w:proofErr w:type="gramStart"/>
      <w:r>
        <w:t>cellid</w:t>
      </w:r>
      <w:proofErr w:type="spellEnd"/>
      <w:r>
        <w:t>;</w:t>
      </w:r>
      <w:proofErr w:type="gramEnd"/>
    </w:p>
    <w:p w14:paraId="4564F3B2" w14:textId="77777777" w:rsidR="005E35A6" w:rsidRDefault="005E35A6" w:rsidP="002373F8">
      <w:pPr>
        <w:pStyle w:val="TerminalDisplay"/>
        <w:ind w:leftChars="200" w:left="420"/>
      </w:pPr>
      <w:r>
        <w:t xml:space="preserve">    uint</w:t>
      </w:r>
      <w:proofErr w:type="gramStart"/>
      <w:r>
        <w:t xml:space="preserve">16  </w:t>
      </w:r>
      <w:proofErr w:type="spellStart"/>
      <w:r>
        <w:t>pci</w:t>
      </w:r>
      <w:proofErr w:type="spellEnd"/>
      <w:proofErr w:type="gramEnd"/>
      <w:r>
        <w:t>;</w:t>
      </w:r>
    </w:p>
    <w:p w14:paraId="4CE5BA79" w14:textId="77777777" w:rsidR="005E35A6" w:rsidRDefault="005E35A6" w:rsidP="002373F8">
      <w:pPr>
        <w:pStyle w:val="TerminalDisplay"/>
        <w:ind w:leftChars="200" w:left="420"/>
      </w:pPr>
      <w:r>
        <w:t xml:space="preserve">    uint</w:t>
      </w:r>
      <w:proofErr w:type="gramStart"/>
      <w:r>
        <w:t xml:space="preserve">32  </w:t>
      </w:r>
      <w:proofErr w:type="spellStart"/>
      <w:r>
        <w:t>earfcn</w:t>
      </w:r>
      <w:proofErr w:type="spellEnd"/>
      <w:proofErr w:type="gramEnd"/>
      <w:r>
        <w:t>;</w:t>
      </w:r>
    </w:p>
    <w:p w14:paraId="242F8063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rsrp</w:t>
      </w:r>
      <w:proofErr w:type="spellEnd"/>
      <w:r>
        <w:t>;</w:t>
      </w:r>
      <w:proofErr w:type="gramEnd"/>
      <w:r>
        <w:t xml:space="preserve"> </w:t>
      </w:r>
    </w:p>
    <w:p w14:paraId="4D5D13EE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rsrq</w:t>
      </w:r>
      <w:proofErr w:type="spellEnd"/>
      <w:r>
        <w:t>;</w:t>
      </w:r>
      <w:proofErr w:type="gramEnd"/>
      <w:r>
        <w:t xml:space="preserve">  </w:t>
      </w:r>
    </w:p>
    <w:p w14:paraId="06D2739F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 </w:t>
      </w:r>
    </w:p>
    <w:p w14:paraId="52AA4C4A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sinr</w:t>
      </w:r>
      <w:proofErr w:type="spellEnd"/>
      <w:r>
        <w:t>;</w:t>
      </w:r>
      <w:proofErr w:type="gramEnd"/>
      <w:r>
        <w:t xml:space="preserve"> </w:t>
      </w:r>
    </w:p>
    <w:p w14:paraId="6A3D8F31" w14:textId="77777777" w:rsidR="005E35A6" w:rsidRDefault="005E35A6" w:rsidP="002373F8">
      <w:pPr>
        <w:pStyle w:val="TerminalDisplay"/>
        <w:ind w:leftChars="200" w:left="420"/>
      </w:pPr>
      <w:r>
        <w:t xml:space="preserve">    int16 </w:t>
      </w:r>
      <w:proofErr w:type="spellStart"/>
      <w:r>
        <w:t>srxlev</w:t>
      </w:r>
      <w:proofErr w:type="spellEnd"/>
      <w:r>
        <w:t>; /*Suitable receive level. */</w:t>
      </w:r>
    </w:p>
    <w:p w14:paraId="56AB429C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_nbr_lte_cell_info_t</w:t>
      </w:r>
      <w:proofErr w:type="spellEnd"/>
      <w:r>
        <w:t>;</w:t>
      </w:r>
    </w:p>
    <w:p w14:paraId="03274586" w14:textId="77777777" w:rsidR="005E35A6" w:rsidRDefault="005E35A6" w:rsidP="002373F8">
      <w:pPr>
        <w:pStyle w:val="TerminalDisplay"/>
        <w:ind w:leftChars="200" w:left="420"/>
      </w:pPr>
    </w:p>
    <w:p w14:paraId="14A2D9E8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468E63E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5F9BCF30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gramStart"/>
      <w:r>
        <w:t>tac;</w:t>
      </w:r>
      <w:proofErr w:type="gramEnd"/>
    </w:p>
    <w:p w14:paraId="776853B4" w14:textId="77777777" w:rsidR="005E35A6" w:rsidRDefault="005E35A6" w:rsidP="002373F8">
      <w:pPr>
        <w:pStyle w:val="TerminalDisplay"/>
        <w:ind w:leftChars="200" w:left="420"/>
      </w:pPr>
      <w:r>
        <w:t xml:space="preserve">    uint64 </w:t>
      </w:r>
      <w:proofErr w:type="spellStart"/>
      <w:r>
        <w:t>nr_</w:t>
      </w:r>
      <w:proofErr w:type="gramStart"/>
      <w:r>
        <w:t>cellid</w:t>
      </w:r>
      <w:proofErr w:type="spellEnd"/>
      <w:r>
        <w:t>;</w:t>
      </w:r>
      <w:proofErr w:type="gramEnd"/>
    </w:p>
    <w:p w14:paraId="78601679" w14:textId="77777777" w:rsidR="005E35A6" w:rsidRDefault="005E35A6" w:rsidP="002373F8">
      <w:pPr>
        <w:pStyle w:val="TerminalDisplay"/>
        <w:ind w:leftChars="200" w:left="420"/>
      </w:pPr>
      <w:r>
        <w:t xml:space="preserve">    uint32 nr5g_</w:t>
      </w:r>
      <w:proofErr w:type="gramStart"/>
      <w:r>
        <w:t>arfcn;  /</w:t>
      </w:r>
      <w:proofErr w:type="gramEnd"/>
      <w:r>
        <w:t>**&lt; Raster frequency of the serving cell. */</w:t>
      </w:r>
    </w:p>
    <w:p w14:paraId="194B2A5A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pci</w:t>
      </w:r>
      <w:proofErr w:type="spellEnd"/>
      <w:r>
        <w:t xml:space="preserve">;   </w:t>
      </w:r>
      <w:proofErr w:type="gramEnd"/>
      <w:r>
        <w:t>/**&lt; Physical cell ID. */</w:t>
      </w:r>
    </w:p>
    <w:p w14:paraId="73A4850D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rsrp</w:t>
      </w:r>
      <w:proofErr w:type="spellEnd"/>
      <w:r>
        <w:t>;</w:t>
      </w:r>
      <w:proofErr w:type="gramEnd"/>
      <w:r>
        <w:t xml:space="preserve"> </w:t>
      </w:r>
    </w:p>
    <w:p w14:paraId="09913312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rsrq</w:t>
      </w:r>
      <w:proofErr w:type="spellEnd"/>
      <w:r>
        <w:t>;</w:t>
      </w:r>
      <w:proofErr w:type="gramEnd"/>
      <w:r>
        <w:t xml:space="preserve">  </w:t>
      </w:r>
    </w:p>
    <w:p w14:paraId="2260EA05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</w:t>
      </w:r>
    </w:p>
    <w:p w14:paraId="7AFE894B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sinr</w:t>
      </w:r>
      <w:proofErr w:type="spellEnd"/>
      <w:r>
        <w:t>;</w:t>
      </w:r>
      <w:proofErr w:type="gramEnd"/>
    </w:p>
    <w:p w14:paraId="11E60D64" w14:textId="77777777" w:rsidR="005E35A6" w:rsidRDefault="005E35A6" w:rsidP="002373F8">
      <w:pPr>
        <w:pStyle w:val="TerminalDisplay"/>
        <w:ind w:leftChars="200" w:left="420"/>
      </w:pPr>
      <w:r>
        <w:t xml:space="preserve">    int16 </w:t>
      </w:r>
      <w:proofErr w:type="spellStart"/>
      <w:r>
        <w:t>srxlev</w:t>
      </w:r>
      <w:proofErr w:type="spellEnd"/>
      <w:r>
        <w:t>; /*Suitable receive level. */</w:t>
      </w:r>
    </w:p>
    <w:p w14:paraId="419C74A5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_nbr_nr_cell_info_t</w:t>
      </w:r>
      <w:proofErr w:type="spellEnd"/>
      <w:r>
        <w:t>;</w:t>
      </w:r>
    </w:p>
    <w:p w14:paraId="2A33A413" w14:textId="77777777" w:rsidR="005E35A6" w:rsidRDefault="005E35A6" w:rsidP="002373F8">
      <w:pPr>
        <w:pStyle w:val="TerminalDisplay"/>
        <w:ind w:leftChars="200" w:left="420"/>
      </w:pPr>
    </w:p>
    <w:p w14:paraId="1A2A4758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62FFB7A9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uarfcn</w:t>
      </w:r>
      <w:proofErr w:type="spellEnd"/>
      <w:r>
        <w:t xml:space="preserve">;   </w:t>
      </w:r>
      <w:proofErr w:type="gramEnd"/>
      <w:r>
        <w:t xml:space="preserve"> /*TD-SCDMA layer frequency. */</w:t>
      </w:r>
    </w:p>
    <w:p w14:paraId="0735AD2F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gramStart"/>
      <w:r>
        <w:t>lac;</w:t>
      </w:r>
      <w:proofErr w:type="gramEnd"/>
    </w:p>
    <w:p w14:paraId="31418EEF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proofErr w:type="gramStart"/>
      <w:r>
        <w:t>cellid</w:t>
      </w:r>
      <w:proofErr w:type="spellEnd"/>
      <w:r>
        <w:t>;</w:t>
      </w:r>
      <w:proofErr w:type="gramEnd"/>
    </w:p>
    <w:p w14:paraId="3B153CC5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cpid</w:t>
      </w:r>
      <w:proofErr w:type="spellEnd"/>
      <w:r>
        <w:t xml:space="preserve">;   </w:t>
      </w:r>
      <w:proofErr w:type="gramEnd"/>
      <w:r>
        <w:t xml:space="preserve"> /* TDS cell ID. */</w:t>
      </w:r>
    </w:p>
    <w:p w14:paraId="38C91228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cell_</w:t>
      </w:r>
      <w:proofErr w:type="gramStart"/>
      <w:r>
        <w:t>position</w:t>
      </w:r>
      <w:proofErr w:type="spellEnd"/>
      <w:r>
        <w:t xml:space="preserve">;   </w:t>
      </w:r>
      <w:proofErr w:type="gramEnd"/>
      <w:r>
        <w:t xml:space="preserve">/*TDS cell position. */  </w:t>
      </w:r>
    </w:p>
    <w:p w14:paraId="14CA520A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16  </w:t>
      </w:r>
      <w:proofErr w:type="spellStart"/>
      <w:r>
        <w:t>rscp</w:t>
      </w:r>
      <w:proofErr w:type="spellEnd"/>
      <w:proofErr w:type="gramEnd"/>
      <w:r>
        <w:t xml:space="preserve">;   </w:t>
      </w:r>
    </w:p>
    <w:p w14:paraId="30BA0461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16  </w:t>
      </w:r>
      <w:proofErr w:type="spellStart"/>
      <w:r>
        <w:t>s</w:t>
      </w:r>
      <w:proofErr w:type="gramEnd"/>
      <w:r>
        <w:t>_rxlev</w:t>
      </w:r>
      <w:proofErr w:type="spellEnd"/>
      <w:r>
        <w:t>;  /*Suitable receive level. */</w:t>
      </w:r>
    </w:p>
    <w:p w14:paraId="6B46C04C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nwy_nbr_tdscdma_cell_info_</w:t>
      </w:r>
      <w:proofErr w:type="gramStart"/>
      <w:r>
        <w:t>t</w:t>
      </w:r>
      <w:proofErr w:type="spellEnd"/>
      <w:r>
        <w:t>;</w:t>
      </w:r>
      <w:proofErr w:type="gramEnd"/>
    </w:p>
    <w:p w14:paraId="144C1341" w14:textId="77777777" w:rsidR="005E35A6" w:rsidRDefault="005E35A6" w:rsidP="002373F8">
      <w:pPr>
        <w:pStyle w:val="TerminalDisplay"/>
        <w:ind w:leftChars="200" w:left="420"/>
      </w:pPr>
    </w:p>
    <w:p w14:paraId="458B70F7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11799118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nwy_gsm_serv_cell_info_t</w:t>
      </w:r>
      <w:proofErr w:type="spellEnd"/>
      <w:r>
        <w:t xml:space="preserve"> </w:t>
      </w:r>
      <w:proofErr w:type="spellStart"/>
      <w:r>
        <w:t>serv_</w:t>
      </w:r>
      <w:proofErr w:type="gramStart"/>
      <w:r>
        <w:t>cell</w:t>
      </w:r>
      <w:proofErr w:type="spellEnd"/>
      <w:r>
        <w:t>;</w:t>
      </w:r>
      <w:proofErr w:type="gramEnd"/>
    </w:p>
    <w:p w14:paraId="7FC005A1" w14:textId="77777777" w:rsidR="005E35A6" w:rsidRDefault="005E35A6" w:rsidP="002373F8">
      <w:pPr>
        <w:pStyle w:val="TerminalDisplay"/>
        <w:ind w:leftChars="200" w:left="420"/>
      </w:pPr>
    </w:p>
    <w:p w14:paraId="04A4EF5F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gsm_nbr_gsm_cell_</w:t>
      </w:r>
      <w:proofErr w:type="gramStart"/>
      <w:r>
        <w:t>len</w:t>
      </w:r>
      <w:proofErr w:type="spellEnd"/>
      <w:r>
        <w:t>;</w:t>
      </w:r>
      <w:proofErr w:type="gramEnd"/>
    </w:p>
    <w:p w14:paraId="467FC8FB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nwy_nbr_gsm_cell_info_t</w:t>
      </w:r>
      <w:proofErr w:type="spellEnd"/>
      <w:r>
        <w:t xml:space="preserve"> </w:t>
      </w:r>
      <w:proofErr w:type="spellStart"/>
      <w:r>
        <w:t>nbr_gsm_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2F4E2B3D" w14:textId="77777777" w:rsidR="005E35A6" w:rsidRDefault="005E35A6" w:rsidP="002373F8">
      <w:pPr>
        <w:pStyle w:val="TerminalDisplay"/>
        <w:ind w:leftChars="200" w:left="420"/>
      </w:pPr>
    </w:p>
    <w:p w14:paraId="64DD85C5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gsm_nbr_wcdma_cell_</w:t>
      </w:r>
      <w:proofErr w:type="gramStart"/>
      <w:r>
        <w:t>len</w:t>
      </w:r>
      <w:proofErr w:type="spellEnd"/>
      <w:r>
        <w:t>;</w:t>
      </w:r>
      <w:proofErr w:type="gramEnd"/>
    </w:p>
    <w:p w14:paraId="2161C2C4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nwy_nbr_wcdma_cell_info_t</w:t>
      </w:r>
      <w:proofErr w:type="spellEnd"/>
      <w:r>
        <w:t xml:space="preserve"> </w:t>
      </w:r>
      <w:proofErr w:type="spellStart"/>
      <w:r>
        <w:t>nbr_wcdma_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3E7997C5" w14:textId="77777777" w:rsidR="005E35A6" w:rsidRDefault="005E35A6" w:rsidP="002373F8">
      <w:pPr>
        <w:pStyle w:val="TerminalDisplay"/>
        <w:ind w:leftChars="200" w:left="420"/>
      </w:pPr>
    </w:p>
    <w:p w14:paraId="59C02DBE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gsm_nbr_tdscdma_cell_</w:t>
      </w:r>
      <w:proofErr w:type="gramStart"/>
      <w:r>
        <w:t>len</w:t>
      </w:r>
      <w:proofErr w:type="spellEnd"/>
      <w:r>
        <w:t>;</w:t>
      </w:r>
      <w:proofErr w:type="gramEnd"/>
    </w:p>
    <w:p w14:paraId="3CA7AF4F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nwy_nbr_tdscdma_cell_info_t</w:t>
      </w:r>
      <w:proofErr w:type="spellEnd"/>
      <w:r>
        <w:t xml:space="preserve"> </w:t>
      </w:r>
      <w:proofErr w:type="spellStart"/>
      <w:r>
        <w:t>nbr_tdscdma_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07FD4903" w14:textId="77777777" w:rsidR="005E35A6" w:rsidRDefault="005E35A6" w:rsidP="002373F8">
      <w:pPr>
        <w:pStyle w:val="TerminalDisplay"/>
        <w:ind w:leftChars="200" w:left="420"/>
      </w:pPr>
    </w:p>
    <w:p w14:paraId="1AE6AD5E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gsm_nbr_lte_cell_</w:t>
      </w:r>
      <w:proofErr w:type="gramStart"/>
      <w:r>
        <w:t>len</w:t>
      </w:r>
      <w:proofErr w:type="spellEnd"/>
      <w:r>
        <w:t>;</w:t>
      </w:r>
      <w:proofErr w:type="gramEnd"/>
    </w:p>
    <w:p w14:paraId="1E95A83F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nwy_nbr_lte_cell_info_t</w:t>
      </w:r>
      <w:proofErr w:type="spellEnd"/>
      <w:r>
        <w:t xml:space="preserve"> </w:t>
      </w:r>
      <w:proofErr w:type="spellStart"/>
      <w:r>
        <w:t>nbr_lte_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6E643C18" w14:textId="77777777" w:rsidR="005E35A6" w:rsidRDefault="005E35A6" w:rsidP="002373F8">
      <w:pPr>
        <w:pStyle w:val="TerminalDisplay"/>
        <w:ind w:leftChars="200" w:left="420"/>
      </w:pPr>
    </w:p>
    <w:p w14:paraId="1662624D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gsm_nbr_nr_cell_</w:t>
      </w:r>
      <w:proofErr w:type="gramStart"/>
      <w:r>
        <w:t>len</w:t>
      </w:r>
      <w:proofErr w:type="spellEnd"/>
      <w:r>
        <w:t>;</w:t>
      </w:r>
      <w:proofErr w:type="gramEnd"/>
    </w:p>
    <w:p w14:paraId="5761E7EE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nwy_nbr_nr_cell_info_t</w:t>
      </w:r>
      <w:proofErr w:type="spellEnd"/>
      <w:r>
        <w:t xml:space="preserve"> </w:t>
      </w:r>
      <w:proofErr w:type="spellStart"/>
      <w:r>
        <w:t>nbr_nr_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620B8BFF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_gsm_cell_info_t</w:t>
      </w:r>
      <w:proofErr w:type="spellEnd"/>
      <w:r>
        <w:t>;</w:t>
      </w:r>
    </w:p>
    <w:p w14:paraId="70069D1C" w14:textId="77777777" w:rsidR="005E35A6" w:rsidRDefault="005E35A6" w:rsidP="002373F8">
      <w:pPr>
        <w:pStyle w:val="TerminalDisplay"/>
        <w:ind w:leftChars="200" w:left="420"/>
      </w:pPr>
    </w:p>
    <w:p w14:paraId="48C63574" w14:textId="77777777" w:rsidR="005E35A6" w:rsidRDefault="005E35A6" w:rsidP="002373F8">
      <w:pPr>
        <w:pStyle w:val="TerminalDisplay"/>
        <w:ind w:leftChars="200" w:left="420"/>
      </w:pPr>
    </w:p>
    <w:p w14:paraId="76FD8DC3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78345DE2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0C02A49C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cell_id</w:t>
      </w:r>
      <w:proofErr w:type="spellEnd"/>
      <w:r>
        <w:t>; /*Cell identity; as per 3G TS 25.331, 10.3.2.2 (28 bits) */</w:t>
      </w:r>
    </w:p>
    <w:p w14:paraId="5C71B1BD" w14:textId="77777777" w:rsidR="005E35A6" w:rsidRDefault="005E35A6" w:rsidP="002373F8">
      <w:pPr>
        <w:pStyle w:val="TerminalDisplay"/>
        <w:ind w:leftChars="200" w:left="420"/>
      </w:pPr>
      <w:r>
        <w:t xml:space="preserve">    uint16 lac; /*Location area code */  </w:t>
      </w:r>
    </w:p>
    <w:p w14:paraId="10BC7AED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is_rac_present</w:t>
      </w:r>
      <w:proofErr w:type="spellEnd"/>
      <w:r>
        <w:t>; /*Boolean indicated is RAC is present*/</w:t>
      </w:r>
    </w:p>
    <w:p w14:paraId="29C492B7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uint8 </w:t>
      </w:r>
      <w:proofErr w:type="spellStart"/>
      <w:proofErr w:type="gramStart"/>
      <w:r>
        <w:t>rac</w:t>
      </w:r>
      <w:proofErr w:type="spellEnd"/>
      <w:r>
        <w:t>;</w:t>
      </w:r>
      <w:proofErr w:type="gramEnd"/>
    </w:p>
    <w:p w14:paraId="753D4E4B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ura</w:t>
      </w:r>
      <w:proofErr w:type="spellEnd"/>
      <w:r>
        <w:t>; /*URA identity */</w:t>
      </w:r>
    </w:p>
    <w:p w14:paraId="4BF18EF4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uarfcn</w:t>
      </w:r>
      <w:proofErr w:type="spellEnd"/>
      <w:r>
        <w:t>; /*Absolute radio frequency channel number */</w:t>
      </w:r>
    </w:p>
    <w:p w14:paraId="0D05FC4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nwy_band_wcdma_class_e</w:t>
      </w:r>
      <w:proofErr w:type="spellEnd"/>
      <w:r>
        <w:t xml:space="preserve"> </w:t>
      </w:r>
      <w:proofErr w:type="gramStart"/>
      <w:r>
        <w:t>band;</w:t>
      </w:r>
      <w:proofErr w:type="gramEnd"/>
    </w:p>
    <w:p w14:paraId="39AC4799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psc</w:t>
      </w:r>
      <w:proofErr w:type="spellEnd"/>
      <w:r>
        <w:t>; /*Primary scrambling code. */</w:t>
      </w:r>
    </w:p>
    <w:p w14:paraId="21439293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proofErr w:type="gramStart"/>
      <w:r>
        <w:t>HSDPASupport</w:t>
      </w:r>
      <w:proofErr w:type="spellEnd"/>
      <w:r>
        <w:t>;  /</w:t>
      </w:r>
      <w:proofErr w:type="gramEnd"/>
      <w:r>
        <w:t>*TRUE - serving cell supports HSDPA; FALSE - other. */</w:t>
      </w:r>
    </w:p>
    <w:p w14:paraId="385ACAA6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proofErr w:type="gramStart"/>
      <w:r>
        <w:t>HSUPASupport</w:t>
      </w:r>
      <w:proofErr w:type="spellEnd"/>
      <w:r>
        <w:t>;  /</w:t>
      </w:r>
      <w:proofErr w:type="gramEnd"/>
      <w:r>
        <w:t>*TRUE - serving cell supports HSUPA; FALSE - other. \</w:t>
      </w:r>
      <w:proofErr w:type="spellStart"/>
      <w:proofErr w:type="gramStart"/>
      <w:r>
        <w:t>sa</w:t>
      </w:r>
      <w:proofErr w:type="spellEnd"/>
      <w:proofErr w:type="gramEnd"/>
      <w:r>
        <w:t xml:space="preserve"> CCI API Ref Manual */</w:t>
      </w:r>
    </w:p>
    <w:p w14:paraId="0E1D1375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rscp</w:t>
      </w:r>
      <w:proofErr w:type="spellEnd"/>
      <w:r>
        <w:t>;</w:t>
      </w:r>
      <w:proofErr w:type="gramEnd"/>
      <w:r>
        <w:t xml:space="preserve"> </w:t>
      </w:r>
    </w:p>
    <w:p w14:paraId="0C80181E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ecio</w:t>
      </w:r>
      <w:proofErr w:type="spellEnd"/>
      <w:r>
        <w:t>;</w:t>
      </w:r>
      <w:proofErr w:type="gramEnd"/>
      <w:r>
        <w:t xml:space="preserve"> </w:t>
      </w:r>
    </w:p>
    <w:p w14:paraId="2929FB9C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</w:t>
      </w:r>
    </w:p>
    <w:p w14:paraId="4AA658CD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TxPower</w:t>
      </w:r>
      <w:proofErr w:type="spellEnd"/>
      <w:proofErr w:type="gramEnd"/>
      <w:r>
        <w:t>;    /* Tx power value in 1/10 dBm resolution. */</w:t>
      </w:r>
    </w:p>
    <w:p w14:paraId="6AA99519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RxPower</w:t>
      </w:r>
      <w:proofErr w:type="spellEnd"/>
      <w:proofErr w:type="gramEnd"/>
      <w:r>
        <w:t>;   /* Rx power value in 1/10 dBm resolution. */</w:t>
      </w:r>
    </w:p>
    <w:p w14:paraId="06C9DE1D" w14:textId="77777777" w:rsidR="005E35A6" w:rsidRDefault="005E35A6" w:rsidP="002373F8">
      <w:pPr>
        <w:pStyle w:val="TerminalDisplay"/>
        <w:ind w:leftChars="200" w:left="420"/>
      </w:pPr>
      <w:proofErr w:type="gramStart"/>
      <w:r>
        <w:t xml:space="preserve">}  </w:t>
      </w:r>
      <w:proofErr w:type="spellStart"/>
      <w:r>
        <w:t>nwy</w:t>
      </w:r>
      <w:proofErr w:type="gramEnd"/>
      <w:r>
        <w:t>_wcdma_serv_cell_info_t</w:t>
      </w:r>
      <w:proofErr w:type="spellEnd"/>
      <w:r>
        <w:t>;</w:t>
      </w:r>
    </w:p>
    <w:p w14:paraId="095AC5F2" w14:textId="77777777" w:rsidR="005E35A6" w:rsidRDefault="005E35A6" w:rsidP="002373F8">
      <w:pPr>
        <w:pStyle w:val="TerminalDisplay"/>
        <w:ind w:leftChars="200" w:left="420"/>
      </w:pPr>
    </w:p>
    <w:p w14:paraId="7A688C5C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17DD8F26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nwy_wcdma_serv_cell_info_t</w:t>
      </w:r>
      <w:proofErr w:type="spellEnd"/>
      <w:r>
        <w:t xml:space="preserve"> </w:t>
      </w:r>
      <w:proofErr w:type="spellStart"/>
      <w:r>
        <w:t>serv_</w:t>
      </w:r>
      <w:proofErr w:type="gramStart"/>
      <w:r>
        <w:t>cell</w:t>
      </w:r>
      <w:proofErr w:type="spellEnd"/>
      <w:r>
        <w:t>;</w:t>
      </w:r>
      <w:proofErr w:type="gramEnd"/>
    </w:p>
    <w:p w14:paraId="29C963AC" w14:textId="77777777" w:rsidR="005E35A6" w:rsidRDefault="005E35A6" w:rsidP="002373F8">
      <w:pPr>
        <w:pStyle w:val="TerminalDisplay"/>
        <w:ind w:leftChars="200" w:left="420"/>
      </w:pPr>
    </w:p>
    <w:p w14:paraId="2E01802C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wcdma_nbr_cell_</w:t>
      </w:r>
      <w:proofErr w:type="gramStart"/>
      <w:r>
        <w:t>len</w:t>
      </w:r>
      <w:proofErr w:type="spellEnd"/>
      <w:r>
        <w:t>;</w:t>
      </w:r>
      <w:proofErr w:type="gramEnd"/>
    </w:p>
    <w:p w14:paraId="0A9EE4CA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nwy_nbr_wcdma_cell_info_t</w:t>
      </w:r>
      <w:proofErr w:type="spellEnd"/>
      <w:r>
        <w:t xml:space="preserve"> </w:t>
      </w:r>
      <w:proofErr w:type="spellStart"/>
      <w:r>
        <w:t>wcdma_nbr_wcdma_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0CBBD3D5" w14:textId="77777777" w:rsidR="005E35A6" w:rsidRDefault="005E35A6" w:rsidP="002373F8">
      <w:pPr>
        <w:pStyle w:val="TerminalDisplay"/>
        <w:ind w:leftChars="200" w:left="420"/>
      </w:pPr>
    </w:p>
    <w:p w14:paraId="1CBA3992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wcdma_gsm_nbr_</w:t>
      </w:r>
      <w:proofErr w:type="gramStart"/>
      <w:r>
        <w:t>len</w:t>
      </w:r>
      <w:proofErr w:type="spellEnd"/>
      <w:r>
        <w:t>;</w:t>
      </w:r>
      <w:proofErr w:type="gramEnd"/>
    </w:p>
    <w:p w14:paraId="2F3F4971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nwy_nbr_gsm_cell_info_t</w:t>
      </w:r>
      <w:proofErr w:type="spellEnd"/>
      <w:r>
        <w:t xml:space="preserve"> </w:t>
      </w:r>
      <w:proofErr w:type="spellStart"/>
      <w:r>
        <w:t>wcdma_nbr_gsm_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29F13EC2" w14:textId="77777777" w:rsidR="005E35A6" w:rsidRDefault="005E35A6" w:rsidP="002373F8">
      <w:pPr>
        <w:pStyle w:val="TerminalDisplay"/>
        <w:ind w:leftChars="200" w:left="420"/>
      </w:pPr>
    </w:p>
    <w:p w14:paraId="27014FA0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wcdma_nbr_lte_</w:t>
      </w:r>
      <w:proofErr w:type="gramStart"/>
      <w:r>
        <w:t>len</w:t>
      </w:r>
      <w:proofErr w:type="spellEnd"/>
      <w:r>
        <w:t>;</w:t>
      </w:r>
      <w:proofErr w:type="gramEnd"/>
    </w:p>
    <w:p w14:paraId="78587AF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nwy_nbr_lte_cell_info_t</w:t>
      </w:r>
      <w:proofErr w:type="spellEnd"/>
      <w:r>
        <w:t xml:space="preserve"> </w:t>
      </w:r>
      <w:proofErr w:type="spellStart"/>
      <w:r>
        <w:t>wcdma_nbr_lte_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75729817" w14:textId="77777777" w:rsidR="005E35A6" w:rsidRDefault="005E35A6" w:rsidP="002373F8">
      <w:pPr>
        <w:pStyle w:val="TerminalDisplay"/>
        <w:ind w:leftChars="200" w:left="420"/>
      </w:pPr>
    </w:p>
    <w:p w14:paraId="4841B173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wcdma_nbr_nr_</w:t>
      </w:r>
      <w:proofErr w:type="gramStart"/>
      <w:r>
        <w:t>len</w:t>
      </w:r>
      <w:proofErr w:type="spellEnd"/>
      <w:r>
        <w:t>;</w:t>
      </w:r>
      <w:proofErr w:type="gramEnd"/>
    </w:p>
    <w:p w14:paraId="1B4175CD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nwy_nbr_nr_cell_info_t</w:t>
      </w:r>
      <w:proofErr w:type="spellEnd"/>
      <w:r>
        <w:t xml:space="preserve"> </w:t>
      </w:r>
      <w:proofErr w:type="spellStart"/>
      <w:r>
        <w:t>wcdma_nbr_nr_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3950F7F7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_wcdma_cell_info_t</w:t>
      </w:r>
      <w:proofErr w:type="spellEnd"/>
      <w:r>
        <w:t>;</w:t>
      </w:r>
    </w:p>
    <w:p w14:paraId="724584EF" w14:textId="77777777" w:rsidR="005E35A6" w:rsidRDefault="005E35A6" w:rsidP="002373F8">
      <w:pPr>
        <w:pStyle w:val="TerminalDisplay"/>
        <w:ind w:leftChars="200" w:left="420"/>
      </w:pPr>
    </w:p>
    <w:p w14:paraId="7009CC97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42FAC227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28F73167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cell_</w:t>
      </w:r>
      <w:proofErr w:type="gramStart"/>
      <w:r>
        <w:t>id</w:t>
      </w:r>
      <w:proofErr w:type="spellEnd"/>
      <w:r>
        <w:t xml:space="preserve">;   </w:t>
      </w:r>
      <w:proofErr w:type="gramEnd"/>
      <w:r>
        <w:t>/*Cell ID (0xFFFFFFFF indicates cell ID information is not present).*/</w:t>
      </w:r>
    </w:p>
    <w:p w14:paraId="2E2F1117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gramStart"/>
      <w:r>
        <w:t xml:space="preserve">lac;   </w:t>
      </w:r>
      <w:proofErr w:type="gramEnd"/>
      <w:r>
        <w:t xml:space="preserve">/*Location area code. (This field is ignored when </w:t>
      </w:r>
      <w:proofErr w:type="spellStart"/>
      <w:r>
        <w:t>cell_id</w:t>
      </w:r>
      <w:proofErr w:type="spellEnd"/>
      <w:r>
        <w:t xml:space="preserve"> is not present</w:t>
      </w:r>
      <w:proofErr w:type="gramStart"/>
      <w:r>
        <w:t>.)*</w:t>
      </w:r>
      <w:proofErr w:type="gramEnd"/>
      <w:r>
        <w:t>/</w:t>
      </w:r>
    </w:p>
    <w:p w14:paraId="5EAF5C92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nwy_band_tdscdma_class_e</w:t>
      </w:r>
      <w:proofErr w:type="spellEnd"/>
      <w:r>
        <w:t xml:space="preserve"> </w:t>
      </w:r>
      <w:proofErr w:type="gramStart"/>
      <w:r>
        <w:t>band;</w:t>
      </w:r>
      <w:proofErr w:type="gramEnd"/>
    </w:p>
    <w:p w14:paraId="087F363E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uarfcn</w:t>
      </w:r>
      <w:proofErr w:type="spellEnd"/>
      <w:r>
        <w:t xml:space="preserve">;   </w:t>
      </w:r>
      <w:proofErr w:type="gramEnd"/>
      <w:r>
        <w:t>/*Absolute RF channel number.*/</w:t>
      </w:r>
    </w:p>
    <w:p w14:paraId="13509CE7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cell_parameter_</w:t>
      </w:r>
      <w:proofErr w:type="gramStart"/>
      <w:r>
        <w:t>id</w:t>
      </w:r>
      <w:proofErr w:type="spellEnd"/>
      <w:r>
        <w:t xml:space="preserve">;   </w:t>
      </w:r>
      <w:proofErr w:type="gramEnd"/>
      <w:r>
        <w:t>/*Cell parameter ID.*/</w:t>
      </w:r>
    </w:p>
    <w:p w14:paraId="169FFC1F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gramStart"/>
      <w:r>
        <w:t xml:space="preserve">pathloss;   </w:t>
      </w:r>
      <w:proofErr w:type="gramEnd"/>
      <w:r>
        <w:t xml:space="preserve">/*Path loss in units of 1 </w:t>
      </w:r>
      <w:proofErr w:type="spellStart"/>
      <w:r>
        <w:t>dB.</w:t>
      </w:r>
      <w:proofErr w:type="spellEnd"/>
      <w:r>
        <w:t>*/</w:t>
      </w:r>
    </w:p>
    <w:p w14:paraId="1297FF91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timing_</w:t>
      </w:r>
      <w:proofErr w:type="gramStart"/>
      <w:r>
        <w:t>advance</w:t>
      </w:r>
      <w:proofErr w:type="spellEnd"/>
      <w:r>
        <w:t>;</w:t>
      </w:r>
      <w:proofErr w:type="gramEnd"/>
      <w:r>
        <w:t xml:space="preserve">  </w:t>
      </w:r>
    </w:p>
    <w:p w14:paraId="6C340A08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rscp</w:t>
      </w:r>
      <w:proofErr w:type="spellEnd"/>
      <w:r>
        <w:t>;</w:t>
      </w:r>
      <w:proofErr w:type="gramEnd"/>
      <w:r>
        <w:t xml:space="preserve"> </w:t>
      </w:r>
    </w:p>
    <w:p w14:paraId="2371C321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_tdscdma_serv_cell_info_t</w:t>
      </w:r>
      <w:proofErr w:type="spellEnd"/>
      <w:r>
        <w:t>;</w:t>
      </w:r>
    </w:p>
    <w:p w14:paraId="5E5783F5" w14:textId="77777777" w:rsidR="005E35A6" w:rsidRDefault="005E35A6" w:rsidP="002373F8">
      <w:pPr>
        <w:pStyle w:val="TerminalDisplay"/>
        <w:ind w:leftChars="200" w:left="420"/>
      </w:pPr>
    </w:p>
    <w:p w14:paraId="5E6E25F8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42B37E60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7B03F633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uarfcn</w:t>
      </w:r>
      <w:proofErr w:type="spellEnd"/>
      <w:r>
        <w:t xml:space="preserve">;   </w:t>
      </w:r>
      <w:proofErr w:type="gramEnd"/>
      <w:r>
        <w:t>/*Absolute RF channel number.*/</w:t>
      </w:r>
    </w:p>
    <w:p w14:paraId="6208EDBF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cell_parameter_</w:t>
      </w:r>
      <w:proofErr w:type="gramStart"/>
      <w:r>
        <w:t>id</w:t>
      </w:r>
      <w:proofErr w:type="spellEnd"/>
      <w:r>
        <w:t xml:space="preserve">;   </w:t>
      </w:r>
      <w:proofErr w:type="gramEnd"/>
      <w:r>
        <w:t>/*Cell parameter ID.*/</w:t>
      </w:r>
    </w:p>
    <w:p w14:paraId="0B95B5E5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rscp</w:t>
      </w:r>
      <w:proofErr w:type="spellEnd"/>
      <w:r>
        <w:t>;</w:t>
      </w:r>
      <w:proofErr w:type="gramEnd"/>
    </w:p>
    <w:p w14:paraId="096FCF30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_tdscdma_nbr_tdscdma_cell_info_t</w:t>
      </w:r>
      <w:proofErr w:type="spellEnd"/>
      <w:r>
        <w:t>;</w:t>
      </w:r>
    </w:p>
    <w:p w14:paraId="216C125F" w14:textId="77777777" w:rsidR="005E35A6" w:rsidRDefault="005E35A6" w:rsidP="002373F8">
      <w:pPr>
        <w:pStyle w:val="TerminalDisplay"/>
        <w:ind w:leftChars="200" w:left="420"/>
      </w:pPr>
    </w:p>
    <w:p w14:paraId="4A098740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6A9679B0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nwy_tdscdma_serv_cell_info_t</w:t>
      </w:r>
      <w:proofErr w:type="spellEnd"/>
      <w:r>
        <w:t xml:space="preserve"> </w:t>
      </w:r>
      <w:proofErr w:type="spellStart"/>
      <w:r>
        <w:t>serv_</w:t>
      </w:r>
      <w:proofErr w:type="gramStart"/>
      <w:r>
        <w:t>cell</w:t>
      </w:r>
      <w:proofErr w:type="spellEnd"/>
      <w:r>
        <w:t>;</w:t>
      </w:r>
      <w:proofErr w:type="gramEnd"/>
    </w:p>
    <w:p w14:paraId="29C7542B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tdscdma_nbr_cell_</w:t>
      </w:r>
      <w:proofErr w:type="gramStart"/>
      <w:r>
        <w:t>len</w:t>
      </w:r>
      <w:proofErr w:type="spellEnd"/>
      <w:r>
        <w:t>;</w:t>
      </w:r>
      <w:proofErr w:type="gramEnd"/>
    </w:p>
    <w:p w14:paraId="5EF4B96E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nwy_tdscdma_nbr_tdscdma_cell_info_</w:t>
      </w:r>
      <w:proofErr w:type="gramStart"/>
      <w:r>
        <w:t>t</w:t>
      </w:r>
      <w:proofErr w:type="spellEnd"/>
      <w:r>
        <w:t xml:space="preserve">  </w:t>
      </w:r>
      <w:proofErr w:type="spellStart"/>
      <w:r>
        <w:t>tdscdma</w:t>
      </w:r>
      <w:proofErr w:type="gramEnd"/>
      <w:r>
        <w:t>_nbr_cell</w:t>
      </w:r>
      <w:proofErr w:type="spellEnd"/>
      <w:r>
        <w:t>[NWY_NW_NBR_CELLS_MAX_NUM];</w:t>
      </w:r>
    </w:p>
    <w:p w14:paraId="6D7A998F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_tdscdma_cell_info_t</w:t>
      </w:r>
      <w:proofErr w:type="spellEnd"/>
      <w:r>
        <w:t>;</w:t>
      </w:r>
    </w:p>
    <w:p w14:paraId="1361F2AC" w14:textId="77777777" w:rsidR="005E35A6" w:rsidRDefault="005E35A6" w:rsidP="002373F8">
      <w:pPr>
        <w:pStyle w:val="TerminalDisplay"/>
        <w:ind w:leftChars="200" w:left="420"/>
      </w:pPr>
    </w:p>
    <w:p w14:paraId="2FA75D5E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42B5B16B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4F6440A5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uint16 </w:t>
      </w:r>
      <w:proofErr w:type="gramStart"/>
      <w:r>
        <w:t>tac;</w:t>
      </w:r>
      <w:proofErr w:type="gramEnd"/>
    </w:p>
    <w:p w14:paraId="5410CD8F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earfcn</w:t>
      </w:r>
      <w:proofErr w:type="spellEnd"/>
      <w:r>
        <w:t>;  /</w:t>
      </w:r>
      <w:proofErr w:type="gramEnd"/>
      <w:r>
        <w:t>* EARFCN of the serving cell. Range: 0 to 65535. */</w:t>
      </w:r>
    </w:p>
    <w:p w14:paraId="23AADC10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cell_</w:t>
      </w:r>
      <w:proofErr w:type="gramStart"/>
      <w:r>
        <w:t>id</w:t>
      </w:r>
      <w:proofErr w:type="spellEnd"/>
      <w:r>
        <w:t>;</w:t>
      </w:r>
      <w:proofErr w:type="gramEnd"/>
    </w:p>
    <w:p w14:paraId="6CC927FA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pci</w:t>
      </w:r>
      <w:proofErr w:type="spellEnd"/>
      <w:r>
        <w:t xml:space="preserve">; /*Range: 0 to </w:t>
      </w:r>
      <w:proofErr w:type="gramStart"/>
      <w:r>
        <w:t>503.*</w:t>
      </w:r>
      <w:proofErr w:type="gramEnd"/>
      <w:r>
        <w:t>/</w:t>
      </w:r>
    </w:p>
    <w:p w14:paraId="7C0F9DAC" w14:textId="77777777" w:rsidR="005E35A6" w:rsidRDefault="005E35A6" w:rsidP="002373F8">
      <w:pPr>
        <w:pStyle w:val="TerminalDisplay"/>
        <w:ind w:leftChars="200" w:left="420"/>
      </w:pPr>
    </w:p>
    <w:p w14:paraId="7E20D96D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gramStart"/>
      <w:r>
        <w:t>band;</w:t>
      </w:r>
      <w:proofErr w:type="gramEnd"/>
    </w:p>
    <w:p w14:paraId="4D4213DF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dlBandwidth</w:t>
      </w:r>
      <w:proofErr w:type="spellEnd"/>
      <w:r>
        <w:t>;</w:t>
      </w:r>
      <w:proofErr w:type="gramEnd"/>
    </w:p>
    <w:p w14:paraId="7B0133CA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isTdd</w:t>
      </w:r>
      <w:proofErr w:type="spellEnd"/>
      <w:r>
        <w:t>; /* 1--</w:t>
      </w:r>
      <w:proofErr w:type="spellStart"/>
      <w:r>
        <w:t>Tdd</w:t>
      </w:r>
      <w:proofErr w:type="spellEnd"/>
      <w:r>
        <w:t>, 0--</w:t>
      </w:r>
      <w:proofErr w:type="spellStart"/>
      <w:r>
        <w:t>Fdd</w:t>
      </w:r>
      <w:proofErr w:type="spellEnd"/>
      <w:r>
        <w:t xml:space="preserve"> */</w:t>
      </w:r>
    </w:p>
    <w:p w14:paraId="782CCE28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cqi</w:t>
      </w:r>
      <w:proofErr w:type="spellEnd"/>
      <w:r>
        <w:t>; /*Value r</w:t>
      </w:r>
      <w:r w:rsidR="00B101F5">
        <w:t>ange: 0~15, invalid(0xFFFF). */</w:t>
      </w:r>
    </w:p>
    <w:p w14:paraId="69EDC572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rsrp</w:t>
      </w:r>
      <w:proofErr w:type="spellEnd"/>
      <w:r>
        <w:t>;</w:t>
      </w:r>
      <w:proofErr w:type="gramEnd"/>
      <w:r>
        <w:t xml:space="preserve"> </w:t>
      </w:r>
    </w:p>
    <w:p w14:paraId="61BC9C6D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rsrq</w:t>
      </w:r>
      <w:proofErr w:type="spellEnd"/>
      <w:r>
        <w:t>;</w:t>
      </w:r>
      <w:proofErr w:type="gramEnd"/>
      <w:r>
        <w:t xml:space="preserve"> </w:t>
      </w:r>
    </w:p>
    <w:p w14:paraId="1BC9DEA9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 </w:t>
      </w:r>
    </w:p>
    <w:p w14:paraId="2A6FC3CD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sinr</w:t>
      </w:r>
      <w:proofErr w:type="spellEnd"/>
      <w:r>
        <w:t>;</w:t>
      </w:r>
      <w:proofErr w:type="gramEnd"/>
      <w:r>
        <w:t xml:space="preserve"> </w:t>
      </w:r>
    </w:p>
    <w:p w14:paraId="1CB7511D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TxPower</w:t>
      </w:r>
      <w:proofErr w:type="spellEnd"/>
      <w:proofErr w:type="gramEnd"/>
      <w:r>
        <w:t>;    /* Tx power value in 1/10 dBm resolution. */</w:t>
      </w:r>
    </w:p>
    <w:p w14:paraId="3FAF7D82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RxPower</w:t>
      </w:r>
      <w:proofErr w:type="spellEnd"/>
      <w:proofErr w:type="gramEnd"/>
      <w:r>
        <w:t xml:space="preserve">;   /* Rx power value in 1/10 dBm resolution. */    </w:t>
      </w:r>
    </w:p>
    <w:p w14:paraId="4A6EB200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_lte_serv_cell_info_t</w:t>
      </w:r>
      <w:proofErr w:type="spellEnd"/>
      <w:r>
        <w:t>;</w:t>
      </w:r>
    </w:p>
    <w:p w14:paraId="13AF98AC" w14:textId="77777777" w:rsidR="005E35A6" w:rsidRDefault="005E35A6" w:rsidP="002373F8">
      <w:pPr>
        <w:pStyle w:val="TerminalDisplay"/>
        <w:ind w:leftChars="200" w:left="420"/>
      </w:pPr>
    </w:p>
    <w:p w14:paraId="5280BCD3" w14:textId="77777777" w:rsidR="005E35A6" w:rsidRDefault="005E35A6" w:rsidP="002373F8">
      <w:pPr>
        <w:pStyle w:val="TerminalDisplay"/>
        <w:ind w:leftChars="200" w:left="420"/>
      </w:pPr>
    </w:p>
    <w:p w14:paraId="2FD8C94A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2AAEDF2C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nwy_lte_serv_cell_info_t</w:t>
      </w:r>
      <w:proofErr w:type="spellEnd"/>
      <w:r>
        <w:t xml:space="preserve"> </w:t>
      </w:r>
      <w:proofErr w:type="spellStart"/>
      <w:r>
        <w:t>serv_</w:t>
      </w:r>
      <w:proofErr w:type="gramStart"/>
      <w:r>
        <w:t>cell</w:t>
      </w:r>
      <w:proofErr w:type="spellEnd"/>
      <w:r>
        <w:t>;</w:t>
      </w:r>
      <w:proofErr w:type="gramEnd"/>
    </w:p>
    <w:p w14:paraId="11B452CF" w14:textId="77777777" w:rsidR="005E35A6" w:rsidRDefault="005E35A6" w:rsidP="002373F8">
      <w:pPr>
        <w:pStyle w:val="TerminalDisplay"/>
        <w:ind w:leftChars="200" w:left="420"/>
      </w:pPr>
    </w:p>
    <w:p w14:paraId="4DD98F0A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lte_nbr_</w:t>
      </w:r>
      <w:proofErr w:type="gramStart"/>
      <w:r>
        <w:t>len</w:t>
      </w:r>
      <w:proofErr w:type="spellEnd"/>
      <w:r>
        <w:t>;</w:t>
      </w:r>
      <w:proofErr w:type="gramEnd"/>
    </w:p>
    <w:p w14:paraId="2E51432F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nwy_nbr_lte_cell_info_t</w:t>
      </w:r>
      <w:proofErr w:type="spellEnd"/>
      <w:r>
        <w:t xml:space="preserve"> </w:t>
      </w:r>
      <w:proofErr w:type="spellStart"/>
      <w:r>
        <w:t>lte_nbr_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7E8B1FA9" w14:textId="77777777" w:rsidR="005E35A6" w:rsidRDefault="005E35A6" w:rsidP="002373F8">
      <w:pPr>
        <w:pStyle w:val="TerminalDisplay"/>
        <w:ind w:leftChars="200" w:left="420"/>
      </w:pPr>
    </w:p>
    <w:p w14:paraId="3A4AA270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lte_nbr_wcdma_</w:t>
      </w:r>
      <w:proofErr w:type="gramStart"/>
      <w:r>
        <w:t>len</w:t>
      </w:r>
      <w:proofErr w:type="spellEnd"/>
      <w:r>
        <w:t>;</w:t>
      </w:r>
      <w:proofErr w:type="gramEnd"/>
    </w:p>
    <w:p w14:paraId="5C4668E5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nwy_nbr_wcdma_cell_info_t</w:t>
      </w:r>
      <w:proofErr w:type="spellEnd"/>
      <w:r>
        <w:t xml:space="preserve"> </w:t>
      </w:r>
      <w:proofErr w:type="spellStart"/>
      <w:r>
        <w:t>lte_nbr_wcdma_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1432FA9A" w14:textId="77777777" w:rsidR="005E35A6" w:rsidRDefault="005E35A6" w:rsidP="002373F8">
      <w:pPr>
        <w:pStyle w:val="TerminalDisplay"/>
        <w:ind w:leftChars="200" w:left="420"/>
      </w:pPr>
    </w:p>
    <w:p w14:paraId="02C49E85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lte_nbr_gsm_</w:t>
      </w:r>
      <w:proofErr w:type="gramStart"/>
      <w:r>
        <w:t>len</w:t>
      </w:r>
      <w:proofErr w:type="spellEnd"/>
      <w:r>
        <w:t>;</w:t>
      </w:r>
      <w:proofErr w:type="gramEnd"/>
    </w:p>
    <w:p w14:paraId="4C020D1D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nwy_nbr_gsm_cell_info_t</w:t>
      </w:r>
      <w:proofErr w:type="spellEnd"/>
      <w:r>
        <w:t xml:space="preserve"> </w:t>
      </w:r>
      <w:proofErr w:type="spellStart"/>
      <w:r>
        <w:t>lte_nbr_gsm_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05BDDF3E" w14:textId="77777777" w:rsidR="005E35A6" w:rsidRDefault="005E35A6" w:rsidP="002373F8">
      <w:pPr>
        <w:pStyle w:val="TerminalDisplay"/>
        <w:ind w:leftChars="200" w:left="420"/>
      </w:pPr>
    </w:p>
    <w:p w14:paraId="6029FF80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lte_nbr_cdma_</w:t>
      </w:r>
      <w:proofErr w:type="gramStart"/>
      <w:r>
        <w:t>len</w:t>
      </w:r>
      <w:proofErr w:type="spellEnd"/>
      <w:r>
        <w:t>;</w:t>
      </w:r>
      <w:proofErr w:type="gramEnd"/>
    </w:p>
    <w:p w14:paraId="463BB142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nwy_cdma_bs_info_t</w:t>
      </w:r>
      <w:proofErr w:type="spellEnd"/>
      <w:r>
        <w:t xml:space="preserve"> </w:t>
      </w:r>
      <w:proofErr w:type="spellStart"/>
      <w:r>
        <w:t>lte_nbr_cdma_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7B0C100F" w14:textId="77777777" w:rsidR="005E35A6" w:rsidRDefault="005E35A6" w:rsidP="002373F8">
      <w:pPr>
        <w:pStyle w:val="TerminalDisplay"/>
        <w:ind w:leftChars="200" w:left="420"/>
      </w:pPr>
    </w:p>
    <w:p w14:paraId="18D0FC8C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lte_nbr_cdma_hdr_</w:t>
      </w:r>
      <w:proofErr w:type="gramStart"/>
      <w:r>
        <w:t>len</w:t>
      </w:r>
      <w:proofErr w:type="spellEnd"/>
      <w:r>
        <w:t>;</w:t>
      </w:r>
      <w:proofErr w:type="gramEnd"/>
    </w:p>
    <w:p w14:paraId="24754C52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nwy_cdma_bs_info_t</w:t>
      </w:r>
      <w:proofErr w:type="spellEnd"/>
      <w:r>
        <w:t xml:space="preserve"> </w:t>
      </w:r>
      <w:proofErr w:type="spellStart"/>
      <w:r>
        <w:t>lte_nbr_cdma_hdr_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42FDA7E0" w14:textId="77777777" w:rsidR="005E35A6" w:rsidRDefault="005E35A6" w:rsidP="002373F8">
      <w:pPr>
        <w:pStyle w:val="TerminalDisplay"/>
        <w:ind w:leftChars="200" w:left="420"/>
      </w:pPr>
    </w:p>
    <w:p w14:paraId="181E1E29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lte_nbr_nr_</w:t>
      </w:r>
      <w:proofErr w:type="gramStart"/>
      <w:r>
        <w:t>len</w:t>
      </w:r>
      <w:proofErr w:type="spellEnd"/>
      <w:r>
        <w:t>;</w:t>
      </w:r>
      <w:proofErr w:type="gramEnd"/>
    </w:p>
    <w:p w14:paraId="5677BFF1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nwy_nbr_nr_cell_info_t</w:t>
      </w:r>
      <w:proofErr w:type="spellEnd"/>
      <w:r>
        <w:t xml:space="preserve"> </w:t>
      </w:r>
      <w:proofErr w:type="spellStart"/>
      <w:r>
        <w:t>lte_nbr_nr_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4B0B7178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_lte_cell_info_t</w:t>
      </w:r>
      <w:proofErr w:type="spellEnd"/>
      <w:r>
        <w:t>;</w:t>
      </w:r>
    </w:p>
    <w:p w14:paraId="110CD82C" w14:textId="77777777" w:rsidR="005E35A6" w:rsidRDefault="005E35A6" w:rsidP="002373F8">
      <w:pPr>
        <w:pStyle w:val="TerminalDisplay"/>
        <w:ind w:leftChars="200" w:left="420"/>
      </w:pPr>
    </w:p>
    <w:p w14:paraId="34CDBFB7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54409E01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nwy_nw_plmn_id_type_t</w:t>
      </w:r>
      <w:proofErr w:type="spellEnd"/>
      <w:r>
        <w:t xml:space="preserve"> </w:t>
      </w:r>
      <w:proofErr w:type="spellStart"/>
      <w:proofErr w:type="gramStart"/>
      <w:r>
        <w:t>plmn</w:t>
      </w:r>
      <w:proofErr w:type="spellEnd"/>
      <w:r>
        <w:t>;</w:t>
      </w:r>
      <w:proofErr w:type="gramEnd"/>
    </w:p>
    <w:p w14:paraId="4DFA73FD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gramStart"/>
      <w:r>
        <w:t>tac[</w:t>
      </w:r>
      <w:proofErr w:type="gramEnd"/>
      <w:r>
        <w:t>3]; /*R5G Serving Cell Information*/</w:t>
      </w:r>
    </w:p>
    <w:p w14:paraId="1C4092C5" w14:textId="77777777" w:rsidR="005E35A6" w:rsidRDefault="005E35A6" w:rsidP="002373F8">
      <w:pPr>
        <w:pStyle w:val="TerminalDisplay"/>
        <w:ind w:leftChars="200" w:left="420"/>
      </w:pPr>
      <w:r>
        <w:t xml:space="preserve">    uint64 </w:t>
      </w:r>
      <w:proofErr w:type="spellStart"/>
      <w:r>
        <w:t>cell_</w:t>
      </w:r>
      <w:proofErr w:type="gramStart"/>
      <w:r>
        <w:t>id</w:t>
      </w:r>
      <w:proofErr w:type="spellEnd"/>
      <w:r>
        <w:t>;</w:t>
      </w:r>
      <w:proofErr w:type="gramEnd"/>
    </w:p>
    <w:p w14:paraId="744B4B95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g_node_id</w:t>
      </w:r>
      <w:proofErr w:type="spellEnd"/>
      <w:r>
        <w:t xml:space="preserve">; // same as LTE </w:t>
      </w:r>
      <w:proofErr w:type="spellStart"/>
      <w:r>
        <w:t>eNodeB</w:t>
      </w:r>
      <w:proofErr w:type="spellEnd"/>
      <w:r>
        <w:t xml:space="preserve"> id,0 means </w:t>
      </w:r>
      <w:proofErr w:type="spellStart"/>
      <w:r>
        <w:t>invaild</w:t>
      </w:r>
      <w:proofErr w:type="spellEnd"/>
    </w:p>
    <w:p w14:paraId="079F7FEE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proofErr w:type="gramStart"/>
      <w:r>
        <w:t>arfcn</w:t>
      </w:r>
      <w:proofErr w:type="spellEnd"/>
      <w:r>
        <w:t>;</w:t>
      </w:r>
      <w:proofErr w:type="gramEnd"/>
    </w:p>
    <w:p w14:paraId="0CFB770D" w14:textId="77777777" w:rsidR="005E35A6" w:rsidRDefault="005E35A6" w:rsidP="002373F8">
      <w:pPr>
        <w:pStyle w:val="TerminalDisplay"/>
        <w:ind w:leftChars="200" w:left="420"/>
      </w:pPr>
      <w:r>
        <w:t xml:space="preserve">    nwy_band_nr5g_class_e </w:t>
      </w:r>
      <w:proofErr w:type="gramStart"/>
      <w:r>
        <w:t>band;</w:t>
      </w:r>
      <w:proofErr w:type="gramEnd"/>
    </w:p>
    <w:p w14:paraId="2612D9EF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nwy_bandwidth_type_e</w:t>
      </w:r>
      <w:proofErr w:type="spellEnd"/>
      <w:r>
        <w:t xml:space="preserve"> </w:t>
      </w:r>
      <w:proofErr w:type="spellStart"/>
      <w:proofErr w:type="gramStart"/>
      <w:r>
        <w:t>dlBandwidth</w:t>
      </w:r>
      <w:proofErr w:type="spellEnd"/>
      <w:r>
        <w:t>;</w:t>
      </w:r>
      <w:proofErr w:type="gramEnd"/>
      <w:r>
        <w:tab/>
      </w:r>
    </w:p>
    <w:p w14:paraId="3C3F5FBF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proofErr w:type="gramStart"/>
      <w:r>
        <w:t>pci</w:t>
      </w:r>
      <w:proofErr w:type="spellEnd"/>
      <w:r>
        <w:t xml:space="preserve">;   </w:t>
      </w:r>
      <w:proofErr w:type="gramEnd"/>
      <w:r>
        <w:t>/*Physical cell ID. */</w:t>
      </w:r>
    </w:p>
    <w:p w14:paraId="6648E585" w14:textId="77777777" w:rsidR="005E35A6" w:rsidRDefault="005E35A6" w:rsidP="002373F8">
      <w:pPr>
        <w:pStyle w:val="TerminalDisplay"/>
        <w:ind w:leftChars="200" w:left="420"/>
      </w:pPr>
    </w:p>
    <w:p w14:paraId="159A15EE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rsrp</w:t>
      </w:r>
      <w:proofErr w:type="spellEnd"/>
      <w:r>
        <w:t>;</w:t>
      </w:r>
      <w:proofErr w:type="gramEnd"/>
      <w:r>
        <w:t xml:space="preserve"> </w:t>
      </w:r>
    </w:p>
    <w:p w14:paraId="5348138B" w14:textId="77777777" w:rsidR="005E35A6" w:rsidRDefault="00B101F5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rsrq</w:t>
      </w:r>
      <w:proofErr w:type="spellEnd"/>
      <w:r>
        <w:t>;</w:t>
      </w:r>
      <w:proofErr w:type="gramEnd"/>
      <w:r>
        <w:t xml:space="preserve"> </w:t>
      </w:r>
    </w:p>
    <w:p w14:paraId="0F228B4C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rssi</w:t>
      </w:r>
      <w:proofErr w:type="spellEnd"/>
      <w:r>
        <w:t>;</w:t>
      </w:r>
      <w:proofErr w:type="gramEnd"/>
      <w:r>
        <w:t xml:space="preserve"> </w:t>
      </w:r>
    </w:p>
    <w:p w14:paraId="3B46A73F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proofErr w:type="gramStart"/>
      <w:r>
        <w:t>sinr</w:t>
      </w:r>
      <w:proofErr w:type="spellEnd"/>
      <w:r>
        <w:t>;</w:t>
      </w:r>
      <w:proofErr w:type="gramEnd"/>
      <w:r>
        <w:t xml:space="preserve"> </w:t>
      </w:r>
    </w:p>
    <w:p w14:paraId="208ADE0D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TxPower</w:t>
      </w:r>
      <w:proofErr w:type="spellEnd"/>
      <w:proofErr w:type="gramEnd"/>
      <w:r>
        <w:t>;    /* Tx power value in 1/10 dBm resolution. */</w:t>
      </w:r>
    </w:p>
    <w:p w14:paraId="0A755B1D" w14:textId="77777777" w:rsidR="005E35A6" w:rsidRDefault="005E35A6" w:rsidP="002373F8">
      <w:pPr>
        <w:pStyle w:val="TerminalDisplay"/>
        <w:ind w:leftChars="200" w:left="420"/>
      </w:pPr>
      <w:r>
        <w:t xml:space="preserve">    int</w:t>
      </w:r>
      <w:proofErr w:type="gramStart"/>
      <w:r>
        <w:t xml:space="preserve">32  </w:t>
      </w:r>
      <w:proofErr w:type="spellStart"/>
      <w:r>
        <w:t>RxPower</w:t>
      </w:r>
      <w:proofErr w:type="spellEnd"/>
      <w:proofErr w:type="gramEnd"/>
      <w:r>
        <w:t>;   /* Rx power value in 1/10 dBm resolution. */</w:t>
      </w:r>
    </w:p>
    <w:p w14:paraId="53351876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_nr_serv_cell_info_t</w:t>
      </w:r>
      <w:proofErr w:type="spellEnd"/>
      <w:r>
        <w:t>;</w:t>
      </w:r>
    </w:p>
    <w:p w14:paraId="36F85829" w14:textId="77777777" w:rsidR="005E35A6" w:rsidRDefault="005E35A6" w:rsidP="002373F8">
      <w:pPr>
        <w:pStyle w:val="TerminalDisplay"/>
        <w:ind w:leftChars="200" w:left="420"/>
      </w:pPr>
    </w:p>
    <w:p w14:paraId="705AE8F2" w14:textId="77777777" w:rsidR="005E35A6" w:rsidRDefault="005E35A6" w:rsidP="002373F8">
      <w:pPr>
        <w:pStyle w:val="TerminalDisplay"/>
        <w:ind w:leftChars="200" w:left="420"/>
      </w:pPr>
      <w:r>
        <w:lastRenderedPageBreak/>
        <w:t>typedef struct {</w:t>
      </w:r>
    </w:p>
    <w:p w14:paraId="6AA773C3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nwy_nr_serv_cell_info_t</w:t>
      </w:r>
      <w:proofErr w:type="spellEnd"/>
      <w:r>
        <w:t xml:space="preserve"> </w:t>
      </w:r>
      <w:proofErr w:type="spellStart"/>
      <w:r>
        <w:t>serv_</w:t>
      </w:r>
      <w:proofErr w:type="gramStart"/>
      <w:r>
        <w:t>cell</w:t>
      </w:r>
      <w:proofErr w:type="spellEnd"/>
      <w:r>
        <w:t>;</w:t>
      </w:r>
      <w:proofErr w:type="gramEnd"/>
    </w:p>
    <w:p w14:paraId="3510F6C1" w14:textId="77777777" w:rsidR="005E35A6" w:rsidRDefault="005E35A6" w:rsidP="002373F8">
      <w:pPr>
        <w:pStyle w:val="TerminalDisplay"/>
        <w:ind w:leftChars="200" w:left="420"/>
      </w:pPr>
    </w:p>
    <w:p w14:paraId="66D707B4" w14:textId="77777777" w:rsidR="005E35A6" w:rsidRDefault="005E35A6" w:rsidP="002373F8">
      <w:pPr>
        <w:pStyle w:val="TerminalDisplay"/>
        <w:ind w:leftChars="200" w:left="420"/>
      </w:pPr>
      <w:r>
        <w:t xml:space="preserve">    uint8 </w:t>
      </w:r>
      <w:proofErr w:type="spellStart"/>
      <w:r>
        <w:t>nr_nbr_intra_</w:t>
      </w:r>
      <w:proofErr w:type="gramStart"/>
      <w:r>
        <w:t>len</w:t>
      </w:r>
      <w:proofErr w:type="spellEnd"/>
      <w:r>
        <w:t>;</w:t>
      </w:r>
      <w:proofErr w:type="gramEnd"/>
    </w:p>
    <w:p w14:paraId="624F6A11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nwy_nbr_nr_cell_info_t</w:t>
      </w:r>
      <w:proofErr w:type="spellEnd"/>
      <w:r>
        <w:t xml:space="preserve"> </w:t>
      </w:r>
      <w:proofErr w:type="spellStart"/>
      <w:r>
        <w:t>nr_nbr_intra_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1BA4FAAD" w14:textId="77777777" w:rsidR="005E35A6" w:rsidRDefault="005E35A6" w:rsidP="002373F8">
      <w:pPr>
        <w:pStyle w:val="TerminalDisplay"/>
        <w:ind w:leftChars="200" w:left="420"/>
      </w:pPr>
    </w:p>
    <w:p w14:paraId="233172ED" w14:textId="77777777" w:rsidR="005E35A6" w:rsidRDefault="005E35A6" w:rsidP="002373F8">
      <w:pPr>
        <w:pStyle w:val="TerminalDisplay"/>
        <w:ind w:leftChars="200" w:left="420"/>
      </w:pPr>
      <w:r>
        <w:t xml:space="preserve">    uint</w:t>
      </w:r>
      <w:proofErr w:type="gramStart"/>
      <w:r>
        <w:t xml:space="preserve">8  </w:t>
      </w:r>
      <w:proofErr w:type="spellStart"/>
      <w:r>
        <w:t>nr</w:t>
      </w:r>
      <w:proofErr w:type="gramEnd"/>
      <w:r>
        <w:t>_nbr_inter_len</w:t>
      </w:r>
      <w:proofErr w:type="spellEnd"/>
      <w:r>
        <w:t>;</w:t>
      </w:r>
    </w:p>
    <w:p w14:paraId="3B12AACA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nwy_nbr_nr_cell_info_t</w:t>
      </w:r>
      <w:proofErr w:type="spellEnd"/>
      <w:r>
        <w:t xml:space="preserve"> </w:t>
      </w:r>
      <w:proofErr w:type="spellStart"/>
      <w:r>
        <w:t>nr_nbr_inter_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562EE62B" w14:textId="77777777" w:rsidR="005E35A6" w:rsidRDefault="005E35A6" w:rsidP="002373F8">
      <w:pPr>
        <w:pStyle w:val="TerminalDisplay"/>
        <w:ind w:leftChars="200" w:left="420"/>
      </w:pPr>
    </w:p>
    <w:p w14:paraId="6040D0D7" w14:textId="77777777" w:rsidR="005E35A6" w:rsidRDefault="005E35A6" w:rsidP="002373F8">
      <w:pPr>
        <w:pStyle w:val="TerminalDisplay"/>
        <w:ind w:leftChars="200" w:left="420"/>
      </w:pPr>
      <w:r>
        <w:t xml:space="preserve">    uint</w:t>
      </w:r>
      <w:proofErr w:type="gramStart"/>
      <w:r>
        <w:t xml:space="preserve">8  </w:t>
      </w:r>
      <w:proofErr w:type="spellStart"/>
      <w:r>
        <w:t>nr</w:t>
      </w:r>
      <w:proofErr w:type="gramEnd"/>
      <w:r>
        <w:t>_nbr_lte_len</w:t>
      </w:r>
      <w:proofErr w:type="spellEnd"/>
      <w:r>
        <w:t>;</w:t>
      </w:r>
    </w:p>
    <w:p w14:paraId="3198C46A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nwy_nbr_lte_cell_info_t</w:t>
      </w:r>
      <w:proofErr w:type="spellEnd"/>
      <w:r>
        <w:t xml:space="preserve"> </w:t>
      </w:r>
      <w:proofErr w:type="spellStart"/>
      <w:r>
        <w:t>nr_nbr_lte_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4CB3D718" w14:textId="77777777" w:rsidR="005E35A6" w:rsidRDefault="005E35A6" w:rsidP="002373F8">
      <w:pPr>
        <w:pStyle w:val="TerminalDisplay"/>
        <w:ind w:leftChars="200" w:left="420"/>
      </w:pPr>
    </w:p>
    <w:p w14:paraId="2A4FA397" w14:textId="77777777" w:rsidR="005E35A6" w:rsidRDefault="005E35A6" w:rsidP="002373F8">
      <w:pPr>
        <w:pStyle w:val="TerminalDisplay"/>
        <w:ind w:leftChars="200" w:left="420"/>
      </w:pPr>
      <w:r>
        <w:t xml:space="preserve">    uint</w:t>
      </w:r>
      <w:proofErr w:type="gramStart"/>
      <w:r>
        <w:t xml:space="preserve">8  </w:t>
      </w:r>
      <w:proofErr w:type="spellStart"/>
      <w:r>
        <w:t>nr</w:t>
      </w:r>
      <w:proofErr w:type="gramEnd"/>
      <w:r>
        <w:t>_nbr_wcdma_len</w:t>
      </w:r>
      <w:proofErr w:type="spellEnd"/>
      <w:r>
        <w:t>;</w:t>
      </w:r>
    </w:p>
    <w:p w14:paraId="4C43929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nwy_nbr_wcdma_cell_info_t</w:t>
      </w:r>
      <w:proofErr w:type="spellEnd"/>
      <w:r>
        <w:t xml:space="preserve"> </w:t>
      </w:r>
      <w:proofErr w:type="spellStart"/>
      <w:r>
        <w:t>nr_nbr_wcdma_</w:t>
      </w:r>
      <w:proofErr w:type="gramStart"/>
      <w:r>
        <w:t>cell</w:t>
      </w:r>
      <w:proofErr w:type="spellEnd"/>
      <w:r>
        <w:t>[</w:t>
      </w:r>
      <w:proofErr w:type="gramEnd"/>
      <w:r>
        <w:t>NWY_NW_NBR_CELLS_MAX_NUM];</w:t>
      </w:r>
    </w:p>
    <w:p w14:paraId="575BE101" w14:textId="77777777" w:rsidR="005E35A6" w:rsidRDefault="005E35A6" w:rsidP="002373F8">
      <w:pPr>
        <w:pStyle w:val="TerminalDisplay"/>
        <w:ind w:leftChars="200" w:left="420"/>
      </w:pPr>
      <w:proofErr w:type="gramStart"/>
      <w:r>
        <w:t>}nwy</w:t>
      </w:r>
      <w:proofErr w:type="gramEnd"/>
      <w:r>
        <w:t>_nr5g_cell_info_t;</w:t>
      </w:r>
    </w:p>
    <w:p w14:paraId="7AD3D301" w14:textId="77777777" w:rsidR="005E35A6" w:rsidRDefault="005E35A6" w:rsidP="002373F8">
      <w:pPr>
        <w:pStyle w:val="TerminalDisplay"/>
        <w:ind w:leftChars="200" w:left="420"/>
      </w:pPr>
    </w:p>
    <w:p w14:paraId="2B52BFEE" w14:textId="77777777" w:rsidR="005E35A6" w:rsidRDefault="005E35A6" w:rsidP="002373F8">
      <w:pPr>
        <w:pStyle w:val="TerminalDisplay"/>
        <w:ind w:leftChars="200" w:left="420"/>
      </w:pPr>
      <w:r>
        <w:t>typedef struct</w:t>
      </w:r>
    </w:p>
    <w:p w14:paraId="2099DCF6" w14:textId="77777777" w:rsidR="005E35A6" w:rsidRDefault="005E35A6" w:rsidP="002373F8">
      <w:pPr>
        <w:pStyle w:val="TerminalDisplay"/>
        <w:ind w:leftChars="200" w:left="420"/>
      </w:pPr>
      <w:r>
        <w:t>{</w:t>
      </w:r>
    </w:p>
    <w:p w14:paraId="49BE987E" w14:textId="77777777" w:rsidR="005E35A6" w:rsidRDefault="005E35A6" w:rsidP="002373F8">
      <w:pPr>
        <w:pStyle w:val="TerminalDisplay"/>
        <w:ind w:leftChars="200" w:left="420"/>
      </w:pPr>
      <w:r>
        <w:t xml:space="preserve">  </w:t>
      </w:r>
      <w:proofErr w:type="spellStart"/>
      <w:r>
        <w:t>nwy_nw_rat_type</w:t>
      </w:r>
      <w:proofErr w:type="gramStart"/>
      <w:r>
        <w:t>_e</w:t>
      </w:r>
      <w:proofErr w:type="spellEnd"/>
      <w:proofErr w:type="gramEnd"/>
      <w:r>
        <w:t xml:space="preserve"> </w:t>
      </w:r>
      <w:proofErr w:type="gramStart"/>
      <w:r>
        <w:t>rat;</w:t>
      </w:r>
      <w:proofErr w:type="gramEnd"/>
    </w:p>
    <w:p w14:paraId="2FECEC6C" w14:textId="77777777" w:rsidR="005E35A6" w:rsidRDefault="005E35A6" w:rsidP="002373F8">
      <w:pPr>
        <w:pStyle w:val="TerminalDisplay"/>
        <w:ind w:leftChars="200" w:left="420"/>
      </w:pPr>
      <w:r>
        <w:t xml:space="preserve">  </w:t>
      </w:r>
      <w:proofErr w:type="gramStart"/>
      <w:r>
        <w:t>union{</w:t>
      </w:r>
      <w:proofErr w:type="gramEnd"/>
    </w:p>
    <w:p w14:paraId="2F36AC20" w14:textId="77777777" w:rsidR="005E35A6" w:rsidRDefault="005E35A6" w:rsidP="002373F8">
      <w:pPr>
        <w:pStyle w:val="TerminalDisplay"/>
        <w:ind w:leftChars="200" w:left="420"/>
      </w:pPr>
      <w:r>
        <w:t xml:space="preserve">            </w:t>
      </w:r>
      <w:proofErr w:type="spellStart"/>
      <w:r>
        <w:t>nwy_cdma_hdr_cell_info_t</w:t>
      </w:r>
      <w:proofErr w:type="spellEnd"/>
      <w:r>
        <w:t xml:space="preserve"> </w:t>
      </w:r>
      <w:proofErr w:type="spellStart"/>
      <w:r>
        <w:t>cdma_hdr_</w:t>
      </w:r>
      <w:proofErr w:type="gramStart"/>
      <w:r>
        <w:t>cell</w:t>
      </w:r>
      <w:proofErr w:type="spellEnd"/>
      <w:r>
        <w:t>;</w:t>
      </w:r>
      <w:proofErr w:type="gramEnd"/>
    </w:p>
    <w:p w14:paraId="5F7606A3" w14:textId="77777777" w:rsidR="005E35A6" w:rsidRDefault="005E35A6" w:rsidP="002373F8">
      <w:pPr>
        <w:pStyle w:val="TerminalDisplay"/>
        <w:ind w:leftChars="200" w:left="420"/>
      </w:pPr>
      <w:r>
        <w:t xml:space="preserve">            </w:t>
      </w:r>
      <w:proofErr w:type="spellStart"/>
      <w:r>
        <w:t>nwy_gsm_cell_info_t</w:t>
      </w:r>
      <w:proofErr w:type="spellEnd"/>
      <w:r>
        <w:t xml:space="preserve"> </w:t>
      </w:r>
      <w:proofErr w:type="spellStart"/>
      <w:r>
        <w:t>gsm_</w:t>
      </w:r>
      <w:proofErr w:type="gramStart"/>
      <w:r>
        <w:t>cell</w:t>
      </w:r>
      <w:proofErr w:type="spellEnd"/>
      <w:r>
        <w:t>;</w:t>
      </w:r>
      <w:proofErr w:type="gramEnd"/>
    </w:p>
    <w:p w14:paraId="4DE99233" w14:textId="77777777" w:rsidR="005E35A6" w:rsidRDefault="005E35A6" w:rsidP="002373F8">
      <w:pPr>
        <w:pStyle w:val="TerminalDisplay"/>
        <w:ind w:leftChars="200" w:left="420"/>
      </w:pPr>
      <w:r>
        <w:t xml:space="preserve">            </w:t>
      </w:r>
      <w:proofErr w:type="spellStart"/>
      <w:r>
        <w:t>nwy_wcdma_cell_info_t</w:t>
      </w:r>
      <w:proofErr w:type="spellEnd"/>
      <w:r>
        <w:t xml:space="preserve"> </w:t>
      </w:r>
      <w:proofErr w:type="spellStart"/>
      <w:r>
        <w:t>wcdma_</w:t>
      </w:r>
      <w:proofErr w:type="gramStart"/>
      <w:r>
        <w:t>cell</w:t>
      </w:r>
      <w:proofErr w:type="spellEnd"/>
      <w:r>
        <w:t>;</w:t>
      </w:r>
      <w:proofErr w:type="gramEnd"/>
    </w:p>
    <w:p w14:paraId="149A9974" w14:textId="77777777" w:rsidR="005E35A6" w:rsidRDefault="005E35A6" w:rsidP="002373F8">
      <w:pPr>
        <w:pStyle w:val="TerminalDisplay"/>
        <w:ind w:leftChars="200" w:left="420"/>
      </w:pPr>
      <w:r>
        <w:t xml:space="preserve">            </w:t>
      </w:r>
      <w:proofErr w:type="spellStart"/>
      <w:r>
        <w:t>nwy_tdscdma_cell_info</w:t>
      </w:r>
      <w:proofErr w:type="gramStart"/>
      <w:r>
        <w:t>_t</w:t>
      </w:r>
      <w:proofErr w:type="spellEnd"/>
      <w:r>
        <w:t xml:space="preserve"> </w:t>
      </w:r>
      <w:proofErr w:type="spellStart"/>
      <w:proofErr w:type="gramEnd"/>
      <w:r>
        <w:t>tds_</w:t>
      </w:r>
      <w:proofErr w:type="gramStart"/>
      <w:r>
        <w:t>cell</w:t>
      </w:r>
      <w:proofErr w:type="spellEnd"/>
      <w:r>
        <w:t>;</w:t>
      </w:r>
      <w:proofErr w:type="gramEnd"/>
    </w:p>
    <w:p w14:paraId="09FDB256" w14:textId="77777777" w:rsidR="005E35A6" w:rsidRDefault="005E35A6" w:rsidP="002373F8">
      <w:pPr>
        <w:pStyle w:val="TerminalDisplay"/>
        <w:ind w:leftChars="200" w:left="420"/>
      </w:pPr>
      <w:r>
        <w:t xml:space="preserve">            </w:t>
      </w:r>
      <w:proofErr w:type="spellStart"/>
      <w:r>
        <w:t>nwy_lte_cell_info_t</w:t>
      </w:r>
      <w:proofErr w:type="spellEnd"/>
      <w:r>
        <w:t xml:space="preserve"> </w:t>
      </w:r>
      <w:proofErr w:type="spellStart"/>
      <w:r>
        <w:t>lte_</w:t>
      </w:r>
      <w:proofErr w:type="gramStart"/>
      <w:r>
        <w:t>cell</w:t>
      </w:r>
      <w:proofErr w:type="spellEnd"/>
      <w:r>
        <w:t>;</w:t>
      </w:r>
      <w:proofErr w:type="gramEnd"/>
    </w:p>
    <w:p w14:paraId="64AF53BF" w14:textId="77777777" w:rsidR="005E35A6" w:rsidRDefault="005E35A6" w:rsidP="002373F8">
      <w:pPr>
        <w:pStyle w:val="TerminalDisplay"/>
        <w:ind w:leftChars="200" w:left="420"/>
      </w:pPr>
      <w:r>
        <w:t xml:space="preserve">            nwy_nr5g_cell_info_t nr5g_</w:t>
      </w:r>
      <w:proofErr w:type="gramStart"/>
      <w:r>
        <w:t>cell;</w:t>
      </w:r>
      <w:proofErr w:type="gramEnd"/>
    </w:p>
    <w:p w14:paraId="352CC3AB" w14:textId="77777777" w:rsidR="005E35A6" w:rsidRDefault="005E35A6" w:rsidP="002373F8">
      <w:pPr>
        <w:pStyle w:val="TerminalDisplay"/>
        <w:ind w:leftChars="200" w:left="420"/>
      </w:pPr>
      <w:r>
        <w:t xml:space="preserve">        </w:t>
      </w:r>
      <w:proofErr w:type="gramStart"/>
      <w:r>
        <w:t>}</w:t>
      </w:r>
      <w:proofErr w:type="spellStart"/>
      <w:r>
        <w:t>cell</w:t>
      </w:r>
      <w:proofErr w:type="gramEnd"/>
      <w:r>
        <w:t>_info</w:t>
      </w:r>
      <w:proofErr w:type="spellEnd"/>
      <w:r>
        <w:t>;</w:t>
      </w:r>
    </w:p>
    <w:p w14:paraId="115B4593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_nw_cellinfo_t</w:t>
      </w:r>
      <w:proofErr w:type="spellEnd"/>
      <w:r>
        <w:t>;</w:t>
      </w:r>
    </w:p>
    <w:p w14:paraId="7588D2B2" w14:textId="77777777" w:rsidR="005E35A6" w:rsidRDefault="005E35A6" w:rsidP="002373F8">
      <w:pPr>
        <w:pStyle w:val="TerminalDisplay"/>
        <w:ind w:leftChars="200" w:left="420"/>
      </w:pPr>
    </w:p>
    <w:p w14:paraId="1D07DCA5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51A861A9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nwy_nw_status_e</w:t>
      </w:r>
      <w:proofErr w:type="spellEnd"/>
      <w:r>
        <w:t xml:space="preserve"> </w:t>
      </w:r>
      <w:proofErr w:type="spellStart"/>
      <w:r>
        <w:t>net_</w:t>
      </w:r>
      <w:proofErr w:type="gramStart"/>
      <w:r>
        <w:t>status</w:t>
      </w:r>
      <w:proofErr w:type="spellEnd"/>
      <w:r>
        <w:t>;</w:t>
      </w:r>
      <w:proofErr w:type="gramEnd"/>
    </w:p>
    <w:p w14:paraId="43B76151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nwy_nw_mode_mask_e</w:t>
      </w:r>
      <w:proofErr w:type="spellEnd"/>
      <w:r>
        <w:t xml:space="preserve"> </w:t>
      </w:r>
      <w:proofErr w:type="spellStart"/>
      <w:r>
        <w:t>net_</w:t>
      </w:r>
      <w:proofErr w:type="gramStart"/>
      <w:r>
        <w:t>rat</w:t>
      </w:r>
      <w:proofErr w:type="spellEnd"/>
      <w:r>
        <w:t>;</w:t>
      </w:r>
      <w:proofErr w:type="gramEnd"/>
    </w:p>
    <w:p w14:paraId="6D1D40DB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nwy_nw_operator_t</w:t>
      </w:r>
      <w:proofErr w:type="spellEnd"/>
      <w:r>
        <w:t xml:space="preserve"> </w:t>
      </w:r>
      <w:proofErr w:type="spellStart"/>
      <w:r>
        <w:t>net_</w:t>
      </w:r>
      <w:proofErr w:type="gramStart"/>
      <w:r>
        <w:t>name</w:t>
      </w:r>
      <w:proofErr w:type="spellEnd"/>
      <w:r>
        <w:t>;</w:t>
      </w:r>
      <w:proofErr w:type="gramEnd"/>
    </w:p>
    <w:p w14:paraId="164E08FF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_nw_net_scan_item_t</w:t>
      </w:r>
      <w:proofErr w:type="spellEnd"/>
      <w:r>
        <w:t>;</w:t>
      </w:r>
    </w:p>
    <w:p w14:paraId="4ABBE6CB" w14:textId="77777777" w:rsidR="005E35A6" w:rsidRDefault="005E35A6" w:rsidP="002373F8">
      <w:pPr>
        <w:pStyle w:val="TerminalDisplay"/>
        <w:ind w:leftChars="200" w:left="420"/>
      </w:pPr>
    </w:p>
    <w:p w14:paraId="2591D084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65F91877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gramStart"/>
      <w:r>
        <w:t>result;</w:t>
      </w:r>
      <w:proofErr w:type="gramEnd"/>
    </w:p>
    <w:p w14:paraId="202C7622" w14:textId="77777777" w:rsidR="005E35A6" w:rsidRDefault="005E35A6" w:rsidP="002373F8">
      <w:pPr>
        <w:pStyle w:val="TerminalDisplay"/>
        <w:ind w:leftChars="200" w:left="420"/>
      </w:pPr>
      <w:r>
        <w:t xml:space="preserve">    int </w:t>
      </w:r>
      <w:proofErr w:type="spellStart"/>
      <w:r>
        <w:t>net_</w:t>
      </w:r>
      <w:proofErr w:type="gramStart"/>
      <w:r>
        <w:t>num</w:t>
      </w:r>
      <w:proofErr w:type="spellEnd"/>
      <w:r>
        <w:t>;</w:t>
      </w:r>
      <w:proofErr w:type="gramEnd"/>
    </w:p>
    <w:p w14:paraId="64BCB537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nwy_nw_net_scan_item_t</w:t>
      </w:r>
      <w:proofErr w:type="spellEnd"/>
      <w:r>
        <w:t xml:space="preserve"> </w:t>
      </w:r>
      <w:proofErr w:type="spellStart"/>
      <w:r>
        <w:t>net_</w:t>
      </w:r>
      <w:proofErr w:type="gramStart"/>
      <w:r>
        <w:t>list</w:t>
      </w:r>
      <w:proofErr w:type="spellEnd"/>
      <w:r>
        <w:t>[</w:t>
      </w:r>
      <w:proofErr w:type="gramEnd"/>
      <w:r>
        <w:t>NWY_NW_SCAN_LIST_MAX_NUM];</w:t>
      </w:r>
    </w:p>
    <w:p w14:paraId="3680E808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_nw_scan_rsp_list_t</w:t>
      </w:r>
      <w:proofErr w:type="spellEnd"/>
      <w:r>
        <w:t>;</w:t>
      </w:r>
    </w:p>
    <w:p w14:paraId="0A5247B6" w14:textId="77777777" w:rsidR="005E35A6" w:rsidRDefault="005E35A6" w:rsidP="002373F8">
      <w:pPr>
        <w:pStyle w:val="TerminalDisplay"/>
        <w:ind w:leftChars="200" w:left="420"/>
      </w:pPr>
    </w:p>
    <w:p w14:paraId="1195CB90" w14:textId="77777777" w:rsidR="005E35A6" w:rsidRDefault="005E35A6" w:rsidP="002373F8">
      <w:pPr>
        <w:pStyle w:val="TerminalDisplay"/>
        <w:ind w:leftChars="200" w:left="420"/>
      </w:pPr>
      <w:r>
        <w:t>typedef struct {</w:t>
      </w:r>
    </w:p>
    <w:p w14:paraId="3AAF20DD" w14:textId="77777777" w:rsidR="005E35A6" w:rsidRDefault="005E35A6" w:rsidP="002373F8">
      <w:pPr>
        <w:pStyle w:val="TerminalDisplay"/>
        <w:ind w:leftChars="200" w:left="420"/>
      </w:pPr>
      <w:r>
        <w:t xml:space="preserve">    char </w:t>
      </w:r>
      <w:proofErr w:type="gramStart"/>
      <w:r>
        <w:t>mcc[</w:t>
      </w:r>
      <w:proofErr w:type="gramEnd"/>
      <w:r>
        <w:t>NWY_NW_MNC_MCC_LEN + 1];</w:t>
      </w:r>
    </w:p>
    <w:p w14:paraId="6B8C980C" w14:textId="77777777" w:rsidR="005E35A6" w:rsidRDefault="005E35A6" w:rsidP="002373F8">
      <w:pPr>
        <w:pStyle w:val="TerminalDisplay"/>
        <w:ind w:leftChars="200" w:left="420"/>
      </w:pPr>
      <w:r>
        <w:t xml:space="preserve">    char </w:t>
      </w:r>
      <w:proofErr w:type="spellStart"/>
      <w:proofErr w:type="gramStart"/>
      <w:r>
        <w:t>mnc</w:t>
      </w:r>
      <w:proofErr w:type="spellEnd"/>
      <w:r>
        <w:t>[</w:t>
      </w:r>
      <w:proofErr w:type="gramEnd"/>
      <w:r>
        <w:t>NWY_NW_MNC_MCC_LEN + 1];</w:t>
      </w:r>
    </w:p>
    <w:p w14:paraId="0BB1F56E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nwy_nw_mode_mask_e</w:t>
      </w:r>
      <w:proofErr w:type="spellEnd"/>
      <w:r>
        <w:t xml:space="preserve"> </w:t>
      </w:r>
      <w:proofErr w:type="spellStart"/>
      <w:r>
        <w:t>net_</w:t>
      </w:r>
      <w:proofErr w:type="gramStart"/>
      <w:r>
        <w:t>rat</w:t>
      </w:r>
      <w:proofErr w:type="spellEnd"/>
      <w:r>
        <w:t>;</w:t>
      </w:r>
      <w:proofErr w:type="gramEnd"/>
    </w:p>
    <w:p w14:paraId="4521342F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nwy_nw_select_mode_e</w:t>
      </w:r>
      <w:proofErr w:type="spellEnd"/>
      <w:r>
        <w:t xml:space="preserve"> </w:t>
      </w:r>
      <w:proofErr w:type="spellStart"/>
      <w:r>
        <w:t>select_</w:t>
      </w:r>
      <w:proofErr w:type="gramStart"/>
      <w:r>
        <w:t>mode</w:t>
      </w:r>
      <w:proofErr w:type="spellEnd"/>
      <w:r>
        <w:t>;</w:t>
      </w:r>
      <w:proofErr w:type="gramEnd"/>
    </w:p>
    <w:p w14:paraId="25DBC3E5" w14:textId="77777777" w:rsidR="005E35A6" w:rsidRDefault="005E35A6" w:rsidP="002373F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_nw_select_param_t</w:t>
      </w:r>
      <w:proofErr w:type="spellEnd"/>
      <w:r>
        <w:t>;</w:t>
      </w:r>
    </w:p>
    <w:p w14:paraId="7AF6F357" w14:textId="77777777" w:rsidR="005E35A6" w:rsidRDefault="005E35A6" w:rsidP="002373F8">
      <w:pPr>
        <w:pStyle w:val="TerminalDisplay"/>
        <w:ind w:leftChars="200" w:left="420"/>
      </w:pPr>
    </w:p>
    <w:p w14:paraId="6EE257EC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gramStart"/>
      <w:r>
        <w:t>struct{</w:t>
      </w:r>
      <w:proofErr w:type="gramEnd"/>
    </w:p>
    <w:p w14:paraId="7C53FABB" w14:textId="77777777" w:rsidR="005E35A6" w:rsidRDefault="005E35A6" w:rsidP="002373F8">
      <w:pPr>
        <w:pStyle w:val="TerminalDisplay"/>
        <w:ind w:leftChars="200" w:left="420"/>
      </w:pPr>
      <w:r>
        <w:t xml:space="preserve">    int8 </w:t>
      </w:r>
      <w:proofErr w:type="spellStart"/>
      <w:proofErr w:type="gramStart"/>
      <w:r>
        <w:t>onoff</w:t>
      </w:r>
      <w:proofErr w:type="spellEnd"/>
      <w:r>
        <w:t>;</w:t>
      </w:r>
      <w:proofErr w:type="gramEnd"/>
    </w:p>
    <w:p w14:paraId="3CC6DDD5" w14:textId="77777777" w:rsidR="005E35A6" w:rsidRDefault="005E35A6" w:rsidP="002373F8">
      <w:pPr>
        <w:pStyle w:val="TerminalDisplay"/>
        <w:ind w:leftChars="200" w:left="420"/>
      </w:pPr>
      <w:r>
        <w:t xml:space="preserve">    int8 </w:t>
      </w:r>
      <w:proofErr w:type="gramStart"/>
      <w:r>
        <w:t>timer;</w:t>
      </w:r>
      <w:proofErr w:type="gramEnd"/>
    </w:p>
    <w:p w14:paraId="3438FEA2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nwy_nw_config_netauto_</w:t>
      </w:r>
      <w:proofErr w:type="gramStart"/>
      <w:r>
        <w:t>t</w:t>
      </w:r>
      <w:proofErr w:type="spellEnd"/>
      <w:r>
        <w:t>;</w:t>
      </w:r>
      <w:proofErr w:type="gramEnd"/>
    </w:p>
    <w:p w14:paraId="098D66EB" w14:textId="77777777" w:rsidR="005E35A6" w:rsidRDefault="005E35A6" w:rsidP="002373F8">
      <w:pPr>
        <w:pStyle w:val="TerminalDisplay"/>
        <w:ind w:leftChars="200" w:left="420"/>
      </w:pPr>
    </w:p>
    <w:p w14:paraId="10B20596" w14:textId="77777777" w:rsidR="005E35A6" w:rsidRDefault="005E35A6" w:rsidP="002373F8">
      <w:pPr>
        <w:pStyle w:val="TerminalDisplay"/>
        <w:ind w:leftChars="200" w:left="420"/>
      </w:pPr>
      <w:r>
        <w:t xml:space="preserve">typedef </w:t>
      </w:r>
      <w:proofErr w:type="gramStart"/>
      <w:r>
        <w:t>struct{</w:t>
      </w:r>
      <w:proofErr w:type="gramEnd"/>
    </w:p>
    <w:p w14:paraId="188D1885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support_</w:t>
      </w:r>
      <w:proofErr w:type="gramStart"/>
      <w:r>
        <w:t>rat</w:t>
      </w:r>
      <w:proofErr w:type="spellEnd"/>
      <w:r>
        <w:t>;</w:t>
      </w:r>
      <w:proofErr w:type="gramEnd"/>
    </w:p>
    <w:p w14:paraId="77F275AA" w14:textId="77777777" w:rsidR="005E35A6" w:rsidRDefault="005E35A6" w:rsidP="002373F8">
      <w:pPr>
        <w:pStyle w:val="TerminalDisplay"/>
        <w:ind w:leftChars="200" w:left="420"/>
      </w:pPr>
      <w:r>
        <w:t xml:space="preserve">    uint16 </w:t>
      </w:r>
      <w:proofErr w:type="spellStart"/>
      <w:r>
        <w:t>gsm_</w:t>
      </w:r>
      <w:proofErr w:type="gramStart"/>
      <w:r>
        <w:t>band</w:t>
      </w:r>
      <w:proofErr w:type="spellEnd"/>
      <w:r>
        <w:t>;</w:t>
      </w:r>
      <w:proofErr w:type="gramEnd"/>
    </w:p>
    <w:p w14:paraId="2B98E24F" w14:textId="77777777" w:rsidR="005E35A6" w:rsidRDefault="005E35A6" w:rsidP="002373F8">
      <w:pPr>
        <w:pStyle w:val="TerminalDisplay"/>
        <w:ind w:leftChars="200" w:left="420"/>
      </w:pPr>
      <w:r>
        <w:t xml:space="preserve">    uint32 </w:t>
      </w:r>
      <w:proofErr w:type="spellStart"/>
      <w:r>
        <w:t>wcdma_</w:t>
      </w:r>
      <w:proofErr w:type="gramStart"/>
      <w:r>
        <w:t>band</w:t>
      </w:r>
      <w:proofErr w:type="spellEnd"/>
      <w:r>
        <w:t>;</w:t>
      </w:r>
      <w:proofErr w:type="gramEnd"/>
    </w:p>
    <w:p w14:paraId="232ECBBD" w14:textId="77777777" w:rsidR="005E35A6" w:rsidRDefault="005E35A6" w:rsidP="002373F8">
      <w:pPr>
        <w:pStyle w:val="TerminalDisplay"/>
        <w:ind w:leftChars="200" w:left="420"/>
      </w:pPr>
      <w:r>
        <w:t xml:space="preserve">    uint64 </w:t>
      </w:r>
      <w:proofErr w:type="spellStart"/>
      <w:r>
        <w:t>lte_band</w:t>
      </w:r>
      <w:proofErr w:type="spellEnd"/>
      <w:r>
        <w:t>[</w:t>
      </w:r>
      <w:proofErr w:type="gramStart"/>
      <w:r>
        <w:t>2];/</w:t>
      </w:r>
      <w:proofErr w:type="gramEnd"/>
      <w:r>
        <w:t>/</w:t>
      </w:r>
      <w:proofErr w:type="spellStart"/>
      <w:r>
        <w:t>lte_band</w:t>
      </w:r>
      <w:proofErr w:type="spellEnd"/>
      <w:r>
        <w:t xml:space="preserve">[0] for B1-B64, </w:t>
      </w:r>
      <w:proofErr w:type="spellStart"/>
      <w:r>
        <w:t>lte_band</w:t>
      </w:r>
      <w:proofErr w:type="spellEnd"/>
      <w:r>
        <w:t>[1] for B65-B128</w:t>
      </w:r>
    </w:p>
    <w:p w14:paraId="554ADFBC" w14:textId="77777777" w:rsidR="005E35A6" w:rsidRDefault="005E35A6" w:rsidP="002373F8">
      <w:pPr>
        <w:pStyle w:val="TerminalDisplay"/>
        <w:ind w:leftChars="200" w:left="420"/>
      </w:pPr>
      <w:r>
        <w:lastRenderedPageBreak/>
        <w:t xml:space="preserve">    uint64 </w:t>
      </w:r>
      <w:proofErr w:type="spellStart"/>
      <w:r>
        <w:t>nr_</w:t>
      </w:r>
      <w:proofErr w:type="gramStart"/>
      <w:r>
        <w:t>band</w:t>
      </w:r>
      <w:proofErr w:type="spellEnd"/>
      <w:r>
        <w:t>[</w:t>
      </w:r>
      <w:proofErr w:type="gramEnd"/>
      <w:r>
        <w:t>5]; //</w:t>
      </w:r>
      <w:proofErr w:type="spellStart"/>
      <w:r>
        <w:t>nr_band</w:t>
      </w:r>
      <w:proofErr w:type="spellEnd"/>
      <w:r>
        <w:t>[0]for n1-n64;nr_band[2] for n65-n128 ...</w:t>
      </w:r>
    </w:p>
    <w:p w14:paraId="3476137A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nwy_nw_cfg_net_capacity_</w:t>
      </w:r>
      <w:proofErr w:type="gramStart"/>
      <w:r>
        <w:t>t</w:t>
      </w:r>
      <w:proofErr w:type="spellEnd"/>
      <w:r>
        <w:t>;</w:t>
      </w:r>
      <w:proofErr w:type="gramEnd"/>
    </w:p>
    <w:p w14:paraId="30D6038A" w14:textId="77777777" w:rsidR="00B101F5" w:rsidRDefault="00B101F5" w:rsidP="002373F8">
      <w:pPr>
        <w:pStyle w:val="TerminalDisplay"/>
        <w:ind w:leftChars="200" w:left="420"/>
      </w:pPr>
    </w:p>
    <w:p w14:paraId="1D52A545" w14:textId="77777777" w:rsidR="005E35A6" w:rsidRDefault="001C480E" w:rsidP="002373F8">
      <w:pPr>
        <w:pStyle w:val="TerminalDisplay"/>
        <w:ind w:leftChars="200" w:left="420"/>
      </w:pPr>
      <w:proofErr w:type="spellStart"/>
      <w:r>
        <w:t>s</w:t>
      </w:r>
      <w:r w:rsidR="005E35A6">
        <w:t>typedef</w:t>
      </w:r>
      <w:proofErr w:type="spellEnd"/>
      <w:r w:rsidR="005E35A6">
        <w:t xml:space="preserve"> union {</w:t>
      </w:r>
    </w:p>
    <w:p w14:paraId="069AFD45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nwy_nw_config_netauto_t</w:t>
      </w:r>
      <w:proofErr w:type="spellEnd"/>
      <w:r>
        <w:t xml:space="preserve"> </w:t>
      </w:r>
      <w:proofErr w:type="spellStart"/>
      <w:proofErr w:type="gramStart"/>
      <w:r>
        <w:t>netauto</w:t>
      </w:r>
      <w:proofErr w:type="spellEnd"/>
      <w:r>
        <w:t>;</w:t>
      </w:r>
      <w:proofErr w:type="gramEnd"/>
    </w:p>
    <w:p w14:paraId="02F2F233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nwy_nw_cfg_uemode_type_e</w:t>
      </w:r>
      <w:proofErr w:type="spellEnd"/>
      <w:r>
        <w:t xml:space="preserve"> </w:t>
      </w:r>
      <w:proofErr w:type="spellStart"/>
      <w:proofErr w:type="gramStart"/>
      <w:r>
        <w:t>uemode</w:t>
      </w:r>
      <w:proofErr w:type="spellEnd"/>
      <w:r>
        <w:t>;</w:t>
      </w:r>
      <w:proofErr w:type="gramEnd"/>
      <w:r>
        <w:t xml:space="preserve"> </w:t>
      </w:r>
    </w:p>
    <w:p w14:paraId="3D422F7F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nwy_nw_cfg_switch_type_e</w:t>
      </w:r>
      <w:proofErr w:type="spellEnd"/>
      <w:r>
        <w:t xml:space="preserve"> </w:t>
      </w:r>
      <w:proofErr w:type="spellStart"/>
      <w:proofErr w:type="gramStart"/>
      <w:r>
        <w:t>dataonly</w:t>
      </w:r>
      <w:proofErr w:type="spellEnd"/>
      <w:r>
        <w:t>;</w:t>
      </w:r>
      <w:proofErr w:type="gramEnd"/>
    </w:p>
    <w:p w14:paraId="2F24F1FB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nwy_nw_cfg_switch_type_e</w:t>
      </w:r>
      <w:proofErr w:type="spellEnd"/>
      <w:r>
        <w:t xml:space="preserve"> </w:t>
      </w:r>
      <w:proofErr w:type="spellStart"/>
      <w:proofErr w:type="gramStart"/>
      <w:r>
        <w:t>antaux</w:t>
      </w:r>
      <w:proofErr w:type="spellEnd"/>
      <w:r>
        <w:t>;</w:t>
      </w:r>
      <w:proofErr w:type="gramEnd"/>
    </w:p>
    <w:p w14:paraId="376408AB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nwy_nw_cfg_net_capacity_t</w:t>
      </w:r>
      <w:proofErr w:type="spellEnd"/>
      <w:r>
        <w:t xml:space="preserve"> </w:t>
      </w:r>
      <w:proofErr w:type="spellStart"/>
      <w:r>
        <w:t>net_</w:t>
      </w:r>
      <w:proofErr w:type="gramStart"/>
      <w:r>
        <w:t>capacity</w:t>
      </w:r>
      <w:proofErr w:type="spellEnd"/>
      <w:r>
        <w:t>;</w:t>
      </w:r>
      <w:proofErr w:type="gramEnd"/>
    </w:p>
    <w:p w14:paraId="13AD63D6" w14:textId="77777777" w:rsidR="005E35A6" w:rsidRDefault="005E35A6" w:rsidP="002373F8">
      <w:pPr>
        <w:pStyle w:val="TerminalDisplay"/>
        <w:ind w:leftChars="200" w:left="420"/>
      </w:pPr>
      <w:r>
        <w:t xml:space="preserve">    </w:t>
      </w:r>
      <w:proofErr w:type="spellStart"/>
      <w:r>
        <w:t>nwy_nw_cfg_switch_type_e</w:t>
      </w:r>
      <w:proofErr w:type="spellEnd"/>
      <w:r>
        <w:t xml:space="preserve"> </w:t>
      </w:r>
      <w:proofErr w:type="spellStart"/>
      <w:r>
        <w:t>nitz_</w:t>
      </w:r>
      <w:proofErr w:type="gramStart"/>
      <w:r>
        <w:t>onoff</w:t>
      </w:r>
      <w:proofErr w:type="spellEnd"/>
      <w:r>
        <w:t>;</w:t>
      </w:r>
      <w:proofErr w:type="gramEnd"/>
    </w:p>
    <w:p w14:paraId="7DDBC8CD" w14:textId="77777777" w:rsidR="005E35A6" w:rsidRDefault="005E35A6" w:rsidP="002373F8">
      <w:pPr>
        <w:pStyle w:val="TerminalDisplay"/>
        <w:ind w:leftChars="200" w:left="420"/>
      </w:pPr>
      <w:r>
        <w:t xml:space="preserve">} </w:t>
      </w:r>
      <w:proofErr w:type="spellStart"/>
      <w:r>
        <w:t>nwy_nw_config_info_</w:t>
      </w:r>
      <w:proofErr w:type="gramStart"/>
      <w:r>
        <w:t>u</w:t>
      </w:r>
      <w:proofErr w:type="spellEnd"/>
      <w:r>
        <w:t>;</w:t>
      </w:r>
      <w:proofErr w:type="gramEnd"/>
    </w:p>
    <w:p w14:paraId="73B36C49" w14:textId="77777777" w:rsidR="00F349D1" w:rsidRDefault="007F56CB" w:rsidP="00180D48">
      <w:pPr>
        <w:pStyle w:val="1"/>
      </w:pPr>
      <w:bookmarkStart w:id="16" w:name="_Toc191908630"/>
      <w:r>
        <w:lastRenderedPageBreak/>
        <w:t>APIs</w:t>
      </w:r>
      <w:bookmarkStart w:id="17" w:name="_Toc522818663"/>
      <w:bookmarkStart w:id="18" w:name="_Toc33448517"/>
      <w:bookmarkStart w:id="19" w:name="_Toc519949978"/>
      <w:bookmarkStart w:id="20" w:name="_Toc11856"/>
      <w:bookmarkStart w:id="21" w:name="_Toc519537911"/>
      <w:bookmarkStart w:id="22" w:name="_Toc517451275"/>
      <w:bookmarkEnd w:id="8"/>
      <w:bookmarkEnd w:id="9"/>
      <w:bookmarkEnd w:id="10"/>
      <w:bookmarkEnd w:id="11"/>
      <w:bookmarkEnd w:id="16"/>
    </w:p>
    <w:bookmarkEnd w:id="17"/>
    <w:bookmarkEnd w:id="18"/>
    <w:bookmarkEnd w:id="19"/>
    <w:bookmarkEnd w:id="20"/>
    <w:bookmarkEnd w:id="21"/>
    <w:bookmarkEnd w:id="22"/>
    <w:p w14:paraId="454E2AA0" w14:textId="77777777" w:rsidR="00F349D1" w:rsidRDefault="007F56CB" w:rsidP="007524A7">
      <w:pPr>
        <w:pStyle w:val="afc"/>
      </w:pPr>
      <w:r>
        <w:t>此接口函数定义位于</w:t>
      </w:r>
      <w:proofErr w:type="spellStart"/>
      <w:r>
        <w:t>nwy_network.h</w:t>
      </w:r>
      <w:proofErr w:type="spellEnd"/>
      <w:r>
        <w:t>。</w:t>
      </w:r>
    </w:p>
    <w:p w14:paraId="62C60A93" w14:textId="77777777" w:rsidR="00F349D1" w:rsidRDefault="007F56CB">
      <w:pPr>
        <w:pStyle w:val="afc"/>
      </w:pPr>
      <w:r>
        <w:t>用于实现网络注册相关功能，包括网络注册状态、网络制式等信息的获取</w:t>
      </w:r>
      <w:proofErr w:type="gramStart"/>
      <w:r>
        <w:t>及设置</w:t>
      </w:r>
      <w:proofErr w:type="gramEnd"/>
      <w:r>
        <w:t>网络制式。也可通过这些函数接口进行回</w:t>
      </w:r>
      <w:proofErr w:type="gramStart"/>
      <w:r>
        <w:t>调函数</w:t>
      </w:r>
      <w:proofErr w:type="gramEnd"/>
      <w:r>
        <w:t>的注册来监控网络状态的变化。</w:t>
      </w:r>
    </w:p>
    <w:p w14:paraId="62908A0F" w14:textId="77777777" w:rsidR="00F349D1" w:rsidRDefault="007F56CB" w:rsidP="002373F8">
      <w:pPr>
        <w:pStyle w:val="20"/>
      </w:pPr>
      <w:bookmarkStart w:id="23" w:name="_Toc2690583"/>
      <w:bookmarkStart w:id="24" w:name="_Toc2690169"/>
      <w:bookmarkStart w:id="25" w:name="_Toc2690376"/>
      <w:bookmarkStart w:id="26" w:name="_Toc191908631"/>
      <w:bookmarkEnd w:id="23"/>
      <w:bookmarkEnd w:id="24"/>
      <w:bookmarkEnd w:id="25"/>
      <w:proofErr w:type="spellStart"/>
      <w:r>
        <w:t>nwy_nw_mode_get</w:t>
      </w:r>
      <w:bookmarkEnd w:id="26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69C2BE43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E0D476D" w14:textId="77777777" w:rsidR="00F349D1" w:rsidRDefault="007F56CB">
            <w:pPr>
              <w:pStyle w:val="TableHeading"/>
              <w:keepNext w:val="0"/>
            </w:pPr>
            <w:bookmarkStart w:id="27" w:name="OLE_LINK31"/>
            <w:bookmarkStart w:id="28" w:name="OLE_LINK32"/>
            <w:r>
              <w:t>格式</w:t>
            </w:r>
          </w:p>
        </w:tc>
        <w:tc>
          <w:tcPr>
            <w:tcW w:w="8469" w:type="dxa"/>
          </w:tcPr>
          <w:p w14:paraId="3E7A029B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nwy_nw_mode_</w:t>
            </w:r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sim_id,int</w:t>
            </w:r>
            <w:proofErr w:type="spellEnd"/>
            <w:r>
              <w:t xml:space="preserve"> *</w:t>
            </w:r>
            <w:proofErr w:type="spellStart"/>
            <w:r>
              <w:t>p_mode</w:t>
            </w:r>
            <w:proofErr w:type="spellEnd"/>
            <w:r>
              <w:t>)</w:t>
            </w:r>
          </w:p>
        </w:tc>
      </w:tr>
      <w:tr w:rsidR="00F349D1" w14:paraId="0E28876F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F09F4E4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6C04C5E3" w14:textId="77777777" w:rsidR="00F349D1" w:rsidRDefault="0040615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获取当前锁定的</w:t>
            </w:r>
            <w:r w:rsidR="007F56CB">
              <w:t>网络制式。</w:t>
            </w:r>
          </w:p>
        </w:tc>
      </w:tr>
      <w:tr w:rsidR="00F349D1" w14:paraId="45E8262C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3E06B71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138697C9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  <w:r>
              <w:t>。</w:t>
            </w:r>
          </w:p>
          <w:p w14:paraId="2D79A34E" w14:textId="77777777" w:rsidR="00406156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p_mode</w:t>
            </w:r>
            <w:proofErr w:type="spellEnd"/>
            <w:r>
              <w:t xml:space="preserve">: </w:t>
            </w:r>
            <w:r>
              <w:t>输出参数，网络制式，支持多个</w:t>
            </w:r>
            <w:r>
              <w:t>NWY_NW_MODE_MASK</w:t>
            </w:r>
            <w:r>
              <w:t>配置多个网络制式。</w:t>
            </w:r>
          </w:p>
          <w:p w14:paraId="2E7AC466" w14:textId="77777777" w:rsidR="00406156" w:rsidRDefault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输出的</w:t>
            </w:r>
            <w:r>
              <w:t>16</w:t>
            </w:r>
            <w:r>
              <w:t>进制数，转化为</w:t>
            </w:r>
            <w:r>
              <w:t>2</w:t>
            </w:r>
            <w:r>
              <w:t>进制，每一</w:t>
            </w:r>
            <w:r>
              <w:t>bit</w:t>
            </w:r>
            <w:r>
              <w:t>位代表一种网络制式。</w:t>
            </w:r>
          </w:p>
          <w:p w14:paraId="36CD4776" w14:textId="77777777" w:rsidR="00406156" w:rsidRDefault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例如：</w:t>
            </w:r>
          </w:p>
          <w:p w14:paraId="7C3B3B80" w14:textId="77777777" w:rsidR="00406156" w:rsidRPr="00406156" w:rsidRDefault="00406156" w:rsidP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156">
              <w:t xml:space="preserve">0x4 </w:t>
            </w:r>
            <w:r w:rsidRPr="00406156">
              <w:t>（</w:t>
            </w:r>
            <w:r w:rsidRPr="00406156">
              <w:t>0000 0100</w:t>
            </w:r>
            <w:r w:rsidRPr="00406156">
              <w:t>）</w:t>
            </w:r>
            <w:r w:rsidRPr="00406156">
              <w:t xml:space="preserve"> </w:t>
            </w:r>
            <w:r w:rsidRPr="00406156">
              <w:t>表示</w:t>
            </w:r>
            <w:proofErr w:type="gramStart"/>
            <w:r w:rsidRPr="00406156">
              <w:t>当前仅</w:t>
            </w:r>
            <w:proofErr w:type="gramEnd"/>
            <w:r w:rsidRPr="00406156">
              <w:t>锁定</w:t>
            </w:r>
            <w:r w:rsidRPr="00406156">
              <w:t>GSM</w:t>
            </w:r>
            <w:r>
              <w:t>。</w:t>
            </w:r>
          </w:p>
          <w:p w14:paraId="0766A234" w14:textId="77777777" w:rsidR="00406156" w:rsidRPr="00406156" w:rsidRDefault="00406156" w:rsidP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156">
              <w:t>0x10</w:t>
            </w:r>
            <w:r w:rsidRPr="00406156">
              <w:t>（</w:t>
            </w:r>
            <w:r w:rsidRPr="00406156">
              <w:t>0001 0000</w:t>
            </w:r>
            <w:r w:rsidRPr="00406156">
              <w:t>）</w:t>
            </w:r>
            <w:r w:rsidRPr="00406156">
              <w:t xml:space="preserve"> </w:t>
            </w:r>
            <w:r w:rsidRPr="00406156">
              <w:t>表示</w:t>
            </w:r>
            <w:proofErr w:type="gramStart"/>
            <w:r w:rsidRPr="00406156">
              <w:t>当前仅</w:t>
            </w:r>
            <w:proofErr w:type="gramEnd"/>
            <w:r w:rsidRPr="00406156">
              <w:t>锁定</w:t>
            </w:r>
            <w:r w:rsidRPr="00406156">
              <w:t>LTE</w:t>
            </w:r>
            <w:r>
              <w:t>。</w:t>
            </w:r>
          </w:p>
          <w:p w14:paraId="07694C62" w14:textId="77777777" w:rsidR="00406156" w:rsidRPr="00406156" w:rsidRDefault="00406156" w:rsidP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156">
              <w:t>0x14</w:t>
            </w:r>
            <w:r w:rsidRPr="00406156">
              <w:t>（</w:t>
            </w:r>
            <w:r w:rsidRPr="00406156">
              <w:t>0001 0010</w:t>
            </w:r>
            <w:r w:rsidRPr="00406156">
              <w:t>）</w:t>
            </w:r>
            <w:r>
              <w:t xml:space="preserve"> </w:t>
            </w:r>
            <w:r>
              <w:t>表示锁定</w:t>
            </w:r>
            <w:r>
              <w:t>GSM+LTE</w:t>
            </w:r>
            <w:r>
              <w:t>。</w:t>
            </w:r>
          </w:p>
          <w:p w14:paraId="6DA3F483" w14:textId="22023BEB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NWY_NW_MODE_MASK</w:t>
            </w:r>
            <w:r>
              <w:t>格式详见</w:t>
            </w:r>
            <w:proofErr w:type="spellStart"/>
            <w:r>
              <w:t>nwy_network.h</w:t>
            </w:r>
            <w:proofErr w:type="spellEnd"/>
            <w:r>
              <w:t>定义。</w:t>
            </w:r>
          </w:p>
        </w:tc>
      </w:tr>
      <w:tr w:rsidR="00F349D1" w14:paraId="641340FD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60D4511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761F8A45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330864E4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  <w:tr w:rsidR="00406156" w14:paraId="6122A6B3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1B112A9" w14:textId="77777777" w:rsidR="00406156" w:rsidRDefault="00406156">
            <w:pPr>
              <w:pStyle w:val="TableHeading"/>
              <w:keepNext w:val="0"/>
            </w:pPr>
            <w:r>
              <w:t>注意事项</w:t>
            </w:r>
          </w:p>
        </w:tc>
        <w:tc>
          <w:tcPr>
            <w:tcW w:w="8469" w:type="dxa"/>
          </w:tcPr>
          <w:p w14:paraId="1125B4B0" w14:textId="77777777" w:rsidR="00406156" w:rsidRDefault="00406156" w:rsidP="00180D48">
            <w:pPr>
              <w:pStyle w:val="ItemLis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该返回值不表示当前网络的注册状态</w:t>
            </w:r>
          </w:p>
          <w:p w14:paraId="6E918EDD" w14:textId="77777777" w:rsidR="00406156" w:rsidRPr="00406156" w:rsidRDefault="00406156" w:rsidP="00180D48">
            <w:pPr>
              <w:pStyle w:val="ItemLis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当对应芯片平台仅支持一种网络制式时，始终返回</w:t>
            </w:r>
            <w:r>
              <w:t>AUTO</w:t>
            </w:r>
            <w:r>
              <w:t>。</w:t>
            </w:r>
          </w:p>
        </w:tc>
      </w:tr>
    </w:tbl>
    <w:p w14:paraId="096208F5" w14:textId="77777777" w:rsidR="00F349D1" w:rsidRDefault="007F56CB" w:rsidP="002373F8">
      <w:pPr>
        <w:pStyle w:val="20"/>
      </w:pPr>
      <w:bookmarkStart w:id="29" w:name="_Toc191908632"/>
      <w:bookmarkEnd w:id="27"/>
      <w:bookmarkEnd w:id="28"/>
      <w:proofErr w:type="spellStart"/>
      <w:r>
        <w:t>nwy_nw_mode_set</w:t>
      </w:r>
      <w:bookmarkEnd w:id="29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2A19780F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0FE5003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07502EA1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bookmarkStart w:id="30" w:name="OLE_LINK65"/>
            <w:proofErr w:type="spellEnd"/>
            <w:r>
              <w:t xml:space="preserve"> </w:t>
            </w:r>
            <w:proofErr w:type="spellStart"/>
            <w:r>
              <w:t>nwy_nw_mode_</w:t>
            </w:r>
            <w:proofErr w:type="gramStart"/>
            <w:r>
              <w:t>set</w:t>
            </w:r>
            <w:bookmarkEnd w:id="30"/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sim_id,int</w:t>
            </w:r>
            <w:proofErr w:type="spellEnd"/>
            <w:r>
              <w:t xml:space="preserve"> mode)</w:t>
            </w:r>
          </w:p>
        </w:tc>
      </w:tr>
      <w:tr w:rsidR="00F349D1" w14:paraId="52CC04F6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E1F9950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0D495EF1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设置当前网络制式。</w:t>
            </w:r>
          </w:p>
        </w:tc>
      </w:tr>
      <w:tr w:rsidR="00F349D1" w14:paraId="43BD2EC0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7E74128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7DBB9C08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  <w:r>
              <w:t>。</w:t>
            </w:r>
          </w:p>
          <w:p w14:paraId="215DCC87" w14:textId="77777777" w:rsidR="00406156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>
              <w:t>输入参数，网络制式，支持多个</w:t>
            </w:r>
            <w:r>
              <w:t>NWY_NW_MODE_MASK</w:t>
            </w:r>
            <w:r>
              <w:t>配置多个网络制式。</w:t>
            </w:r>
            <w:r>
              <w:t xml:space="preserve"> </w:t>
            </w:r>
          </w:p>
          <w:p w14:paraId="267C26FE" w14:textId="77777777" w:rsidR="00406156" w:rsidRDefault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具体说明见</w:t>
            </w:r>
            <w:proofErr w:type="spellStart"/>
            <w:r>
              <w:t>nwy_nw_mode_get</w:t>
            </w:r>
            <w:proofErr w:type="spellEnd"/>
            <w:r>
              <w:t>。</w:t>
            </w:r>
          </w:p>
          <w:p w14:paraId="03F0B0D9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NWY_NW_MODE_MASK</w:t>
            </w:r>
            <w:r>
              <w:t>格式详见</w:t>
            </w:r>
            <w:proofErr w:type="spellStart"/>
            <w:r>
              <w:t>nwy_network.h</w:t>
            </w:r>
            <w:proofErr w:type="spellEnd"/>
            <w:r>
              <w:t>定义。</w:t>
            </w:r>
          </w:p>
        </w:tc>
      </w:tr>
      <w:tr w:rsidR="00F349D1" w14:paraId="5C6259ED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BB76540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55B4187F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791CAE94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  <w:tr w:rsidR="00406156" w14:paraId="3BEF5E2A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420C42C" w14:textId="77777777" w:rsidR="00406156" w:rsidRDefault="00406156">
            <w:pPr>
              <w:pStyle w:val="TableHeading"/>
              <w:keepNext w:val="0"/>
            </w:pPr>
            <w:r>
              <w:t>注意事项</w:t>
            </w:r>
          </w:p>
        </w:tc>
        <w:tc>
          <w:tcPr>
            <w:tcW w:w="8469" w:type="dxa"/>
          </w:tcPr>
          <w:p w14:paraId="3812951D" w14:textId="77777777" w:rsidR="00406156" w:rsidRDefault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当对应芯片平台仅支持一种网络制式时，底层判断入</w:t>
            </w:r>
            <w:proofErr w:type="gramStart"/>
            <w:r>
              <w:t>参有效</w:t>
            </w:r>
            <w:proofErr w:type="gramEnd"/>
            <w:r>
              <w:t>后，直接返回</w:t>
            </w:r>
            <w:r>
              <w:t>OK</w:t>
            </w:r>
            <w:r>
              <w:t>。</w:t>
            </w:r>
          </w:p>
        </w:tc>
      </w:tr>
    </w:tbl>
    <w:p w14:paraId="68FC48EC" w14:textId="77777777" w:rsidR="00F349D1" w:rsidRDefault="007F56CB" w:rsidP="002373F8">
      <w:pPr>
        <w:pStyle w:val="20"/>
      </w:pPr>
      <w:bookmarkStart w:id="31" w:name="_Toc191908633"/>
      <w:proofErr w:type="spellStart"/>
      <w:r>
        <w:lastRenderedPageBreak/>
        <w:t>nwy_nw_lock_get</w:t>
      </w:r>
      <w:bookmarkEnd w:id="31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2FBC2536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1867381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0E09F9AD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nwy_nw_lock_</w:t>
            </w:r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nwy_nw_lock_t</w:t>
            </w:r>
            <w:proofErr w:type="spellEnd"/>
            <w:r>
              <w:t xml:space="preserve">* </w:t>
            </w:r>
            <w:proofErr w:type="spellStart"/>
            <w:r>
              <w:t>p_lock_info</w:t>
            </w:r>
            <w:proofErr w:type="spellEnd"/>
            <w:r>
              <w:t>)</w:t>
            </w:r>
          </w:p>
        </w:tc>
      </w:tr>
      <w:tr w:rsidR="00F349D1" w14:paraId="681DE935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FEC4768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067C42DE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查询锁定到单个或者多个频段、频点、小区。</w:t>
            </w:r>
          </w:p>
        </w:tc>
      </w:tr>
      <w:tr w:rsidR="00F349D1" w14:paraId="6C6DBDE9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E8876AF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343E0F03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4BD2AE18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lock_info</w:t>
            </w:r>
            <w:proofErr w:type="spellEnd"/>
            <w:r>
              <w:t xml:space="preserve">: </w:t>
            </w:r>
            <w:r>
              <w:t>输出参数，锁定信息，</w:t>
            </w:r>
            <w:r>
              <w:t xml:space="preserve"> </w:t>
            </w:r>
            <w:r>
              <w:t>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5562A27F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91B82C3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3F745B11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6DD6680D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4400D201" w14:textId="77777777" w:rsidR="00F349D1" w:rsidRDefault="007F56CB" w:rsidP="002373F8">
      <w:pPr>
        <w:pStyle w:val="20"/>
      </w:pPr>
      <w:bookmarkStart w:id="32" w:name="_Toc191908634"/>
      <w:proofErr w:type="spellStart"/>
      <w:r>
        <w:t>nwy_nw_lock_set</w:t>
      </w:r>
      <w:bookmarkEnd w:id="32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2DBE532C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E855178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0B935205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nwy_nw_lock_</w:t>
            </w:r>
            <w:proofErr w:type="gramStart"/>
            <w:r>
              <w:t>set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nwy_nw_lock_t</w:t>
            </w:r>
            <w:proofErr w:type="spellEnd"/>
            <w:r>
              <w:t xml:space="preserve">* </w:t>
            </w:r>
            <w:proofErr w:type="spellStart"/>
            <w:r>
              <w:t>p_lock_info</w:t>
            </w:r>
            <w:proofErr w:type="spellEnd"/>
            <w:r>
              <w:t>)</w:t>
            </w:r>
          </w:p>
        </w:tc>
      </w:tr>
      <w:tr w:rsidR="00F349D1" w14:paraId="26A38159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9899227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2DB8D3D6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锁定到单个或者多个频段、频点、小区。</w:t>
            </w:r>
          </w:p>
        </w:tc>
      </w:tr>
      <w:tr w:rsidR="00F349D1" w14:paraId="1C776E7A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9A60D8B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22628203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382271E0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lock_info</w:t>
            </w:r>
            <w:proofErr w:type="spellEnd"/>
            <w:r>
              <w:t xml:space="preserve">: </w:t>
            </w:r>
            <w:r>
              <w:t>输入参数，锁定信息，</w:t>
            </w:r>
            <w:r>
              <w:t xml:space="preserve"> </w:t>
            </w:r>
            <w:r>
              <w:t>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5BEE36A1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CD5F877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27A9C546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3701D251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5CB2AA15" w14:textId="77777777" w:rsidR="00F349D1" w:rsidRDefault="007F56CB" w:rsidP="002373F8">
      <w:pPr>
        <w:pStyle w:val="20"/>
      </w:pPr>
      <w:bookmarkStart w:id="33" w:name="_Toc191908635"/>
      <w:proofErr w:type="spellStart"/>
      <w:r>
        <w:t>nwy_nw_priband_get</w:t>
      </w:r>
      <w:bookmarkEnd w:id="33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378E154C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D33E189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5A6032EA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nwy_nw_priband_</w:t>
            </w:r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nwy_nw_priband_t</w:t>
            </w:r>
            <w:proofErr w:type="spellEnd"/>
            <w:r>
              <w:t xml:space="preserve">* </w:t>
            </w:r>
            <w:proofErr w:type="spellStart"/>
            <w:r>
              <w:t>p_priband_info</w:t>
            </w:r>
            <w:proofErr w:type="spellEnd"/>
            <w:r>
              <w:t>)</w:t>
            </w:r>
          </w:p>
        </w:tc>
      </w:tr>
      <w:tr w:rsidR="00F349D1" w14:paraId="5AE20D0E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0D3D9BA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3A549B99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查询优先选择</w:t>
            </w:r>
            <w:r>
              <w:t>band</w:t>
            </w:r>
            <w:r>
              <w:t>信息。</w:t>
            </w:r>
          </w:p>
        </w:tc>
      </w:tr>
      <w:tr w:rsidR="00F349D1" w14:paraId="30E4E7BF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D1BAF13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1A182F57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  <w:r>
              <w:t>。</w:t>
            </w:r>
          </w:p>
          <w:p w14:paraId="2CDCE25D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priband_info</w:t>
            </w:r>
            <w:proofErr w:type="spellEnd"/>
            <w:r>
              <w:t xml:space="preserve">: </w:t>
            </w:r>
            <w:r>
              <w:t>输出参数，优先选择</w:t>
            </w:r>
            <w:r>
              <w:t>band</w:t>
            </w:r>
            <w:r>
              <w:t>信息，详见</w:t>
            </w:r>
            <w:proofErr w:type="spellStart"/>
            <w:r>
              <w:t>nwy_network.h</w:t>
            </w:r>
            <w:proofErr w:type="spellEnd"/>
            <w:r>
              <w:t>定义。</w:t>
            </w:r>
          </w:p>
        </w:tc>
      </w:tr>
      <w:tr w:rsidR="00F349D1" w14:paraId="5355C99E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89B5BAF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5B19257C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6EBFE8E0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1D249023" w14:textId="77777777" w:rsidR="00F349D1" w:rsidRDefault="007F56CB" w:rsidP="002373F8">
      <w:pPr>
        <w:pStyle w:val="20"/>
      </w:pPr>
      <w:bookmarkStart w:id="34" w:name="_Toc191908636"/>
      <w:proofErr w:type="spellStart"/>
      <w:r>
        <w:t>nwy_nw_priband_set</w:t>
      </w:r>
      <w:bookmarkEnd w:id="34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133AEB57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EBA4B1C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6BE03415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nwy_nw_priband_</w:t>
            </w:r>
            <w:proofErr w:type="gramStart"/>
            <w:r>
              <w:t>set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nwy_nw_priband_t</w:t>
            </w:r>
            <w:proofErr w:type="spellEnd"/>
            <w:r>
              <w:t xml:space="preserve">* </w:t>
            </w:r>
            <w:proofErr w:type="spellStart"/>
            <w:r>
              <w:t>p_prioband_info</w:t>
            </w:r>
            <w:proofErr w:type="spellEnd"/>
            <w:r>
              <w:t>)</w:t>
            </w:r>
          </w:p>
        </w:tc>
      </w:tr>
      <w:tr w:rsidR="00F349D1" w14:paraId="2E3E523C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66316AF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326A2C9D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设置优先选择</w:t>
            </w:r>
            <w:r>
              <w:t>band</w:t>
            </w:r>
            <w:r>
              <w:t>信息，当在优先选择</w:t>
            </w:r>
            <w:r>
              <w:t>band</w:t>
            </w:r>
            <w:proofErr w:type="gramStart"/>
            <w:r>
              <w:t>驻网失败</w:t>
            </w:r>
            <w:proofErr w:type="gramEnd"/>
            <w:r>
              <w:t>后，将尝试在全部</w:t>
            </w:r>
            <w:r>
              <w:t>band</w:t>
            </w:r>
            <w:r>
              <w:t>能力下驻网。</w:t>
            </w:r>
          </w:p>
        </w:tc>
      </w:tr>
      <w:tr w:rsidR="00F349D1" w14:paraId="5764CB2D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7E5A16A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2F6E1C47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  <w:r>
              <w:t>。</w:t>
            </w:r>
          </w:p>
          <w:p w14:paraId="2E3F8F2F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priband_info</w:t>
            </w:r>
            <w:proofErr w:type="spellEnd"/>
            <w:r>
              <w:t xml:space="preserve">: </w:t>
            </w:r>
            <w:r>
              <w:t>输入参数，优先选择</w:t>
            </w:r>
            <w:r>
              <w:t>band</w:t>
            </w:r>
            <w:r>
              <w:t>信息，</w:t>
            </w:r>
            <w:r>
              <w:t xml:space="preserve"> band</w:t>
            </w:r>
            <w:r>
              <w:t>的优先顺序在</w:t>
            </w:r>
            <w:proofErr w:type="spellStart"/>
            <w:r>
              <w:t>nwy_nw_priband_t</w:t>
            </w:r>
            <w:proofErr w:type="spellEnd"/>
            <w:r>
              <w:t>结构体的</w:t>
            </w:r>
            <w:r>
              <w:t>band</w:t>
            </w:r>
            <w:r>
              <w:t>字段降序排序。详见</w:t>
            </w:r>
            <w:proofErr w:type="spellStart"/>
            <w:r>
              <w:t>nwy_network.h</w:t>
            </w:r>
            <w:proofErr w:type="spellEnd"/>
            <w:r>
              <w:t>定义。</w:t>
            </w:r>
          </w:p>
        </w:tc>
      </w:tr>
      <w:tr w:rsidR="00F349D1" w14:paraId="07F8B603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0D353AA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563D8430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110500B4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6B6B428A" w14:textId="77777777" w:rsidR="00F349D1" w:rsidRDefault="007F56CB" w:rsidP="002373F8">
      <w:pPr>
        <w:pStyle w:val="20"/>
      </w:pPr>
      <w:bookmarkStart w:id="35" w:name="_Toc191908637"/>
      <w:proofErr w:type="spellStart"/>
      <w:r>
        <w:lastRenderedPageBreak/>
        <w:t>nwy_nw_ims_get</w:t>
      </w:r>
      <w:bookmarkEnd w:id="35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335044D4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CE4A3D8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3A6E44C0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nwy_nw_ims_</w:t>
            </w:r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uint8* </w:t>
            </w:r>
            <w:proofErr w:type="spellStart"/>
            <w:r>
              <w:t>p_ims_state</w:t>
            </w:r>
            <w:proofErr w:type="spellEnd"/>
            <w:r>
              <w:t>)</w:t>
            </w:r>
          </w:p>
        </w:tc>
      </w:tr>
      <w:tr w:rsidR="00F349D1" w14:paraId="07C81D9C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96D5302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62162CF8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</w:t>
            </w:r>
            <w:proofErr w:type="spellStart"/>
            <w:r>
              <w:t>ims</w:t>
            </w:r>
            <w:proofErr w:type="spellEnd"/>
            <w:r>
              <w:t>配置信息。</w:t>
            </w:r>
          </w:p>
        </w:tc>
      </w:tr>
      <w:tr w:rsidR="00F349D1" w14:paraId="10C28FF2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23249249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4D0CBF3A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7D11038F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ims_state</w:t>
            </w:r>
            <w:proofErr w:type="spellEnd"/>
            <w:r>
              <w:t xml:space="preserve">: </w:t>
            </w:r>
            <w:r>
              <w:t>输出参数，</w:t>
            </w:r>
            <w:proofErr w:type="spellStart"/>
            <w:r>
              <w:t>ims</w:t>
            </w:r>
            <w:proofErr w:type="spellEnd"/>
            <w:r>
              <w:t>功能配置状态，</w:t>
            </w:r>
            <w:r>
              <w:t xml:space="preserve"> </w:t>
            </w:r>
            <w:r>
              <w:t>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30DB29E1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318E84B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3D94539F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7E58D473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  <w:tr w:rsidR="00406156" w14:paraId="476227B0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2E25801" w14:textId="77777777" w:rsidR="00406156" w:rsidRDefault="00406156">
            <w:pPr>
              <w:pStyle w:val="TableHeading"/>
              <w:keepNext w:val="0"/>
            </w:pPr>
            <w:r>
              <w:t>注意事项</w:t>
            </w:r>
          </w:p>
        </w:tc>
        <w:tc>
          <w:tcPr>
            <w:tcW w:w="8469" w:type="dxa"/>
          </w:tcPr>
          <w:p w14:paraId="20571234" w14:textId="77777777" w:rsidR="00406156" w:rsidRDefault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当芯片平台不支持</w:t>
            </w:r>
            <w:r>
              <w:t>IMS</w:t>
            </w:r>
            <w:r>
              <w:t>或者编译选项未打开时，底层判断入</w:t>
            </w:r>
            <w:proofErr w:type="gramStart"/>
            <w:r>
              <w:t>参有效</w:t>
            </w:r>
            <w:proofErr w:type="gramEnd"/>
            <w:r>
              <w:t>后，直接返回</w:t>
            </w:r>
            <w:r>
              <w:t>-10</w:t>
            </w:r>
            <w:r>
              <w:t>；（</w:t>
            </w:r>
            <w:r w:rsidRPr="00406156">
              <w:t>NWY_GEN_E_PLAT_NOT_SUPPORT</w:t>
            </w:r>
            <w:r>
              <w:t>）</w:t>
            </w:r>
          </w:p>
        </w:tc>
      </w:tr>
    </w:tbl>
    <w:p w14:paraId="1B9959C4" w14:textId="77777777" w:rsidR="00F349D1" w:rsidRDefault="007F56CB" w:rsidP="002373F8">
      <w:pPr>
        <w:pStyle w:val="20"/>
      </w:pPr>
      <w:bookmarkStart w:id="36" w:name="_Toc191908638"/>
      <w:proofErr w:type="spellStart"/>
      <w:r>
        <w:t>nwy_nw_ims_set</w:t>
      </w:r>
      <w:bookmarkEnd w:id="36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361A9DAE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5156AF9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01B5CA32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nwy_nw_ims_</w:t>
            </w:r>
            <w:proofErr w:type="gramStart"/>
            <w:r>
              <w:t>set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uint8 </w:t>
            </w:r>
            <w:proofErr w:type="spellStart"/>
            <w:r>
              <w:t>ims_state</w:t>
            </w:r>
            <w:proofErr w:type="spellEnd"/>
            <w:r>
              <w:t>)</w:t>
            </w:r>
          </w:p>
        </w:tc>
      </w:tr>
      <w:tr w:rsidR="00F349D1" w14:paraId="459AB145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61FFAEC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03EA10FF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proofErr w:type="spellStart"/>
            <w:r>
              <w:t>ims</w:t>
            </w:r>
            <w:proofErr w:type="spellEnd"/>
            <w:r>
              <w:t>配置信息。</w:t>
            </w:r>
          </w:p>
        </w:tc>
      </w:tr>
      <w:tr w:rsidR="00F349D1" w14:paraId="3084A5D5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5A8F8B77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4FE6478B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50538E3D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ims_state</w:t>
            </w:r>
            <w:proofErr w:type="spellEnd"/>
            <w:r>
              <w:t xml:space="preserve">: </w:t>
            </w:r>
            <w:r>
              <w:t>输入参数，</w:t>
            </w:r>
            <w:proofErr w:type="spellStart"/>
            <w:r>
              <w:t>ims</w:t>
            </w:r>
            <w:proofErr w:type="spellEnd"/>
            <w:r>
              <w:t>功能配置状态，</w:t>
            </w:r>
            <w:r>
              <w:t xml:space="preserve"> </w:t>
            </w:r>
            <w:r>
              <w:t>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3DA83C64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BDAB6E4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40A732DA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6956AFEE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  <w:tr w:rsidR="00406156" w14:paraId="0DAFEC7A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A2196A0" w14:textId="77777777" w:rsidR="00406156" w:rsidRDefault="00406156">
            <w:pPr>
              <w:pStyle w:val="TableHeading"/>
              <w:keepNext w:val="0"/>
            </w:pPr>
            <w:r>
              <w:t>注意事项</w:t>
            </w:r>
          </w:p>
        </w:tc>
        <w:tc>
          <w:tcPr>
            <w:tcW w:w="8469" w:type="dxa"/>
          </w:tcPr>
          <w:p w14:paraId="759C7135" w14:textId="77777777" w:rsidR="00406156" w:rsidRDefault="0040615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当芯片平台不支持</w:t>
            </w:r>
            <w:r>
              <w:t>IMS</w:t>
            </w:r>
            <w:r>
              <w:t>或者编译选项未打开时，底层判断入</w:t>
            </w:r>
            <w:proofErr w:type="gramStart"/>
            <w:r>
              <w:t>参有效</w:t>
            </w:r>
            <w:proofErr w:type="gramEnd"/>
            <w:r>
              <w:t>后，直接返回</w:t>
            </w:r>
            <w:r>
              <w:t>-10</w:t>
            </w:r>
            <w:r>
              <w:t>；（</w:t>
            </w:r>
            <w:r w:rsidRPr="00406156">
              <w:t>NWY_GEN_E_PLAT_NOT_SUPPORT</w:t>
            </w:r>
            <w:r>
              <w:t>）</w:t>
            </w:r>
          </w:p>
        </w:tc>
      </w:tr>
    </w:tbl>
    <w:p w14:paraId="310FBF4A" w14:textId="77777777" w:rsidR="00F349D1" w:rsidRDefault="007F56CB" w:rsidP="002373F8">
      <w:pPr>
        <w:pStyle w:val="20"/>
      </w:pPr>
      <w:bookmarkStart w:id="37" w:name="_Hlk74920990"/>
      <w:bookmarkStart w:id="38" w:name="_Toc191908639"/>
      <w:proofErr w:type="spellStart"/>
      <w:r>
        <w:t>nwy_nw_radio_get</w:t>
      </w:r>
      <w:bookmarkEnd w:id="38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6A0686DC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2A51D9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2692D51D" w14:textId="77777777" w:rsidR="00F349D1" w:rsidRPr="00180D48" w:rsidRDefault="007F56CB" w:rsidP="00180D48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0D48">
              <w:t>nwy_error_e</w:t>
            </w:r>
            <w:proofErr w:type="spellEnd"/>
            <w:r w:rsidRPr="00180D48">
              <w:t xml:space="preserve"> </w:t>
            </w:r>
            <w:proofErr w:type="spellStart"/>
            <w:r w:rsidRPr="00180D48">
              <w:t>nwy_nw_radio_get</w:t>
            </w:r>
            <w:proofErr w:type="spellEnd"/>
            <w:r w:rsidRPr="00180D48">
              <w:t xml:space="preserve"> (int *</w:t>
            </w:r>
            <w:proofErr w:type="spellStart"/>
            <w:r w:rsidRPr="00180D48">
              <w:t>p_</w:t>
            </w:r>
            <w:r w:rsidR="00094BEF" w:rsidRPr="00180D48">
              <w:t>radio_mode</w:t>
            </w:r>
            <w:proofErr w:type="spellEnd"/>
            <w:r w:rsidRPr="00180D48">
              <w:t>)</w:t>
            </w:r>
          </w:p>
        </w:tc>
      </w:tr>
      <w:tr w:rsidR="00F349D1" w14:paraId="5CC8CA9D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7709126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547D0F82" w14:textId="77777777" w:rsidR="00F349D1" w:rsidRPr="00180D48" w:rsidRDefault="007F56CB" w:rsidP="00180D4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D48">
              <w:t>获取当前</w:t>
            </w:r>
            <w:r w:rsidRPr="00180D48">
              <w:t>Radio</w:t>
            </w:r>
            <w:r w:rsidRPr="00180D48">
              <w:t>状态</w:t>
            </w:r>
          </w:p>
        </w:tc>
      </w:tr>
      <w:tr w:rsidR="00F349D1" w14:paraId="3392E729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E11C174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2A373F81" w14:textId="77777777" w:rsidR="00F349D1" w:rsidRPr="00180D48" w:rsidRDefault="00094BEF" w:rsidP="00180D4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0D48">
              <w:t>radio_mode</w:t>
            </w:r>
            <w:proofErr w:type="spellEnd"/>
            <w:r w:rsidR="007F56CB" w:rsidRPr="00180D48">
              <w:t>：输出参数</w:t>
            </w:r>
          </w:p>
          <w:p w14:paraId="248C12D4" w14:textId="77777777" w:rsidR="00F349D1" w:rsidRPr="00180D48" w:rsidRDefault="007F56CB" w:rsidP="00180D4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D48">
              <w:t>0</w:t>
            </w:r>
            <w:r w:rsidRPr="00180D48">
              <w:t>：最小功能（</w:t>
            </w:r>
            <w:r w:rsidRPr="00180D48">
              <w:t>turn off radio and SIM power</w:t>
            </w:r>
            <w:r w:rsidRPr="00180D48">
              <w:t>）</w:t>
            </w:r>
          </w:p>
          <w:p w14:paraId="2CBB1620" w14:textId="77777777" w:rsidR="00F349D1" w:rsidRPr="00180D48" w:rsidRDefault="007F56CB" w:rsidP="00180D4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D48">
              <w:t>1</w:t>
            </w:r>
            <w:r w:rsidRPr="00180D48">
              <w:t>：全功能（默认）</w:t>
            </w:r>
          </w:p>
          <w:p w14:paraId="204C8B90" w14:textId="77777777" w:rsidR="00F349D1" w:rsidRPr="00180D48" w:rsidRDefault="007F56CB" w:rsidP="00180D4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D48">
              <w:t>4</w:t>
            </w:r>
            <w:r w:rsidRPr="00180D48">
              <w:t>：关闭模块的发送和接收射频电路（飞行模式）</w:t>
            </w:r>
          </w:p>
        </w:tc>
      </w:tr>
      <w:tr w:rsidR="00F349D1" w14:paraId="26CF4F05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BACD30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0A5E743F" w14:textId="77777777" w:rsidR="00F349D1" w:rsidRPr="00180D48" w:rsidRDefault="007F56CB" w:rsidP="00180D4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D48">
              <w:t>成功：</w:t>
            </w:r>
            <w:r w:rsidRPr="00180D48">
              <w:t>NWY_SUCCESS</w:t>
            </w:r>
          </w:p>
          <w:p w14:paraId="649E4523" w14:textId="77777777" w:rsidR="00F349D1" w:rsidRPr="00180D48" w:rsidRDefault="007F56CB" w:rsidP="00180D4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D48">
              <w:t>失败：其他</w:t>
            </w:r>
            <w:proofErr w:type="gramStart"/>
            <w:r w:rsidRPr="00180D48">
              <w:t>枚举值</w:t>
            </w:r>
            <w:proofErr w:type="gramEnd"/>
          </w:p>
        </w:tc>
      </w:tr>
    </w:tbl>
    <w:p w14:paraId="7A173D97" w14:textId="77777777" w:rsidR="00F349D1" w:rsidRDefault="007F56CB" w:rsidP="002373F8">
      <w:pPr>
        <w:pStyle w:val="20"/>
      </w:pPr>
      <w:bookmarkStart w:id="39" w:name="_Toc191908640"/>
      <w:proofErr w:type="spellStart"/>
      <w:r>
        <w:t>nwy_nw_radio_set</w:t>
      </w:r>
      <w:bookmarkEnd w:id="39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6414E1FE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8A2D4B2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49C6A0D5" w14:textId="77777777" w:rsidR="00F349D1" w:rsidRDefault="007F56CB" w:rsidP="00094BE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nwy_nw_radio_set</w:t>
            </w:r>
            <w:proofErr w:type="spellEnd"/>
            <w:r>
              <w:t xml:space="preserve"> (int </w:t>
            </w:r>
            <w:proofErr w:type="spellStart"/>
            <w:r w:rsidR="00094BEF">
              <w:t>radio_mode</w:t>
            </w:r>
            <w:proofErr w:type="spellEnd"/>
            <w:r>
              <w:t>)</w:t>
            </w:r>
          </w:p>
        </w:tc>
      </w:tr>
      <w:tr w:rsidR="00F349D1" w14:paraId="1CFFFCFA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2ECC94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6E6B148B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设置当前</w:t>
            </w:r>
            <w:r>
              <w:t>Radio</w:t>
            </w:r>
            <w:r>
              <w:t>状态</w:t>
            </w:r>
          </w:p>
        </w:tc>
      </w:tr>
      <w:tr w:rsidR="00F349D1" w14:paraId="724E6B8E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98CCA0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37EEECBE" w14:textId="77777777" w:rsidR="00F349D1" w:rsidRPr="00180D48" w:rsidRDefault="00094BEF" w:rsidP="00180D4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0D48">
              <w:t>radio_mode</w:t>
            </w:r>
            <w:proofErr w:type="spellEnd"/>
            <w:r w:rsidR="007F56CB" w:rsidRPr="00180D48">
              <w:t>：输入参数输出</w:t>
            </w:r>
          </w:p>
          <w:p w14:paraId="63FD0DF6" w14:textId="77777777" w:rsidR="00F349D1" w:rsidRPr="00180D48" w:rsidRDefault="007F56CB" w:rsidP="00180D4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D48">
              <w:t>0</w:t>
            </w:r>
            <w:r w:rsidRPr="00180D48">
              <w:t>：最小功能（</w:t>
            </w:r>
            <w:r w:rsidRPr="00180D48">
              <w:t>turn off radio and SIM power</w:t>
            </w:r>
            <w:r w:rsidRPr="00180D48">
              <w:t>）</w:t>
            </w:r>
          </w:p>
          <w:p w14:paraId="7E0D8781" w14:textId="77777777" w:rsidR="00F349D1" w:rsidRPr="00180D48" w:rsidRDefault="007F56CB" w:rsidP="00180D4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D48">
              <w:t>1</w:t>
            </w:r>
            <w:r w:rsidRPr="00180D48">
              <w:t>：全功能（默认）</w:t>
            </w:r>
          </w:p>
          <w:p w14:paraId="68146AB4" w14:textId="77777777" w:rsidR="00F349D1" w:rsidRPr="00180D48" w:rsidRDefault="007F56CB" w:rsidP="00180D4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D48">
              <w:lastRenderedPageBreak/>
              <w:t>4</w:t>
            </w:r>
            <w:r w:rsidRPr="00180D48">
              <w:t>：关闭模块的发送和接收射频电路（飞行模式）</w:t>
            </w:r>
          </w:p>
        </w:tc>
      </w:tr>
      <w:tr w:rsidR="00F349D1" w14:paraId="7AAD54D3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812391" w14:textId="77777777" w:rsidR="00F349D1" w:rsidRDefault="007F56CB">
            <w:pPr>
              <w:pStyle w:val="TableHeading"/>
              <w:keepNext w:val="0"/>
            </w:pPr>
            <w:r>
              <w:lastRenderedPageBreak/>
              <w:t>返回值</w:t>
            </w:r>
          </w:p>
        </w:tc>
        <w:tc>
          <w:tcPr>
            <w:tcW w:w="8278" w:type="dxa"/>
          </w:tcPr>
          <w:p w14:paraId="063E4A9F" w14:textId="77777777" w:rsidR="00F349D1" w:rsidRPr="00180D48" w:rsidRDefault="007F56CB" w:rsidP="00180D4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D48">
              <w:t>成功：</w:t>
            </w:r>
            <w:r w:rsidRPr="00180D48">
              <w:t>NWY_SUCCESS</w:t>
            </w:r>
          </w:p>
          <w:p w14:paraId="1EC15A2E" w14:textId="77777777" w:rsidR="00F349D1" w:rsidRPr="00180D48" w:rsidRDefault="007F56CB" w:rsidP="00180D4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D48">
              <w:t>失败：其他</w:t>
            </w:r>
            <w:proofErr w:type="gramStart"/>
            <w:r w:rsidRPr="00180D48">
              <w:t>枚举值</w:t>
            </w:r>
            <w:proofErr w:type="gramEnd"/>
          </w:p>
        </w:tc>
      </w:tr>
      <w:tr w:rsidR="005576FD" w14:paraId="5769AB54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69C12BE" w14:textId="77777777" w:rsidR="005576FD" w:rsidRDefault="005576FD">
            <w:pPr>
              <w:pStyle w:val="TableHeading"/>
              <w:keepNext w:val="0"/>
            </w:pPr>
            <w:r>
              <w:t>注意事项</w:t>
            </w:r>
          </w:p>
        </w:tc>
        <w:tc>
          <w:tcPr>
            <w:tcW w:w="8278" w:type="dxa"/>
          </w:tcPr>
          <w:p w14:paraId="0C87F90A" w14:textId="77777777" w:rsidR="005576FD" w:rsidRDefault="005576F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某些芯片平台对于状态</w:t>
            </w:r>
            <w:r>
              <w:t>0.4</w:t>
            </w:r>
            <w:r>
              <w:t>没有做区分，只会关闭射频，并不会使</w:t>
            </w:r>
            <w:r>
              <w:t>sim</w:t>
            </w:r>
            <w:r>
              <w:t>卡掉电。</w:t>
            </w:r>
          </w:p>
        </w:tc>
      </w:tr>
    </w:tbl>
    <w:p w14:paraId="0BDEA649" w14:textId="77777777" w:rsidR="00F349D1" w:rsidRDefault="007F56CB" w:rsidP="002373F8">
      <w:pPr>
        <w:pStyle w:val="20"/>
      </w:pPr>
      <w:bookmarkStart w:id="40" w:name="_Toc191908641"/>
      <w:bookmarkEnd w:id="37"/>
      <w:proofErr w:type="spellStart"/>
      <w:r>
        <w:t>nwy_nw_edrx_get</w:t>
      </w:r>
      <w:bookmarkEnd w:id="40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4EBDFE80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79E0027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0378DCDF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nwy_nw_edrx_get</w:t>
            </w:r>
            <w:proofErr w:type="spellEnd"/>
            <w:r>
              <w:t xml:space="preserve"> 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nwy_nw_edrx_info_t</w:t>
            </w:r>
            <w:proofErr w:type="spellEnd"/>
            <w:r>
              <w:t xml:space="preserve"> * </w:t>
            </w:r>
            <w:proofErr w:type="spellStart"/>
            <w:r>
              <w:t>p_edrx_info</w:t>
            </w:r>
            <w:proofErr w:type="spellEnd"/>
            <w:r>
              <w:t>)</w:t>
            </w:r>
          </w:p>
        </w:tc>
      </w:tr>
      <w:tr w:rsidR="00F349D1" w14:paraId="4969F799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D943C6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4F09E383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proofErr w:type="spellStart"/>
            <w:r>
              <w:t>edrx</w:t>
            </w:r>
            <w:proofErr w:type="spellEnd"/>
            <w:r>
              <w:t>配置信息</w:t>
            </w:r>
          </w:p>
        </w:tc>
      </w:tr>
      <w:tr w:rsidR="00F349D1" w14:paraId="4E779494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4C8EB7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710BA5B2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66E085BD" w14:textId="1A3C4B2E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edrx_info</w:t>
            </w:r>
            <w:proofErr w:type="spellEnd"/>
            <w:r w:rsidR="00180D48">
              <w:rPr>
                <w:rFonts w:hint="eastAsia"/>
              </w:rPr>
              <w:t>：</w:t>
            </w:r>
            <w:r>
              <w:t>输出参数，</w:t>
            </w:r>
            <w:proofErr w:type="spellStart"/>
            <w:r>
              <w:t>edrx</w:t>
            </w:r>
            <w:proofErr w:type="spellEnd"/>
            <w:r>
              <w:t>配置信息，</w:t>
            </w:r>
            <w:r>
              <w:t xml:space="preserve"> </w:t>
            </w:r>
            <w:r>
              <w:t>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2CE361DA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8BC157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7884FCB2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20DF2D8E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2A2DA3B1" w14:textId="77777777" w:rsidR="00F349D1" w:rsidRDefault="007F56CB" w:rsidP="002373F8">
      <w:pPr>
        <w:pStyle w:val="20"/>
      </w:pPr>
      <w:bookmarkStart w:id="41" w:name="_Toc191908642"/>
      <w:proofErr w:type="spellStart"/>
      <w:r>
        <w:t>nwy_nw_edrx_set</w:t>
      </w:r>
      <w:bookmarkEnd w:id="41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0A592BA9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ED7952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38540539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nwy_nw_edrx_set</w:t>
            </w:r>
            <w:proofErr w:type="spellEnd"/>
            <w:r>
              <w:t xml:space="preserve"> 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nwy_nw_edrx_info_t</w:t>
            </w:r>
            <w:proofErr w:type="spellEnd"/>
            <w:r>
              <w:t xml:space="preserve"> * </w:t>
            </w:r>
            <w:proofErr w:type="spellStart"/>
            <w:r>
              <w:t>p_edrx_info</w:t>
            </w:r>
            <w:proofErr w:type="spellEnd"/>
            <w:r>
              <w:t>)</w:t>
            </w:r>
          </w:p>
        </w:tc>
      </w:tr>
      <w:tr w:rsidR="00F349D1" w14:paraId="3ACB4C92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EC9E9B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258D5A3B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proofErr w:type="spellStart"/>
            <w:r>
              <w:t>edrx</w:t>
            </w:r>
            <w:proofErr w:type="spellEnd"/>
            <w:r>
              <w:t>配置信息</w:t>
            </w:r>
          </w:p>
        </w:tc>
      </w:tr>
      <w:tr w:rsidR="00F349D1" w14:paraId="38B29C0B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4454D4A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11B2D7F8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1513EE88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edrx_info</w:t>
            </w:r>
            <w:proofErr w:type="spellEnd"/>
            <w:r>
              <w:t xml:space="preserve">: </w:t>
            </w:r>
            <w:r>
              <w:t>输入参数，</w:t>
            </w:r>
            <w:proofErr w:type="spellStart"/>
            <w:r>
              <w:t>edrx</w:t>
            </w:r>
            <w:proofErr w:type="spellEnd"/>
            <w:r>
              <w:t>配置信息，</w:t>
            </w:r>
            <w:r>
              <w:t xml:space="preserve"> </w:t>
            </w:r>
            <w:r>
              <w:t>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2B1946B5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191429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58272B48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71B44072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03BA59CF" w14:textId="77777777" w:rsidR="00F349D1" w:rsidRDefault="007F56CB" w:rsidP="002373F8">
      <w:pPr>
        <w:pStyle w:val="20"/>
      </w:pPr>
      <w:bookmarkStart w:id="42" w:name="_Toc191908643"/>
      <w:proofErr w:type="spellStart"/>
      <w:r>
        <w:t>nwy_nw_psm_get</w:t>
      </w:r>
      <w:bookmarkEnd w:id="42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2D2E5C43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F141BB0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6176FF55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nwy_nw_psm_get</w:t>
            </w:r>
            <w:proofErr w:type="spellEnd"/>
            <w:r>
              <w:t xml:space="preserve"> 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nwy_nw_psm_info_t</w:t>
            </w:r>
            <w:proofErr w:type="spellEnd"/>
            <w:r>
              <w:t xml:space="preserve"> * </w:t>
            </w:r>
            <w:proofErr w:type="spellStart"/>
            <w:r>
              <w:t>p_psm_info</w:t>
            </w:r>
            <w:proofErr w:type="spellEnd"/>
            <w:r>
              <w:t>)</w:t>
            </w:r>
          </w:p>
        </w:tc>
      </w:tr>
      <w:tr w:rsidR="00F349D1" w14:paraId="784089AB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6963DE5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2CD165F1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proofErr w:type="spellStart"/>
            <w:r>
              <w:t>psm</w:t>
            </w:r>
            <w:proofErr w:type="spellEnd"/>
            <w:r>
              <w:t>配置信息</w:t>
            </w:r>
          </w:p>
        </w:tc>
      </w:tr>
      <w:tr w:rsidR="00F349D1" w14:paraId="51C51733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EE4B06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76C10037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6532326B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psm_info</w:t>
            </w:r>
            <w:proofErr w:type="spellEnd"/>
            <w:r>
              <w:t xml:space="preserve">: </w:t>
            </w:r>
            <w:r>
              <w:t>输出参数，</w:t>
            </w:r>
            <w:proofErr w:type="spellStart"/>
            <w:r>
              <w:t>psm</w:t>
            </w:r>
            <w:proofErr w:type="spellEnd"/>
            <w:r>
              <w:t>配置信息，</w:t>
            </w:r>
            <w:r>
              <w:t xml:space="preserve"> </w:t>
            </w:r>
            <w:r>
              <w:t>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4C06B0F1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117E1B0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5C39CE77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30B2878B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37BEF866" w14:textId="77777777" w:rsidR="00F349D1" w:rsidRDefault="007F56CB" w:rsidP="002373F8">
      <w:pPr>
        <w:pStyle w:val="20"/>
      </w:pPr>
      <w:bookmarkStart w:id="43" w:name="_Toc191908644"/>
      <w:proofErr w:type="spellStart"/>
      <w:r>
        <w:t>nwy_nw_psm_set</w:t>
      </w:r>
      <w:bookmarkEnd w:id="43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65C4FE94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4C3BA5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6B98F391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nwy_nw_psm_set</w:t>
            </w:r>
            <w:proofErr w:type="spellEnd"/>
            <w:r>
              <w:t xml:space="preserve"> (int fun)</w:t>
            </w:r>
          </w:p>
        </w:tc>
      </w:tr>
      <w:tr w:rsidR="00F349D1" w14:paraId="3219ADF7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1676C2D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07ADD038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proofErr w:type="spellStart"/>
            <w:r>
              <w:t>psm</w:t>
            </w:r>
            <w:proofErr w:type="spellEnd"/>
            <w:r>
              <w:t>配置信息</w:t>
            </w:r>
          </w:p>
        </w:tc>
      </w:tr>
      <w:tr w:rsidR="00F349D1" w14:paraId="0C90CB67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E33AA5C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3F1B45CB" w14:textId="77777777" w:rsidR="00F349D1" w:rsidRDefault="007F56CB">
            <w:pPr>
              <w:topLinePunct w:val="0"/>
              <w:adjustRightInd/>
              <w:snapToGrid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proofErr w:type="spellStart"/>
            <w:r>
              <w:rPr>
                <w:rFonts w:ascii="Arial" w:eastAsia="NSimSun" w:hAnsi="Arial"/>
              </w:rPr>
              <w:t>sim_id</w:t>
            </w:r>
            <w:proofErr w:type="spellEnd"/>
            <w:r>
              <w:rPr>
                <w:rFonts w:ascii="Arial" w:eastAsia="NSimSun" w:hAnsi="Arial"/>
              </w:rPr>
              <w:t>：输入参数，指定要操作</w:t>
            </w:r>
            <w:r>
              <w:rPr>
                <w:rFonts w:ascii="Arial" w:eastAsia="NSimSun" w:hAnsi="Arial"/>
              </w:rPr>
              <w:t>SIM</w:t>
            </w:r>
            <w:r>
              <w:rPr>
                <w:rFonts w:ascii="Arial" w:eastAsia="NSimSun" w:hAnsi="Arial"/>
              </w:rPr>
              <w:t>卡的</w:t>
            </w:r>
            <w:r>
              <w:rPr>
                <w:rFonts w:ascii="Arial" w:eastAsia="NSimSun" w:hAnsi="Arial"/>
              </w:rPr>
              <w:t>ID</w:t>
            </w:r>
          </w:p>
          <w:p w14:paraId="14514355" w14:textId="77777777" w:rsidR="00F349D1" w:rsidRDefault="007F56CB">
            <w:pPr>
              <w:topLinePunct w:val="0"/>
              <w:adjustRightInd/>
              <w:snapToGrid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NSimSun" w:hAnsi="Arial"/>
              </w:rPr>
              <w:lastRenderedPageBreak/>
              <w:t>psm_info</w:t>
            </w:r>
            <w:proofErr w:type="spellEnd"/>
            <w:r>
              <w:rPr>
                <w:rFonts w:ascii="Arial" w:eastAsia="NSimSun" w:hAnsi="Arial"/>
              </w:rPr>
              <w:t xml:space="preserve">: </w:t>
            </w:r>
            <w:r>
              <w:rPr>
                <w:rFonts w:ascii="Arial" w:eastAsia="NSimSun" w:hAnsi="Arial"/>
              </w:rPr>
              <w:t>输入参数，</w:t>
            </w:r>
            <w:proofErr w:type="spellStart"/>
            <w:r>
              <w:rPr>
                <w:rFonts w:ascii="Arial" w:eastAsia="NSimSun" w:hAnsi="Arial"/>
              </w:rPr>
              <w:t>psm</w:t>
            </w:r>
            <w:proofErr w:type="spellEnd"/>
            <w:r>
              <w:rPr>
                <w:rFonts w:ascii="Arial" w:eastAsia="NSimSun" w:hAnsi="Arial"/>
              </w:rPr>
              <w:t>配置信息，</w:t>
            </w:r>
            <w:r>
              <w:rPr>
                <w:rFonts w:ascii="Arial" w:eastAsia="NSimSun" w:hAnsi="Arial"/>
              </w:rPr>
              <w:t xml:space="preserve"> </w:t>
            </w:r>
            <w:r>
              <w:rPr>
                <w:rFonts w:ascii="Arial" w:eastAsia="NSimSun" w:hAnsi="Arial"/>
              </w:rPr>
              <w:t>详见</w:t>
            </w:r>
            <w:proofErr w:type="spellStart"/>
            <w:r>
              <w:rPr>
                <w:rFonts w:ascii="Arial" w:eastAsia="NSimSun" w:hAnsi="Arial"/>
              </w:rPr>
              <w:t>nwy_network.h</w:t>
            </w:r>
            <w:proofErr w:type="spellEnd"/>
            <w:r>
              <w:rPr>
                <w:rFonts w:ascii="Arial" w:eastAsia="NSimSun" w:hAnsi="Arial"/>
              </w:rPr>
              <w:t>定义</w:t>
            </w:r>
          </w:p>
        </w:tc>
      </w:tr>
      <w:tr w:rsidR="00F349D1" w14:paraId="298A1AEB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D7F8C0" w14:textId="77777777" w:rsidR="00F349D1" w:rsidRDefault="007F56CB">
            <w:pPr>
              <w:pStyle w:val="TableHeading"/>
              <w:keepNext w:val="0"/>
            </w:pPr>
            <w:r>
              <w:lastRenderedPageBreak/>
              <w:t>返回值</w:t>
            </w:r>
          </w:p>
        </w:tc>
        <w:tc>
          <w:tcPr>
            <w:tcW w:w="8278" w:type="dxa"/>
          </w:tcPr>
          <w:p w14:paraId="5D6E986B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76DA2353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32377546" w14:textId="77777777" w:rsidR="00F349D1" w:rsidRDefault="007F56CB" w:rsidP="002373F8">
      <w:pPr>
        <w:pStyle w:val="20"/>
      </w:pPr>
      <w:bookmarkStart w:id="44" w:name="_Toc191908645"/>
      <w:proofErr w:type="spellStart"/>
      <w:r>
        <w:t>nwy_nw_config_get</w:t>
      </w:r>
      <w:bookmarkEnd w:id="44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77D4B5F0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49AD859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136A809D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nwy_nw_config_get</w:t>
            </w:r>
            <w:proofErr w:type="spellEnd"/>
            <w:r>
              <w:t xml:space="preserve"> 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nwy_nw_config_type_t</w:t>
            </w:r>
            <w:proofErr w:type="spellEnd"/>
            <w:r>
              <w:t xml:space="preserve"> </w:t>
            </w:r>
            <w:proofErr w:type="spellStart"/>
            <w:r>
              <w:t>config_type</w:t>
            </w:r>
            <w:proofErr w:type="spellEnd"/>
            <w:r>
              <w:t xml:space="preserve">, </w:t>
            </w:r>
            <w:proofErr w:type="spellStart"/>
            <w:r>
              <w:t>nwy_nw_config_info_t</w:t>
            </w:r>
            <w:proofErr w:type="spellEnd"/>
            <w:r>
              <w:t xml:space="preserve"> * </w:t>
            </w:r>
            <w:proofErr w:type="spellStart"/>
            <w:r>
              <w:t>p_config_info</w:t>
            </w:r>
            <w:proofErr w:type="spellEnd"/>
            <w:r>
              <w:t>)</w:t>
            </w:r>
          </w:p>
        </w:tc>
      </w:tr>
      <w:tr w:rsidR="00F349D1" w14:paraId="73D7FBA8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654AD27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69837979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查询网络相关配置信息</w:t>
            </w:r>
          </w:p>
        </w:tc>
      </w:tr>
      <w:tr w:rsidR="00F349D1" w14:paraId="56ECF9EE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FDE6108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513D3344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33E49CDB" w14:textId="6C91A509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config_type</w:t>
            </w:r>
            <w:proofErr w:type="spellEnd"/>
            <w:r>
              <w:t xml:space="preserve">: </w:t>
            </w:r>
            <w:r>
              <w:t>输入参数，配置类型</w:t>
            </w:r>
          </w:p>
          <w:p w14:paraId="64625FA3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config_info</w:t>
            </w:r>
            <w:proofErr w:type="spellEnd"/>
            <w:r>
              <w:t>：输出参数，获取的配置信息</w:t>
            </w:r>
          </w:p>
          <w:p w14:paraId="2CFBE781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73590232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3D16E5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2EA43D90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6DDA8624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38B62064" w14:textId="77777777" w:rsidR="00F349D1" w:rsidRDefault="007F56CB" w:rsidP="002373F8">
      <w:pPr>
        <w:pStyle w:val="20"/>
      </w:pPr>
      <w:bookmarkStart w:id="45" w:name="_Toc191908646"/>
      <w:proofErr w:type="spellStart"/>
      <w:r>
        <w:t>nwy_nw_config_set</w:t>
      </w:r>
      <w:bookmarkEnd w:id="45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7A21EE70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056948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70A4B789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nwy_nw_config_get</w:t>
            </w:r>
            <w:proofErr w:type="spellEnd"/>
            <w:r>
              <w:t xml:space="preserve"> 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nwy_nw_config_type_t</w:t>
            </w:r>
            <w:proofErr w:type="spellEnd"/>
            <w:r>
              <w:t xml:space="preserve"> </w:t>
            </w:r>
            <w:proofErr w:type="spellStart"/>
            <w:r>
              <w:t>config_type</w:t>
            </w:r>
            <w:proofErr w:type="spellEnd"/>
            <w:r>
              <w:t xml:space="preserve">, </w:t>
            </w:r>
            <w:proofErr w:type="spellStart"/>
            <w:r>
              <w:t>nwy_nw_config_info_t</w:t>
            </w:r>
            <w:proofErr w:type="spellEnd"/>
            <w:r>
              <w:t xml:space="preserve"> * </w:t>
            </w:r>
            <w:proofErr w:type="spellStart"/>
            <w:r>
              <w:t>p_config_info</w:t>
            </w:r>
            <w:proofErr w:type="spellEnd"/>
            <w:r>
              <w:t>)</w:t>
            </w:r>
          </w:p>
        </w:tc>
      </w:tr>
      <w:tr w:rsidR="00F349D1" w14:paraId="510044AB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C53FA5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64274148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查询网络相关配置信息</w:t>
            </w:r>
          </w:p>
        </w:tc>
      </w:tr>
      <w:tr w:rsidR="00F349D1" w14:paraId="23BE94FF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25738FA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37319507" w14:textId="77777777" w:rsidR="00F349D1" w:rsidRDefault="007F56CB">
            <w:pPr>
              <w:topLinePunct w:val="0"/>
              <w:adjustRightInd/>
              <w:snapToGrid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proofErr w:type="spellStart"/>
            <w:r>
              <w:rPr>
                <w:rFonts w:ascii="Arial" w:eastAsia="NSimSun" w:hAnsi="Arial"/>
              </w:rPr>
              <w:t>sim_id</w:t>
            </w:r>
            <w:proofErr w:type="spellEnd"/>
            <w:r>
              <w:rPr>
                <w:rFonts w:ascii="Arial" w:eastAsia="NSimSun" w:hAnsi="Arial"/>
              </w:rPr>
              <w:t>：输入参数，指定要操作</w:t>
            </w:r>
            <w:r>
              <w:rPr>
                <w:rFonts w:ascii="Arial" w:eastAsia="NSimSun" w:hAnsi="Arial"/>
              </w:rPr>
              <w:t>SIM</w:t>
            </w:r>
            <w:r>
              <w:rPr>
                <w:rFonts w:ascii="Arial" w:eastAsia="NSimSun" w:hAnsi="Arial"/>
              </w:rPr>
              <w:t>卡的</w:t>
            </w:r>
            <w:r>
              <w:rPr>
                <w:rFonts w:ascii="Arial" w:eastAsia="NSimSun" w:hAnsi="Arial"/>
              </w:rPr>
              <w:t>ID</w:t>
            </w:r>
          </w:p>
          <w:p w14:paraId="042F0EF4" w14:textId="184E5FC4" w:rsidR="00F349D1" w:rsidRDefault="007F56CB">
            <w:pPr>
              <w:topLinePunct w:val="0"/>
              <w:adjustRightInd/>
              <w:snapToGrid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proofErr w:type="spellStart"/>
            <w:r>
              <w:rPr>
                <w:rFonts w:ascii="Arial" w:eastAsia="NSimSun" w:hAnsi="Arial"/>
              </w:rPr>
              <w:t>config_type</w:t>
            </w:r>
            <w:proofErr w:type="spellEnd"/>
            <w:r w:rsidR="00180D48">
              <w:rPr>
                <w:rFonts w:ascii="Arial" w:eastAsia="NSimSun" w:hAnsi="Arial" w:hint="eastAsia"/>
              </w:rPr>
              <w:t>：</w:t>
            </w:r>
            <w:r>
              <w:rPr>
                <w:rFonts w:ascii="Arial" w:eastAsia="NSimSun" w:hAnsi="Arial"/>
              </w:rPr>
              <w:t>输入参数，配置类型</w:t>
            </w:r>
            <w:r>
              <w:rPr>
                <w:rFonts w:ascii="Arial" w:eastAsia="NSimSun" w:hAnsi="Arial"/>
              </w:rPr>
              <w:t xml:space="preserve"> </w:t>
            </w:r>
          </w:p>
          <w:p w14:paraId="1C5D5F37" w14:textId="77777777" w:rsidR="00F349D1" w:rsidRDefault="007F56CB">
            <w:pPr>
              <w:topLinePunct w:val="0"/>
              <w:adjustRightInd/>
              <w:snapToGrid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proofErr w:type="spellStart"/>
            <w:r>
              <w:rPr>
                <w:rFonts w:ascii="Arial" w:eastAsia="NSimSun" w:hAnsi="Arial"/>
              </w:rPr>
              <w:t>config_info</w:t>
            </w:r>
            <w:proofErr w:type="spellEnd"/>
            <w:r>
              <w:rPr>
                <w:rFonts w:ascii="Arial" w:eastAsia="NSimSun" w:hAnsi="Arial"/>
              </w:rPr>
              <w:t>：输入参数，获取的配置信息</w:t>
            </w:r>
          </w:p>
          <w:p w14:paraId="451A79C7" w14:textId="77777777" w:rsidR="00F349D1" w:rsidRDefault="007F56CB">
            <w:pPr>
              <w:topLinePunct w:val="0"/>
              <w:adjustRightInd/>
              <w:snapToGrid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Arial" w:eastAsia="NSimSun" w:hAnsi="Arial"/>
              </w:rPr>
              <w:t>详见</w:t>
            </w:r>
            <w:proofErr w:type="spellStart"/>
            <w:r>
              <w:rPr>
                <w:rFonts w:ascii="Arial" w:eastAsia="NSimSun" w:hAnsi="Arial"/>
              </w:rPr>
              <w:t>nwy_network.h</w:t>
            </w:r>
            <w:proofErr w:type="spellEnd"/>
            <w:r>
              <w:rPr>
                <w:rFonts w:ascii="Arial" w:eastAsia="NSimSun" w:hAnsi="Arial"/>
              </w:rPr>
              <w:t>定义</w:t>
            </w:r>
          </w:p>
        </w:tc>
      </w:tr>
      <w:tr w:rsidR="00F349D1" w14:paraId="35423FAE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166BBF9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3D462848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4784306A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4991C2A3" w14:textId="77777777" w:rsidR="00F349D1" w:rsidRDefault="007F56CB" w:rsidP="002373F8">
      <w:pPr>
        <w:pStyle w:val="20"/>
      </w:pPr>
      <w:bookmarkStart w:id="46" w:name="_Toc191908647"/>
      <w:proofErr w:type="spellStart"/>
      <w:r>
        <w:t>nwy_nw_operator_get</w:t>
      </w:r>
      <w:bookmarkEnd w:id="46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78EB5FB5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7E4CB8A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1F6175A8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nwy_nw_operator_get</w:t>
            </w:r>
            <w:proofErr w:type="spellEnd"/>
            <w:r>
              <w:t xml:space="preserve"> (</w:t>
            </w:r>
            <w:bookmarkStart w:id="47" w:name="OLE_LINK33"/>
            <w:bookmarkStart w:id="48" w:name="OLE_LINK34"/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 xml:space="preserve">, </w:t>
            </w:r>
            <w:proofErr w:type="spellStart"/>
            <w:r>
              <w:t>nwy_nw_operator_t</w:t>
            </w:r>
            <w:bookmarkEnd w:id="47"/>
            <w:bookmarkEnd w:id="48"/>
            <w:proofErr w:type="spellEnd"/>
            <w:r>
              <w:t xml:space="preserve"> *</w:t>
            </w:r>
            <w:proofErr w:type="spellStart"/>
            <w:r>
              <w:t>p_opt_name</w:t>
            </w:r>
            <w:proofErr w:type="spellEnd"/>
            <w:r>
              <w:t>)</w:t>
            </w:r>
          </w:p>
        </w:tc>
      </w:tr>
      <w:tr w:rsidR="00F349D1" w14:paraId="3DF7EE17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8C38D00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010528B9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获取当前注册网络的运营商名称信息，包括</w:t>
            </w:r>
            <w:r>
              <w:t>Long EONS</w:t>
            </w:r>
            <w:r>
              <w:t>（</w:t>
            </w:r>
            <w:r>
              <w:t>Enhanced Operator Name String</w:t>
            </w:r>
            <w:r>
              <w:t>），</w:t>
            </w:r>
            <w:r>
              <w:t>Short EONS</w:t>
            </w:r>
            <w:r>
              <w:t>，</w:t>
            </w:r>
            <w:r>
              <w:t>MCC</w:t>
            </w:r>
            <w:r>
              <w:t>，</w:t>
            </w:r>
            <w:r>
              <w:t>MNC</w:t>
            </w:r>
            <w:r>
              <w:t>，可以参考数据结构</w:t>
            </w:r>
            <w:proofErr w:type="spellStart"/>
            <w:r>
              <w:t>nwy_nw_operator_t</w:t>
            </w:r>
            <w:proofErr w:type="spellEnd"/>
            <w:r>
              <w:t>的定义。</w:t>
            </w:r>
          </w:p>
        </w:tc>
      </w:tr>
      <w:tr w:rsidR="00F349D1" w14:paraId="71667B1B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B75BAA0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1E85825D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02E6F58B" w14:textId="5D1301FA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opt_name</w:t>
            </w:r>
            <w:proofErr w:type="spellEnd"/>
            <w:r w:rsidR="00180D48">
              <w:rPr>
                <w:rFonts w:hint="eastAsia"/>
              </w:rPr>
              <w:t>：</w:t>
            </w:r>
            <w:r>
              <w:t>输出参数，返回的运营商名称</w:t>
            </w:r>
          </w:p>
        </w:tc>
      </w:tr>
      <w:tr w:rsidR="00F349D1" w14:paraId="5DFBAA4D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8DC20F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705A7E9B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5AB7F33F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1AC133D3" w14:textId="77777777" w:rsidR="00F349D1" w:rsidRDefault="007F56CB" w:rsidP="002373F8">
      <w:pPr>
        <w:pStyle w:val="20"/>
      </w:pPr>
      <w:bookmarkStart w:id="49" w:name="_Toc191908648"/>
      <w:proofErr w:type="spellStart"/>
      <w:r>
        <w:lastRenderedPageBreak/>
        <w:t>nwy_nw_csq_get</w:t>
      </w:r>
      <w:bookmarkEnd w:id="49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14AC0E96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0EDF60E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440526BE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nwy_nw_csq_get</w:t>
            </w:r>
            <w:proofErr w:type="spellEnd"/>
            <w:r>
              <w:t xml:space="preserve"> 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>, uint8_t *</w:t>
            </w:r>
            <w:proofErr w:type="spellStart"/>
            <w:r>
              <w:t>p_csq_val</w:t>
            </w:r>
            <w:proofErr w:type="spellEnd"/>
            <w:r>
              <w:t>)</w:t>
            </w:r>
          </w:p>
        </w:tc>
      </w:tr>
      <w:tr w:rsidR="00F349D1" w14:paraId="6CB65FB6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7B83AFA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61BB6248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获取当前网络的信号强度。</w:t>
            </w:r>
          </w:p>
        </w:tc>
      </w:tr>
      <w:tr w:rsidR="00F349D1" w14:paraId="022918EF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B82B71D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50B79FE3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  <w:r w:rsidR="00B774DA">
              <w:t>。</w:t>
            </w:r>
          </w:p>
          <w:p w14:paraId="2F7DA4D4" w14:textId="62CA86B9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csq_val</w:t>
            </w:r>
            <w:proofErr w:type="spellEnd"/>
            <w:r w:rsidR="00180D48">
              <w:rPr>
                <w:rFonts w:hint="eastAsia"/>
              </w:rPr>
              <w:t>：</w:t>
            </w:r>
            <w:r>
              <w:t>输出参数，当前网络的信号强度，其值与</w:t>
            </w:r>
            <w:r>
              <w:t>AT</w:t>
            </w:r>
            <w:r>
              <w:t>命令</w:t>
            </w:r>
            <w:r>
              <w:t>CSQ</w:t>
            </w:r>
            <w:r>
              <w:t>保持一致</w:t>
            </w:r>
            <w:r w:rsidR="00B774DA">
              <w:t>。（取值范围为</w:t>
            </w:r>
            <w:r w:rsidR="00B774DA">
              <w:t>0-31</w:t>
            </w:r>
            <w:r w:rsidR="00B774DA">
              <w:t>，</w:t>
            </w:r>
            <w:proofErr w:type="gramStart"/>
            <w:r w:rsidR="00B774DA">
              <w:t>无效值</w:t>
            </w:r>
            <w:proofErr w:type="gramEnd"/>
            <w:r w:rsidR="00B774DA">
              <w:t>99</w:t>
            </w:r>
            <w:r w:rsidR="00B774DA">
              <w:t>）</w:t>
            </w:r>
          </w:p>
        </w:tc>
      </w:tr>
      <w:tr w:rsidR="00F349D1" w14:paraId="565C531D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AE39F9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1FF30BA9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4A1302B9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2EED6C8F" w14:textId="77777777" w:rsidR="00F349D1" w:rsidRDefault="007F56CB" w:rsidP="002373F8">
      <w:pPr>
        <w:pStyle w:val="20"/>
      </w:pPr>
      <w:bookmarkStart w:id="50" w:name="_Toc191908649"/>
      <w:proofErr w:type="spellStart"/>
      <w:r>
        <w:t>nwy_nw_signal_get</w:t>
      </w:r>
      <w:bookmarkEnd w:id="50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134"/>
        <w:gridCol w:w="8278"/>
      </w:tblGrid>
      <w:tr w:rsidR="00F349D1" w14:paraId="25132E63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6A6870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78" w:type="dxa"/>
          </w:tcPr>
          <w:p w14:paraId="3E357D42" w14:textId="77777777" w:rsidR="00F349D1" w:rsidRDefault="007F56CB">
            <w:pPr>
              <w:topLinePunct w:val="0"/>
              <w:adjustRightInd/>
              <w:snapToGrid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NSimSun" w:hAnsi="Arial"/>
              </w:rPr>
              <w:t>nwy_error_e</w:t>
            </w:r>
            <w:proofErr w:type="spellEnd"/>
            <w:r>
              <w:rPr>
                <w:rFonts w:ascii="Arial" w:eastAsia="NSimSun" w:hAnsi="Arial"/>
              </w:rPr>
              <w:t xml:space="preserve"> </w:t>
            </w:r>
            <w:proofErr w:type="spellStart"/>
            <w:r>
              <w:rPr>
                <w:rFonts w:ascii="Arial" w:eastAsia="NSimSun" w:hAnsi="Arial"/>
              </w:rPr>
              <w:t>nwy_nw_signal_get</w:t>
            </w:r>
            <w:proofErr w:type="spellEnd"/>
            <w:r>
              <w:rPr>
                <w:rFonts w:ascii="Arial" w:eastAsia="NSimSun" w:hAnsi="Arial"/>
              </w:rPr>
              <w:t xml:space="preserve"> (</w:t>
            </w:r>
            <w:proofErr w:type="spellStart"/>
            <w:r>
              <w:rPr>
                <w:rFonts w:ascii="Arial" w:eastAsia="NSimSun" w:hAnsi="Arial"/>
              </w:rPr>
              <w:t>nwy_sim_id_e</w:t>
            </w:r>
            <w:proofErr w:type="spellEnd"/>
            <w:r>
              <w:rPr>
                <w:rFonts w:ascii="Arial" w:eastAsia="NSimSun" w:hAnsi="Arial"/>
              </w:rPr>
              <w:t xml:space="preserve"> </w:t>
            </w:r>
            <w:proofErr w:type="spellStart"/>
            <w:r>
              <w:rPr>
                <w:rFonts w:ascii="Arial" w:eastAsia="NSimSun" w:hAnsi="Arial"/>
              </w:rPr>
              <w:t>simid</w:t>
            </w:r>
            <w:proofErr w:type="spellEnd"/>
            <w:r>
              <w:rPr>
                <w:rFonts w:ascii="Arial" w:eastAsia="NSimSun" w:hAnsi="Arial"/>
              </w:rPr>
              <w:t xml:space="preserve">, </w:t>
            </w:r>
            <w:proofErr w:type="spellStart"/>
            <w:r>
              <w:rPr>
                <w:rFonts w:ascii="Arial" w:eastAsia="NSimSun" w:hAnsi="Arial"/>
              </w:rPr>
              <w:t>nwy_nw_signal_info_t</w:t>
            </w:r>
            <w:proofErr w:type="spellEnd"/>
            <w:r>
              <w:rPr>
                <w:rFonts w:ascii="Arial" w:eastAsia="NSimSun" w:hAnsi="Arial"/>
              </w:rPr>
              <w:t xml:space="preserve">* </w:t>
            </w:r>
            <w:proofErr w:type="spellStart"/>
            <w:r>
              <w:rPr>
                <w:rFonts w:ascii="Arial" w:eastAsia="NSimSun" w:hAnsi="Arial"/>
              </w:rPr>
              <w:t>p_signal_info</w:t>
            </w:r>
            <w:proofErr w:type="spellEnd"/>
            <w:r>
              <w:rPr>
                <w:rFonts w:ascii="Arial" w:eastAsia="NSimSun" w:hAnsi="Arial"/>
              </w:rPr>
              <w:t>)</w:t>
            </w:r>
          </w:p>
        </w:tc>
      </w:tr>
      <w:tr w:rsidR="00F349D1" w14:paraId="1D3EEA50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BE74489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78" w:type="dxa"/>
          </w:tcPr>
          <w:p w14:paraId="223D1AEE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获取当前网络的信号相关信息。</w:t>
            </w:r>
          </w:p>
        </w:tc>
      </w:tr>
      <w:tr w:rsidR="00F349D1" w14:paraId="596DC385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1AFCE57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78" w:type="dxa"/>
          </w:tcPr>
          <w:p w14:paraId="208B99D4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269912AA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signal_info</w:t>
            </w:r>
            <w:proofErr w:type="spellEnd"/>
            <w:r>
              <w:t xml:space="preserve">: </w:t>
            </w:r>
            <w:r>
              <w:t>输出参数，当前网络的信号强度，详见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2C2A0333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2F2B542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78" w:type="dxa"/>
          </w:tcPr>
          <w:p w14:paraId="14208D0E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3FD01107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62C98435" w14:textId="77777777" w:rsidR="00F349D1" w:rsidRDefault="007F56CB" w:rsidP="002373F8">
      <w:pPr>
        <w:pStyle w:val="20"/>
      </w:pPr>
      <w:bookmarkStart w:id="51" w:name="_Toc191908650"/>
      <w:proofErr w:type="spellStart"/>
      <w:r>
        <w:t>nwy_nw_regstatus_get</w:t>
      </w:r>
      <w:bookmarkEnd w:id="51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5204D800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7E1C66F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5B8680B7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bookmarkStart w:id="52" w:name="OLE_LINK63"/>
            <w:proofErr w:type="spellEnd"/>
            <w:r>
              <w:t xml:space="preserve"> </w:t>
            </w:r>
            <w:proofErr w:type="spellStart"/>
            <w:r>
              <w:t>nwy_nw_regstatus_get</w:t>
            </w:r>
            <w:bookmarkEnd w:id="52"/>
            <w:proofErr w:type="spellEnd"/>
            <w:r>
              <w:t xml:space="preserve"> 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nwy_nw_regstatus_t</w:t>
            </w:r>
            <w:proofErr w:type="spellEnd"/>
            <w:r>
              <w:t xml:space="preserve"> *</w:t>
            </w:r>
            <w:proofErr w:type="spellStart"/>
            <w:r>
              <w:t>p_regs_info</w:t>
            </w:r>
            <w:proofErr w:type="spellEnd"/>
            <w:r>
              <w:t>)</w:t>
            </w:r>
          </w:p>
        </w:tc>
      </w:tr>
      <w:tr w:rsidR="00F349D1" w14:paraId="03251B0F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EDF6AF1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7C166B73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获取当前网络注册信息。</w:t>
            </w:r>
          </w:p>
        </w:tc>
      </w:tr>
      <w:tr w:rsidR="00F349D1" w14:paraId="0E6DA249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18BC0BA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296D74D8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672841B5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p_regs_info</w:t>
            </w:r>
            <w:proofErr w:type="spellEnd"/>
            <w:r>
              <w:t xml:space="preserve">: </w:t>
            </w:r>
            <w:r>
              <w:t>输出参数，网络注册信息，详见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6866A65A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EF782B8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185E892A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7DC0CC32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4508C534" w14:textId="77777777" w:rsidR="00F349D1" w:rsidRDefault="007F56CB" w:rsidP="002373F8">
      <w:pPr>
        <w:pStyle w:val="20"/>
      </w:pPr>
      <w:bookmarkStart w:id="53" w:name="_Toc191908651"/>
      <w:proofErr w:type="spellStart"/>
      <w:r>
        <w:t>nwy_nw_cellinfo_get</w:t>
      </w:r>
      <w:bookmarkEnd w:id="53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16C712C3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C82350D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2A3A39C5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nwy_nw_cellinfo_</w:t>
            </w:r>
            <w:proofErr w:type="gramStart"/>
            <w:r>
              <w:t>get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>,</w:t>
            </w:r>
            <w:r w:rsidR="0088679A">
              <w:t xml:space="preserve"> </w:t>
            </w:r>
            <w:proofErr w:type="spellStart"/>
            <w:r w:rsidR="00B774DA">
              <w:t>nwy_nw_cellinfo_mode_e</w:t>
            </w:r>
            <w:proofErr w:type="spellEnd"/>
            <w:r w:rsidR="00B774DA">
              <w:t xml:space="preserve"> </w:t>
            </w:r>
            <w:proofErr w:type="spellStart"/>
            <w:r w:rsidR="00B774DA">
              <w:t>cellinfo</w:t>
            </w:r>
            <w:r w:rsidR="0088679A" w:rsidRPr="0088679A">
              <w:t>_mode</w:t>
            </w:r>
            <w:proofErr w:type="spellEnd"/>
            <w:r w:rsidR="0088679A" w:rsidRPr="0088679A">
              <w:t>,</w:t>
            </w:r>
            <w:r>
              <w:t xml:space="preserve"> </w:t>
            </w:r>
            <w:proofErr w:type="spellStart"/>
            <w:r>
              <w:t>nwy_nw_cellinfo_t</w:t>
            </w:r>
            <w:proofErr w:type="spellEnd"/>
            <w:r>
              <w:t xml:space="preserve"> *</w:t>
            </w:r>
            <w:proofErr w:type="spellStart"/>
            <w:r>
              <w:t>p_cellinfo_info</w:t>
            </w:r>
            <w:proofErr w:type="spellEnd"/>
            <w:r>
              <w:t>)</w:t>
            </w:r>
          </w:p>
        </w:tc>
      </w:tr>
      <w:tr w:rsidR="00F349D1" w14:paraId="392AFD3F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E276E4C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79BF40EF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获取当前网络的主邻区信息。</w:t>
            </w:r>
          </w:p>
        </w:tc>
      </w:tr>
      <w:tr w:rsidR="00F349D1" w14:paraId="06807C10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1422D6F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22D5C31C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一个阻塞型函数，</w:t>
            </w:r>
            <w:r w:rsidR="00F76E1B">
              <w:t>获取</w:t>
            </w:r>
            <w:proofErr w:type="gramStart"/>
            <w:r w:rsidR="00F76E1B">
              <w:t>主小区</w:t>
            </w:r>
            <w:proofErr w:type="gramEnd"/>
            <w:r w:rsidR="00F76E1B">
              <w:t>可以快速返回，最多</w:t>
            </w:r>
            <w:r w:rsidR="00F76E1B">
              <w:t>1s</w:t>
            </w:r>
            <w:r w:rsidR="00EF5353">
              <w:t>；获取所有小区信息最多阻塞</w:t>
            </w:r>
            <w:r w:rsidR="00EF5353">
              <w:t>5s</w:t>
            </w:r>
            <w:r w:rsidR="00EF5353">
              <w:t>。</w:t>
            </w:r>
          </w:p>
          <w:p w14:paraId="7DAABD18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1A253D34" w14:textId="77777777" w:rsidR="0088679A" w:rsidRDefault="00EF535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cellinfo</w:t>
            </w:r>
            <w:r w:rsidR="0088679A">
              <w:t>_mode</w:t>
            </w:r>
            <w:proofErr w:type="spellEnd"/>
            <w:r w:rsidR="0088679A">
              <w:t>：控制获取</w:t>
            </w:r>
            <w:proofErr w:type="gramStart"/>
            <w:r w:rsidR="0088679A">
              <w:t>主小区</w:t>
            </w:r>
            <w:proofErr w:type="gramEnd"/>
            <w:r w:rsidR="0088679A">
              <w:t>信息，还是全部信息</w:t>
            </w:r>
            <w:r w:rsidR="009331F5">
              <w:t>s</w:t>
            </w:r>
            <w:r w:rsidR="00F76E1B">
              <w:t>s</w:t>
            </w:r>
          </w:p>
          <w:p w14:paraId="21A9B48E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p_cellinfo_info</w:t>
            </w:r>
            <w:proofErr w:type="spellEnd"/>
            <w:r>
              <w:t xml:space="preserve">: </w:t>
            </w:r>
            <w:r>
              <w:t>输出参数，当前网络的主邻区信息，详见</w:t>
            </w:r>
            <w:proofErr w:type="spellStart"/>
            <w:r>
              <w:t>nwy_network.h</w:t>
            </w:r>
            <w:proofErr w:type="spellEnd"/>
            <w:r>
              <w:t>定义</w:t>
            </w:r>
          </w:p>
        </w:tc>
      </w:tr>
      <w:tr w:rsidR="00F349D1" w14:paraId="0486EE91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A242870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28301420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5780D562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  <w:tr w:rsidR="00EF5353" w14:paraId="25FB7140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77ADB9C" w14:textId="77777777" w:rsidR="00EF5353" w:rsidRDefault="00EF5353">
            <w:pPr>
              <w:pStyle w:val="TableHeading"/>
              <w:keepNext w:val="0"/>
            </w:pPr>
            <w:r>
              <w:lastRenderedPageBreak/>
              <w:t>注意事项</w:t>
            </w:r>
          </w:p>
        </w:tc>
        <w:tc>
          <w:tcPr>
            <w:tcW w:w="8469" w:type="dxa"/>
          </w:tcPr>
          <w:p w14:paraId="4F47CC95" w14:textId="77777777" w:rsidR="00EF5353" w:rsidRDefault="00EF5353" w:rsidP="00180D48">
            <w:pPr>
              <w:pStyle w:val="ItemLis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对于大部分平台，获取小区信息，是从</w:t>
            </w:r>
            <w:r>
              <w:t>modem</w:t>
            </w:r>
            <w:r>
              <w:t>侧获取正常网络扫描行为结束后存储在本地的小区信息，并不会触发网络扫描行为。</w:t>
            </w:r>
          </w:p>
          <w:p w14:paraId="108052F6" w14:textId="77777777" w:rsidR="00EF5353" w:rsidRDefault="00EF5353" w:rsidP="00180D48">
            <w:pPr>
              <w:pStyle w:val="ItemLis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刚开机时，由于刚开始进行网络扫描，获取到的信息比较少，属于正常情况。</w:t>
            </w:r>
          </w:p>
        </w:tc>
      </w:tr>
    </w:tbl>
    <w:p w14:paraId="3A345B79" w14:textId="77777777" w:rsidR="00F349D1" w:rsidRDefault="007F56CB" w:rsidP="002373F8">
      <w:pPr>
        <w:pStyle w:val="20"/>
      </w:pPr>
      <w:bookmarkStart w:id="54" w:name="_Toc191908652"/>
      <w:proofErr w:type="spellStart"/>
      <w:r>
        <w:t>nwy_nw_scan</w:t>
      </w:r>
      <w:bookmarkEnd w:id="54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08F1EC60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5A605C8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4D386E72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bookmarkStart w:id="55" w:name="OLE_LINK68"/>
            <w:proofErr w:type="spellEnd"/>
            <w:r>
              <w:t xml:space="preserve"> </w:t>
            </w:r>
            <w:proofErr w:type="spellStart"/>
            <w:r>
              <w:t>nwy_nw_</w:t>
            </w:r>
            <w:proofErr w:type="gramStart"/>
            <w:r>
              <w:t>scan</w:t>
            </w:r>
            <w:bookmarkEnd w:id="55"/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nwy_nw_scan_cb_func</w:t>
            </w:r>
            <w:proofErr w:type="spellEnd"/>
            <w:r>
              <w:t xml:space="preserve"> </w:t>
            </w:r>
            <w:proofErr w:type="spellStart"/>
            <w:r>
              <w:t>scan_cb</w:t>
            </w:r>
            <w:proofErr w:type="spellEnd"/>
            <w:r>
              <w:t>)</w:t>
            </w:r>
          </w:p>
        </w:tc>
      </w:tr>
      <w:tr w:rsidR="00F349D1" w14:paraId="37E64122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405D400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2EA2D586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手动扫描网络，异步函数，扫描结果通过回</w:t>
            </w:r>
            <w:proofErr w:type="gramStart"/>
            <w:r>
              <w:t>调函数</w:t>
            </w:r>
            <w:proofErr w:type="gramEnd"/>
            <w:r>
              <w:t>返回。</w:t>
            </w:r>
          </w:p>
        </w:tc>
      </w:tr>
      <w:tr w:rsidR="00F349D1" w14:paraId="1FD8366F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175D8BD2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7AC9C24A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292F8A45" w14:textId="5F1835E6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scan_cb</w:t>
            </w:r>
            <w:proofErr w:type="spellEnd"/>
            <w:r w:rsidR="00180D48">
              <w:rPr>
                <w:rFonts w:hint="eastAsia"/>
              </w:rPr>
              <w:t>：</w:t>
            </w:r>
            <w:r>
              <w:t>回调函数，扫描完成后会触发该函数返回扫描结果</w:t>
            </w:r>
          </w:p>
        </w:tc>
      </w:tr>
      <w:tr w:rsidR="00F349D1" w14:paraId="638BA5E2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4AD1119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3E75BE94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461D0D15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7F67C556" w14:textId="77777777" w:rsidR="00F349D1" w:rsidRDefault="007F56CB" w:rsidP="002373F8">
      <w:pPr>
        <w:pStyle w:val="20"/>
      </w:pPr>
      <w:bookmarkStart w:id="56" w:name="_Toc191908653"/>
      <w:proofErr w:type="spellStart"/>
      <w:r>
        <w:t>nwy_nw_manual_select</w:t>
      </w:r>
      <w:bookmarkEnd w:id="56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159"/>
        <w:gridCol w:w="8469"/>
      </w:tblGrid>
      <w:tr w:rsidR="00F349D1" w14:paraId="3BD06D07" w14:textId="77777777" w:rsidTr="00180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B0A6635" w14:textId="77777777" w:rsidR="00F349D1" w:rsidRDefault="007F56CB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469" w:type="dxa"/>
          </w:tcPr>
          <w:p w14:paraId="68FFE3BB" w14:textId="77777777" w:rsidR="00F349D1" w:rsidRDefault="007F56C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nwy_nw_manual_</w:t>
            </w:r>
            <w:proofErr w:type="gramStart"/>
            <w:r>
              <w:t>select</w:t>
            </w:r>
            <w:proofErr w:type="spellEnd"/>
            <w:r>
              <w:t>(</w:t>
            </w:r>
            <w:proofErr w:type="spellStart"/>
            <w:proofErr w:type="gramEnd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simid</w:t>
            </w:r>
            <w:proofErr w:type="spellEnd"/>
            <w:r>
              <w:t xml:space="preserve">, </w:t>
            </w:r>
            <w:proofErr w:type="spellStart"/>
            <w:r>
              <w:t>nwy_nw_select_param_t</w:t>
            </w:r>
            <w:proofErr w:type="spellEnd"/>
            <w:r>
              <w:t xml:space="preserve"> * </w:t>
            </w:r>
            <w:proofErr w:type="spellStart"/>
            <w:r>
              <w:t>p_net_select</w:t>
            </w:r>
            <w:proofErr w:type="spellEnd"/>
            <w:r>
              <w:t>)</w:t>
            </w:r>
          </w:p>
        </w:tc>
      </w:tr>
      <w:tr w:rsidR="00F349D1" w14:paraId="65C4A9B0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5F37531" w14:textId="77777777" w:rsidR="00F349D1" w:rsidRDefault="007F56CB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469" w:type="dxa"/>
          </w:tcPr>
          <w:p w14:paraId="27E3B5DD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手动注册网络，根据</w:t>
            </w:r>
            <w:proofErr w:type="spellStart"/>
            <w:r>
              <w:t>nwy_nw_scan</w:t>
            </w:r>
            <w:proofErr w:type="spellEnd"/>
            <w:r>
              <w:t>函数扫描获得的网络列表选取某一个网络进行注册。</w:t>
            </w:r>
          </w:p>
        </w:tc>
      </w:tr>
      <w:tr w:rsidR="00F349D1" w14:paraId="3AFE03F6" w14:textId="77777777" w:rsidTr="00180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44AEACF0" w14:textId="77777777" w:rsidR="00F349D1" w:rsidRDefault="007F56CB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469" w:type="dxa"/>
          </w:tcPr>
          <w:p w14:paraId="7C2D5185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sim_id</w:t>
            </w:r>
            <w:proofErr w:type="spellEnd"/>
            <w:r>
              <w:t>：输入参数，指定要操作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719D4F74" w14:textId="77777777" w:rsidR="00F349D1" w:rsidRDefault="007F56C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net_select</w:t>
            </w:r>
            <w:proofErr w:type="spellEnd"/>
            <w:r>
              <w:t>:</w:t>
            </w:r>
            <w:r>
              <w:t>选择注册网络的参数，包括网络的</w:t>
            </w:r>
            <w:r>
              <w:t>PLMN</w:t>
            </w:r>
            <w:r>
              <w:t>和无线接入技术</w:t>
            </w:r>
          </w:p>
        </w:tc>
      </w:tr>
      <w:tr w:rsidR="00F349D1" w14:paraId="1CE34637" w14:textId="77777777" w:rsidTr="0018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DEAC0B8" w14:textId="77777777" w:rsidR="00F349D1" w:rsidRDefault="007F56CB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469" w:type="dxa"/>
          </w:tcPr>
          <w:p w14:paraId="71F03034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NWY_SUCCESS</w:t>
            </w:r>
          </w:p>
          <w:p w14:paraId="2676212B" w14:textId="77777777" w:rsidR="00F349D1" w:rsidRDefault="007F56C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失败：其他</w:t>
            </w:r>
            <w:proofErr w:type="gramStart"/>
            <w:r>
              <w:t>枚举值</w:t>
            </w:r>
            <w:proofErr w:type="gramEnd"/>
          </w:p>
        </w:tc>
      </w:tr>
    </w:tbl>
    <w:p w14:paraId="56096C6B" w14:textId="77777777" w:rsidR="00F349D1" w:rsidRDefault="00F349D1">
      <w:pPr>
        <w:pStyle w:val="afc"/>
      </w:pPr>
    </w:p>
    <w:p w14:paraId="429126CD" w14:textId="77777777" w:rsidR="00F349D1" w:rsidRDefault="00F349D1">
      <w:pPr>
        <w:pStyle w:val="afc"/>
      </w:pPr>
    </w:p>
    <w:sectPr w:rsidR="00F349D1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04035" w14:textId="77777777" w:rsidR="00855CE0" w:rsidRDefault="00855CE0">
      <w:pPr>
        <w:spacing w:line="240" w:lineRule="auto"/>
      </w:pPr>
      <w:r>
        <w:separator/>
      </w:r>
    </w:p>
  </w:endnote>
  <w:endnote w:type="continuationSeparator" w:id="0">
    <w:p w14:paraId="29C6990A" w14:textId="77777777" w:rsidR="00855CE0" w:rsidRDefault="00855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A3A9E" w14:textId="77777777" w:rsidR="00F349D1" w:rsidRDefault="007F56CB">
    <w:pPr>
      <w:pStyle w:val="affa"/>
    </w:pPr>
    <w:r>
      <w:rPr>
        <w:noProof/>
      </w:rPr>
      <w:drawing>
        <wp:anchor distT="0" distB="0" distL="114300" distR="114300" simplePos="0" relativeHeight="251656192" behindDoc="1" locked="0" layoutInCell="1" allowOverlap="1" wp14:anchorId="38B5913A" wp14:editId="28912926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F349D1" w14:paraId="260442A4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5FBE1811" w14:textId="77777777" w:rsidR="00F349D1" w:rsidRDefault="007F56CB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1AAE2669" w14:textId="77777777" w:rsidR="00F349D1" w:rsidRDefault="007F56CB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F3FD8">
            <w:rPr>
              <w:noProof/>
            </w:rPr>
            <w:t>21</w:t>
          </w:r>
          <w:r>
            <w:fldChar w:fldCharType="end"/>
          </w:r>
        </w:p>
      </w:tc>
    </w:tr>
  </w:tbl>
  <w:p w14:paraId="0C7D65C6" w14:textId="77777777" w:rsidR="00F349D1" w:rsidRDefault="00F349D1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F349D1" w14:paraId="018800D9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76A405E6" w14:textId="77777777" w:rsidR="00F349D1" w:rsidRDefault="007F56CB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0D834F5B" w14:textId="77777777" w:rsidR="00F349D1" w:rsidRDefault="007F56CB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59952D71" w14:textId="77777777" w:rsidR="00F349D1" w:rsidRDefault="00F349D1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BA526" w14:textId="77777777" w:rsidR="00855CE0" w:rsidRDefault="00855CE0">
      <w:pPr>
        <w:spacing w:before="0" w:after="0"/>
      </w:pPr>
      <w:r>
        <w:separator/>
      </w:r>
    </w:p>
  </w:footnote>
  <w:footnote w:type="continuationSeparator" w:id="0">
    <w:p w14:paraId="7C9AF7F1" w14:textId="77777777" w:rsidR="00855CE0" w:rsidRDefault="00855CE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993D8" w14:textId="77777777" w:rsidR="00F349D1" w:rsidRDefault="00000000">
    <w:pPr>
      <w:pStyle w:val="affd"/>
    </w:pPr>
    <w:r>
      <w:pict w14:anchorId="788877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3090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402"/>
      <w:gridCol w:w="3339"/>
    </w:tblGrid>
    <w:tr w:rsidR="00F349D1" w14:paraId="33F8F47D" w14:textId="77777777" w:rsidTr="00EF29DA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5827B07B" w14:textId="77777777" w:rsidR="00F349D1" w:rsidRDefault="007F56CB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6A6E5C39" wp14:editId="26D4D951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5AA3DC5" w14:textId="77777777" w:rsidR="00F349D1" w:rsidRDefault="00F349D1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339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F10754C" w14:textId="0F47595B" w:rsidR="00F349D1" w:rsidRDefault="00EF29DA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Network API</w:t>
          </w:r>
          <w:r w:rsidR="007F56CB">
            <w:rPr>
              <w:rFonts w:ascii="Arial" w:eastAsia="NSimSun" w:hAnsi="Arial"/>
              <w:color w:val="auto"/>
            </w:rPr>
            <w:t>说明</w:t>
          </w:r>
        </w:p>
        <w:p w14:paraId="6570D06E" w14:textId="4550EF1F" w:rsidR="00F349D1" w:rsidRDefault="007F56CB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A75536">
            <w:rPr>
              <w:rFonts w:ascii="Arial" w:eastAsia="NSimSun" w:hAnsi="Arial"/>
              <w:noProof/>
              <w:color w:val="000000"/>
            </w:rPr>
            <w:t xml:space="preserve">2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A75536">
            <w:rPr>
              <w:rFonts w:ascii="Arial" w:eastAsia="NSimSun" w:hAnsi="Arial" w:hint="eastAsia"/>
              <w:noProof/>
              <w:color w:val="000000"/>
            </w:rPr>
            <w:t>数据结构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70C821CB" w14:textId="77777777" w:rsidR="00F349D1" w:rsidRDefault="007F56CB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A1AD66" wp14:editId="2B860C0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BB2F2" w14:textId="77777777" w:rsidR="00F349D1" w:rsidRDefault="007F56CB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1AD66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068BB2F2" w14:textId="77777777" w:rsidR="00F349D1" w:rsidRDefault="007F56CB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6486C" w14:textId="77777777" w:rsidR="00F349D1" w:rsidRDefault="00000000">
    <w:pPr>
      <w:pStyle w:val="affd"/>
    </w:pPr>
    <w:r>
      <w:pict w14:anchorId="508756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3105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7F56CB">
      <w:rPr>
        <w:noProof/>
      </w:rPr>
      <w:drawing>
        <wp:anchor distT="0" distB="0" distL="114300" distR="114300" simplePos="0" relativeHeight="251651584" behindDoc="1" locked="0" layoutInCell="0" allowOverlap="1" wp14:anchorId="72FD532A" wp14:editId="7B6C6AA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176DF" w14:textId="77777777" w:rsidR="00F349D1" w:rsidRDefault="007F56CB">
    <w:pPr>
      <w:pStyle w:val="affd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668685" wp14:editId="464375B5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50A3116" w14:textId="77777777" w:rsidR="00F349D1" w:rsidRDefault="00F349D1">
    <w:pPr>
      <w:pStyle w:val="affd"/>
      <w:jc w:val="right"/>
    </w:pPr>
  </w:p>
  <w:p w14:paraId="3309FE5F" w14:textId="77777777" w:rsidR="00F349D1" w:rsidRDefault="00F349D1">
    <w:pPr>
      <w:pStyle w:val="affd"/>
      <w:jc w:val="right"/>
    </w:pPr>
  </w:p>
  <w:p w14:paraId="21705323" w14:textId="77777777" w:rsidR="00F349D1" w:rsidRDefault="00F349D1">
    <w:pPr>
      <w:pStyle w:val="affd"/>
      <w:jc w:val="right"/>
    </w:pPr>
  </w:p>
  <w:p w14:paraId="6D322A46" w14:textId="77777777" w:rsidR="00F349D1" w:rsidRDefault="00F349D1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8D092" w14:textId="77777777" w:rsidR="00F349D1" w:rsidRDefault="00000000">
    <w:pPr>
      <w:pStyle w:val="affd"/>
      <w:ind w:firstLine="40"/>
    </w:pPr>
    <w:r>
      <w:pict w14:anchorId="25076E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3092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7F56CB">
      <w:rPr>
        <w:noProof/>
      </w:rPr>
      <w:drawing>
        <wp:anchor distT="0" distB="0" distL="114300" distR="114300" simplePos="0" relativeHeight="251655168" behindDoc="1" locked="0" layoutInCell="1" allowOverlap="1" wp14:anchorId="29395EF0" wp14:editId="18FBE92B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F56CB">
      <w:rPr>
        <w:noProof/>
      </w:rPr>
      <w:drawing>
        <wp:anchor distT="0" distB="0" distL="114300" distR="114300" simplePos="0" relativeHeight="251654144" behindDoc="0" locked="0" layoutInCell="1" allowOverlap="1" wp14:anchorId="132CD125" wp14:editId="39602699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11FFC" w14:textId="77777777" w:rsidR="00F349D1" w:rsidRDefault="00000000">
    <w:pPr>
      <w:pStyle w:val="affd"/>
    </w:pPr>
    <w:r>
      <w:pict w14:anchorId="63E47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3096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349D1" w14:paraId="65230FB8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9BD1E75" w14:textId="77777777" w:rsidR="00F349D1" w:rsidRDefault="007F56CB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DC7FB5B" wp14:editId="0C02A336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27462FD8" w14:textId="259DE43C" w:rsidR="00F349D1" w:rsidRDefault="007F56CB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</w:t>
          </w:r>
          <w:r w:rsidR="00807BF2">
            <w:rPr>
              <w:rFonts w:ascii="Arial" w:eastAsia="NSimSun" w:hAnsi="Arial"/>
              <w:color w:val="auto"/>
            </w:rPr>
            <w:t>PU</w:t>
          </w:r>
          <w:proofErr w:type="spellEnd"/>
          <w:r w:rsidR="00807BF2">
            <w:rPr>
              <w:rFonts w:ascii="Arial" w:eastAsia="NSimSun" w:hAnsi="Arial"/>
              <w:color w:val="auto"/>
            </w:rPr>
            <w:t xml:space="preserve"> SDK</w:t>
          </w:r>
          <w:r>
            <w:rPr>
              <w:rFonts w:ascii="Arial" w:eastAsia="NSimSun" w:hAnsi="Arial"/>
              <w:color w:val="auto"/>
            </w:rPr>
            <w:t xml:space="preserve"> </w:t>
          </w:r>
          <w:r w:rsidR="00807BF2">
            <w:rPr>
              <w:rFonts w:ascii="Arial" w:eastAsia="NSimSun" w:hAnsi="Arial"/>
              <w:color w:val="auto"/>
            </w:rPr>
            <w:t xml:space="preserve">Network </w:t>
          </w:r>
          <w:r>
            <w:rPr>
              <w:rFonts w:ascii="Arial" w:eastAsia="NSimSun" w:hAnsi="Arial"/>
              <w:color w:val="auto"/>
            </w:rPr>
            <w:t>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4AA633EE" w14:textId="77777777" w:rsidR="00F349D1" w:rsidRDefault="007F56CB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0D1EF305" w14:textId="77777777" w:rsidR="00F349D1" w:rsidRDefault="00000000">
    <w:pPr>
      <w:pStyle w:val="HeadingRight"/>
    </w:pPr>
    <w:r>
      <w:pict w14:anchorId="5C3BF7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3097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F349D1" w14:paraId="425D46DD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7F6CA54A" w14:textId="77777777" w:rsidR="00F349D1" w:rsidRDefault="007F56CB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03885726" wp14:editId="2083EF93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060DF43C" w14:textId="77777777" w:rsidR="00F349D1" w:rsidRDefault="007F56CB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605F4815" w14:textId="77777777" w:rsidR="00F349D1" w:rsidRDefault="007F56CB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0F746215" w14:textId="77777777" w:rsidR="00F349D1" w:rsidRDefault="00000000">
    <w:pPr>
      <w:pStyle w:val="HeadingRight"/>
    </w:pPr>
    <w:r>
      <w:pict w14:anchorId="008A9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3098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7F56CB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00FAFC9" wp14:editId="54D79FCA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4F811" w14:textId="77777777" w:rsidR="00F349D1" w:rsidRDefault="007F56CB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35ED64D7" w14:textId="77777777" w:rsidR="00F349D1" w:rsidRDefault="007F56CB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FAFC9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0944F811" w14:textId="77777777" w:rsidR="00F349D1" w:rsidRDefault="007F56CB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35ED64D7" w14:textId="77777777" w:rsidR="00F349D1" w:rsidRDefault="007F56CB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349D1" w14:paraId="2D3D23BB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E9F2737" w14:textId="77777777" w:rsidR="00F349D1" w:rsidRDefault="007F56CB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6F19F1A8" wp14:editId="51589BBD">
                <wp:extent cx="1684020" cy="252095"/>
                <wp:effectExtent l="0" t="0" r="11430" b="14605"/>
                <wp:docPr id="7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6AB06BF4" w14:textId="60D99BB6" w:rsidR="00F349D1" w:rsidRDefault="00EF29DA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Network API</w:t>
          </w:r>
          <w:r w:rsidR="007F56CB">
            <w:rPr>
              <w:rFonts w:ascii="Arial" w:eastAsia="NSimSun" w:hAnsi="Arial"/>
              <w:color w:val="auto"/>
            </w:rPr>
            <w:t>说明</w:t>
          </w:r>
        </w:p>
        <w:p w14:paraId="0D2A5CF7" w14:textId="77777777" w:rsidR="00F349D1" w:rsidRDefault="007F56CB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1D909906" w14:textId="77777777" w:rsidR="00F349D1" w:rsidRDefault="007F56CB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F5B761B" wp14:editId="02CEB87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676C0" w14:textId="77777777" w:rsidR="00F349D1" w:rsidRDefault="007F56CB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B761B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5FE676C0" w14:textId="77777777" w:rsidR="00F349D1" w:rsidRDefault="007F56CB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349D1" w14:paraId="2780C981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3A5850F" w14:textId="77777777" w:rsidR="00F349D1" w:rsidRDefault="007F56CB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F883C3F" wp14:editId="387C1681">
                <wp:extent cx="1684020" cy="252095"/>
                <wp:effectExtent l="0" t="0" r="11430" b="14605"/>
                <wp:docPr id="8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4FEE438D" w14:textId="70B17BC3" w:rsidR="00F349D1" w:rsidRDefault="00EF29DA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Network API</w:t>
          </w:r>
          <w:r w:rsidR="007F56CB">
            <w:rPr>
              <w:rFonts w:ascii="Arial" w:eastAsia="NSimSun" w:hAnsi="Arial"/>
              <w:color w:val="auto"/>
            </w:rPr>
            <w:t>说明</w:t>
          </w:r>
        </w:p>
        <w:p w14:paraId="02A24D6C" w14:textId="77777777" w:rsidR="00F349D1" w:rsidRDefault="007F56CB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12BF2638" w14:textId="77777777" w:rsidR="00F349D1" w:rsidRDefault="007F56CB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7826A3" wp14:editId="1B6EF18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53FFDB" w14:textId="77777777" w:rsidR="00F349D1" w:rsidRDefault="007F56CB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826A3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6131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2453FFDB" w14:textId="77777777" w:rsidR="00F349D1" w:rsidRDefault="007F56CB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0D2E" w14:textId="77777777" w:rsidR="00F349D1" w:rsidRDefault="00000000">
    <w:pPr>
      <w:pStyle w:val="affd"/>
    </w:pPr>
    <w:r>
      <w:pict w14:anchorId="0A3509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3102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7F56CB">
      <w:rPr>
        <w:noProof/>
      </w:rPr>
      <w:drawing>
        <wp:anchor distT="0" distB="0" distL="114300" distR="114300" simplePos="0" relativeHeight="251653632" behindDoc="1" locked="0" layoutInCell="0" allowOverlap="1" wp14:anchorId="2FA95AB1" wp14:editId="0F0914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F5A388"/>
    <w:multiLevelType w:val="singleLevel"/>
    <w:tmpl w:val="9EF5A3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5C765A4"/>
    <w:multiLevelType w:val="singleLevel"/>
    <w:tmpl w:val="C5C765A4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" w15:restartNumberingAfterBreak="0">
    <w:nsid w:val="E73215A3"/>
    <w:multiLevelType w:val="singleLevel"/>
    <w:tmpl w:val="E73215A3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6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6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7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2ED4EA9C"/>
    <w:multiLevelType w:val="singleLevel"/>
    <w:tmpl w:val="2ED4EA9C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3A07361"/>
    <w:multiLevelType w:val="singleLevel"/>
    <w:tmpl w:val="33A0736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2" w15:restartNumberingAfterBreak="0">
    <w:nsid w:val="3B83D504"/>
    <w:multiLevelType w:val="singleLevel"/>
    <w:tmpl w:val="3B83D504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3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4" w15:restartNumberingAfterBreak="0">
    <w:nsid w:val="3D052E53"/>
    <w:multiLevelType w:val="hybridMultilevel"/>
    <w:tmpl w:val="D60AC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265480C"/>
    <w:multiLevelType w:val="singleLevel"/>
    <w:tmpl w:val="4265480C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7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30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2" w15:restartNumberingAfterBreak="0">
    <w:nsid w:val="513853C6"/>
    <w:multiLevelType w:val="singleLevel"/>
    <w:tmpl w:val="513853C6"/>
    <w:lvl w:ilvl="0">
      <w:start w:val="1"/>
      <w:numFmt w:val="decimal"/>
      <w:pStyle w:val="2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3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42701B0"/>
    <w:multiLevelType w:val="hybridMultilevel"/>
    <w:tmpl w:val="F4286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71E2D59"/>
    <w:multiLevelType w:val="singleLevel"/>
    <w:tmpl w:val="671E2D59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8" w15:restartNumberingAfterBreak="0">
    <w:nsid w:val="6769F5EA"/>
    <w:multiLevelType w:val="singleLevel"/>
    <w:tmpl w:val="6769F5EA"/>
    <w:lvl w:ilvl="0">
      <w:start w:val="1"/>
      <w:numFmt w:val="decimal"/>
      <w:pStyle w:val="a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9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71F179C9"/>
    <w:multiLevelType w:val="hybridMultilevel"/>
    <w:tmpl w:val="D00CF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88AF915"/>
    <w:multiLevelType w:val="singleLevel"/>
    <w:tmpl w:val="788AF915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2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9737094">
    <w:abstractNumId w:val="15"/>
  </w:num>
  <w:num w:numId="2" w16cid:durableId="453602698">
    <w:abstractNumId w:val="16"/>
  </w:num>
  <w:num w:numId="3" w16cid:durableId="1670937054">
    <w:abstractNumId w:val="31"/>
  </w:num>
  <w:num w:numId="4" w16cid:durableId="1104035904">
    <w:abstractNumId w:val="32"/>
  </w:num>
  <w:num w:numId="5" w16cid:durableId="2069306719">
    <w:abstractNumId w:val="21"/>
  </w:num>
  <w:num w:numId="6" w16cid:durableId="1744599351">
    <w:abstractNumId w:val="38"/>
  </w:num>
  <w:num w:numId="7" w16cid:durableId="1587569564">
    <w:abstractNumId w:val="20"/>
  </w:num>
  <w:num w:numId="8" w16cid:durableId="1911192425">
    <w:abstractNumId w:val="2"/>
  </w:num>
  <w:num w:numId="9" w16cid:durableId="303002479">
    <w:abstractNumId w:val="1"/>
  </w:num>
  <w:num w:numId="10" w16cid:durableId="278950137">
    <w:abstractNumId w:val="26"/>
  </w:num>
  <w:num w:numId="11" w16cid:durableId="1887721632">
    <w:abstractNumId w:val="37"/>
  </w:num>
  <w:num w:numId="12" w16cid:durableId="1965888506">
    <w:abstractNumId w:val="41"/>
  </w:num>
  <w:num w:numId="13" w16cid:durableId="2105302607">
    <w:abstractNumId w:val="22"/>
  </w:num>
  <w:num w:numId="14" w16cid:durableId="96559706">
    <w:abstractNumId w:val="14"/>
  </w:num>
  <w:num w:numId="15" w16cid:durableId="505168463">
    <w:abstractNumId w:val="13"/>
  </w:num>
  <w:num w:numId="16" w16cid:durableId="1042558479">
    <w:abstractNumId w:val="23"/>
  </w:num>
  <w:num w:numId="17" w16cid:durableId="902638119">
    <w:abstractNumId w:val="36"/>
  </w:num>
  <w:num w:numId="18" w16cid:durableId="287973600">
    <w:abstractNumId w:val="30"/>
  </w:num>
  <w:num w:numId="19" w16cid:durableId="812648106">
    <w:abstractNumId w:val="28"/>
  </w:num>
  <w:num w:numId="20" w16cid:durableId="1147237021">
    <w:abstractNumId w:val="17"/>
  </w:num>
  <w:num w:numId="21" w16cid:durableId="1577858447">
    <w:abstractNumId w:val="29"/>
  </w:num>
  <w:num w:numId="22" w16cid:durableId="980889934">
    <w:abstractNumId w:val="12"/>
  </w:num>
  <w:num w:numId="23" w16cid:durableId="330722714">
    <w:abstractNumId w:val="0"/>
  </w:num>
  <w:num w:numId="24" w16cid:durableId="1953244033">
    <w:abstractNumId w:val="40"/>
  </w:num>
  <w:num w:numId="25" w16cid:durableId="843785151">
    <w:abstractNumId w:val="35"/>
  </w:num>
  <w:num w:numId="26" w16cid:durableId="1937009319">
    <w:abstractNumId w:val="24"/>
  </w:num>
  <w:num w:numId="27" w16cid:durableId="918249873">
    <w:abstractNumId w:val="15"/>
  </w:num>
  <w:num w:numId="28" w16cid:durableId="1664552426">
    <w:abstractNumId w:val="10"/>
  </w:num>
  <w:num w:numId="29" w16cid:durableId="1306662597">
    <w:abstractNumId w:val="9"/>
  </w:num>
  <w:num w:numId="30" w16cid:durableId="1009143177">
    <w:abstractNumId w:val="8"/>
  </w:num>
  <w:num w:numId="31" w16cid:durableId="1178807292">
    <w:abstractNumId w:val="7"/>
  </w:num>
  <w:num w:numId="32" w16cid:durableId="1351445167">
    <w:abstractNumId w:val="6"/>
  </w:num>
  <w:num w:numId="33" w16cid:durableId="706486873">
    <w:abstractNumId w:val="5"/>
  </w:num>
  <w:num w:numId="34" w16cid:durableId="1664897810">
    <w:abstractNumId w:val="4"/>
  </w:num>
  <w:num w:numId="35" w16cid:durableId="1408728659">
    <w:abstractNumId w:val="3"/>
  </w:num>
  <w:num w:numId="36" w16cid:durableId="1562597026">
    <w:abstractNumId w:val="27"/>
  </w:num>
  <w:num w:numId="37" w16cid:durableId="1327169612">
    <w:abstractNumId w:val="19"/>
  </w:num>
  <w:num w:numId="38" w16cid:durableId="468934911">
    <w:abstractNumId w:val="39"/>
  </w:num>
  <w:num w:numId="39" w16cid:durableId="137646503">
    <w:abstractNumId w:val="33"/>
  </w:num>
  <w:num w:numId="40" w16cid:durableId="1671256244">
    <w:abstractNumId w:val="18"/>
  </w:num>
  <w:num w:numId="41" w16cid:durableId="1889797715">
    <w:abstractNumId w:val="25"/>
  </w:num>
  <w:num w:numId="42" w16cid:durableId="1905338254">
    <w:abstractNumId w:val="34"/>
  </w:num>
  <w:num w:numId="43" w16cid:durableId="697704978">
    <w:abstractNumId w:val="42"/>
  </w:num>
  <w:num w:numId="44" w16cid:durableId="1335109922">
    <w:abstractNumId w:val="11"/>
  </w:num>
  <w:num w:numId="45" w16cid:durableId="1923756240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0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AxNWM3NDRjMjc2MmZiYmY1NzY4ODFmMzQ3M2VkZDgifQ=="/>
  </w:docVars>
  <w:rsids>
    <w:rsidRoot w:val="00172A27"/>
    <w:rsid w:val="0000458A"/>
    <w:rsid w:val="000068F8"/>
    <w:rsid w:val="000247F8"/>
    <w:rsid w:val="000378C6"/>
    <w:rsid w:val="000403DC"/>
    <w:rsid w:val="00042156"/>
    <w:rsid w:val="0004721D"/>
    <w:rsid w:val="00050B8A"/>
    <w:rsid w:val="00054AEC"/>
    <w:rsid w:val="00065D24"/>
    <w:rsid w:val="00083E32"/>
    <w:rsid w:val="000852F9"/>
    <w:rsid w:val="00092B65"/>
    <w:rsid w:val="00093D45"/>
    <w:rsid w:val="00094BEF"/>
    <w:rsid w:val="000A5966"/>
    <w:rsid w:val="000A79F2"/>
    <w:rsid w:val="000B7DF3"/>
    <w:rsid w:val="000C54FD"/>
    <w:rsid w:val="000D1507"/>
    <w:rsid w:val="000E1E15"/>
    <w:rsid w:val="000F22EE"/>
    <w:rsid w:val="0013056F"/>
    <w:rsid w:val="0013752A"/>
    <w:rsid w:val="00142731"/>
    <w:rsid w:val="00143FDB"/>
    <w:rsid w:val="00154890"/>
    <w:rsid w:val="00156D30"/>
    <w:rsid w:val="0016506E"/>
    <w:rsid w:val="00166C4F"/>
    <w:rsid w:val="00167CE0"/>
    <w:rsid w:val="00171306"/>
    <w:rsid w:val="00172A27"/>
    <w:rsid w:val="00180D48"/>
    <w:rsid w:val="00186D06"/>
    <w:rsid w:val="001A3D15"/>
    <w:rsid w:val="001C480E"/>
    <w:rsid w:val="001D1A9E"/>
    <w:rsid w:val="001E36E4"/>
    <w:rsid w:val="001F1551"/>
    <w:rsid w:val="001F1CAB"/>
    <w:rsid w:val="001F3BBF"/>
    <w:rsid w:val="001F450E"/>
    <w:rsid w:val="00213B84"/>
    <w:rsid w:val="002232B8"/>
    <w:rsid w:val="00233AFA"/>
    <w:rsid w:val="002373F8"/>
    <w:rsid w:val="00246AD0"/>
    <w:rsid w:val="00256324"/>
    <w:rsid w:val="00256D8E"/>
    <w:rsid w:val="002619DC"/>
    <w:rsid w:val="00266E04"/>
    <w:rsid w:val="00275AD6"/>
    <w:rsid w:val="00277882"/>
    <w:rsid w:val="00292D3E"/>
    <w:rsid w:val="002A3402"/>
    <w:rsid w:val="002B0211"/>
    <w:rsid w:val="002B75F1"/>
    <w:rsid w:val="002D1B7C"/>
    <w:rsid w:val="002D2637"/>
    <w:rsid w:val="002D5D43"/>
    <w:rsid w:val="002E454D"/>
    <w:rsid w:val="002F2F55"/>
    <w:rsid w:val="002F3FD8"/>
    <w:rsid w:val="003001B5"/>
    <w:rsid w:val="003003A7"/>
    <w:rsid w:val="00322764"/>
    <w:rsid w:val="00326744"/>
    <w:rsid w:val="003330DC"/>
    <w:rsid w:val="00335893"/>
    <w:rsid w:val="003431AF"/>
    <w:rsid w:val="003448A2"/>
    <w:rsid w:val="0035538D"/>
    <w:rsid w:val="0035604F"/>
    <w:rsid w:val="00360B74"/>
    <w:rsid w:val="0036319E"/>
    <w:rsid w:val="003706A6"/>
    <w:rsid w:val="00371CEB"/>
    <w:rsid w:val="003774F0"/>
    <w:rsid w:val="00380EDE"/>
    <w:rsid w:val="0039086C"/>
    <w:rsid w:val="003A3609"/>
    <w:rsid w:val="003B4E6D"/>
    <w:rsid w:val="003B5381"/>
    <w:rsid w:val="003C32E1"/>
    <w:rsid w:val="003C34F0"/>
    <w:rsid w:val="003C5443"/>
    <w:rsid w:val="003E2BD4"/>
    <w:rsid w:val="003F1109"/>
    <w:rsid w:val="003F2D32"/>
    <w:rsid w:val="003F698A"/>
    <w:rsid w:val="004019B9"/>
    <w:rsid w:val="00404124"/>
    <w:rsid w:val="00406156"/>
    <w:rsid w:val="004075AC"/>
    <w:rsid w:val="00411AA5"/>
    <w:rsid w:val="00426645"/>
    <w:rsid w:val="004328B3"/>
    <w:rsid w:val="00443D6D"/>
    <w:rsid w:val="00452EFD"/>
    <w:rsid w:val="0046120F"/>
    <w:rsid w:val="0046648B"/>
    <w:rsid w:val="00470E4E"/>
    <w:rsid w:val="004712A8"/>
    <w:rsid w:val="004B4421"/>
    <w:rsid w:val="004C1B13"/>
    <w:rsid w:val="004C37FB"/>
    <w:rsid w:val="004D04F2"/>
    <w:rsid w:val="004D147C"/>
    <w:rsid w:val="004D5303"/>
    <w:rsid w:val="004F1CF3"/>
    <w:rsid w:val="004F27F7"/>
    <w:rsid w:val="004F2DAE"/>
    <w:rsid w:val="005014A4"/>
    <w:rsid w:val="00505674"/>
    <w:rsid w:val="00514E63"/>
    <w:rsid w:val="0051570F"/>
    <w:rsid w:val="00520A62"/>
    <w:rsid w:val="00523FC0"/>
    <w:rsid w:val="00527B8B"/>
    <w:rsid w:val="00550267"/>
    <w:rsid w:val="00553FF6"/>
    <w:rsid w:val="00554072"/>
    <w:rsid w:val="00554E3B"/>
    <w:rsid w:val="005576FD"/>
    <w:rsid w:val="00561A9A"/>
    <w:rsid w:val="005630A2"/>
    <w:rsid w:val="00571228"/>
    <w:rsid w:val="005774B9"/>
    <w:rsid w:val="00580F48"/>
    <w:rsid w:val="00582712"/>
    <w:rsid w:val="005839D2"/>
    <w:rsid w:val="005A60AD"/>
    <w:rsid w:val="005B73DC"/>
    <w:rsid w:val="005E35A6"/>
    <w:rsid w:val="00600090"/>
    <w:rsid w:val="00617639"/>
    <w:rsid w:val="00621EB2"/>
    <w:rsid w:val="006266CF"/>
    <w:rsid w:val="00627FA1"/>
    <w:rsid w:val="006304AA"/>
    <w:rsid w:val="00652992"/>
    <w:rsid w:val="0065484A"/>
    <w:rsid w:val="0066021A"/>
    <w:rsid w:val="0066276F"/>
    <w:rsid w:val="00665277"/>
    <w:rsid w:val="0066762D"/>
    <w:rsid w:val="00683A0E"/>
    <w:rsid w:val="0069097E"/>
    <w:rsid w:val="006951F4"/>
    <w:rsid w:val="0069713A"/>
    <w:rsid w:val="006A186A"/>
    <w:rsid w:val="006A252F"/>
    <w:rsid w:val="006B0575"/>
    <w:rsid w:val="006B4C42"/>
    <w:rsid w:val="006D716D"/>
    <w:rsid w:val="006D7A04"/>
    <w:rsid w:val="006E282A"/>
    <w:rsid w:val="006F34B1"/>
    <w:rsid w:val="006F69F6"/>
    <w:rsid w:val="00701B15"/>
    <w:rsid w:val="00710845"/>
    <w:rsid w:val="00720D3D"/>
    <w:rsid w:val="00731813"/>
    <w:rsid w:val="00731B9A"/>
    <w:rsid w:val="007522E1"/>
    <w:rsid w:val="007524A7"/>
    <w:rsid w:val="007623F7"/>
    <w:rsid w:val="007632BE"/>
    <w:rsid w:val="0076454F"/>
    <w:rsid w:val="0078072F"/>
    <w:rsid w:val="00791E05"/>
    <w:rsid w:val="00792FFA"/>
    <w:rsid w:val="0079728E"/>
    <w:rsid w:val="00797995"/>
    <w:rsid w:val="007A64E9"/>
    <w:rsid w:val="007B640D"/>
    <w:rsid w:val="007C0EEE"/>
    <w:rsid w:val="007E2BDC"/>
    <w:rsid w:val="007E2FBF"/>
    <w:rsid w:val="007F26CC"/>
    <w:rsid w:val="007F406B"/>
    <w:rsid w:val="007F56CB"/>
    <w:rsid w:val="00802A33"/>
    <w:rsid w:val="00803CEB"/>
    <w:rsid w:val="008046B6"/>
    <w:rsid w:val="008055DE"/>
    <w:rsid w:val="00805FB7"/>
    <w:rsid w:val="00807BF2"/>
    <w:rsid w:val="00811DBB"/>
    <w:rsid w:val="008133BE"/>
    <w:rsid w:val="0082454F"/>
    <w:rsid w:val="00832D42"/>
    <w:rsid w:val="00840040"/>
    <w:rsid w:val="008425FD"/>
    <w:rsid w:val="00842F08"/>
    <w:rsid w:val="008443D0"/>
    <w:rsid w:val="00852AFA"/>
    <w:rsid w:val="00855CE0"/>
    <w:rsid w:val="008631D4"/>
    <w:rsid w:val="00864356"/>
    <w:rsid w:val="00871FA1"/>
    <w:rsid w:val="008722E5"/>
    <w:rsid w:val="008742E0"/>
    <w:rsid w:val="00880383"/>
    <w:rsid w:val="0088679A"/>
    <w:rsid w:val="008950C1"/>
    <w:rsid w:val="008B15BB"/>
    <w:rsid w:val="008B1EB3"/>
    <w:rsid w:val="008C3958"/>
    <w:rsid w:val="008C55CE"/>
    <w:rsid w:val="008E055F"/>
    <w:rsid w:val="008E7606"/>
    <w:rsid w:val="008F2607"/>
    <w:rsid w:val="00901FB0"/>
    <w:rsid w:val="0090343C"/>
    <w:rsid w:val="009063B1"/>
    <w:rsid w:val="009064B3"/>
    <w:rsid w:val="009076D6"/>
    <w:rsid w:val="00910393"/>
    <w:rsid w:val="00911689"/>
    <w:rsid w:val="00922FB9"/>
    <w:rsid w:val="00924B60"/>
    <w:rsid w:val="009331F5"/>
    <w:rsid w:val="00945D05"/>
    <w:rsid w:val="00946478"/>
    <w:rsid w:val="00947205"/>
    <w:rsid w:val="00947966"/>
    <w:rsid w:val="00953FAD"/>
    <w:rsid w:val="00954B67"/>
    <w:rsid w:val="00957D02"/>
    <w:rsid w:val="00961842"/>
    <w:rsid w:val="00962A89"/>
    <w:rsid w:val="00966C2B"/>
    <w:rsid w:val="00971CDA"/>
    <w:rsid w:val="00972204"/>
    <w:rsid w:val="009735A5"/>
    <w:rsid w:val="0097425C"/>
    <w:rsid w:val="00991241"/>
    <w:rsid w:val="00994BFD"/>
    <w:rsid w:val="009A67D2"/>
    <w:rsid w:val="009A720E"/>
    <w:rsid w:val="009B5F81"/>
    <w:rsid w:val="009C60D7"/>
    <w:rsid w:val="009D133B"/>
    <w:rsid w:val="009D30A8"/>
    <w:rsid w:val="009D5C77"/>
    <w:rsid w:val="00A00440"/>
    <w:rsid w:val="00A04D9A"/>
    <w:rsid w:val="00A13290"/>
    <w:rsid w:val="00A23576"/>
    <w:rsid w:val="00A43A13"/>
    <w:rsid w:val="00A46797"/>
    <w:rsid w:val="00A743A3"/>
    <w:rsid w:val="00A75536"/>
    <w:rsid w:val="00A76188"/>
    <w:rsid w:val="00A831EB"/>
    <w:rsid w:val="00A8793D"/>
    <w:rsid w:val="00A9390A"/>
    <w:rsid w:val="00A943B8"/>
    <w:rsid w:val="00AA0DFB"/>
    <w:rsid w:val="00AA632C"/>
    <w:rsid w:val="00AC4C3F"/>
    <w:rsid w:val="00AC6B9E"/>
    <w:rsid w:val="00AD69D2"/>
    <w:rsid w:val="00AE2A75"/>
    <w:rsid w:val="00AF145A"/>
    <w:rsid w:val="00AF71C3"/>
    <w:rsid w:val="00B05FAC"/>
    <w:rsid w:val="00B101F5"/>
    <w:rsid w:val="00B1056E"/>
    <w:rsid w:val="00B11B9A"/>
    <w:rsid w:val="00B124F9"/>
    <w:rsid w:val="00B27320"/>
    <w:rsid w:val="00B3232C"/>
    <w:rsid w:val="00B3671A"/>
    <w:rsid w:val="00B378F4"/>
    <w:rsid w:val="00B57C35"/>
    <w:rsid w:val="00B608B8"/>
    <w:rsid w:val="00B70DBC"/>
    <w:rsid w:val="00B727D7"/>
    <w:rsid w:val="00B73E47"/>
    <w:rsid w:val="00B774DA"/>
    <w:rsid w:val="00B81E96"/>
    <w:rsid w:val="00B905A3"/>
    <w:rsid w:val="00B97A28"/>
    <w:rsid w:val="00BA4108"/>
    <w:rsid w:val="00BA4FD4"/>
    <w:rsid w:val="00BB3139"/>
    <w:rsid w:val="00BB3B60"/>
    <w:rsid w:val="00BD2722"/>
    <w:rsid w:val="00BD33F1"/>
    <w:rsid w:val="00BE243A"/>
    <w:rsid w:val="00BE7A3C"/>
    <w:rsid w:val="00BF5AD7"/>
    <w:rsid w:val="00BF633B"/>
    <w:rsid w:val="00BF64FE"/>
    <w:rsid w:val="00C00C25"/>
    <w:rsid w:val="00C01D60"/>
    <w:rsid w:val="00C03A48"/>
    <w:rsid w:val="00C072C9"/>
    <w:rsid w:val="00C1470E"/>
    <w:rsid w:val="00C204A2"/>
    <w:rsid w:val="00C23124"/>
    <w:rsid w:val="00C24C46"/>
    <w:rsid w:val="00C52C0A"/>
    <w:rsid w:val="00C53A1B"/>
    <w:rsid w:val="00C54229"/>
    <w:rsid w:val="00C57112"/>
    <w:rsid w:val="00C6381E"/>
    <w:rsid w:val="00C647E5"/>
    <w:rsid w:val="00C6569E"/>
    <w:rsid w:val="00C80B28"/>
    <w:rsid w:val="00C817CD"/>
    <w:rsid w:val="00C83999"/>
    <w:rsid w:val="00C93459"/>
    <w:rsid w:val="00CA270B"/>
    <w:rsid w:val="00CA33D4"/>
    <w:rsid w:val="00CC1B5B"/>
    <w:rsid w:val="00CC689B"/>
    <w:rsid w:val="00CD5CF3"/>
    <w:rsid w:val="00CE5617"/>
    <w:rsid w:val="00D007A8"/>
    <w:rsid w:val="00D02B7C"/>
    <w:rsid w:val="00D05737"/>
    <w:rsid w:val="00D13C01"/>
    <w:rsid w:val="00D34326"/>
    <w:rsid w:val="00D374B3"/>
    <w:rsid w:val="00D4014B"/>
    <w:rsid w:val="00D40B4D"/>
    <w:rsid w:val="00D47BD6"/>
    <w:rsid w:val="00D51EA0"/>
    <w:rsid w:val="00D56343"/>
    <w:rsid w:val="00D579EB"/>
    <w:rsid w:val="00D630E7"/>
    <w:rsid w:val="00D63378"/>
    <w:rsid w:val="00D81853"/>
    <w:rsid w:val="00D9453D"/>
    <w:rsid w:val="00D945D6"/>
    <w:rsid w:val="00DA003E"/>
    <w:rsid w:val="00DA5AF8"/>
    <w:rsid w:val="00DB184A"/>
    <w:rsid w:val="00DB5411"/>
    <w:rsid w:val="00DB609C"/>
    <w:rsid w:val="00DC44C4"/>
    <w:rsid w:val="00DD033F"/>
    <w:rsid w:val="00DD41FE"/>
    <w:rsid w:val="00DE0F65"/>
    <w:rsid w:val="00DE5941"/>
    <w:rsid w:val="00DF75DE"/>
    <w:rsid w:val="00E05814"/>
    <w:rsid w:val="00E067B5"/>
    <w:rsid w:val="00E15367"/>
    <w:rsid w:val="00E20DE7"/>
    <w:rsid w:val="00E27214"/>
    <w:rsid w:val="00E31C8A"/>
    <w:rsid w:val="00E50B26"/>
    <w:rsid w:val="00E529B2"/>
    <w:rsid w:val="00E53B85"/>
    <w:rsid w:val="00E54991"/>
    <w:rsid w:val="00E605E1"/>
    <w:rsid w:val="00E65173"/>
    <w:rsid w:val="00E679D7"/>
    <w:rsid w:val="00EA2A38"/>
    <w:rsid w:val="00EB0084"/>
    <w:rsid w:val="00EC0344"/>
    <w:rsid w:val="00EC722A"/>
    <w:rsid w:val="00ED344A"/>
    <w:rsid w:val="00EE3B7F"/>
    <w:rsid w:val="00EF0E3A"/>
    <w:rsid w:val="00EF29DA"/>
    <w:rsid w:val="00EF5353"/>
    <w:rsid w:val="00EF5F84"/>
    <w:rsid w:val="00F0096D"/>
    <w:rsid w:val="00F03F55"/>
    <w:rsid w:val="00F048B8"/>
    <w:rsid w:val="00F077CD"/>
    <w:rsid w:val="00F11EB4"/>
    <w:rsid w:val="00F17B43"/>
    <w:rsid w:val="00F17BB8"/>
    <w:rsid w:val="00F27000"/>
    <w:rsid w:val="00F3253F"/>
    <w:rsid w:val="00F349D1"/>
    <w:rsid w:val="00F425B8"/>
    <w:rsid w:val="00F52023"/>
    <w:rsid w:val="00F63029"/>
    <w:rsid w:val="00F65BA7"/>
    <w:rsid w:val="00F74E26"/>
    <w:rsid w:val="00F755F9"/>
    <w:rsid w:val="00F763CF"/>
    <w:rsid w:val="00F76E1B"/>
    <w:rsid w:val="00F84842"/>
    <w:rsid w:val="00F95C81"/>
    <w:rsid w:val="00F977EA"/>
    <w:rsid w:val="00FA1BBE"/>
    <w:rsid w:val="00FA273F"/>
    <w:rsid w:val="00FA6E5D"/>
    <w:rsid w:val="00FC14CB"/>
    <w:rsid w:val="00FD5C52"/>
    <w:rsid w:val="00FE175E"/>
    <w:rsid w:val="00FE22D1"/>
    <w:rsid w:val="00FE3C10"/>
    <w:rsid w:val="00FE5909"/>
    <w:rsid w:val="00FE663A"/>
    <w:rsid w:val="00FE7075"/>
    <w:rsid w:val="00FF61A5"/>
    <w:rsid w:val="08821817"/>
    <w:rsid w:val="0AD46352"/>
    <w:rsid w:val="13405DEA"/>
    <w:rsid w:val="16B40ACE"/>
    <w:rsid w:val="1ECB3353"/>
    <w:rsid w:val="2F422FFF"/>
    <w:rsid w:val="2FF4502D"/>
    <w:rsid w:val="5B7420A1"/>
    <w:rsid w:val="5D121B72"/>
    <w:rsid w:val="64311EC2"/>
    <w:rsid w:val="673B7F17"/>
    <w:rsid w:val="69450BD9"/>
    <w:rsid w:val="6CBF6EF4"/>
    <w:rsid w:val="71A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06"/>
    <o:shapelayout v:ext="edit">
      <o:idmap v:ext="edit" data="2"/>
    </o:shapelayout>
  </w:shapeDefaults>
  <w:decimalSymbol w:val="."/>
  <w:listSeparator w:val=","/>
  <w14:docId w14:val="7F9E411F"/>
  <w15:docId w15:val="{FE0C14B4-E4F1-4896-A647-D39C772A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 w:qFormat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 w:qFormat="1"/>
    <w:lsdException w:name="macro" w:unhideWhenUsed="1" w:qFormat="1"/>
    <w:lsdException w:name="toa heading" w:unhideWhenUsed="1"/>
    <w:lsdException w:name="List" w:unhideWhenUsed="1" w:qFormat="1"/>
    <w:lsdException w:name="List Number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2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uiPriority="1" w:unhideWhenUsed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 w:qFormat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rsid w:val="00180D48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4"/>
    <w:next w:val="20"/>
    <w:link w:val="10"/>
    <w:autoRedefine/>
    <w:qFormat/>
    <w:rsid w:val="00180D48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4"/>
    <w:next w:val="31"/>
    <w:link w:val="23"/>
    <w:autoRedefine/>
    <w:qFormat/>
    <w:rsid w:val="00180D48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4"/>
    <w:next w:val="a4"/>
    <w:link w:val="33"/>
    <w:autoRedefine/>
    <w:qFormat/>
    <w:rsid w:val="00180D48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4"/>
    <w:next w:val="a4"/>
    <w:link w:val="43"/>
    <w:qFormat/>
    <w:rsid w:val="00180D48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4"/>
    <w:next w:val="a4"/>
    <w:link w:val="52"/>
    <w:qFormat/>
    <w:rsid w:val="00180D4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180D48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180D48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180D48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4"/>
    <w:link w:val="90"/>
    <w:qFormat/>
    <w:rsid w:val="00180D48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5">
    <w:name w:val="Default Paragraph Font"/>
    <w:uiPriority w:val="1"/>
    <w:semiHidden/>
    <w:unhideWhenUsed/>
    <w:rsid w:val="00180D48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  <w:rsid w:val="00180D48"/>
  </w:style>
  <w:style w:type="paragraph" w:styleId="a8">
    <w:name w:val="macro"/>
    <w:link w:val="a9"/>
    <w:qFormat/>
    <w:rsid w:val="00180D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4"/>
    <w:qFormat/>
    <w:rsid w:val="00180D48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4"/>
    <w:next w:val="a4"/>
    <w:autoRedefine/>
    <w:uiPriority w:val="39"/>
    <w:rsid w:val="00180D48"/>
    <w:pPr>
      <w:ind w:left="2520"/>
    </w:pPr>
    <w:rPr>
      <w:color w:val="595959"/>
      <w:sz w:val="24"/>
    </w:rPr>
  </w:style>
  <w:style w:type="paragraph" w:styleId="22">
    <w:name w:val="List Number 2"/>
    <w:basedOn w:val="a4"/>
    <w:rsid w:val="00180D48"/>
    <w:pPr>
      <w:tabs>
        <w:tab w:val="num" w:pos="780"/>
      </w:tabs>
      <w:ind w:left="780" w:hanging="360"/>
    </w:pPr>
    <w:rPr>
      <w:color w:val="595959"/>
    </w:rPr>
  </w:style>
  <w:style w:type="paragraph" w:styleId="aa">
    <w:name w:val="table of authorities"/>
    <w:basedOn w:val="a4"/>
    <w:next w:val="a4"/>
    <w:rsid w:val="00180D48"/>
    <w:pPr>
      <w:ind w:left="420"/>
    </w:pPr>
    <w:rPr>
      <w:color w:val="595959"/>
    </w:rPr>
  </w:style>
  <w:style w:type="paragraph" w:styleId="ab">
    <w:name w:val="Note Heading"/>
    <w:basedOn w:val="a4"/>
    <w:next w:val="a4"/>
    <w:link w:val="ac"/>
    <w:rsid w:val="00180D48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4"/>
    <w:autoRedefine/>
    <w:qFormat/>
    <w:rsid w:val="00180D48"/>
    <w:pPr>
      <w:numPr>
        <w:numId w:val="31"/>
      </w:numPr>
    </w:pPr>
    <w:rPr>
      <w:color w:val="595959"/>
    </w:rPr>
  </w:style>
  <w:style w:type="paragraph" w:styleId="81">
    <w:name w:val="index 8"/>
    <w:basedOn w:val="a4"/>
    <w:next w:val="a4"/>
    <w:autoRedefine/>
    <w:rsid w:val="00180D48"/>
    <w:pPr>
      <w:ind w:left="1680" w:hanging="210"/>
    </w:pPr>
    <w:rPr>
      <w:color w:val="595959"/>
      <w:sz w:val="20"/>
      <w:szCs w:val="20"/>
    </w:rPr>
  </w:style>
  <w:style w:type="paragraph" w:styleId="ad">
    <w:name w:val="E-mail Signature"/>
    <w:basedOn w:val="a4"/>
    <w:link w:val="ae"/>
    <w:qFormat/>
    <w:rsid w:val="00180D48"/>
    <w:rPr>
      <w:rFonts w:ascii="Arial" w:eastAsiaTheme="minorEastAsia" w:hAnsi="Arial"/>
      <w:lang w:val="x-none" w:eastAsia="x-none"/>
    </w:rPr>
  </w:style>
  <w:style w:type="paragraph" w:styleId="a3">
    <w:name w:val="List Number"/>
    <w:basedOn w:val="a4"/>
    <w:rsid w:val="00180D48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4"/>
    <w:qFormat/>
    <w:rsid w:val="00180D48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4"/>
    <w:next w:val="a4"/>
    <w:qFormat/>
    <w:rsid w:val="00180D48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4"/>
    <w:next w:val="a4"/>
    <w:autoRedefine/>
    <w:qFormat/>
    <w:rsid w:val="00180D48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4"/>
    <w:link w:val="af1"/>
    <w:autoRedefine/>
    <w:rsid w:val="00180D48"/>
    <w:pPr>
      <w:numPr>
        <w:numId w:val="28"/>
      </w:numPr>
    </w:pPr>
    <w:rPr>
      <w:color w:val="595959"/>
    </w:rPr>
  </w:style>
  <w:style w:type="paragraph" w:styleId="af2">
    <w:name w:val="envelope address"/>
    <w:basedOn w:val="a4"/>
    <w:rsid w:val="00180D48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4"/>
    <w:link w:val="af4"/>
    <w:uiPriority w:val="99"/>
    <w:rsid w:val="00180D48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4"/>
    <w:next w:val="a4"/>
    <w:rsid w:val="00180D48"/>
    <w:pPr>
      <w:spacing w:before="120"/>
    </w:pPr>
    <w:rPr>
      <w:color w:val="595959"/>
    </w:rPr>
  </w:style>
  <w:style w:type="paragraph" w:styleId="af6">
    <w:name w:val="annotation text"/>
    <w:basedOn w:val="a4"/>
    <w:link w:val="af7"/>
    <w:qFormat/>
    <w:rsid w:val="00180D48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4"/>
    <w:next w:val="a4"/>
    <w:autoRedefine/>
    <w:rsid w:val="00180D48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4"/>
    <w:next w:val="a4"/>
    <w:link w:val="af9"/>
    <w:rsid w:val="00180D48"/>
    <w:rPr>
      <w:rFonts w:ascii="Arial" w:eastAsiaTheme="minorEastAsia" w:hAnsi="Arial"/>
      <w:lang w:val="x-none" w:eastAsia="x-none"/>
    </w:rPr>
  </w:style>
  <w:style w:type="paragraph" w:styleId="35">
    <w:name w:val="Body Text 3"/>
    <w:basedOn w:val="a4"/>
    <w:link w:val="36"/>
    <w:rsid w:val="00180D48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4"/>
    <w:link w:val="afb"/>
    <w:qFormat/>
    <w:rsid w:val="00180D48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4"/>
    <w:autoRedefine/>
    <w:rsid w:val="00180D48"/>
    <w:pPr>
      <w:numPr>
        <w:numId w:val="30"/>
      </w:numPr>
    </w:pPr>
    <w:rPr>
      <w:color w:val="595959"/>
    </w:rPr>
  </w:style>
  <w:style w:type="paragraph" w:styleId="afc">
    <w:name w:val="Body Text"/>
    <w:basedOn w:val="a4"/>
    <w:link w:val="afd"/>
    <w:autoRedefine/>
    <w:rsid w:val="00180D48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4"/>
    <w:link w:val="aff"/>
    <w:rsid w:val="00180D48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4"/>
    <w:rsid w:val="00180D48"/>
    <w:pPr>
      <w:numPr>
        <w:numId w:val="33"/>
      </w:numPr>
    </w:pPr>
    <w:rPr>
      <w:color w:val="595959"/>
    </w:rPr>
  </w:style>
  <w:style w:type="paragraph" w:styleId="24">
    <w:name w:val="List 2"/>
    <w:basedOn w:val="a4"/>
    <w:qFormat/>
    <w:rsid w:val="00180D48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4"/>
    <w:rsid w:val="00180D48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4"/>
    <w:qFormat/>
    <w:rsid w:val="00180D48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4"/>
    <w:autoRedefine/>
    <w:qFormat/>
    <w:rsid w:val="00180D48"/>
    <w:pPr>
      <w:numPr>
        <w:numId w:val="29"/>
      </w:numPr>
    </w:pPr>
    <w:rPr>
      <w:color w:val="595959"/>
    </w:rPr>
  </w:style>
  <w:style w:type="paragraph" w:styleId="HTML">
    <w:name w:val="HTML Address"/>
    <w:basedOn w:val="a4"/>
    <w:link w:val="HTML0"/>
    <w:qFormat/>
    <w:rsid w:val="00180D48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4"/>
    <w:next w:val="a4"/>
    <w:autoRedefine/>
    <w:rsid w:val="00180D48"/>
    <w:pPr>
      <w:ind w:left="1260"/>
    </w:pPr>
    <w:rPr>
      <w:color w:val="595959"/>
    </w:rPr>
  </w:style>
  <w:style w:type="paragraph" w:styleId="TOC5">
    <w:name w:val="toc 5"/>
    <w:basedOn w:val="a4"/>
    <w:next w:val="a4"/>
    <w:autoRedefine/>
    <w:uiPriority w:val="39"/>
    <w:qFormat/>
    <w:rsid w:val="00180D48"/>
    <w:pPr>
      <w:ind w:left="1680"/>
    </w:pPr>
    <w:rPr>
      <w:color w:val="595959"/>
      <w:sz w:val="24"/>
    </w:rPr>
  </w:style>
  <w:style w:type="paragraph" w:styleId="TOC3">
    <w:name w:val="toc 3"/>
    <w:basedOn w:val="a4"/>
    <w:next w:val="a4"/>
    <w:autoRedefine/>
    <w:uiPriority w:val="39"/>
    <w:qFormat/>
    <w:rsid w:val="00180D48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4"/>
    <w:link w:val="aff3"/>
    <w:uiPriority w:val="99"/>
    <w:qFormat/>
    <w:rsid w:val="00180D48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4"/>
    <w:autoRedefine/>
    <w:qFormat/>
    <w:rsid w:val="00180D48"/>
    <w:pPr>
      <w:numPr>
        <w:numId w:val="32"/>
      </w:numPr>
    </w:pPr>
    <w:rPr>
      <w:color w:val="595959"/>
    </w:rPr>
  </w:style>
  <w:style w:type="paragraph" w:styleId="4">
    <w:name w:val="List Number 4"/>
    <w:basedOn w:val="a4"/>
    <w:qFormat/>
    <w:rsid w:val="00180D48"/>
    <w:pPr>
      <w:numPr>
        <w:numId w:val="34"/>
      </w:numPr>
    </w:pPr>
    <w:rPr>
      <w:color w:val="595959"/>
    </w:rPr>
  </w:style>
  <w:style w:type="paragraph" w:styleId="TOC8">
    <w:name w:val="toc 8"/>
    <w:basedOn w:val="a4"/>
    <w:next w:val="a4"/>
    <w:autoRedefine/>
    <w:uiPriority w:val="39"/>
    <w:rsid w:val="00180D48"/>
    <w:pPr>
      <w:ind w:left="2940"/>
    </w:pPr>
    <w:rPr>
      <w:color w:val="595959"/>
      <w:sz w:val="24"/>
    </w:rPr>
  </w:style>
  <w:style w:type="paragraph" w:styleId="37">
    <w:name w:val="index 3"/>
    <w:basedOn w:val="a4"/>
    <w:next w:val="a4"/>
    <w:autoRedefine/>
    <w:qFormat/>
    <w:rsid w:val="00180D48"/>
    <w:pPr>
      <w:ind w:leftChars="400" w:left="400"/>
    </w:pPr>
    <w:rPr>
      <w:color w:val="595959"/>
      <w:sz w:val="24"/>
    </w:rPr>
  </w:style>
  <w:style w:type="paragraph" w:styleId="aff4">
    <w:name w:val="Date"/>
    <w:basedOn w:val="a4"/>
    <w:next w:val="a4"/>
    <w:link w:val="aff5"/>
    <w:rsid w:val="00180D48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4"/>
    <w:link w:val="26"/>
    <w:qFormat/>
    <w:rsid w:val="00180D48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4"/>
    <w:link w:val="aff7"/>
    <w:rsid w:val="00180D48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4"/>
    <w:qFormat/>
    <w:rsid w:val="00180D48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4"/>
    <w:link w:val="aff9"/>
    <w:qFormat/>
    <w:rsid w:val="00180D48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180D48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4"/>
    <w:rsid w:val="00180D48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4"/>
    <w:rsid w:val="00180D48"/>
    <w:rPr>
      <w:color w:val="595959"/>
    </w:rPr>
  </w:style>
  <w:style w:type="paragraph" w:styleId="affd">
    <w:name w:val="header"/>
    <w:basedOn w:val="a4"/>
    <w:link w:val="affe"/>
    <w:autoRedefine/>
    <w:qFormat/>
    <w:rsid w:val="00180D48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4"/>
    <w:link w:val="afff0"/>
    <w:qFormat/>
    <w:rsid w:val="00180D48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4"/>
    <w:next w:val="a4"/>
    <w:link w:val="TOC10"/>
    <w:autoRedefine/>
    <w:uiPriority w:val="39"/>
    <w:qFormat/>
    <w:rsid w:val="00180D48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4"/>
    <w:qFormat/>
    <w:rsid w:val="00180D48"/>
    <w:pPr>
      <w:spacing w:after="120"/>
      <w:ind w:leftChars="800" w:left="1680"/>
    </w:pPr>
    <w:rPr>
      <w:color w:val="595959"/>
    </w:rPr>
  </w:style>
  <w:style w:type="paragraph" w:styleId="TOC4">
    <w:name w:val="toc 4"/>
    <w:basedOn w:val="a4"/>
    <w:next w:val="a4"/>
    <w:autoRedefine/>
    <w:uiPriority w:val="39"/>
    <w:qFormat/>
    <w:rsid w:val="00180D48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4"/>
    <w:next w:val="11"/>
    <w:qFormat/>
    <w:rsid w:val="00180D48"/>
    <w:rPr>
      <w:b/>
      <w:bCs/>
      <w:color w:val="595959"/>
    </w:rPr>
  </w:style>
  <w:style w:type="paragraph" w:styleId="11">
    <w:name w:val="index 1"/>
    <w:basedOn w:val="a4"/>
    <w:next w:val="a4"/>
    <w:autoRedefine/>
    <w:rsid w:val="00180D48"/>
    <w:rPr>
      <w:color w:val="595959"/>
      <w:sz w:val="24"/>
    </w:rPr>
  </w:style>
  <w:style w:type="paragraph" w:styleId="afff2">
    <w:name w:val="Subtitle"/>
    <w:basedOn w:val="a4"/>
    <w:link w:val="afff3"/>
    <w:qFormat/>
    <w:rsid w:val="00180D48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4"/>
    <w:qFormat/>
    <w:rsid w:val="00180D48"/>
    <w:pPr>
      <w:numPr>
        <w:numId w:val="35"/>
      </w:numPr>
    </w:pPr>
    <w:rPr>
      <w:color w:val="595959"/>
    </w:rPr>
  </w:style>
  <w:style w:type="paragraph" w:styleId="afff4">
    <w:name w:val="List"/>
    <w:basedOn w:val="a4"/>
    <w:qFormat/>
    <w:rsid w:val="00180D48"/>
    <w:pPr>
      <w:ind w:left="200" w:hangingChars="200" w:hanging="200"/>
    </w:pPr>
    <w:rPr>
      <w:color w:val="595959"/>
    </w:rPr>
  </w:style>
  <w:style w:type="paragraph" w:styleId="afff5">
    <w:name w:val="footnote text"/>
    <w:basedOn w:val="a4"/>
    <w:link w:val="afff6"/>
    <w:rsid w:val="00180D48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4"/>
    <w:next w:val="a4"/>
    <w:autoRedefine/>
    <w:uiPriority w:val="39"/>
    <w:rsid w:val="00180D48"/>
    <w:pPr>
      <w:ind w:left="2100"/>
    </w:pPr>
    <w:rPr>
      <w:color w:val="595959"/>
      <w:sz w:val="24"/>
    </w:rPr>
  </w:style>
  <w:style w:type="paragraph" w:styleId="55">
    <w:name w:val="List 5"/>
    <w:basedOn w:val="a4"/>
    <w:rsid w:val="00180D48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4"/>
    <w:link w:val="39"/>
    <w:rsid w:val="00180D48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4"/>
    <w:next w:val="a4"/>
    <w:autoRedefine/>
    <w:rsid w:val="00180D48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4"/>
    <w:next w:val="a4"/>
    <w:autoRedefine/>
    <w:qFormat/>
    <w:rsid w:val="00180D48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4"/>
    <w:next w:val="a4"/>
    <w:autoRedefine/>
    <w:uiPriority w:val="99"/>
    <w:rsid w:val="00180D48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180D48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4"/>
    <w:next w:val="a4"/>
    <w:autoRedefine/>
    <w:uiPriority w:val="39"/>
    <w:qFormat/>
    <w:rsid w:val="00180D48"/>
    <w:pPr>
      <w:ind w:left="3360"/>
    </w:pPr>
    <w:rPr>
      <w:color w:val="595959"/>
      <w:sz w:val="24"/>
    </w:rPr>
  </w:style>
  <w:style w:type="paragraph" w:styleId="27">
    <w:name w:val="Body Text 2"/>
    <w:basedOn w:val="a4"/>
    <w:link w:val="28"/>
    <w:rsid w:val="00180D48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4"/>
    <w:qFormat/>
    <w:rsid w:val="00180D48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4"/>
    <w:rsid w:val="00180D48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4"/>
    <w:link w:val="afff9"/>
    <w:rsid w:val="00180D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4"/>
    <w:link w:val="HTML2"/>
    <w:rsid w:val="00180D48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4"/>
    <w:uiPriority w:val="99"/>
    <w:rsid w:val="00180D48"/>
    <w:rPr>
      <w:color w:val="595959"/>
    </w:rPr>
  </w:style>
  <w:style w:type="paragraph" w:styleId="3a">
    <w:name w:val="List Continue 3"/>
    <w:basedOn w:val="a4"/>
    <w:rsid w:val="00180D48"/>
    <w:pPr>
      <w:spacing w:after="120"/>
      <w:ind w:leftChars="600" w:left="1260"/>
    </w:pPr>
    <w:rPr>
      <w:color w:val="595959"/>
    </w:rPr>
  </w:style>
  <w:style w:type="paragraph" w:styleId="2a">
    <w:name w:val="index 2"/>
    <w:basedOn w:val="a4"/>
    <w:next w:val="a4"/>
    <w:autoRedefine/>
    <w:qFormat/>
    <w:rsid w:val="00180D48"/>
    <w:pPr>
      <w:ind w:leftChars="200" w:left="200"/>
    </w:pPr>
    <w:rPr>
      <w:color w:val="595959"/>
      <w:sz w:val="24"/>
    </w:rPr>
  </w:style>
  <w:style w:type="paragraph" w:styleId="afffb">
    <w:name w:val="Title"/>
    <w:basedOn w:val="a4"/>
    <w:link w:val="afffc"/>
    <w:qFormat/>
    <w:rsid w:val="00180D48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180D48"/>
    <w:rPr>
      <w:b/>
      <w:bCs/>
    </w:rPr>
  </w:style>
  <w:style w:type="paragraph" w:styleId="2b">
    <w:name w:val="Body Text First Indent 2"/>
    <w:basedOn w:val="afe"/>
    <w:link w:val="2c"/>
    <w:qFormat/>
    <w:rsid w:val="00180D48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180D48"/>
    <w:rPr>
      <w:b/>
      <w:bCs/>
    </w:rPr>
  </w:style>
  <w:style w:type="character" w:styleId="affff0">
    <w:name w:val="endnote reference"/>
    <w:rsid w:val="00180D48"/>
    <w:rPr>
      <w:vertAlign w:val="superscript"/>
    </w:rPr>
  </w:style>
  <w:style w:type="character" w:styleId="affff1">
    <w:name w:val="page number"/>
    <w:qFormat/>
    <w:rsid w:val="00180D48"/>
  </w:style>
  <w:style w:type="character" w:styleId="affff2">
    <w:name w:val="FollowedHyperlink"/>
    <w:qFormat/>
    <w:rsid w:val="00180D48"/>
    <w:rPr>
      <w:color w:val="954F72"/>
      <w:u w:val="single"/>
    </w:rPr>
  </w:style>
  <w:style w:type="character" w:styleId="affff3">
    <w:name w:val="Emphasis"/>
    <w:qFormat/>
    <w:rsid w:val="00180D48"/>
    <w:rPr>
      <w:i/>
      <w:iCs/>
    </w:rPr>
  </w:style>
  <w:style w:type="character" w:styleId="affff4">
    <w:name w:val="line number"/>
    <w:qFormat/>
    <w:rsid w:val="00180D48"/>
  </w:style>
  <w:style w:type="character" w:styleId="HTML3">
    <w:name w:val="HTML Definition"/>
    <w:qFormat/>
    <w:rsid w:val="00180D48"/>
    <w:rPr>
      <w:i/>
      <w:iCs/>
    </w:rPr>
  </w:style>
  <w:style w:type="character" w:styleId="HTML4">
    <w:name w:val="HTML Typewriter"/>
    <w:qFormat/>
    <w:rsid w:val="00180D48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180D48"/>
  </w:style>
  <w:style w:type="character" w:styleId="HTML6">
    <w:name w:val="HTML Variable"/>
    <w:qFormat/>
    <w:rsid w:val="00180D48"/>
    <w:rPr>
      <w:i/>
      <w:iCs/>
    </w:rPr>
  </w:style>
  <w:style w:type="character" w:styleId="affff5">
    <w:name w:val="Hyperlink"/>
    <w:uiPriority w:val="99"/>
    <w:rsid w:val="00180D48"/>
    <w:rPr>
      <w:color w:val="0000FF"/>
      <w:u w:val="none"/>
    </w:rPr>
  </w:style>
  <w:style w:type="character" w:styleId="HTML7">
    <w:name w:val="HTML Code"/>
    <w:qFormat/>
    <w:rsid w:val="00180D48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180D48"/>
    <w:rPr>
      <w:sz w:val="21"/>
      <w:szCs w:val="21"/>
    </w:rPr>
  </w:style>
  <w:style w:type="character" w:styleId="HTML8">
    <w:name w:val="HTML Cite"/>
    <w:qFormat/>
    <w:rsid w:val="00180D48"/>
    <w:rPr>
      <w:i/>
      <w:iCs/>
    </w:rPr>
  </w:style>
  <w:style w:type="character" w:styleId="affff7">
    <w:name w:val="footnote reference"/>
    <w:qFormat/>
    <w:rsid w:val="00180D48"/>
    <w:rPr>
      <w:vertAlign w:val="superscript"/>
    </w:rPr>
  </w:style>
  <w:style w:type="character" w:styleId="HTML9">
    <w:name w:val="HTML Keyboard"/>
    <w:qFormat/>
    <w:rsid w:val="00180D48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180D48"/>
    <w:rPr>
      <w:rFonts w:ascii="Courier New" w:hAnsi="Courier New" w:cs="Courier New"/>
    </w:rPr>
  </w:style>
  <w:style w:type="character" w:customStyle="1" w:styleId="10">
    <w:name w:val="标题 1 字符"/>
    <w:link w:val="1"/>
    <w:rsid w:val="00180D48"/>
    <w:rPr>
      <w:rFonts w:ascii="Arial" w:eastAsia="SimHei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4"/>
    <w:next w:val="a4"/>
    <w:autoRedefine/>
    <w:qFormat/>
    <w:rsid w:val="00180D48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Step">
    <w:name w:val="Step"/>
    <w:basedOn w:val="a4"/>
    <w:autoRedefine/>
    <w:qFormat/>
    <w:rsid w:val="00180D48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ItemStep">
    <w:name w:val="Item Step"/>
    <w:basedOn w:val="a4"/>
    <w:autoRedefine/>
    <w:rsid w:val="00180D48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FigureDescription">
    <w:name w:val="Figure Description"/>
    <w:next w:val="Figure"/>
    <w:qFormat/>
    <w:rsid w:val="00180D48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4"/>
    <w:next w:val="a4"/>
    <w:rsid w:val="00180D48"/>
    <w:pPr>
      <w:jc w:val="center"/>
    </w:pPr>
    <w:rPr>
      <w:color w:val="595959"/>
    </w:rPr>
  </w:style>
  <w:style w:type="paragraph" w:customStyle="1" w:styleId="TableDescription">
    <w:name w:val="Table Description"/>
    <w:basedOn w:val="a4"/>
    <w:next w:val="a4"/>
    <w:link w:val="TableDescriptionChar"/>
    <w:autoRedefine/>
    <w:qFormat/>
    <w:rsid w:val="00180D48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character" w:customStyle="1" w:styleId="23">
    <w:name w:val="标题 2 字符"/>
    <w:link w:val="20"/>
    <w:qFormat/>
    <w:rsid w:val="00180D48"/>
    <w:rPr>
      <w:rFonts w:ascii="Arial" w:eastAsia="SimHei" w:hAnsi="Arial" w:cs="Book Antiqua"/>
      <w:bCs/>
      <w:kern w:val="2"/>
      <w:sz w:val="36"/>
      <w:szCs w:val="36"/>
      <w:lang w:eastAsia="en-US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4"/>
    <w:link w:val="TableHeadingCharChar"/>
    <w:autoRedefine/>
    <w:qFormat/>
    <w:rsid w:val="00180D48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180D48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180D48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180D48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4"/>
    <w:autoRedefine/>
    <w:rsid w:val="00180D48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180D48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4"/>
    <w:autoRedefine/>
    <w:qFormat/>
    <w:rsid w:val="00180D48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180D48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180D48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4"/>
    <w:next w:val="a4"/>
    <w:qFormat/>
    <w:rsid w:val="00180D48"/>
    <w:rPr>
      <w:color w:val="595959"/>
    </w:rPr>
  </w:style>
  <w:style w:type="paragraph" w:customStyle="1" w:styleId="FigureText1">
    <w:name w:val="Figure Text1"/>
    <w:next w:val="FigureText"/>
    <w:autoRedefine/>
    <w:qFormat/>
    <w:rsid w:val="00180D48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180D48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4"/>
    <w:qFormat/>
    <w:rsid w:val="00180D48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180D48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4"/>
    <w:next w:val="a4"/>
    <w:qFormat/>
    <w:rsid w:val="00180D48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4"/>
    <w:next w:val="a4"/>
    <w:qFormat/>
    <w:rsid w:val="00180D48"/>
    <w:pPr>
      <w:ind w:left="420"/>
    </w:pPr>
    <w:rPr>
      <w:color w:val="595959"/>
    </w:rPr>
  </w:style>
  <w:style w:type="paragraph" w:customStyle="1" w:styleId="affffa">
    <w:name w:val="主标题"/>
    <w:basedOn w:val="a4"/>
    <w:next w:val="a4"/>
    <w:qFormat/>
    <w:rsid w:val="00180D48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4"/>
    <w:rsid w:val="00180D48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180D48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180D48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180D48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4"/>
    <w:next w:val="a4"/>
    <w:qFormat/>
    <w:rsid w:val="00180D48"/>
    <w:pPr>
      <w:ind w:leftChars="2500" w:left="100"/>
    </w:pPr>
    <w:rPr>
      <w:color w:val="595959"/>
    </w:rPr>
  </w:style>
  <w:style w:type="paragraph" w:customStyle="1" w:styleId="text-bold">
    <w:name w:val="text-bold"/>
    <w:basedOn w:val="a4"/>
    <w:qFormat/>
    <w:rsid w:val="00180D48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410">
    <w:name w:val="列表编号 41"/>
    <w:basedOn w:val="a4"/>
    <w:rsid w:val="00180D48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4"/>
    <w:autoRedefine/>
    <w:qFormat/>
    <w:rsid w:val="00180D48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4"/>
    <w:qFormat/>
    <w:rsid w:val="00180D48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180D48"/>
    <w:pPr>
      <w:ind w:left="374"/>
    </w:pPr>
  </w:style>
  <w:style w:type="paragraph" w:customStyle="1" w:styleId="CAUTIONText">
    <w:name w:val="CAUTION Text"/>
    <w:basedOn w:val="a4"/>
    <w:next w:val="CAUTIONTextList"/>
    <w:autoRedefine/>
    <w:qFormat/>
    <w:rsid w:val="00180D48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180D48"/>
    <w:pPr>
      <w:numPr>
        <w:numId w:val="45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4"/>
    <w:autoRedefine/>
    <w:qFormat/>
    <w:rsid w:val="00180D48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180D48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4"/>
    <w:autoRedefine/>
    <w:qFormat/>
    <w:rsid w:val="00180D48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310">
    <w:name w:val="列表编号 31"/>
    <w:basedOn w:val="a4"/>
    <w:qFormat/>
    <w:rsid w:val="00180D48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180D48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180D48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4"/>
    <w:rsid w:val="00180D48"/>
    <w:rPr>
      <w:i/>
      <w:color w:val="0000FF"/>
    </w:rPr>
  </w:style>
  <w:style w:type="paragraph" w:customStyle="1" w:styleId="Heading4NoNumber">
    <w:name w:val="Heading4 No Number"/>
    <w:basedOn w:val="a4"/>
    <w:rsid w:val="00180D48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4"/>
    <w:qFormat/>
    <w:rsid w:val="00180D48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4"/>
    <w:rsid w:val="00180D48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4"/>
    <w:qFormat/>
    <w:rsid w:val="00180D48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180D48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4"/>
    <w:autoRedefine/>
    <w:qFormat/>
    <w:rsid w:val="00180D48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180D48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4"/>
    <w:rsid w:val="00180D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180D48"/>
    <w:pPr>
      <w:numPr>
        <w:ilvl w:val="5"/>
        <w:numId w:val="3"/>
      </w:numPr>
      <w:topLinePunct w:val="0"/>
      <w:outlineLvl w:val="5"/>
    </w:pPr>
  </w:style>
  <w:style w:type="paragraph" w:customStyle="1" w:styleId="710">
    <w:name w:val="索引 71"/>
    <w:basedOn w:val="a4"/>
    <w:next w:val="a4"/>
    <w:rsid w:val="00180D48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180D48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180D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4"/>
    <w:qFormat/>
    <w:rsid w:val="00180D48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180D48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180D48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4"/>
    <w:next w:val="a4"/>
    <w:autoRedefine/>
    <w:qFormat/>
    <w:rsid w:val="00180D48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Cover5">
    <w:name w:val="Cover 5"/>
    <w:basedOn w:val="a4"/>
    <w:rsid w:val="00180D48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4"/>
    <w:qFormat/>
    <w:rsid w:val="00180D48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4"/>
    <w:next w:val="a4"/>
    <w:qFormat/>
    <w:rsid w:val="00180D48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180D48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4"/>
    <w:rsid w:val="00180D48"/>
    <w:pPr>
      <w:ind w:firstLine="420"/>
    </w:pPr>
    <w:rPr>
      <w:color w:val="595959"/>
    </w:rPr>
  </w:style>
  <w:style w:type="paragraph" w:customStyle="1" w:styleId="212">
    <w:name w:val="列表编号 21"/>
    <w:basedOn w:val="a4"/>
    <w:qFormat/>
    <w:rsid w:val="00180D48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4"/>
    <w:rsid w:val="00180D48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4"/>
    <w:qFormat/>
    <w:rsid w:val="00180D48"/>
    <w:pPr>
      <w:ind w:leftChars="2100" w:left="100"/>
    </w:pPr>
    <w:rPr>
      <w:color w:val="595959"/>
    </w:rPr>
  </w:style>
  <w:style w:type="paragraph" w:customStyle="1" w:styleId="411">
    <w:name w:val="列表接续 41"/>
    <w:basedOn w:val="a4"/>
    <w:qFormat/>
    <w:rsid w:val="00180D48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180D48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4"/>
    <w:qFormat/>
    <w:rsid w:val="00180D48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4"/>
    <w:rsid w:val="00180D48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4"/>
    <w:next w:val="a4"/>
    <w:rsid w:val="00180D48"/>
    <w:pPr>
      <w:jc w:val="center"/>
    </w:pPr>
    <w:rPr>
      <w:color w:val="595959"/>
    </w:rPr>
  </w:style>
  <w:style w:type="paragraph" w:customStyle="1" w:styleId="810">
    <w:name w:val="索引 81"/>
    <w:basedOn w:val="a4"/>
    <w:next w:val="a4"/>
    <w:qFormat/>
    <w:rsid w:val="00180D48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180D48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4"/>
    <w:next w:val="110"/>
    <w:rsid w:val="00180D48"/>
    <w:rPr>
      <w:b/>
      <w:bCs/>
      <w:color w:val="595959"/>
    </w:rPr>
  </w:style>
  <w:style w:type="paragraph" w:customStyle="1" w:styleId="110">
    <w:name w:val="索引 11"/>
    <w:basedOn w:val="a4"/>
    <w:next w:val="a4"/>
    <w:rsid w:val="00180D48"/>
    <w:rPr>
      <w:color w:val="595959"/>
      <w:sz w:val="24"/>
    </w:rPr>
  </w:style>
  <w:style w:type="paragraph" w:customStyle="1" w:styleId="HTML10">
    <w:name w:val="HTML 地址1"/>
    <w:basedOn w:val="a4"/>
    <w:rsid w:val="00180D48"/>
    <w:rPr>
      <w:i/>
      <w:iCs/>
      <w:color w:val="595959"/>
    </w:rPr>
  </w:style>
  <w:style w:type="paragraph" w:customStyle="1" w:styleId="1f0">
    <w:name w:val="寄信人地址1"/>
    <w:basedOn w:val="a4"/>
    <w:rsid w:val="00180D48"/>
    <w:rPr>
      <w:color w:val="595959"/>
    </w:rPr>
  </w:style>
  <w:style w:type="paragraph" w:customStyle="1" w:styleId="610">
    <w:name w:val="索引 61"/>
    <w:basedOn w:val="a4"/>
    <w:next w:val="a4"/>
    <w:qFormat/>
    <w:rsid w:val="00180D48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4"/>
    <w:next w:val="a4"/>
    <w:rsid w:val="00180D48"/>
    <w:pPr>
      <w:ind w:left="1260"/>
    </w:pPr>
    <w:rPr>
      <w:color w:val="595959"/>
    </w:rPr>
  </w:style>
  <w:style w:type="paragraph" w:customStyle="1" w:styleId="NotesHeadinginTable">
    <w:name w:val="Notes Heading in Table"/>
    <w:next w:val="a4"/>
    <w:qFormat/>
    <w:rsid w:val="00180D48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4"/>
    <w:rsid w:val="00180D48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4"/>
    <w:autoRedefine/>
    <w:rsid w:val="00180D48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4"/>
    <w:qFormat/>
    <w:rsid w:val="00180D48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180D48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4"/>
    <w:rsid w:val="00180D48"/>
    <w:rPr>
      <w:color w:val="595959"/>
    </w:rPr>
  </w:style>
  <w:style w:type="paragraph" w:customStyle="1" w:styleId="Code">
    <w:name w:val="Code"/>
    <w:basedOn w:val="a4"/>
    <w:rsid w:val="00180D48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4"/>
    <w:qFormat/>
    <w:rsid w:val="00180D48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4"/>
    <w:rsid w:val="00180D48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4"/>
    <w:next w:val="a4"/>
    <w:qFormat/>
    <w:rsid w:val="00180D48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180D48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4"/>
    <w:autoRedefine/>
    <w:rsid w:val="00180D48"/>
    <w:pPr>
      <w:widowControl w:val="0"/>
      <w:numPr>
        <w:numId w:val="40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180D48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4"/>
    <w:qFormat/>
    <w:rsid w:val="00180D48"/>
    <w:pPr>
      <w:ind w:leftChars="1400" w:left="100"/>
    </w:pPr>
    <w:rPr>
      <w:color w:val="595959"/>
    </w:rPr>
  </w:style>
  <w:style w:type="paragraph" w:customStyle="1" w:styleId="213">
    <w:name w:val="索引 21"/>
    <w:basedOn w:val="a4"/>
    <w:next w:val="a4"/>
    <w:qFormat/>
    <w:rsid w:val="00180D48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180D48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4"/>
    <w:autoRedefine/>
    <w:qFormat/>
    <w:rsid w:val="00180D48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4"/>
    <w:next w:val="a4"/>
    <w:qFormat/>
    <w:rsid w:val="00180D48"/>
    <w:pPr>
      <w:spacing w:before="120"/>
    </w:pPr>
    <w:rPr>
      <w:color w:val="595959"/>
    </w:rPr>
  </w:style>
  <w:style w:type="paragraph" w:customStyle="1" w:styleId="1f4">
    <w:name w:val="文档结构图1"/>
    <w:basedOn w:val="a4"/>
    <w:qFormat/>
    <w:rsid w:val="00180D48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4"/>
    <w:rsid w:val="00180D48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180D48"/>
    <w:rPr>
      <w:b/>
      <w:bCs/>
      <w:color w:val="595959"/>
    </w:rPr>
  </w:style>
  <w:style w:type="paragraph" w:customStyle="1" w:styleId="1f6">
    <w:name w:val="结束语1"/>
    <w:basedOn w:val="a4"/>
    <w:qFormat/>
    <w:rsid w:val="00180D48"/>
    <w:pPr>
      <w:ind w:leftChars="2100" w:left="100"/>
    </w:pPr>
    <w:rPr>
      <w:color w:val="595959"/>
    </w:rPr>
  </w:style>
  <w:style w:type="paragraph" w:customStyle="1" w:styleId="1f7">
    <w:name w:val="纯文本1"/>
    <w:basedOn w:val="a4"/>
    <w:qFormat/>
    <w:rsid w:val="00180D48"/>
    <w:rPr>
      <w:rFonts w:ascii="SimSun" w:hAnsi="Courier New" w:cs="Courier New"/>
      <w:color w:val="595959"/>
    </w:rPr>
  </w:style>
  <w:style w:type="paragraph" w:customStyle="1" w:styleId="affffc">
    <w:name w:val="目录"/>
    <w:basedOn w:val="a4"/>
    <w:next w:val="a4"/>
    <w:qFormat/>
    <w:rsid w:val="00180D48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180D48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4"/>
    <w:uiPriority w:val="34"/>
    <w:qFormat/>
    <w:rsid w:val="00180D48"/>
    <w:pPr>
      <w:ind w:firstLineChars="200" w:firstLine="420"/>
    </w:pPr>
    <w:rPr>
      <w:color w:val="595959"/>
    </w:rPr>
  </w:style>
  <w:style w:type="paragraph" w:customStyle="1" w:styleId="1f8">
    <w:name w:val="文本块1"/>
    <w:basedOn w:val="a4"/>
    <w:rsid w:val="00180D48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4"/>
    <w:qFormat/>
    <w:rsid w:val="00180D48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180D48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180D48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4"/>
    <w:rsid w:val="00180D48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4"/>
    <w:rsid w:val="00180D48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4"/>
    <w:autoRedefine/>
    <w:qFormat/>
    <w:rsid w:val="00180D48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4"/>
    <w:autoRedefine/>
    <w:rsid w:val="00180D48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4"/>
    <w:autoRedefine/>
    <w:qFormat/>
    <w:rsid w:val="00180D48"/>
    <w:pPr>
      <w:numPr>
        <w:numId w:val="19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4"/>
    <w:next w:val="a4"/>
    <w:qFormat/>
    <w:rsid w:val="00180D48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4"/>
    <w:qFormat/>
    <w:rsid w:val="00180D48"/>
    <w:rPr>
      <w:color w:val="595959"/>
    </w:rPr>
  </w:style>
  <w:style w:type="paragraph" w:customStyle="1" w:styleId="mb0">
    <w:name w:val="mb0"/>
    <w:basedOn w:val="a4"/>
    <w:rsid w:val="00180D48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4"/>
    <w:qFormat/>
    <w:rsid w:val="00180D48"/>
    <w:rPr>
      <w:color w:val="595959"/>
      <w:kern w:val="0"/>
    </w:rPr>
  </w:style>
  <w:style w:type="paragraph" w:customStyle="1" w:styleId="ManualTitle1">
    <w:name w:val="Manual Title1"/>
    <w:rsid w:val="00180D48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4"/>
    <w:qFormat/>
    <w:rsid w:val="00180D48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4"/>
    <w:next w:val="a4"/>
    <w:qFormat/>
    <w:rsid w:val="00180D48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4"/>
    <w:rsid w:val="00180D48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4"/>
    <w:qFormat/>
    <w:rsid w:val="00180D48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4"/>
    <w:rsid w:val="00180D48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4"/>
    <w:qFormat/>
    <w:rsid w:val="00180D48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4"/>
    <w:qFormat/>
    <w:rsid w:val="00180D48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180D4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4"/>
    <w:qFormat/>
    <w:rsid w:val="00180D48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180D48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180D48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180D48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180D48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180D48"/>
    <w:pPr>
      <w:numPr>
        <w:numId w:val="20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4"/>
    <w:next w:val="a4"/>
    <w:autoRedefine/>
    <w:qFormat/>
    <w:rsid w:val="00180D48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4"/>
    <w:qFormat/>
    <w:rsid w:val="00180D48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4"/>
    <w:qFormat/>
    <w:rsid w:val="00180D48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4"/>
    <w:autoRedefine/>
    <w:rsid w:val="00180D48"/>
    <w:pPr>
      <w:jc w:val="center"/>
    </w:pPr>
    <w:rPr>
      <w:b/>
      <w:sz w:val="18"/>
    </w:rPr>
  </w:style>
  <w:style w:type="paragraph" w:customStyle="1" w:styleId="afffff5">
    <w:name w:val="表格文本"/>
    <w:basedOn w:val="a4"/>
    <w:rsid w:val="00180D48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4"/>
    <w:rsid w:val="00180D48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4"/>
    <w:link w:val="Char0"/>
    <w:rsid w:val="00180D48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4"/>
    <w:next w:val="a4"/>
    <w:autoRedefine/>
    <w:rsid w:val="00180D48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4"/>
    <w:autoRedefine/>
    <w:qFormat/>
    <w:rsid w:val="00180D48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4"/>
    <w:autoRedefine/>
    <w:rsid w:val="00180D48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4"/>
    <w:autoRedefine/>
    <w:qFormat/>
    <w:rsid w:val="00180D48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4"/>
    <w:autoRedefine/>
    <w:qFormat/>
    <w:rsid w:val="00180D48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4"/>
    <w:autoRedefine/>
    <w:qFormat/>
    <w:rsid w:val="00180D48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qFormat/>
    <w:rsid w:val="00180D48"/>
    <w:pPr>
      <w:jc w:val="right"/>
    </w:pPr>
    <w:rPr>
      <w:sz w:val="18"/>
    </w:rPr>
  </w:style>
  <w:style w:type="paragraph" w:customStyle="1" w:styleId="referance">
    <w:name w:val="referance"/>
    <w:basedOn w:val="a4"/>
    <w:autoRedefine/>
    <w:qFormat/>
    <w:rsid w:val="00180D48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4"/>
    <w:autoRedefine/>
    <w:qFormat/>
    <w:rsid w:val="00180D48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4"/>
    <w:autoRedefine/>
    <w:qFormat/>
    <w:rsid w:val="00180D48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180D48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4"/>
    <w:autoRedefine/>
    <w:qFormat/>
    <w:rsid w:val="00180D48"/>
    <w:pPr>
      <w:ind w:left="198" w:hanging="113"/>
    </w:pPr>
  </w:style>
  <w:style w:type="paragraph" w:customStyle="1" w:styleId="catalog2">
    <w:name w:val="catalog 2"/>
    <w:basedOn w:val="a4"/>
    <w:qFormat/>
    <w:rsid w:val="00180D48"/>
    <w:pPr>
      <w:ind w:left="453" w:hanging="283"/>
    </w:pPr>
  </w:style>
  <w:style w:type="paragraph" w:customStyle="1" w:styleId="catalog4">
    <w:name w:val="catalog 4"/>
    <w:basedOn w:val="a4"/>
    <w:autoRedefine/>
    <w:qFormat/>
    <w:rsid w:val="00180D48"/>
    <w:pPr>
      <w:ind w:left="1134" w:hanging="567"/>
    </w:pPr>
  </w:style>
  <w:style w:type="paragraph" w:customStyle="1" w:styleId="catalog5">
    <w:name w:val="catalog 5"/>
    <w:basedOn w:val="a4"/>
    <w:rsid w:val="00180D48"/>
    <w:pPr>
      <w:ind w:left="680"/>
    </w:pPr>
  </w:style>
  <w:style w:type="paragraph" w:customStyle="1" w:styleId="catalog6">
    <w:name w:val="catalog 6"/>
    <w:basedOn w:val="a4"/>
    <w:autoRedefine/>
    <w:qFormat/>
    <w:rsid w:val="00180D48"/>
    <w:pPr>
      <w:ind w:left="1757" w:hanging="907"/>
    </w:pPr>
  </w:style>
  <w:style w:type="paragraph" w:customStyle="1" w:styleId="catalog7">
    <w:name w:val="catalog 7"/>
    <w:basedOn w:val="a4"/>
    <w:autoRedefine/>
    <w:rsid w:val="00180D48"/>
    <w:pPr>
      <w:ind w:left="2041" w:hanging="1077"/>
    </w:pPr>
    <w:rPr>
      <w:rFonts w:ascii="SimSun"/>
    </w:rPr>
  </w:style>
  <w:style w:type="paragraph" w:customStyle="1" w:styleId="catalog8">
    <w:name w:val="catalog 8"/>
    <w:basedOn w:val="a4"/>
    <w:autoRedefine/>
    <w:qFormat/>
    <w:rsid w:val="00180D48"/>
    <w:pPr>
      <w:ind w:left="113"/>
    </w:pPr>
  </w:style>
  <w:style w:type="paragraph" w:customStyle="1" w:styleId="catalog9">
    <w:name w:val="catalog 9"/>
    <w:basedOn w:val="a4"/>
    <w:autoRedefine/>
    <w:rsid w:val="00180D48"/>
    <w:pPr>
      <w:ind w:left="113"/>
    </w:pPr>
  </w:style>
  <w:style w:type="paragraph" w:customStyle="1" w:styleId="figuredescriptionwithoutautonumbering">
    <w:name w:val="figure description without auto numbering"/>
    <w:basedOn w:val="a4"/>
    <w:autoRedefine/>
    <w:rsid w:val="00180D48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4"/>
    <w:autoRedefine/>
    <w:qFormat/>
    <w:rsid w:val="00180D48"/>
    <w:rPr>
      <w:sz w:val="18"/>
    </w:rPr>
  </w:style>
  <w:style w:type="paragraph" w:customStyle="1" w:styleId="textindentation">
    <w:name w:val="text indentation"/>
    <w:basedOn w:val="a4"/>
    <w:autoRedefine/>
    <w:rsid w:val="00180D48"/>
    <w:pPr>
      <w:spacing w:line="360" w:lineRule="auto"/>
      <w:ind w:left="1134"/>
    </w:pPr>
  </w:style>
  <w:style w:type="paragraph" w:customStyle="1" w:styleId="keywords">
    <w:name w:val="keywords"/>
    <w:basedOn w:val="a4"/>
    <w:autoRedefine/>
    <w:qFormat/>
    <w:rsid w:val="00180D48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4"/>
    <w:autoRedefine/>
    <w:qFormat/>
    <w:rsid w:val="00180D48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4"/>
    <w:autoRedefine/>
    <w:qFormat/>
    <w:rsid w:val="00180D48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4"/>
    <w:autoRedefine/>
    <w:qFormat/>
    <w:rsid w:val="00180D48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4"/>
    <w:autoRedefine/>
    <w:qFormat/>
    <w:rsid w:val="00180D48"/>
    <w:pPr>
      <w:numPr>
        <w:ilvl w:val="7"/>
        <w:numId w:val="21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4"/>
    <w:autoRedefine/>
    <w:qFormat/>
    <w:rsid w:val="00180D48"/>
    <w:pPr>
      <w:spacing w:line="360" w:lineRule="auto"/>
    </w:pPr>
  </w:style>
  <w:style w:type="paragraph" w:customStyle="1" w:styleId="afffff9">
    <w:name w:val="图号"/>
    <w:basedOn w:val="a4"/>
    <w:autoRedefine/>
    <w:rsid w:val="00180D48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4"/>
    <w:autoRedefine/>
    <w:rsid w:val="00180D48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4"/>
    <w:autoRedefine/>
    <w:rsid w:val="00180D48"/>
    <w:pPr>
      <w:numPr>
        <w:numId w:val="22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4"/>
    <w:rsid w:val="00180D48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4"/>
    <w:autoRedefine/>
    <w:rsid w:val="00180D48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180D48"/>
  </w:style>
  <w:style w:type="paragraph" w:customStyle="1" w:styleId="afffffe">
    <w:name w:val="内容说明"/>
    <w:autoRedefine/>
    <w:qFormat/>
    <w:rsid w:val="00180D48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4"/>
    <w:qFormat/>
    <w:rsid w:val="00180D48"/>
    <w:pPr>
      <w:jc w:val="center"/>
    </w:pPr>
    <w:rPr>
      <w:sz w:val="18"/>
    </w:rPr>
  </w:style>
  <w:style w:type="paragraph" w:customStyle="1" w:styleId="DefaultText0">
    <w:name w:val="Default Text"/>
    <w:basedOn w:val="a4"/>
    <w:rsid w:val="00180D48"/>
    <w:rPr>
      <w:sz w:val="24"/>
    </w:rPr>
  </w:style>
  <w:style w:type="paragraph" w:customStyle="1" w:styleId="affffff0">
    <w:name w:val="缺省文本"/>
    <w:basedOn w:val="a4"/>
    <w:autoRedefine/>
    <w:qFormat/>
    <w:rsid w:val="00180D48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4"/>
    <w:next w:val="affffff1"/>
    <w:autoRedefine/>
    <w:rsid w:val="00180D48"/>
    <w:pPr>
      <w:keepLines/>
      <w:numPr>
        <w:ilvl w:val="8"/>
        <w:numId w:val="21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4"/>
    <w:autoRedefine/>
    <w:qFormat/>
    <w:rsid w:val="00180D48"/>
    <w:pPr>
      <w:jc w:val="center"/>
    </w:pPr>
    <w:rPr>
      <w:rFonts w:ascii="Arial" w:hAnsi="Arial"/>
    </w:rPr>
  </w:style>
  <w:style w:type="paragraph" w:customStyle="1" w:styleId="affffff3">
    <w:name w:val="修订记录"/>
    <w:basedOn w:val="a4"/>
    <w:autoRedefine/>
    <w:rsid w:val="00180D48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4"/>
    <w:link w:val="CharCharChar"/>
    <w:qFormat/>
    <w:rsid w:val="00180D48"/>
    <w:pPr>
      <w:jc w:val="center"/>
    </w:pPr>
    <w:rPr>
      <w:b/>
    </w:rPr>
  </w:style>
  <w:style w:type="paragraph" w:customStyle="1" w:styleId="affffff4">
    <w:name w:val="参考资料清单+倾斜+蓝色"/>
    <w:basedOn w:val="a4"/>
    <w:autoRedefine/>
    <w:qFormat/>
    <w:rsid w:val="00180D48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180D48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4"/>
    <w:qFormat/>
    <w:rsid w:val="00180D48"/>
    <w:pPr>
      <w:keepLines/>
    </w:pPr>
    <w:rPr>
      <w:sz w:val="24"/>
      <w:szCs w:val="24"/>
    </w:rPr>
  </w:style>
  <w:style w:type="paragraph" w:customStyle="1" w:styleId="1fb">
    <w:name w:val="正文1"/>
    <w:basedOn w:val="a4"/>
    <w:qFormat/>
    <w:rsid w:val="00180D48"/>
    <w:rPr>
      <w:rFonts w:ascii="Times New Roman" w:hAnsi="Times New Roman"/>
      <w:sz w:val="24"/>
    </w:rPr>
  </w:style>
  <w:style w:type="paragraph" w:customStyle="1" w:styleId="Char1">
    <w:name w:val="表头样式 Char"/>
    <w:basedOn w:val="a4"/>
    <w:autoRedefine/>
    <w:qFormat/>
    <w:rsid w:val="00180D48"/>
    <w:pPr>
      <w:jc w:val="center"/>
    </w:pPr>
    <w:rPr>
      <w:rFonts w:ascii="Arial" w:hAnsi="Arial"/>
      <w:b/>
    </w:rPr>
  </w:style>
  <w:style w:type="paragraph" w:customStyle="1" w:styleId="Affffff7">
    <w:name w:val="A"/>
    <w:basedOn w:val="a4"/>
    <w:rsid w:val="00180D48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180D48"/>
  </w:style>
  <w:style w:type="paragraph" w:customStyle="1" w:styleId="DKBA">
    <w:name w:val="DKBA"/>
    <w:basedOn w:val="a4"/>
    <w:autoRedefine/>
    <w:qFormat/>
    <w:rsid w:val="00180D48"/>
    <w:pPr>
      <w:jc w:val="right"/>
    </w:pPr>
    <w:rPr>
      <w:sz w:val="72"/>
      <w:szCs w:val="72"/>
    </w:rPr>
  </w:style>
  <w:style w:type="paragraph" w:customStyle="1" w:styleId="affffff8">
    <w:name w:val="文档编号"/>
    <w:basedOn w:val="a4"/>
    <w:autoRedefine/>
    <w:qFormat/>
    <w:rsid w:val="00180D48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4"/>
    <w:qFormat/>
    <w:rsid w:val="00180D48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180D48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4"/>
    <w:next w:val="afc"/>
    <w:qFormat/>
    <w:rsid w:val="00180D48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33">
    <w:name w:val="标题 3 字符"/>
    <w:link w:val="31"/>
    <w:qFormat/>
    <w:rsid w:val="00180D48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180D48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180D48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180D48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180D48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180D48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180D48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9">
    <w:name w:val="宏文本 字符"/>
    <w:link w:val="a8"/>
    <w:qFormat/>
    <w:rsid w:val="00180D48"/>
    <w:rPr>
      <w:rFonts w:ascii="Courier New" w:hAnsi="Courier New"/>
      <w:kern w:val="2"/>
      <w:sz w:val="24"/>
      <w:szCs w:val="24"/>
    </w:rPr>
  </w:style>
  <w:style w:type="character" w:customStyle="1" w:styleId="ac">
    <w:name w:val="注释标题 字符"/>
    <w:link w:val="ab"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e">
    <w:name w:val="电子邮件签名 字符"/>
    <w:link w:val="ad"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180D48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180D48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180D48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180D48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180D48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180D48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180D48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180D48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180D48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180D48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180D48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180D48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180D48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180D48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180D48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180D48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180D48"/>
    <w:rPr>
      <w:rFonts w:cs="Arial"/>
    </w:rPr>
  </w:style>
  <w:style w:type="character" w:customStyle="1" w:styleId="HTML12">
    <w:name w:val="HTML 变量1"/>
    <w:rsid w:val="00180D48"/>
    <w:rPr>
      <w:i/>
      <w:iCs/>
    </w:rPr>
  </w:style>
  <w:style w:type="character" w:customStyle="1" w:styleId="1fd">
    <w:name w:val="页码1"/>
    <w:rsid w:val="00180D48"/>
  </w:style>
  <w:style w:type="character" w:customStyle="1" w:styleId="HTML13">
    <w:name w:val="HTML 键盘1"/>
    <w:rsid w:val="00180D48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180D48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180D48"/>
  </w:style>
  <w:style w:type="character" w:customStyle="1" w:styleId="1fe">
    <w:name w:val="行号1"/>
    <w:rsid w:val="00180D48"/>
  </w:style>
  <w:style w:type="character" w:customStyle="1" w:styleId="commandkeywords">
    <w:name w:val="command keywords"/>
    <w:rsid w:val="00180D48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180D48"/>
    <w:rPr>
      <w:rFonts w:ascii="Courier New" w:hAnsi="Courier New" w:cs="Courier New"/>
    </w:rPr>
  </w:style>
  <w:style w:type="character" w:customStyle="1" w:styleId="1ff">
    <w:name w:val="批注引用1"/>
    <w:rsid w:val="00180D48"/>
    <w:rPr>
      <w:sz w:val="21"/>
      <w:szCs w:val="21"/>
    </w:rPr>
  </w:style>
  <w:style w:type="character" w:customStyle="1" w:styleId="commandparameter">
    <w:name w:val="command parameter"/>
    <w:qFormat/>
    <w:rsid w:val="00180D48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180D48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180D48"/>
  </w:style>
  <w:style w:type="character" w:customStyle="1" w:styleId="CommentTextChar">
    <w:name w:val="Comment Text Char"/>
    <w:qFormat/>
    <w:rsid w:val="00180D48"/>
    <w:rPr>
      <w:rFonts w:cs="Times New Roman"/>
      <w:kern w:val="2"/>
      <w:sz w:val="21"/>
    </w:rPr>
  </w:style>
  <w:style w:type="character" w:customStyle="1" w:styleId="HTML17">
    <w:name w:val="HTML 定义1"/>
    <w:rsid w:val="00180D48"/>
    <w:rPr>
      <w:i/>
      <w:iCs/>
    </w:rPr>
  </w:style>
  <w:style w:type="character" w:customStyle="1" w:styleId="affff9">
    <w:name w:val="无间隔 字符"/>
    <w:link w:val="affff8"/>
    <w:uiPriority w:val="1"/>
    <w:rsid w:val="00180D48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180D48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180D48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180D48"/>
    <w:rPr>
      <w:i/>
      <w:iCs/>
    </w:rPr>
  </w:style>
  <w:style w:type="character" w:customStyle="1" w:styleId="CharChar8">
    <w:name w:val="Char Char8"/>
    <w:qFormat/>
    <w:rsid w:val="00180D48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180D48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180D48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180D48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180D48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180D48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180D48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180D48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180D48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180D48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5"/>
    <w:uiPriority w:val="99"/>
    <w:rsid w:val="00180D48"/>
    <w:rPr>
      <w:color w:val="808080"/>
    </w:rPr>
  </w:style>
  <w:style w:type="character" w:customStyle="1" w:styleId="1ff0">
    <w:name w:val="未处理的提及1"/>
    <w:basedOn w:val="a5"/>
    <w:uiPriority w:val="99"/>
    <w:unhideWhenUsed/>
    <w:rsid w:val="00180D48"/>
    <w:rPr>
      <w:color w:val="605E5C"/>
      <w:shd w:val="clear" w:color="auto" w:fill="E1DFDD"/>
    </w:rPr>
  </w:style>
  <w:style w:type="table" w:styleId="2d">
    <w:name w:val="Plain Table 2"/>
    <w:basedOn w:val="a6"/>
    <w:uiPriority w:val="42"/>
    <w:rsid w:val="00180D48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b">
    <w:name w:val="正文文本首行缩进 字符"/>
    <w:aliases w:val="标题6 字符"/>
    <w:link w:val="affffff1"/>
    <w:rsid w:val="00180D48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b"/>
    <w:rsid w:val="00180D48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180D48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4"/>
    <w:uiPriority w:val="39"/>
    <w:qFormat/>
    <w:rsid w:val="00180D48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c"/>
    <w:qFormat/>
    <w:rsid w:val="00180D48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styleId="affffffc">
    <w:name w:val="Table Grid"/>
    <w:basedOn w:val="a6"/>
    <w:qFormat/>
    <w:rsid w:val="00180D48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ffffd"/>
    <w:qFormat/>
    <w:rsid w:val="00180D48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6"/>
    <w:uiPriority w:val="99"/>
    <w:unhideWhenUsed/>
    <w:rsid w:val="00180D48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c"/>
    <w:rsid w:val="00180D48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6"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6"/>
    <w:qFormat/>
    <w:rsid w:val="00180D48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7"/>
    <w:semiHidden/>
    <w:rsid w:val="00180D48"/>
    <w:pPr>
      <w:numPr>
        <w:numId w:val="36"/>
      </w:numPr>
    </w:pPr>
  </w:style>
  <w:style w:type="numbering" w:customStyle="1" w:styleId="21">
    <w:name w:val="样式2"/>
    <w:uiPriority w:val="99"/>
    <w:rsid w:val="00180D48"/>
    <w:pPr>
      <w:numPr>
        <w:numId w:val="37"/>
      </w:numPr>
    </w:pPr>
  </w:style>
  <w:style w:type="numbering" w:customStyle="1" w:styleId="32">
    <w:name w:val="样式3"/>
    <w:uiPriority w:val="99"/>
    <w:rsid w:val="00180D48"/>
    <w:pPr>
      <w:numPr>
        <w:numId w:val="38"/>
      </w:numPr>
    </w:pPr>
  </w:style>
  <w:style w:type="numbering" w:customStyle="1" w:styleId="41">
    <w:name w:val="样式4"/>
    <w:uiPriority w:val="99"/>
    <w:rsid w:val="00180D48"/>
    <w:pPr>
      <w:numPr>
        <w:numId w:val="39"/>
      </w:numPr>
    </w:pPr>
  </w:style>
  <w:style w:type="table" w:customStyle="1" w:styleId="afffffff1">
    <w:name w:val="正文中的表格"/>
    <w:basedOn w:val="affffffc"/>
    <w:qFormat/>
    <w:rsid w:val="00180D48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6"/>
    <w:rsid w:val="00180D48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180D48"/>
  </w:style>
  <w:style w:type="table" w:customStyle="1" w:styleId="TableV">
    <w:name w:val="Table V"/>
    <w:basedOn w:val="TableNoFrame"/>
    <w:uiPriority w:val="99"/>
    <w:rsid w:val="00180D48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6"/>
    <w:uiPriority w:val="99"/>
    <w:rsid w:val="00180D48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6"/>
    <w:uiPriority w:val="42"/>
    <w:qFormat/>
    <w:rsid w:val="00180D48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180D48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4"/>
    <w:uiPriority w:val="34"/>
    <w:qFormat/>
    <w:rsid w:val="00180D48"/>
    <w:pPr>
      <w:ind w:firstLineChars="200" w:firstLine="420"/>
    </w:pPr>
    <w:rPr>
      <w:color w:val="595959"/>
    </w:rPr>
  </w:style>
  <w:style w:type="paragraph" w:customStyle="1" w:styleId="Style281">
    <w:name w:val="_Style 281"/>
    <w:rsid w:val="00180D48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180D48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5"/>
    <w:semiHidden/>
    <w:locked/>
    <w:rsid w:val="00180D48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5"/>
    <w:uiPriority w:val="99"/>
    <w:semiHidden/>
    <w:unhideWhenUsed/>
    <w:rsid w:val="00180D48"/>
    <w:rPr>
      <w:color w:val="605E5C"/>
      <w:shd w:val="clear" w:color="auto" w:fill="E1DFDD"/>
    </w:rPr>
  </w:style>
  <w:style w:type="character" w:customStyle="1" w:styleId="afffffff4">
    <w:name w:val="标题制式小类"/>
    <w:basedOn w:val="a5"/>
    <w:uiPriority w:val="1"/>
    <w:rsid w:val="00180D48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5"/>
    <w:uiPriority w:val="99"/>
    <w:semiHidden/>
    <w:unhideWhenUsed/>
    <w:rsid w:val="00180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66"/>
    <customShpInfo spid="_x0000_s2068"/>
    <customShpInfo spid="_x0000_s2073"/>
    <customShpInfo spid="_x0000_s2072"/>
    <customShpInfo spid="_x0000_s2074"/>
    <customShpInfo spid="_x0000_s1026"/>
    <customShpInfo spid="_x0000_s2078"/>
    <customShpInfo spid="_x0000_s2081"/>
  </customShpExts>
</s:customData>
</file>

<file path=customXml/itemProps1.xml><?xml version="1.0" encoding="utf-8"?>
<ds:datastoreItem xmlns:ds="http://schemas.openxmlformats.org/officeDocument/2006/customXml" ds:itemID="{9EDC1681-689D-45E3-BA13-367B638C02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78</TotalTime>
  <Pages>28</Pages>
  <Words>6071</Words>
  <Characters>34610</Characters>
  <Application>Microsoft Office Word</Application>
  <DocSecurity>0</DocSecurity>
  <Lines>288</Lines>
  <Paragraphs>81</Paragraphs>
  <ScaleCrop>false</ScaleCrop>
  <Company/>
  <LinksUpToDate>false</LinksUpToDate>
  <CharactersWithSpaces>40600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379</cp:revision>
  <cp:lastPrinted>2025-03-03T07:37:00Z</cp:lastPrinted>
  <dcterms:created xsi:type="dcterms:W3CDTF">2023-02-15T10:00:00Z</dcterms:created>
  <dcterms:modified xsi:type="dcterms:W3CDTF">2025-03-03T07:37:00Z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9F7C4269C93D417BA884FA28051C4DEB_13</vt:lpwstr>
  </property>
</Properties>
</file>