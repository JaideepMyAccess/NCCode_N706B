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7C82627B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4C3DDE35" w14:textId="333DFF26" w:rsidR="00DB609C" w:rsidRDefault="007402A0">
            <w:pPr>
              <w:pStyle w:val="Cover1"/>
            </w:pPr>
            <w:proofErr w:type="spellStart"/>
            <w:r>
              <w:t>OpenC</w:t>
            </w:r>
            <w:r w:rsidR="006747E0">
              <w:t>PU</w:t>
            </w:r>
            <w:proofErr w:type="spellEnd"/>
          </w:p>
        </w:tc>
      </w:tr>
      <w:tr w:rsidR="00DB609C" w14:paraId="3F03681D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3108F09C" w14:textId="13DEE66D" w:rsidR="00DB609C" w:rsidRDefault="00701272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6747E0">
              <w:rPr>
                <w:color w:val="404040"/>
                <w:sz w:val="52"/>
                <w:szCs w:val="52"/>
              </w:rPr>
              <w:t xml:space="preserve">SMS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1315A83B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00BDF968" w14:textId="59390012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701272"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960A4F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40E3A1AC" w14:textId="77777777" w:rsidR="00DB609C" w:rsidRDefault="00DB609C"/>
    <w:p w14:paraId="77BE1856" w14:textId="77777777" w:rsidR="00DB609C" w:rsidRDefault="00DB609C">
      <w:pPr>
        <w:sectPr w:rsidR="00DB609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52B8A376" w14:textId="77777777" w:rsidR="00DB609C" w:rsidRDefault="00F077CD">
      <w:pPr>
        <w:pStyle w:val="Cover3"/>
      </w:pPr>
      <w:r>
        <w:lastRenderedPageBreak/>
        <w:t>版权声明</w:t>
      </w:r>
    </w:p>
    <w:p w14:paraId="1063C867" w14:textId="5093A346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8409F1">
        <w:t>5</w:t>
      </w:r>
      <w:r>
        <w:t>。深圳市有方科技股份有限公司保留所有权利。</w:t>
      </w:r>
    </w:p>
    <w:p w14:paraId="5F0BC56C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61A1AE4D" w14:textId="77777777" w:rsidR="00DB609C" w:rsidRDefault="00DB609C">
      <w:pPr>
        <w:pStyle w:val="CoverText"/>
      </w:pPr>
    </w:p>
    <w:p w14:paraId="12A8B9A9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6C868049" wp14:editId="7EF45F09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6DE73B45" w14:textId="77777777" w:rsidR="00DB609C" w:rsidRDefault="00F077CD">
      <w:pPr>
        <w:pStyle w:val="CoverText"/>
      </w:pPr>
      <w:r>
        <w:t>本文档中出现的其他商标，由商标所有者所有。</w:t>
      </w:r>
    </w:p>
    <w:p w14:paraId="5AD9ACB8" w14:textId="77777777" w:rsidR="00DB609C" w:rsidRDefault="00DB609C">
      <w:pPr>
        <w:pStyle w:val="CoverText"/>
      </w:pPr>
    </w:p>
    <w:p w14:paraId="6BC3E2FC" w14:textId="77777777" w:rsidR="00DB609C" w:rsidRDefault="00F077CD">
      <w:pPr>
        <w:pStyle w:val="Cover3"/>
      </w:pPr>
      <w:r>
        <w:t>说明</w:t>
      </w:r>
    </w:p>
    <w:p w14:paraId="54E7DD13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5E1901BC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00646F5A" w14:textId="77777777" w:rsidR="00DB609C" w:rsidRDefault="00DB609C">
      <w:pPr>
        <w:pStyle w:val="CoverText"/>
      </w:pPr>
    </w:p>
    <w:p w14:paraId="2810924F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1EC9A689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3906A2B9" w14:textId="77777777" w:rsidR="00DB609C" w:rsidRDefault="00DB609C">
      <w:pPr>
        <w:pStyle w:val="CoverText"/>
      </w:pPr>
    </w:p>
    <w:p w14:paraId="4E9D5B96" w14:textId="77777777" w:rsidR="00DB609C" w:rsidRDefault="00DB609C">
      <w:pPr>
        <w:pStyle w:val="CoverText"/>
      </w:pPr>
    </w:p>
    <w:p w14:paraId="05CF752B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02CEA6C6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4CE0BD97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64D62485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0643EAEC" w14:textId="77777777" w:rsidR="00DB609C" w:rsidRDefault="00DB609C">
      <w:pPr>
        <w:pStyle w:val="CoverText"/>
        <w:sectPr w:rsidR="00DB609C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69802B9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5C7CBEA9" w14:textId="63807D6E" w:rsidR="00F012C6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458221" w:history="1">
        <w:r w:rsidR="00F012C6" w:rsidRPr="0013592E">
          <w:rPr>
            <w:rStyle w:val="affff5"/>
            <w:rFonts w:hint="eastAsia"/>
          </w:rPr>
          <w:t>关于本文档</w:t>
        </w:r>
        <w:r w:rsidR="00F012C6">
          <w:rPr>
            <w:rFonts w:hint="eastAsia"/>
            <w:webHidden/>
          </w:rPr>
          <w:tab/>
        </w:r>
        <w:r w:rsidR="00F012C6">
          <w:rPr>
            <w:rFonts w:hint="eastAsia"/>
            <w:webHidden/>
          </w:rPr>
          <w:fldChar w:fldCharType="begin"/>
        </w:r>
        <w:r w:rsidR="00F012C6">
          <w:rPr>
            <w:rFonts w:hint="eastAsia"/>
            <w:webHidden/>
          </w:rPr>
          <w:instrText xml:space="preserve"> </w:instrText>
        </w:r>
        <w:r w:rsidR="00F012C6">
          <w:rPr>
            <w:webHidden/>
          </w:rPr>
          <w:instrText>PAGEREF _Toc191458221 \h</w:instrText>
        </w:r>
        <w:r w:rsidR="00F012C6">
          <w:rPr>
            <w:rFonts w:hint="eastAsia"/>
            <w:webHidden/>
          </w:rPr>
          <w:instrText xml:space="preserve"> </w:instrText>
        </w:r>
        <w:r w:rsidR="00F012C6">
          <w:rPr>
            <w:rFonts w:hint="eastAsia"/>
            <w:webHidden/>
          </w:rPr>
        </w:r>
        <w:r w:rsidR="00F012C6">
          <w:rPr>
            <w:webHidden/>
          </w:rPr>
          <w:fldChar w:fldCharType="separate"/>
        </w:r>
        <w:r w:rsidR="00960A4F">
          <w:rPr>
            <w:webHidden/>
          </w:rPr>
          <w:t>iv</w:t>
        </w:r>
        <w:r w:rsidR="00F012C6">
          <w:rPr>
            <w:rFonts w:hint="eastAsia"/>
            <w:webHidden/>
          </w:rPr>
          <w:fldChar w:fldCharType="end"/>
        </w:r>
      </w:hyperlink>
    </w:p>
    <w:p w14:paraId="38AB4A3D" w14:textId="135F5950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2" w:history="1">
        <w:r w:rsidRPr="0013592E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4BCEC5" w14:textId="2154F394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3" w:history="1">
        <w:r w:rsidRPr="0013592E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480F6A" w14:textId="5857F51F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4" w:history="1">
        <w:r w:rsidRPr="0013592E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844A06" w14:textId="208F7E9F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5" w:history="1">
        <w:r w:rsidRPr="0013592E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188CF6" w14:textId="6756E058" w:rsidR="00F012C6" w:rsidRDefault="00F012C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8226" w:history="1">
        <w:r w:rsidRPr="0013592E">
          <w:rPr>
            <w:rStyle w:val="affff5"/>
            <w:rFonts w:cs="Times New Roman" w:hint="eastAsia"/>
          </w:rPr>
          <w:t>1</w:t>
        </w:r>
        <w:r w:rsidRPr="0013592E">
          <w:rPr>
            <w:rStyle w:val="affff5"/>
            <w:rFonts w:hint="eastAsia"/>
          </w:rPr>
          <w:t xml:space="preserve"> </w:t>
        </w:r>
        <w:r w:rsidRPr="0013592E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_Toc191458226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960A4F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EE4AFD4" w14:textId="3D0D7C80" w:rsidR="00F012C6" w:rsidRDefault="00F012C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8227" w:history="1">
        <w:r w:rsidRPr="0013592E">
          <w:rPr>
            <w:rStyle w:val="affff5"/>
            <w:rFonts w:cs="Times New Roman" w:hint="eastAsia"/>
          </w:rPr>
          <w:t>2</w:t>
        </w:r>
        <w:r w:rsidRPr="0013592E">
          <w:rPr>
            <w:rStyle w:val="affff5"/>
            <w:rFonts w:hint="eastAsia"/>
          </w:rPr>
          <w:t xml:space="preserve"> </w:t>
        </w:r>
        <w:r w:rsidRPr="0013592E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_Toc191458227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960A4F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563A3886" w14:textId="21148800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8" w:history="1">
        <w:r w:rsidRPr="0013592E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13592E">
          <w:rPr>
            <w:rStyle w:val="affff5"/>
            <w:rFonts w:hint="eastAsia"/>
            <w:noProof/>
          </w:rPr>
          <w:t xml:space="preserve"> typedef enum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9744B9" w14:textId="6E94FDCB" w:rsidR="00F012C6" w:rsidRDefault="00F012C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8229" w:history="1">
        <w:r w:rsidRPr="0013592E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13592E">
          <w:rPr>
            <w:rStyle w:val="affff5"/>
            <w:rFonts w:hint="eastAsia"/>
            <w:noProof/>
          </w:rPr>
          <w:t xml:space="preserve"> typedef struct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_Toc191458229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A4F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343117" w14:textId="013DB8C9" w:rsidR="00F012C6" w:rsidRDefault="00F012C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8230" w:history="1">
        <w:r w:rsidRPr="0013592E">
          <w:rPr>
            <w:rStyle w:val="affff5"/>
            <w:rFonts w:cs="Times New Roman" w:hint="eastAsia"/>
          </w:rPr>
          <w:t>3</w:t>
        </w:r>
        <w:r w:rsidRPr="0013592E">
          <w:rPr>
            <w:rStyle w:val="affff5"/>
            <w:rFonts w:hint="eastAsia"/>
          </w:rPr>
          <w:t xml:space="preserve"> </w:t>
        </w:r>
        <w:r w:rsidRPr="0013592E">
          <w:rPr>
            <w:rStyle w:val="affff5"/>
            <w:rFonts w:hint="eastAsia"/>
          </w:rPr>
          <w:t>函数（</w:t>
        </w:r>
        <w:r w:rsidRPr="0013592E">
          <w:rPr>
            <w:rStyle w:val="affff5"/>
            <w:rFonts w:hint="eastAsia"/>
          </w:rPr>
          <w:t>SMS</w:t>
        </w:r>
        <w:r w:rsidRPr="0013592E">
          <w:rPr>
            <w:rStyle w:val="affff5"/>
            <w:rFonts w:hint="eastAsia"/>
          </w:rPr>
          <w:t>）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_Toc191458230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960A4F"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4657963A" w14:textId="7D4C2EEC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292AF92D" w14:textId="77777777" w:rsidR="00DB609C" w:rsidRDefault="00DB609C">
      <w:pPr>
        <w:sectPr w:rsidR="00DB609C">
          <w:headerReference w:type="defaul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0A5FF79" w14:textId="77777777" w:rsidR="00DB609C" w:rsidRDefault="00F077CD">
      <w:pPr>
        <w:pStyle w:val="AboutThisDocument"/>
      </w:pPr>
      <w:bookmarkStart w:id="2" w:name="_Toc191458221"/>
      <w:bookmarkEnd w:id="1"/>
      <w:r>
        <w:lastRenderedPageBreak/>
        <w:t>关于本文档</w:t>
      </w:r>
      <w:bookmarkEnd w:id="2"/>
    </w:p>
    <w:p w14:paraId="2B46B3C7" w14:textId="77777777" w:rsidR="00DB609C" w:rsidRDefault="00F077CD">
      <w:pPr>
        <w:pStyle w:val="Heading2NoNumber"/>
      </w:pPr>
      <w:bookmarkStart w:id="3" w:name="_Toc191458222"/>
      <w:r>
        <w:t>范围</w:t>
      </w:r>
      <w:bookmarkEnd w:id="3"/>
    </w:p>
    <w:p w14:paraId="5261DDE9" w14:textId="2F2F6BAB" w:rsidR="008409F1" w:rsidRDefault="00701272" w:rsidP="00701272">
      <w:pPr>
        <w:pStyle w:val="afc"/>
        <w:rPr>
          <w:rFonts w:hint="eastAsia"/>
        </w:rPr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06BE884E" w14:textId="77777777" w:rsidR="00DB609C" w:rsidRDefault="00F077CD">
      <w:pPr>
        <w:pStyle w:val="Heading2NoNumber"/>
      </w:pPr>
      <w:bookmarkStart w:id="4" w:name="_Toc191458223"/>
      <w:r>
        <w:t>读者对象</w:t>
      </w:r>
      <w:bookmarkEnd w:id="4"/>
    </w:p>
    <w:p w14:paraId="567FD840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197E6C5" w14:textId="77777777" w:rsidR="00DB609C" w:rsidRDefault="00F077CD">
      <w:pPr>
        <w:pStyle w:val="Heading2NoNumber"/>
      </w:pPr>
      <w:bookmarkStart w:id="5" w:name="_Toc191458224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4E80D27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B7CCD09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DD2B853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7F6163A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6BF9341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2A042C30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F1725BA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60F2C21" w14:textId="7D3C13F5" w:rsidR="00DB609C" w:rsidRDefault="00F077CD">
            <w:pPr>
              <w:pStyle w:val="TableText"/>
            </w:pPr>
            <w:r>
              <w:rPr>
                <w:lang w:eastAsia="en-US"/>
              </w:rPr>
              <w:t>202</w:t>
            </w:r>
            <w:r w:rsidR="00701272">
              <w:t>5</w:t>
            </w:r>
            <w:r>
              <w:rPr>
                <w:lang w:eastAsia="en-US"/>
              </w:rPr>
              <w:t>-0</w:t>
            </w:r>
            <w:r w:rsidR="00701272">
              <w:t>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F1CECD8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3B6E1E0" w14:textId="316B8ABC" w:rsidR="00DB609C" w:rsidRDefault="00F077CD">
            <w:pPr>
              <w:pStyle w:val="TableText"/>
            </w:pPr>
            <w:r>
              <w:t>Zhang</w:t>
            </w:r>
            <w:r w:rsidR="00701272">
              <w:t xml:space="preserve"> </w:t>
            </w:r>
            <w:r>
              <w:t>Yanhong</w:t>
            </w:r>
          </w:p>
        </w:tc>
      </w:tr>
      <w:tr w:rsidR="00E22B3B" w14:paraId="2ED7F1B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8DB5E0B" w14:textId="54A9B958" w:rsidR="00E22B3B" w:rsidRDefault="00E22B3B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2B3B4F9" w14:textId="66FE65DC" w:rsidR="00E22B3B" w:rsidRDefault="00E22B3B">
            <w:pPr>
              <w:pStyle w:val="TableText"/>
            </w:pPr>
            <w: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3327A4A" w14:textId="6CB3FB61" w:rsidR="00E22B3B" w:rsidRDefault="00E22B3B">
            <w:pPr>
              <w:pStyle w:val="TableText"/>
            </w:pPr>
            <w:r>
              <w:t>修改数据结构章节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28A4DD0" w14:textId="34A9E859" w:rsidR="00E22B3B" w:rsidRDefault="00701272">
            <w:pPr>
              <w:pStyle w:val="TableTex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ang</w:t>
            </w:r>
            <w:r>
              <w:t xml:space="preserve"> C</w:t>
            </w:r>
            <w:r>
              <w:rPr>
                <w:rFonts w:hint="eastAsia"/>
              </w:rPr>
              <w:t>hen</w:t>
            </w:r>
          </w:p>
        </w:tc>
      </w:tr>
    </w:tbl>
    <w:p w14:paraId="7D1FF0CB" w14:textId="77777777" w:rsidR="00DB609C" w:rsidRDefault="00F077CD">
      <w:pPr>
        <w:pStyle w:val="Heading2NoNumber"/>
      </w:pPr>
      <w:bookmarkStart w:id="6" w:name="_Toc191458225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43999AE6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D65A743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FCE9792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16B0EE95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6D841BE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7FEED979" wp14:editId="0919E4E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15F0E35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6FECC590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CBD901D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16E5132" wp14:editId="402DD39D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4E750A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360E7F43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96429B5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91C0FD1" wp14:editId="0497A058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2A10375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65350C6C" w14:textId="77777777" w:rsidR="00DB609C" w:rsidRDefault="00DB609C">
      <w:pPr>
        <w:pStyle w:val="afc"/>
      </w:pPr>
    </w:p>
    <w:p w14:paraId="3F2A7855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5B571A56" w14:textId="77777777" w:rsidR="00DB609C" w:rsidRDefault="00DB609C">
      <w:pPr>
        <w:sectPr w:rsidR="00DB609C">
          <w:headerReference w:type="default" r:id="rId22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0D0A60B5" w14:textId="77777777" w:rsidR="00701272" w:rsidRDefault="00701272" w:rsidP="00F25587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458226"/>
      <w:r>
        <w:lastRenderedPageBreak/>
        <w:t>概述</w:t>
      </w:r>
      <w:bookmarkEnd w:id="12"/>
    </w:p>
    <w:p w14:paraId="622CC13D" w14:textId="77777777" w:rsidR="00701272" w:rsidRDefault="00701272" w:rsidP="00701272">
      <w:pPr>
        <w:pStyle w:val="afc"/>
        <w:rPr>
          <w:sz w:val="24"/>
          <w:szCs w:val="24"/>
        </w:rPr>
      </w:pPr>
      <w:r>
        <w:t>本文档介绍了</w:t>
      </w:r>
      <w:proofErr w:type="spellStart"/>
      <w:r>
        <w:rPr>
          <w:rFonts w:cs="Calibri"/>
        </w:rPr>
        <w:t>OpenCSDK</w:t>
      </w:r>
      <w:proofErr w:type="spellEnd"/>
      <w:r>
        <w:t>中短消息操作相关的</w:t>
      </w:r>
      <w:r>
        <w:rPr>
          <w:rFonts w:cs="Calibri"/>
        </w:rPr>
        <w:t xml:space="preserve">API, </w:t>
      </w:r>
      <w:r>
        <w:t>主要包括了以下几个方面</w:t>
      </w:r>
      <w:r>
        <w:rPr>
          <w:rFonts w:cs="Calibri"/>
        </w:rPr>
        <w:t>.</w:t>
      </w:r>
    </w:p>
    <w:p w14:paraId="69FE37EB" w14:textId="77777777" w:rsidR="00701272" w:rsidRDefault="00701272" w:rsidP="00701272">
      <w:pPr>
        <w:pStyle w:val="ItemList"/>
      </w:pPr>
      <w:r>
        <w:t>短消息模块的初始化</w:t>
      </w:r>
    </w:p>
    <w:p w14:paraId="58B42EC0" w14:textId="77777777" w:rsidR="00701272" w:rsidRDefault="00701272" w:rsidP="00701272">
      <w:pPr>
        <w:pStyle w:val="ItemList"/>
      </w:pPr>
      <w:r>
        <w:t>短消息的上报方式及短消息存储位置的获取、设置</w:t>
      </w:r>
    </w:p>
    <w:p w14:paraId="137269AC" w14:textId="77777777" w:rsidR="00701272" w:rsidRDefault="00701272" w:rsidP="00701272">
      <w:pPr>
        <w:pStyle w:val="ItemList"/>
      </w:pPr>
      <w:r>
        <w:t>短信中心号码的获取、设置</w:t>
      </w:r>
    </w:p>
    <w:p w14:paraId="274CB0DF" w14:textId="77777777" w:rsidR="00701272" w:rsidRDefault="00701272" w:rsidP="00701272">
      <w:pPr>
        <w:pStyle w:val="ItemList"/>
      </w:pPr>
      <w:r>
        <w:t>短消息的读取、删除</w:t>
      </w:r>
    </w:p>
    <w:p w14:paraId="442A1621" w14:textId="77777777" w:rsidR="00701272" w:rsidRPr="005315A1" w:rsidRDefault="00701272" w:rsidP="00701272">
      <w:pPr>
        <w:pStyle w:val="ItemList"/>
      </w:pPr>
      <w:r w:rsidRPr="005315A1">
        <w:t>短消息的发送及接收</w:t>
      </w:r>
    </w:p>
    <w:p w14:paraId="1D9FD5E5" w14:textId="77777777" w:rsidR="00701272" w:rsidRDefault="00701272" w:rsidP="00F25587">
      <w:pPr>
        <w:pStyle w:val="1"/>
      </w:pPr>
      <w:bookmarkStart w:id="13" w:name="_Toc191458227"/>
      <w:r>
        <w:lastRenderedPageBreak/>
        <w:t>数据结构</w:t>
      </w:r>
      <w:bookmarkEnd w:id="13"/>
    </w:p>
    <w:p w14:paraId="17DD66DE" w14:textId="77777777" w:rsidR="00701272" w:rsidRDefault="00701272" w:rsidP="00AE5945">
      <w:pPr>
        <w:pStyle w:val="20"/>
      </w:pPr>
      <w:bookmarkStart w:id="14" w:name="_Toc191458228"/>
      <w:r w:rsidRPr="00E03928">
        <w:t xml:space="preserve">typedef </w:t>
      </w:r>
      <w:proofErr w:type="spellStart"/>
      <w:r w:rsidRPr="00E03928">
        <w:t>enum</w:t>
      </w:r>
      <w:bookmarkEnd w:id="14"/>
      <w:proofErr w:type="spellEnd"/>
    </w:p>
    <w:p w14:paraId="23C020BA" w14:textId="77777777" w:rsidR="00701272" w:rsidRDefault="00701272" w:rsidP="00112CCE">
      <w:pPr>
        <w:pStyle w:val="ItemListText"/>
      </w:pPr>
      <w:r>
        <w:t xml:space="preserve">/* </w:t>
      </w:r>
      <w:r>
        <w:t>短信的三种编码方式，</w:t>
      </w:r>
      <w:r>
        <w:t>GSM7</w:t>
      </w:r>
      <w:r>
        <w:t>、</w:t>
      </w:r>
      <w:r>
        <w:t>8BIT</w:t>
      </w:r>
      <w:r>
        <w:t>、</w:t>
      </w:r>
      <w:r>
        <w:t>UCS2 */</w:t>
      </w:r>
    </w:p>
    <w:p w14:paraId="1CB43D63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9A3D32F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2CE99235" w14:textId="77777777" w:rsidR="00701272" w:rsidRDefault="00701272" w:rsidP="00701272">
      <w:pPr>
        <w:pStyle w:val="TerminalDisplay"/>
        <w:ind w:leftChars="200" w:left="420"/>
      </w:pPr>
      <w:r>
        <w:t xml:space="preserve">    NWY_SMS_MSG_FORMAT_GSM7 = 1,</w:t>
      </w:r>
    </w:p>
    <w:p w14:paraId="179AD6D2" w14:textId="77777777" w:rsidR="00701272" w:rsidRDefault="00701272" w:rsidP="00701272">
      <w:pPr>
        <w:pStyle w:val="TerminalDisplay"/>
        <w:ind w:leftChars="200" w:left="420"/>
      </w:pPr>
      <w:r>
        <w:t xml:space="preserve">    NWY_SMS_MSG_FORMAT_8BIT = 2,</w:t>
      </w:r>
    </w:p>
    <w:p w14:paraId="2A2FE86B" w14:textId="77777777" w:rsidR="00701272" w:rsidRDefault="00701272" w:rsidP="00701272">
      <w:pPr>
        <w:pStyle w:val="TerminalDisplay"/>
        <w:ind w:leftChars="200" w:left="420"/>
      </w:pPr>
      <w:r>
        <w:t xml:space="preserve">    NWY_SMS_MSG_FORMAT_UCS2 = 3,</w:t>
      </w:r>
    </w:p>
    <w:p w14:paraId="0AF41835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_sms_msg_format_type_e</w:t>
      </w:r>
      <w:proofErr w:type="spellEnd"/>
      <w:r>
        <w:t>;</w:t>
      </w:r>
    </w:p>
    <w:p w14:paraId="515159BB" w14:textId="77777777" w:rsidR="00701272" w:rsidRDefault="00701272" w:rsidP="00701272">
      <w:pPr>
        <w:pStyle w:val="TerminalDisplay"/>
        <w:ind w:leftChars="200" w:left="420"/>
      </w:pPr>
    </w:p>
    <w:p w14:paraId="38EC48C7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5BB0DF12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2B6A9B25" w14:textId="77777777" w:rsidR="00701272" w:rsidRDefault="00701272" w:rsidP="00701272">
      <w:pPr>
        <w:pStyle w:val="TerminalDisplay"/>
        <w:ind w:leftChars="200" w:left="420"/>
      </w:pPr>
      <w:r>
        <w:t xml:space="preserve">    NWY_SMS_ENCODING_NONE = 0,</w:t>
      </w:r>
    </w:p>
    <w:p w14:paraId="33CE999B" w14:textId="77777777" w:rsidR="00701272" w:rsidRDefault="00701272" w:rsidP="00701272">
      <w:pPr>
        <w:pStyle w:val="TerminalDisplay"/>
        <w:ind w:leftChars="200" w:left="420"/>
      </w:pPr>
      <w:r>
        <w:t xml:space="preserve">    NWY_SMS_ENCODING_GBK = 1,</w:t>
      </w:r>
    </w:p>
    <w:p w14:paraId="17E7ADDF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nwy_sms_context_decode_type_</w:t>
      </w:r>
      <w:proofErr w:type="gramStart"/>
      <w:r>
        <w:t>e</w:t>
      </w:r>
      <w:proofErr w:type="spellEnd"/>
      <w:r>
        <w:t>;</w:t>
      </w:r>
      <w:proofErr w:type="gramEnd"/>
    </w:p>
    <w:p w14:paraId="2E060055" w14:textId="77777777" w:rsidR="00701272" w:rsidRDefault="00701272" w:rsidP="00701272">
      <w:pPr>
        <w:pStyle w:val="TerminalDisplay"/>
        <w:ind w:leftChars="200" w:left="420"/>
      </w:pPr>
    </w:p>
    <w:p w14:paraId="374778D3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BF2F61E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42D8B0F8" w14:textId="77777777" w:rsidR="00701272" w:rsidRDefault="00701272" w:rsidP="00701272">
      <w:pPr>
        <w:pStyle w:val="TerminalDisplay"/>
        <w:ind w:leftChars="200" w:left="420"/>
      </w:pPr>
      <w:r>
        <w:t xml:space="preserve">    NWY_SMS_PP_IND      = 0, // PP msg</w:t>
      </w:r>
    </w:p>
    <w:p w14:paraId="0E09EC4B" w14:textId="77777777" w:rsidR="00701272" w:rsidRDefault="00701272" w:rsidP="00701272">
      <w:pPr>
        <w:pStyle w:val="TerminalDisplay"/>
        <w:ind w:leftChars="200" w:left="420"/>
      </w:pPr>
      <w:r>
        <w:t xml:space="preserve">    NWY_SMS_CB_IND      = 1, // CB msg</w:t>
      </w:r>
    </w:p>
    <w:p w14:paraId="2DBAB6B0" w14:textId="77777777" w:rsidR="00701272" w:rsidRDefault="00701272" w:rsidP="00701272">
      <w:pPr>
        <w:pStyle w:val="TerminalDisplay"/>
        <w:ind w:leftChars="200" w:left="420"/>
      </w:pPr>
      <w:r>
        <w:t xml:space="preserve">    NWY_SMS_CB_CMAS_IND = </w:t>
      </w:r>
      <w:proofErr w:type="gramStart"/>
      <w:r>
        <w:t>2,/</w:t>
      </w:r>
      <w:proofErr w:type="gramEnd"/>
      <w:r>
        <w:t>/ CB CMAS msg</w:t>
      </w:r>
    </w:p>
    <w:p w14:paraId="6EFF55AD" w14:textId="77777777" w:rsidR="00701272" w:rsidRDefault="00701272" w:rsidP="00701272">
      <w:pPr>
        <w:pStyle w:val="TerminalDisplay"/>
        <w:ind w:leftChars="200" w:left="420"/>
      </w:pPr>
      <w:r>
        <w:t xml:space="preserve">    NWY_SMS_SEND_IND = </w:t>
      </w:r>
      <w:proofErr w:type="gramStart"/>
      <w:r>
        <w:t>3,/</w:t>
      </w:r>
      <w:proofErr w:type="gramEnd"/>
      <w:r>
        <w:t>/ CB CMAS msg</w:t>
      </w:r>
    </w:p>
    <w:p w14:paraId="5486C296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_mt_sms_event_e</w:t>
      </w:r>
      <w:proofErr w:type="spellEnd"/>
      <w:r>
        <w:t>;</w:t>
      </w:r>
    </w:p>
    <w:p w14:paraId="50E3CE55" w14:textId="77777777" w:rsidR="00701272" w:rsidRDefault="00701272" w:rsidP="00701272">
      <w:pPr>
        <w:pStyle w:val="TerminalDisplay"/>
        <w:ind w:leftChars="200" w:left="420"/>
      </w:pPr>
    </w:p>
    <w:p w14:paraId="4E6F648D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22714E9D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6FE1AB42" w14:textId="77777777" w:rsidR="00701272" w:rsidRDefault="00701272" w:rsidP="00701272">
      <w:pPr>
        <w:pStyle w:val="TerminalDisplay"/>
        <w:ind w:leftChars="200" w:left="420"/>
      </w:pPr>
      <w:r>
        <w:t xml:space="preserve">    NWY_SMS_TRANSFER_UNKNOWN = -1,</w:t>
      </w:r>
    </w:p>
    <w:p w14:paraId="3F73F518" w14:textId="77777777" w:rsidR="00701272" w:rsidRDefault="00701272" w:rsidP="00701272">
      <w:pPr>
        <w:pStyle w:val="TerminalDisplay"/>
        <w:ind w:leftChars="200" w:left="420"/>
      </w:pPr>
      <w:r>
        <w:t xml:space="preserve">    NWY_SMS_TRANSFER_AND_STORE,  //</w:t>
      </w:r>
      <w:r>
        <w:t>短信上报并存储</w:t>
      </w:r>
    </w:p>
    <w:p w14:paraId="5E8E65C5" w14:textId="77777777" w:rsidR="00701272" w:rsidRDefault="00701272" w:rsidP="00701272">
      <w:pPr>
        <w:pStyle w:val="TerminalDisplay"/>
        <w:ind w:leftChars="200" w:left="420"/>
      </w:pPr>
      <w:r>
        <w:t xml:space="preserve">    NWY_SMS_TRANSFER_ONLY,  //</w:t>
      </w:r>
      <w:r>
        <w:t>短信只上报不存储</w:t>
      </w:r>
    </w:p>
    <w:p w14:paraId="17E31E6B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nwy_sms_transfer_type_</w:t>
      </w:r>
      <w:proofErr w:type="gramStart"/>
      <w:r>
        <w:t>e</w:t>
      </w:r>
      <w:proofErr w:type="spellEnd"/>
      <w:r>
        <w:t>;</w:t>
      </w:r>
      <w:proofErr w:type="gramEnd"/>
    </w:p>
    <w:p w14:paraId="7F12BF44" w14:textId="77777777" w:rsidR="00701272" w:rsidRDefault="00701272" w:rsidP="00701272">
      <w:pPr>
        <w:pStyle w:val="TerminalDisplay"/>
        <w:ind w:leftChars="200" w:left="420"/>
      </w:pPr>
    </w:p>
    <w:p w14:paraId="0D409016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00E4638E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54CBDD9B" w14:textId="77777777" w:rsidR="00701272" w:rsidRDefault="00701272" w:rsidP="00701272">
      <w:pPr>
        <w:pStyle w:val="TerminalDisplay"/>
        <w:ind w:leftChars="200" w:left="420"/>
      </w:pPr>
      <w:r>
        <w:t xml:space="preserve">    NWY_SMS_TRANSFER_ONLINE_UNKNOWN = -1, </w:t>
      </w:r>
    </w:p>
    <w:p w14:paraId="2C0164CB" w14:textId="77777777" w:rsidR="00701272" w:rsidRDefault="00701272" w:rsidP="00701272">
      <w:pPr>
        <w:pStyle w:val="TerminalDisplay"/>
        <w:ind w:leftChars="200" w:left="420"/>
      </w:pPr>
      <w:r>
        <w:t xml:space="preserve">    NWY_SMS_TRANSFER_ONLINE_DISCARD = 1,</w:t>
      </w:r>
    </w:p>
    <w:p w14:paraId="4C848AC0" w14:textId="77777777" w:rsidR="00701272" w:rsidRDefault="00701272" w:rsidP="00701272">
      <w:pPr>
        <w:pStyle w:val="TerminalDisplay"/>
        <w:ind w:leftChars="200" w:left="420"/>
      </w:pPr>
      <w:r>
        <w:t xml:space="preserve">    NWY_SMS_TRANSFER_ONLINE_CACHE,</w:t>
      </w:r>
    </w:p>
    <w:p w14:paraId="13CBBAC6" w14:textId="77777777" w:rsidR="00701272" w:rsidRDefault="00701272" w:rsidP="00701272">
      <w:pPr>
        <w:pStyle w:val="TerminalDisplay"/>
        <w:ind w:leftChars="200" w:left="420"/>
      </w:pPr>
      <w:r>
        <w:t xml:space="preserve">    NWY_SMS_TRANSFER_ONLINE_DIRECT,</w:t>
      </w:r>
    </w:p>
    <w:p w14:paraId="09C8FB4D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nwy_sms_transfer_online_mode_</w:t>
      </w:r>
      <w:proofErr w:type="gramStart"/>
      <w:r>
        <w:t>e</w:t>
      </w:r>
      <w:proofErr w:type="spellEnd"/>
      <w:r>
        <w:t>;</w:t>
      </w:r>
      <w:proofErr w:type="gramEnd"/>
    </w:p>
    <w:p w14:paraId="7E5D6361" w14:textId="77777777" w:rsidR="00701272" w:rsidRDefault="00701272" w:rsidP="00701272">
      <w:pPr>
        <w:pStyle w:val="TerminalDisplay"/>
        <w:ind w:leftChars="200" w:left="420"/>
      </w:pPr>
    </w:p>
    <w:p w14:paraId="5FBA7919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0FC48D7A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02742930" w14:textId="77777777" w:rsidR="00701272" w:rsidRDefault="00701272" w:rsidP="00701272">
      <w:pPr>
        <w:pStyle w:val="TerminalDisplay"/>
        <w:ind w:leftChars="200" w:left="420"/>
      </w:pPr>
      <w:r>
        <w:t xml:space="preserve">    NWY_SMS_STORAGE_TYPE_UIM, </w:t>
      </w:r>
    </w:p>
    <w:p w14:paraId="3D5CBBD4" w14:textId="77777777" w:rsidR="00701272" w:rsidRDefault="00701272" w:rsidP="00701272">
      <w:pPr>
        <w:pStyle w:val="TerminalDisplay"/>
        <w:ind w:leftChars="200" w:left="420"/>
      </w:pPr>
      <w:r>
        <w:t xml:space="preserve">    NWY_SMS_STORAGE_TYPE_NV, </w:t>
      </w:r>
    </w:p>
    <w:p w14:paraId="299E7FFF" w14:textId="77777777" w:rsidR="00701272" w:rsidRDefault="00701272" w:rsidP="00701272">
      <w:pPr>
        <w:pStyle w:val="TerminalDisplay"/>
        <w:ind w:leftChars="200" w:left="420"/>
      </w:pPr>
      <w:r>
        <w:t xml:space="preserve">    NWY_SMS_STORAGE_TYPE_NONE = -1, </w:t>
      </w:r>
    </w:p>
    <w:p w14:paraId="40A12B29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_sms_storage_type_e</w:t>
      </w:r>
      <w:proofErr w:type="spellEnd"/>
      <w:r>
        <w:t>;</w:t>
      </w:r>
    </w:p>
    <w:p w14:paraId="02018F5A" w14:textId="77777777" w:rsidR="00701272" w:rsidRDefault="00701272" w:rsidP="00701272">
      <w:pPr>
        <w:pStyle w:val="TerminalDisplay"/>
        <w:ind w:leftChars="200" w:left="420"/>
      </w:pPr>
    </w:p>
    <w:p w14:paraId="10E51FCD" w14:textId="77777777" w:rsidR="00701272" w:rsidRDefault="00701272" w:rsidP="00701272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101C67A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7C282057" w14:textId="77777777" w:rsidR="00701272" w:rsidRDefault="00701272" w:rsidP="00701272">
      <w:pPr>
        <w:pStyle w:val="TerminalDisplay"/>
        <w:ind w:leftChars="200" w:left="420"/>
      </w:pPr>
      <w:r>
        <w:lastRenderedPageBreak/>
        <w:t xml:space="preserve">  NWY_SMS_MSG_DFLAG_NONE = 0,</w:t>
      </w:r>
    </w:p>
    <w:p w14:paraId="2A6DAAA2" w14:textId="77777777" w:rsidR="00701272" w:rsidRDefault="00701272" w:rsidP="00701272">
      <w:pPr>
        <w:pStyle w:val="TerminalDisplay"/>
        <w:ind w:leftChars="200" w:left="420"/>
      </w:pPr>
      <w:r>
        <w:t xml:space="preserve">  NWY_SMS_MSG_DFLAG_READ = 1,   //</w:t>
      </w:r>
      <w:r>
        <w:t>删除已读短信</w:t>
      </w:r>
    </w:p>
    <w:p w14:paraId="4C37DA99" w14:textId="77777777" w:rsidR="00701272" w:rsidRDefault="00701272" w:rsidP="00701272">
      <w:pPr>
        <w:pStyle w:val="TerminalDisplay"/>
        <w:ind w:leftChars="200" w:left="420"/>
      </w:pPr>
      <w:r>
        <w:t xml:space="preserve">  NWY_SMS_MSG_DFLAG_READ_SEND = 2,  //</w:t>
      </w:r>
      <w:r>
        <w:t>删除已读、已发送短信</w:t>
      </w:r>
    </w:p>
    <w:p w14:paraId="15C9FFF1" w14:textId="77777777" w:rsidR="00701272" w:rsidRDefault="00701272" w:rsidP="00701272">
      <w:pPr>
        <w:pStyle w:val="TerminalDisplay"/>
        <w:ind w:leftChars="200" w:left="420"/>
      </w:pPr>
      <w:r>
        <w:t xml:space="preserve">  NWY_SMS_MSG_DFLAG_READ_SEND_UNSEND = 3,  //</w:t>
      </w:r>
      <w:r>
        <w:t>删除已读、未读、已发送短信</w:t>
      </w:r>
    </w:p>
    <w:p w14:paraId="016C8AA9" w14:textId="77777777" w:rsidR="00701272" w:rsidRDefault="00701272" w:rsidP="00701272">
      <w:pPr>
        <w:pStyle w:val="TerminalDisplay"/>
        <w:ind w:leftChars="200" w:left="420"/>
      </w:pPr>
      <w:r>
        <w:t xml:space="preserve">  NWY_SMS_MSG_DFLAG_ALL = 4,  //</w:t>
      </w:r>
      <w:r>
        <w:t>删除全部短信</w:t>
      </w:r>
    </w:p>
    <w:p w14:paraId="3C101B29" w14:textId="77777777" w:rsidR="00701272" w:rsidRDefault="00701272" w:rsidP="00701272">
      <w:pPr>
        <w:pStyle w:val="TerminalDisplay"/>
        <w:ind w:leftChars="200" w:left="420"/>
      </w:pPr>
      <w:r>
        <w:t xml:space="preserve">  NWY_SMS_MSG_DFLAG_MAX,</w:t>
      </w:r>
    </w:p>
    <w:p w14:paraId="50EEBC5A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_sms_msg_dflag_e</w:t>
      </w:r>
      <w:proofErr w:type="spellEnd"/>
      <w:r>
        <w:t>;</w:t>
      </w:r>
    </w:p>
    <w:p w14:paraId="71BCA06F" w14:textId="77777777" w:rsidR="00701272" w:rsidRDefault="00701272" w:rsidP="00E03928">
      <w:pPr>
        <w:pStyle w:val="20"/>
      </w:pPr>
      <w:bookmarkStart w:id="15" w:name="_Toc191458229"/>
      <w:r w:rsidRPr="00E03928">
        <w:t xml:space="preserve">typedef </w:t>
      </w:r>
      <w:r>
        <w:t>struct</w:t>
      </w:r>
      <w:bookmarkEnd w:id="15"/>
      <w:r>
        <w:t xml:space="preserve"> </w:t>
      </w:r>
    </w:p>
    <w:p w14:paraId="6C63B70F" w14:textId="77777777" w:rsidR="00701272" w:rsidRDefault="00701272" w:rsidP="00701272">
      <w:pPr>
        <w:pStyle w:val="TerminalDisplay"/>
        <w:ind w:leftChars="200" w:left="420"/>
      </w:pPr>
      <w:r>
        <w:t xml:space="preserve">typedef struct </w:t>
      </w:r>
      <w:proofErr w:type="spellStart"/>
      <w:r>
        <w:t>nwy_sms_info_</w:t>
      </w:r>
      <w:proofErr w:type="gramStart"/>
      <w:r>
        <w:t>type</w:t>
      </w:r>
      <w:proofErr w:type="spellEnd"/>
      <w:r>
        <w:t>{</w:t>
      </w:r>
      <w:proofErr w:type="gramEnd"/>
    </w:p>
    <w:p w14:paraId="4872BAA7" w14:textId="77777777" w:rsidR="00701272" w:rsidRDefault="00701272" w:rsidP="00701272">
      <w:pPr>
        <w:pStyle w:val="TerminalDisplay"/>
        <w:ind w:leftChars="200" w:left="420"/>
      </w:pPr>
      <w:r>
        <w:t xml:space="preserve">    char </w:t>
      </w:r>
      <w:proofErr w:type="spellStart"/>
      <w:r>
        <w:t>phone_</w:t>
      </w:r>
      <w:proofErr w:type="gramStart"/>
      <w:r>
        <w:t>num</w:t>
      </w:r>
      <w:proofErr w:type="spellEnd"/>
      <w:r>
        <w:t>[</w:t>
      </w:r>
      <w:proofErr w:type="gramEnd"/>
      <w:r>
        <w:t>NWY_SMS_MAX_ADDR_LENGTH];</w:t>
      </w:r>
    </w:p>
    <w:p w14:paraId="746F6A69" w14:textId="77777777" w:rsidR="00701272" w:rsidRDefault="00701272" w:rsidP="00701272">
      <w:pPr>
        <w:pStyle w:val="TerminalDisplay"/>
        <w:ind w:leftChars="200" w:left="420"/>
      </w:pPr>
      <w:r>
        <w:t xml:space="preserve">    uint32_t </w:t>
      </w:r>
      <w:proofErr w:type="spellStart"/>
      <w:r>
        <w:t>msg_context_</w:t>
      </w:r>
      <w:proofErr w:type="gramStart"/>
      <w:r>
        <w:t>len</w:t>
      </w:r>
      <w:proofErr w:type="spellEnd"/>
      <w:r>
        <w:t>;</w:t>
      </w:r>
      <w:proofErr w:type="gramEnd"/>
    </w:p>
    <w:p w14:paraId="715244DD" w14:textId="77777777" w:rsidR="00701272" w:rsidRDefault="00701272" w:rsidP="00701272">
      <w:pPr>
        <w:pStyle w:val="TerminalDisplay"/>
        <w:ind w:leftChars="200" w:left="420"/>
      </w:pPr>
      <w:r>
        <w:t xml:space="preserve">    char </w:t>
      </w:r>
      <w:proofErr w:type="spellStart"/>
      <w:r>
        <w:t>msg_</w:t>
      </w:r>
      <w:proofErr w:type="gramStart"/>
      <w:r>
        <w:t>context</w:t>
      </w:r>
      <w:proofErr w:type="spellEnd"/>
      <w:r>
        <w:t>[</w:t>
      </w:r>
      <w:proofErr w:type="gramEnd"/>
      <w:r>
        <w:t>NWY_SMS_MAX_MO_MSG_LENGTH + 1];</w:t>
      </w:r>
    </w:p>
    <w:p w14:paraId="7C28C2E6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nwy_sms_msg_format_type_e</w:t>
      </w:r>
      <w:proofErr w:type="spellEnd"/>
      <w:r>
        <w:t xml:space="preserve"> </w:t>
      </w:r>
      <w:proofErr w:type="spellStart"/>
      <w:r>
        <w:t>msg_</w:t>
      </w:r>
      <w:proofErr w:type="gramStart"/>
      <w:r>
        <w:t>format</w:t>
      </w:r>
      <w:proofErr w:type="spellEnd"/>
      <w:r>
        <w:t>;</w:t>
      </w:r>
      <w:proofErr w:type="gramEnd"/>
    </w:p>
    <w:p w14:paraId="42C9F20F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_sms_info_type_t</w:t>
      </w:r>
      <w:proofErr w:type="spellEnd"/>
      <w:r>
        <w:t>;</w:t>
      </w:r>
    </w:p>
    <w:p w14:paraId="5857F0B4" w14:textId="77777777" w:rsidR="00701272" w:rsidRDefault="00701272" w:rsidP="00701272">
      <w:pPr>
        <w:pStyle w:val="TerminalDisplay"/>
        <w:ind w:leftChars="200" w:left="420"/>
      </w:pPr>
    </w:p>
    <w:p w14:paraId="40BA1FA1" w14:textId="77777777" w:rsidR="00701272" w:rsidRDefault="00701272" w:rsidP="00701272">
      <w:pPr>
        <w:pStyle w:val="TerminalDisplay"/>
        <w:ind w:leftChars="200" w:left="420"/>
      </w:pPr>
      <w:r>
        <w:t xml:space="preserve">typedef struct </w:t>
      </w:r>
      <w:proofErr w:type="spellStart"/>
      <w:r>
        <w:t>nwy_sms_time_stamp</w:t>
      </w:r>
      <w:proofErr w:type="spellEnd"/>
    </w:p>
    <w:p w14:paraId="3F5C2F17" w14:textId="77777777" w:rsidR="00701272" w:rsidRDefault="00701272" w:rsidP="00701272">
      <w:pPr>
        <w:pStyle w:val="TerminalDisplay"/>
        <w:ind w:leftChars="200" w:left="420"/>
      </w:pPr>
      <w:r>
        <w:t>{</w:t>
      </w:r>
    </w:p>
    <w:p w14:paraId="4E8769C2" w14:textId="77777777" w:rsidR="00701272" w:rsidRDefault="00701272" w:rsidP="00701272">
      <w:pPr>
        <w:pStyle w:val="TerminalDisplay"/>
        <w:ind w:leftChars="200" w:left="420"/>
      </w:pPr>
      <w:r>
        <w:t xml:space="preserve">    uint16_t </w:t>
      </w:r>
      <w:proofErr w:type="spellStart"/>
      <w:proofErr w:type="gramStart"/>
      <w:r>
        <w:t>uYear</w:t>
      </w:r>
      <w:proofErr w:type="spellEnd"/>
      <w:r>
        <w:t>;</w:t>
      </w:r>
      <w:proofErr w:type="gramEnd"/>
    </w:p>
    <w:p w14:paraId="3BF1209A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uMonth</w:t>
      </w:r>
      <w:proofErr w:type="spellEnd"/>
      <w:r>
        <w:t>;</w:t>
      </w:r>
      <w:proofErr w:type="gramEnd"/>
    </w:p>
    <w:p w14:paraId="2C7C87B7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uDay</w:t>
      </w:r>
      <w:proofErr w:type="spellEnd"/>
      <w:r>
        <w:t>;</w:t>
      </w:r>
      <w:proofErr w:type="gramEnd"/>
    </w:p>
    <w:p w14:paraId="406F542B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uHour</w:t>
      </w:r>
      <w:proofErr w:type="spellEnd"/>
      <w:r>
        <w:t>;</w:t>
      </w:r>
      <w:proofErr w:type="gramEnd"/>
    </w:p>
    <w:p w14:paraId="09FCC38D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uMinute</w:t>
      </w:r>
      <w:proofErr w:type="spellEnd"/>
      <w:r>
        <w:t>;</w:t>
      </w:r>
      <w:proofErr w:type="gramEnd"/>
    </w:p>
    <w:p w14:paraId="40E6A81A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uSecond</w:t>
      </w:r>
      <w:proofErr w:type="spellEnd"/>
      <w:r>
        <w:t>;</w:t>
      </w:r>
      <w:proofErr w:type="gramEnd"/>
    </w:p>
    <w:p w14:paraId="6BCBC9E8" w14:textId="77777777" w:rsidR="00701272" w:rsidRDefault="00701272" w:rsidP="00701272">
      <w:pPr>
        <w:pStyle w:val="TerminalDisplay"/>
        <w:ind w:leftChars="200" w:left="420"/>
      </w:pPr>
      <w:r>
        <w:t xml:space="preserve">    int8_t </w:t>
      </w:r>
      <w:proofErr w:type="gramStart"/>
      <w:r>
        <w:t>iZone;</w:t>
      </w:r>
      <w:proofErr w:type="gramEnd"/>
    </w:p>
    <w:p w14:paraId="040DA8AB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nwy_sms_time_stamp_</w:t>
      </w:r>
      <w:proofErr w:type="gramStart"/>
      <w:r>
        <w:t>t</w:t>
      </w:r>
      <w:proofErr w:type="spellEnd"/>
      <w:r>
        <w:t>;</w:t>
      </w:r>
      <w:proofErr w:type="gramEnd"/>
    </w:p>
    <w:p w14:paraId="1B0C6471" w14:textId="77777777" w:rsidR="00701272" w:rsidRDefault="00701272" w:rsidP="00701272">
      <w:pPr>
        <w:pStyle w:val="TerminalDisplay"/>
        <w:ind w:leftChars="200" w:left="420"/>
      </w:pPr>
    </w:p>
    <w:p w14:paraId="4575FEFE" w14:textId="77777777" w:rsidR="00701272" w:rsidRDefault="00701272" w:rsidP="00701272">
      <w:pPr>
        <w:pStyle w:val="TerminalDisplay"/>
        <w:ind w:leftChars="200" w:left="420"/>
      </w:pPr>
      <w:r>
        <w:t xml:space="preserve">typedef struct </w:t>
      </w:r>
      <w:proofErr w:type="spellStart"/>
      <w:r>
        <w:t>nwy_sms_recv_info_</w:t>
      </w:r>
      <w:proofErr w:type="gramStart"/>
      <w:r>
        <w:t>type</w:t>
      </w:r>
      <w:proofErr w:type="spellEnd"/>
      <w:r>
        <w:t>{</w:t>
      </w:r>
      <w:proofErr w:type="gramEnd"/>
    </w:p>
    <w:p w14:paraId="5AC43C1A" w14:textId="77777777" w:rsidR="00701272" w:rsidRDefault="00701272" w:rsidP="00701272">
      <w:pPr>
        <w:pStyle w:val="TerminalDisplay"/>
        <w:ind w:leftChars="200" w:left="420"/>
      </w:pPr>
      <w:r>
        <w:t xml:space="preserve">    uint16_t </w:t>
      </w:r>
      <w:proofErr w:type="spellStart"/>
      <w:proofErr w:type="gramStart"/>
      <w:r>
        <w:t>nIndex</w:t>
      </w:r>
      <w:proofErr w:type="spellEnd"/>
      <w:r>
        <w:t>;</w:t>
      </w:r>
      <w:proofErr w:type="gramEnd"/>
    </w:p>
    <w:p w14:paraId="35428584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nwy_sms_msg_format_type_e</w:t>
      </w:r>
      <w:proofErr w:type="spellEnd"/>
      <w:r>
        <w:t xml:space="preserve"> </w:t>
      </w:r>
      <w:proofErr w:type="spellStart"/>
      <w:r>
        <w:t>msg_format</w:t>
      </w:r>
      <w:proofErr w:type="spellEnd"/>
      <w:r>
        <w:t>; // Message format.</w:t>
      </w:r>
    </w:p>
    <w:p w14:paraId="5408EB26" w14:textId="77777777" w:rsidR="00701272" w:rsidRDefault="00701272" w:rsidP="00701272">
      <w:pPr>
        <w:pStyle w:val="TerminalDisplay"/>
        <w:ind w:leftChars="200" w:left="420"/>
      </w:pPr>
      <w:r>
        <w:t xml:space="preserve">    uint32_t </w:t>
      </w:r>
      <w:proofErr w:type="spellStart"/>
      <w:r>
        <w:t>msg_content_</w:t>
      </w:r>
      <w:proofErr w:type="gramStart"/>
      <w:r>
        <w:t>len</w:t>
      </w:r>
      <w:proofErr w:type="spellEnd"/>
      <w:r>
        <w:t>;</w:t>
      </w:r>
      <w:proofErr w:type="gramEnd"/>
    </w:p>
    <w:p w14:paraId="7531F49B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r>
        <w:t>msg_</w:t>
      </w:r>
      <w:proofErr w:type="gramStart"/>
      <w:r>
        <w:t>pdu</w:t>
      </w:r>
      <w:proofErr w:type="spellEnd"/>
      <w:r>
        <w:t>[</w:t>
      </w:r>
      <w:proofErr w:type="gramEnd"/>
      <w:r>
        <w:t>NWY_SMS_MAX_PDU_LENGTH + 1];</w:t>
      </w:r>
    </w:p>
    <w:p w14:paraId="1881DC6A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r>
        <w:t>msg_</w:t>
      </w:r>
      <w:proofErr w:type="gramStart"/>
      <w:r>
        <w:t>content</w:t>
      </w:r>
      <w:proofErr w:type="spellEnd"/>
      <w:r>
        <w:t>[</w:t>
      </w:r>
      <w:proofErr w:type="gramEnd"/>
      <w:r>
        <w:t>NWY_SMS_MAX_MT_MSG_LENGTH + 1];</w:t>
      </w:r>
    </w:p>
    <w:p w14:paraId="48F19CF5" w14:textId="77777777" w:rsidR="00701272" w:rsidRDefault="00701272" w:rsidP="00701272">
      <w:pPr>
        <w:pStyle w:val="TerminalDisplay"/>
        <w:ind w:leftChars="200" w:left="420"/>
      </w:pPr>
      <w:r>
        <w:t xml:space="preserve">    char </w:t>
      </w:r>
      <w:proofErr w:type="spellStart"/>
      <w:r>
        <w:t>source_phone_</w:t>
      </w:r>
      <w:proofErr w:type="gramStart"/>
      <w:r>
        <w:t>num</w:t>
      </w:r>
      <w:proofErr w:type="spellEnd"/>
      <w:r>
        <w:t>[</w:t>
      </w:r>
      <w:proofErr w:type="gramEnd"/>
      <w:r>
        <w:t>NWY_SMS_MAX_ADDR_LENGTH + 1]; // Source address.</w:t>
      </w:r>
    </w:p>
    <w:p w14:paraId="781F43A9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nwy_sms_time_stamp_t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6273905F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nwy_sms_context_decode_type</w:t>
      </w:r>
      <w:proofErr w:type="gramStart"/>
      <w:r>
        <w:t>_e</w:t>
      </w:r>
      <w:proofErr w:type="spellEnd"/>
      <w:proofErr w:type="gramEnd"/>
      <w:r>
        <w:t xml:space="preserve"> </w:t>
      </w:r>
      <w:proofErr w:type="spellStart"/>
      <w:r>
        <w:t>context_decode_</w:t>
      </w:r>
      <w:proofErr w:type="gramStart"/>
      <w:r>
        <w:t>type</w:t>
      </w:r>
      <w:proofErr w:type="spellEnd"/>
      <w:r>
        <w:t>;</w:t>
      </w:r>
      <w:proofErr w:type="gramEnd"/>
      <w:r>
        <w:t xml:space="preserve"> </w:t>
      </w:r>
    </w:p>
    <w:p w14:paraId="06766E99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r>
        <w:t>msg_decoded_</w:t>
      </w:r>
      <w:proofErr w:type="gramStart"/>
      <w:r>
        <w:t>content</w:t>
      </w:r>
      <w:proofErr w:type="spellEnd"/>
      <w:r>
        <w:t>[</w:t>
      </w:r>
      <w:proofErr w:type="gramEnd"/>
      <w:r>
        <w:t>NWY_SMS_MAX_MT_MSG_LENGTH + 1];</w:t>
      </w:r>
    </w:p>
    <w:p w14:paraId="087D8E25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nwy_sms_transfer_type_e</w:t>
      </w:r>
      <w:proofErr w:type="spellEnd"/>
      <w:r>
        <w:t xml:space="preserve"> </w:t>
      </w:r>
      <w:proofErr w:type="spellStart"/>
      <w:r>
        <w:t>transfer_</w:t>
      </w:r>
      <w:proofErr w:type="gramStart"/>
      <w:r>
        <w:t>type</w:t>
      </w:r>
      <w:proofErr w:type="spellEnd"/>
      <w:r>
        <w:t>;</w:t>
      </w:r>
      <w:proofErr w:type="gramEnd"/>
    </w:p>
    <w:p w14:paraId="53C2DB83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nwy_sms_storage_type_e</w:t>
      </w:r>
      <w:proofErr w:type="spellEnd"/>
      <w:r>
        <w:t xml:space="preserve"> </w:t>
      </w:r>
      <w:proofErr w:type="spellStart"/>
      <w:r>
        <w:t>storage_</w:t>
      </w:r>
      <w:proofErr w:type="gramStart"/>
      <w:r>
        <w:t>type</w:t>
      </w:r>
      <w:proofErr w:type="spellEnd"/>
      <w:r>
        <w:t>;</w:t>
      </w:r>
      <w:proofErr w:type="gramEnd"/>
    </w:p>
    <w:p w14:paraId="756C01A9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nwy_sim_id_e</w:t>
      </w:r>
      <w:proofErr w:type="spellEnd"/>
      <w:r>
        <w:t xml:space="preserve"> </w:t>
      </w:r>
      <w:proofErr w:type="spellStart"/>
      <w:r>
        <w:t>dst_</w:t>
      </w:r>
      <w:proofErr w:type="gramStart"/>
      <w:r>
        <w:t>id</w:t>
      </w:r>
      <w:proofErr w:type="spellEnd"/>
      <w:r>
        <w:t>;</w:t>
      </w:r>
      <w:proofErr w:type="gramEnd"/>
    </w:p>
    <w:p w14:paraId="4B889EC3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nwy_sms_recv_info_type_</w:t>
      </w:r>
      <w:proofErr w:type="gramStart"/>
      <w:r>
        <w:t>t</w:t>
      </w:r>
      <w:proofErr w:type="spellEnd"/>
      <w:r>
        <w:t>;  /</w:t>
      </w:r>
      <w:proofErr w:type="gramEnd"/>
      <w:r>
        <w:t>* Message */</w:t>
      </w:r>
    </w:p>
    <w:p w14:paraId="533F8E1C" w14:textId="77777777" w:rsidR="00701272" w:rsidRDefault="00701272" w:rsidP="00701272">
      <w:pPr>
        <w:pStyle w:val="TerminalDisplay"/>
        <w:ind w:leftChars="200" w:left="420"/>
      </w:pPr>
    </w:p>
    <w:p w14:paraId="483B97E5" w14:textId="77777777" w:rsidR="00701272" w:rsidRDefault="00701272" w:rsidP="00701272">
      <w:pPr>
        <w:pStyle w:val="TerminalDisplay"/>
        <w:ind w:leftChars="200" w:left="420"/>
      </w:pPr>
      <w:r>
        <w:t>typedef struct {</w:t>
      </w:r>
    </w:p>
    <w:p w14:paraId="313F1039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r>
        <w:t>phone_</w:t>
      </w:r>
      <w:proofErr w:type="gramStart"/>
      <w:r>
        <w:t>num</w:t>
      </w:r>
      <w:proofErr w:type="spellEnd"/>
      <w:r>
        <w:t>[</w:t>
      </w:r>
      <w:proofErr w:type="gramEnd"/>
      <w:r>
        <w:t>NWY_SMS_MAX_ADDR_LENGTH];</w:t>
      </w:r>
    </w:p>
    <w:p w14:paraId="5B5E20FD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gramStart"/>
      <w:r>
        <w:t>result;</w:t>
      </w:r>
      <w:proofErr w:type="gramEnd"/>
    </w:p>
    <w:p w14:paraId="45247249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nwy_sim_id_e</w:t>
      </w:r>
      <w:proofErr w:type="spellEnd"/>
      <w:r>
        <w:t xml:space="preserve"> </w:t>
      </w:r>
      <w:proofErr w:type="spellStart"/>
      <w:r>
        <w:t>dst_</w:t>
      </w:r>
      <w:proofErr w:type="gramStart"/>
      <w:r>
        <w:t>id</w:t>
      </w:r>
      <w:proofErr w:type="spellEnd"/>
      <w:r>
        <w:t>;</w:t>
      </w:r>
      <w:proofErr w:type="gramEnd"/>
    </w:p>
    <w:p w14:paraId="22413556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nwy_sms_send_ind_</w:t>
      </w:r>
      <w:proofErr w:type="gramStart"/>
      <w:r>
        <w:t>t</w:t>
      </w:r>
      <w:proofErr w:type="spellEnd"/>
      <w:r>
        <w:t>;</w:t>
      </w:r>
      <w:proofErr w:type="gramEnd"/>
    </w:p>
    <w:p w14:paraId="3AA7DD6A" w14:textId="77777777" w:rsidR="00701272" w:rsidRDefault="00701272" w:rsidP="00701272">
      <w:pPr>
        <w:pStyle w:val="TerminalDisplay"/>
        <w:ind w:leftChars="200" w:left="420"/>
      </w:pPr>
    </w:p>
    <w:p w14:paraId="54E5F5B0" w14:textId="77777777" w:rsidR="00701272" w:rsidRDefault="00701272" w:rsidP="00701272">
      <w:pPr>
        <w:pStyle w:val="TerminalDisplay"/>
        <w:ind w:leftChars="200" w:left="420"/>
      </w:pPr>
      <w:r>
        <w:t>typedef struct {</w:t>
      </w:r>
    </w:p>
    <w:p w14:paraId="150F3409" w14:textId="77777777" w:rsidR="00701272" w:rsidRDefault="00701272" w:rsidP="00701272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sca</w:t>
      </w:r>
      <w:proofErr w:type="spellEnd"/>
      <w:r>
        <w:t>[</w:t>
      </w:r>
      <w:proofErr w:type="gramEnd"/>
      <w:r>
        <w:t>NWY_SMS_MAX_ADDR_LENGTH + 1];</w:t>
      </w:r>
    </w:p>
    <w:p w14:paraId="034C019C" w14:textId="77777777" w:rsidR="00701272" w:rsidRDefault="00701272" w:rsidP="00701272">
      <w:pPr>
        <w:pStyle w:val="TerminalDisplay"/>
        <w:ind w:leftChars="200" w:left="420"/>
      </w:pPr>
      <w:r>
        <w:t xml:space="preserve">    unsigned char </w:t>
      </w:r>
      <w:proofErr w:type="gramStart"/>
      <w:r>
        <w:t>tosca;</w:t>
      </w:r>
      <w:proofErr w:type="gramEnd"/>
    </w:p>
    <w:p w14:paraId="15E663F7" w14:textId="77777777" w:rsidR="00701272" w:rsidRDefault="00701272" w:rsidP="00701272">
      <w:pPr>
        <w:pStyle w:val="TerminalDisplay"/>
        <w:ind w:leftChars="200" w:left="420"/>
      </w:pPr>
      <w:r>
        <w:t xml:space="preserve">} </w:t>
      </w:r>
      <w:proofErr w:type="spellStart"/>
      <w:r>
        <w:t>nwy_sms_sca_</w:t>
      </w:r>
      <w:proofErr w:type="gramStart"/>
      <w:r>
        <w:t>t</w:t>
      </w:r>
      <w:proofErr w:type="spellEnd"/>
      <w:r>
        <w:t>;</w:t>
      </w:r>
      <w:proofErr w:type="gramEnd"/>
    </w:p>
    <w:p w14:paraId="4295A73E" w14:textId="77777777" w:rsidR="00701272" w:rsidRDefault="00701272" w:rsidP="00701272">
      <w:pPr>
        <w:pStyle w:val="TerminalDisplay"/>
        <w:ind w:leftChars="200" w:left="420"/>
      </w:pPr>
    </w:p>
    <w:p w14:paraId="023DBBF6" w14:textId="77777777" w:rsidR="00701272" w:rsidRDefault="00701272" w:rsidP="00701272">
      <w:pPr>
        <w:pStyle w:val="TerminalDisplay"/>
        <w:ind w:leftChars="200" w:left="420"/>
      </w:pPr>
      <w:r>
        <w:t xml:space="preserve">typedef struct </w:t>
      </w:r>
      <w:proofErr w:type="spellStart"/>
      <w:r>
        <w:t>nwy_sms_report_</w:t>
      </w:r>
      <w:proofErr w:type="gramStart"/>
      <w:r>
        <w:t>para</w:t>
      </w:r>
      <w:proofErr w:type="spellEnd"/>
      <w:r>
        <w:t>{</w:t>
      </w:r>
      <w:proofErr w:type="gramEnd"/>
    </w:p>
    <w:p w14:paraId="156075F5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nwy_sms_transfer_type_e</w:t>
      </w:r>
      <w:proofErr w:type="spellEnd"/>
      <w:r>
        <w:t xml:space="preserve"> </w:t>
      </w:r>
      <w:proofErr w:type="spellStart"/>
      <w:r>
        <w:t>transfer_</w:t>
      </w:r>
      <w:proofErr w:type="gramStart"/>
      <w:r>
        <w:t>type</w:t>
      </w:r>
      <w:proofErr w:type="spellEnd"/>
      <w:r>
        <w:t>;</w:t>
      </w:r>
      <w:proofErr w:type="gramEnd"/>
    </w:p>
    <w:p w14:paraId="3099E437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nwy_sms_transfer_online_mode_e</w:t>
      </w:r>
      <w:proofErr w:type="spellEnd"/>
      <w:r>
        <w:t xml:space="preserve"> </w:t>
      </w:r>
      <w:proofErr w:type="spellStart"/>
      <w:r>
        <w:t>transfer_online_</w:t>
      </w:r>
      <w:proofErr w:type="gramStart"/>
      <w:r>
        <w:t>mode</w:t>
      </w:r>
      <w:proofErr w:type="spellEnd"/>
      <w:r>
        <w:t>;</w:t>
      </w:r>
      <w:proofErr w:type="gramEnd"/>
    </w:p>
    <w:p w14:paraId="1AD4E2E8" w14:textId="77777777" w:rsidR="00701272" w:rsidRDefault="00701272" w:rsidP="00701272">
      <w:pPr>
        <w:pStyle w:val="TerminalDisplay"/>
        <w:ind w:leftChars="200" w:left="420"/>
      </w:pPr>
      <w:r>
        <w:lastRenderedPageBreak/>
        <w:t xml:space="preserve">} </w:t>
      </w:r>
      <w:proofErr w:type="spellStart"/>
      <w:r>
        <w:t>nwy_sms_report_para_</w:t>
      </w:r>
      <w:proofErr w:type="gramStart"/>
      <w:r>
        <w:t>t</w:t>
      </w:r>
      <w:proofErr w:type="spellEnd"/>
      <w:r>
        <w:t>;</w:t>
      </w:r>
      <w:proofErr w:type="gramEnd"/>
    </w:p>
    <w:p w14:paraId="74119859" w14:textId="77777777" w:rsidR="00701272" w:rsidRDefault="00701272" w:rsidP="00701272">
      <w:pPr>
        <w:pStyle w:val="TerminalDisplay"/>
        <w:ind w:leftChars="200" w:left="420"/>
      </w:pPr>
    </w:p>
    <w:p w14:paraId="620E85C4" w14:textId="77777777" w:rsidR="00701272" w:rsidRDefault="00701272" w:rsidP="00701272">
      <w:pPr>
        <w:pStyle w:val="TerminalDisplay"/>
        <w:ind w:leftChars="200" w:left="420"/>
      </w:pPr>
      <w:r>
        <w:t>typedef struct {</w:t>
      </w:r>
    </w:p>
    <w:p w14:paraId="622E9EB8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18BF5FA" w14:textId="77777777" w:rsidR="00701272" w:rsidRDefault="00701272" w:rsidP="00701272">
      <w:pPr>
        <w:pStyle w:val="TerminalDisplay"/>
        <w:ind w:leftChars="200" w:left="420"/>
      </w:pPr>
      <w:r>
        <w:t xml:space="preserve">    uint8_t </w:t>
      </w:r>
      <w:proofErr w:type="gramStart"/>
      <w:r>
        <w:t>indices[</w:t>
      </w:r>
      <w:proofErr w:type="gramEnd"/>
      <w:r>
        <w:t>NWY_MAX_MSG_LIST_LEN];</w:t>
      </w:r>
    </w:p>
    <w:p w14:paraId="61683855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_sms_msg_list_t</w:t>
      </w:r>
      <w:proofErr w:type="spellEnd"/>
      <w:r>
        <w:t xml:space="preserve">; </w:t>
      </w:r>
    </w:p>
    <w:p w14:paraId="7645FDC7" w14:textId="77777777" w:rsidR="00701272" w:rsidRDefault="00701272" w:rsidP="00701272">
      <w:pPr>
        <w:pStyle w:val="TerminalDisplay"/>
        <w:ind w:leftChars="200" w:left="420"/>
      </w:pPr>
    </w:p>
    <w:p w14:paraId="7625A085" w14:textId="77777777" w:rsidR="00701272" w:rsidRDefault="00701272" w:rsidP="00701272">
      <w:pPr>
        <w:pStyle w:val="TerminalDisplay"/>
        <w:ind w:leftChars="200" w:left="420"/>
      </w:pPr>
      <w:r>
        <w:t xml:space="preserve">typedef uint32_t </w:t>
      </w:r>
      <w:proofErr w:type="spellStart"/>
      <w:r>
        <w:t>sms_client_handle_</w:t>
      </w:r>
      <w:proofErr w:type="gramStart"/>
      <w:r>
        <w:t>t</w:t>
      </w:r>
      <w:proofErr w:type="spellEnd"/>
      <w:r>
        <w:t>;</w:t>
      </w:r>
      <w:proofErr w:type="gramEnd"/>
    </w:p>
    <w:p w14:paraId="1C8BF771" w14:textId="77777777" w:rsidR="00701272" w:rsidRDefault="00701272" w:rsidP="00701272">
      <w:pPr>
        <w:pStyle w:val="TerminalDisplay"/>
        <w:ind w:leftChars="200" w:left="420"/>
      </w:pPr>
    </w:p>
    <w:p w14:paraId="40A07DE5" w14:textId="77777777" w:rsidR="00701272" w:rsidRDefault="00701272" w:rsidP="00701272">
      <w:pPr>
        <w:pStyle w:val="TerminalDisplay"/>
        <w:ind w:leftChars="200" w:left="420"/>
      </w:pPr>
      <w:proofErr w:type="gramStart"/>
      <w:r>
        <w:t>typedef  struct</w:t>
      </w:r>
      <w:proofErr w:type="gramEnd"/>
      <w:r>
        <w:t>{</w:t>
      </w:r>
    </w:p>
    <w:p w14:paraId="680A9DD8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nwy_sms_transfer_type_e</w:t>
      </w:r>
      <w:proofErr w:type="spellEnd"/>
      <w:r>
        <w:t xml:space="preserve"> </w:t>
      </w:r>
      <w:proofErr w:type="spellStart"/>
      <w:r>
        <w:t>transfer_</w:t>
      </w:r>
      <w:proofErr w:type="gramStart"/>
      <w:r>
        <w:t>type</w:t>
      </w:r>
      <w:proofErr w:type="spellEnd"/>
      <w:r>
        <w:t>;</w:t>
      </w:r>
      <w:proofErr w:type="gramEnd"/>
    </w:p>
    <w:p w14:paraId="7A5657A2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nwy_sms_recv_info_type_t</w:t>
      </w:r>
      <w:proofErr w:type="spellEnd"/>
      <w:r>
        <w:t xml:space="preserve"> </w:t>
      </w:r>
      <w:proofErr w:type="spellStart"/>
      <w:r>
        <w:t>sms_</w:t>
      </w:r>
      <w:proofErr w:type="gramStart"/>
      <w:r>
        <w:t>info</w:t>
      </w:r>
      <w:proofErr w:type="spellEnd"/>
      <w:r>
        <w:t>;</w:t>
      </w:r>
      <w:proofErr w:type="gramEnd"/>
    </w:p>
    <w:p w14:paraId="5D6CDED5" w14:textId="77777777" w:rsidR="00701272" w:rsidRDefault="00701272" w:rsidP="00701272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_sms_info_ind_t</w:t>
      </w:r>
      <w:proofErr w:type="spellEnd"/>
      <w:r>
        <w:t>;</w:t>
      </w:r>
    </w:p>
    <w:p w14:paraId="34AD6A52" w14:textId="77777777" w:rsidR="00701272" w:rsidRDefault="00701272" w:rsidP="00701272">
      <w:pPr>
        <w:pStyle w:val="TerminalDisplay"/>
        <w:ind w:leftChars="200" w:left="420"/>
      </w:pPr>
    </w:p>
    <w:p w14:paraId="7BD49690" w14:textId="77777777" w:rsidR="00701272" w:rsidRDefault="00701272" w:rsidP="00701272">
      <w:pPr>
        <w:pStyle w:val="TerminalDisplay"/>
        <w:ind w:leftChars="200" w:left="420"/>
      </w:pPr>
      <w:r>
        <w:t xml:space="preserve">/* </w:t>
      </w:r>
      <w:r>
        <w:t>短信主动上报注册的回</w:t>
      </w:r>
      <w:proofErr w:type="gramStart"/>
      <w:r>
        <w:t>调函数</w:t>
      </w:r>
      <w:proofErr w:type="gramEnd"/>
      <w:r>
        <w:t>原型</w:t>
      </w:r>
      <w:r>
        <w:t xml:space="preserve"> */</w:t>
      </w:r>
    </w:p>
    <w:p w14:paraId="25A11D28" w14:textId="77777777" w:rsidR="00701272" w:rsidRDefault="00701272" w:rsidP="00701272">
      <w:pPr>
        <w:pStyle w:val="TerminalDisplay"/>
        <w:ind w:leftChars="200" w:left="420"/>
      </w:pPr>
      <w:r>
        <w:t>typedef void (*</w:t>
      </w:r>
      <w:proofErr w:type="spellStart"/>
      <w:r>
        <w:t>nwy_sms_evt_handler</w:t>
      </w:r>
      <w:proofErr w:type="spellEnd"/>
      <w:r>
        <w:t>)</w:t>
      </w:r>
    </w:p>
    <w:p w14:paraId="30E85156" w14:textId="77777777" w:rsidR="00701272" w:rsidRDefault="00701272" w:rsidP="00701272">
      <w:pPr>
        <w:pStyle w:val="TerminalDisplay"/>
        <w:ind w:leftChars="200" w:left="420"/>
      </w:pPr>
      <w:r>
        <w:t>(</w:t>
      </w:r>
    </w:p>
    <w:p w14:paraId="5B8526DC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nwy_sim_id_e</w:t>
      </w:r>
      <w:proofErr w:type="spellEnd"/>
      <w:r>
        <w:t xml:space="preserve"> </w:t>
      </w:r>
      <w:proofErr w:type="spellStart"/>
      <w:r>
        <w:t>sim_id</w:t>
      </w:r>
      <w:proofErr w:type="spellEnd"/>
      <w:r>
        <w:t>,</w:t>
      </w:r>
    </w:p>
    <w:p w14:paraId="1E309EDD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nwy_mt_sms_event_e</w:t>
      </w:r>
      <w:proofErr w:type="spellEnd"/>
      <w:r>
        <w:t xml:space="preserve"> </w:t>
      </w:r>
      <w:proofErr w:type="spellStart"/>
      <w:r>
        <w:t>urc_type</w:t>
      </w:r>
      <w:proofErr w:type="spellEnd"/>
      <w:r>
        <w:t>,  //</w:t>
      </w:r>
      <w:r>
        <w:t>事件上报类型</w:t>
      </w:r>
    </w:p>
    <w:p w14:paraId="4A4B4F10" w14:textId="77777777" w:rsidR="00701272" w:rsidRDefault="00701272" w:rsidP="00701272">
      <w:pPr>
        <w:pStyle w:val="TerminalDisplay"/>
        <w:ind w:leftChars="200" w:left="420"/>
      </w:pPr>
      <w:r>
        <w:t xml:space="preserve">    </w:t>
      </w:r>
      <w:proofErr w:type="spellStart"/>
      <w:r>
        <w:t>nwy_sms_info_ind_t</w:t>
      </w:r>
      <w:proofErr w:type="spellEnd"/>
      <w:r>
        <w:t xml:space="preserve"> *</w:t>
      </w:r>
      <w:proofErr w:type="spellStart"/>
      <w:r>
        <w:t>ind_struct</w:t>
      </w:r>
      <w:proofErr w:type="spellEnd"/>
      <w:r>
        <w:t xml:space="preserve">  //</w:t>
      </w:r>
      <w:r>
        <w:t>事件上报内容</w:t>
      </w:r>
    </w:p>
    <w:p w14:paraId="4624FD4B" w14:textId="77777777" w:rsidR="00701272" w:rsidRPr="00AE5945" w:rsidRDefault="00701272" w:rsidP="00701272">
      <w:pPr>
        <w:pStyle w:val="TerminalDisplay"/>
        <w:ind w:leftChars="200" w:left="420"/>
      </w:pPr>
      <w:r>
        <w:t>);</w:t>
      </w:r>
    </w:p>
    <w:p w14:paraId="1415EFFB" w14:textId="77777777" w:rsidR="00701272" w:rsidRDefault="00701272">
      <w:pPr>
        <w:pStyle w:val="1"/>
      </w:pPr>
      <w:bookmarkStart w:id="16" w:name="_Toc191458230"/>
      <w:bookmarkEnd w:id="7"/>
      <w:r>
        <w:lastRenderedPageBreak/>
        <w:t>函数（</w:t>
      </w:r>
      <w:r>
        <w:t>SMS</w:t>
      </w:r>
      <w:r>
        <w:t>）</w:t>
      </w:r>
      <w:bookmarkEnd w:id="16"/>
    </w:p>
    <w:p w14:paraId="3A71EDA8" w14:textId="77777777" w:rsidR="00701272" w:rsidRDefault="00701272" w:rsidP="00701272">
      <w:pPr>
        <w:pStyle w:val="afc"/>
      </w:pPr>
      <w:r>
        <w:t>该接口定义位于</w:t>
      </w:r>
      <w:r>
        <w:t>nwy_sms_api.h</w:t>
      </w:r>
      <w:r>
        <w:t>，用于实现短消息收发以及存储位置设置等功能。</w:t>
      </w:r>
    </w:p>
    <w:p w14:paraId="02FC185A" w14:textId="77777777" w:rsidR="000368C6" w:rsidRDefault="000368C6" w:rsidP="00EB157E">
      <w:pPr>
        <w:pStyle w:val="20"/>
      </w:pPr>
      <w:bookmarkStart w:id="17" w:name="_Toc2690350"/>
      <w:bookmarkStart w:id="18" w:name="_Toc2690557"/>
      <w:bookmarkStart w:id="19" w:name="_Toc2690143"/>
      <w:bookmarkEnd w:id="8"/>
      <w:bookmarkEnd w:id="9"/>
      <w:bookmarkEnd w:id="10"/>
      <w:bookmarkEnd w:id="11"/>
      <w:bookmarkEnd w:id="17"/>
      <w:bookmarkEnd w:id="18"/>
      <w:bookmarkEnd w:id="19"/>
      <w:proofErr w:type="spellStart"/>
      <w:r>
        <w:t>nwy_sms_option_init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7D708081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C3EF057" w14:textId="77777777" w:rsidR="000368C6" w:rsidRDefault="000368C6" w:rsidP="0083420B">
            <w:pPr>
              <w:pStyle w:val="TableText"/>
            </w:pPr>
            <w:bookmarkStart w:id="20" w:name="_Toc519949977"/>
            <w:bookmarkStart w:id="21" w:name="_Toc517451269"/>
            <w:bookmarkStart w:id="22" w:name="_Toc522818662"/>
            <w:r>
              <w:t>格式</w:t>
            </w:r>
          </w:p>
        </w:tc>
        <w:tc>
          <w:tcPr>
            <w:tcW w:w="8469" w:type="dxa"/>
          </w:tcPr>
          <w:p w14:paraId="35970390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nwy_sms_option_init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)</w:t>
            </w:r>
          </w:p>
        </w:tc>
      </w:tr>
      <w:tr w:rsidR="000368C6" w14:paraId="780FE0CA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FFEC2DB" w14:textId="77777777" w:rsidR="000368C6" w:rsidRDefault="000368C6" w:rsidP="0083420B">
            <w:pPr>
              <w:pStyle w:val="TableText"/>
            </w:pPr>
            <w:r>
              <w:t>描述</w:t>
            </w:r>
          </w:p>
        </w:tc>
        <w:tc>
          <w:tcPr>
            <w:tcW w:w="8469" w:type="dxa"/>
          </w:tcPr>
          <w:p w14:paraId="4B863E46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初始化短信参数。</w:t>
            </w:r>
          </w:p>
        </w:tc>
      </w:tr>
      <w:tr w:rsidR="000368C6" w14:paraId="4A3F0F59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42F8BAA" w14:textId="77777777" w:rsidR="000368C6" w:rsidRDefault="000368C6" w:rsidP="0083420B">
            <w:pPr>
              <w:pStyle w:val="TableText"/>
            </w:pPr>
            <w:r>
              <w:t>参数说明</w:t>
            </w:r>
          </w:p>
        </w:tc>
        <w:tc>
          <w:tcPr>
            <w:tcW w:w="8469" w:type="dxa"/>
          </w:tcPr>
          <w:p w14:paraId="7F0DA9FB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</w:tc>
      </w:tr>
      <w:tr w:rsidR="000368C6" w14:paraId="5970D2C3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03CAB43" w14:textId="77777777" w:rsidR="000368C6" w:rsidRDefault="000368C6" w:rsidP="0083420B">
            <w:pPr>
              <w:pStyle w:val="TableText"/>
            </w:pPr>
            <w:r>
              <w:t>返回值</w:t>
            </w:r>
          </w:p>
        </w:tc>
        <w:tc>
          <w:tcPr>
            <w:tcW w:w="8469" w:type="dxa"/>
          </w:tcPr>
          <w:p w14:paraId="628312B0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58526119" w14:textId="77777777" w:rsidR="000368C6" w:rsidRDefault="000368C6" w:rsidP="00EB157E">
      <w:pPr>
        <w:pStyle w:val="20"/>
      </w:pPr>
      <w:proofErr w:type="spellStart"/>
      <w:r>
        <w:t>nwy_sms_storage_set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363176F6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B63E940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72F82F0A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nwy_sms_storage_set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nwy_sms_storage_type_e</w:t>
            </w:r>
            <w:proofErr w:type="spellEnd"/>
            <w:r>
              <w:t xml:space="preserve"> </w:t>
            </w:r>
            <w:proofErr w:type="spellStart"/>
            <w:r>
              <w:t>sms_storage</w:t>
            </w:r>
            <w:proofErr w:type="spellEnd"/>
            <w:r>
              <w:t>)</w:t>
            </w:r>
          </w:p>
        </w:tc>
      </w:tr>
      <w:tr w:rsidR="000368C6" w14:paraId="51A0283E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2AD9D9A" w14:textId="77777777" w:rsidR="000368C6" w:rsidRDefault="000368C6" w:rsidP="0083420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7983D570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设置短信存储位置。</w:t>
            </w:r>
          </w:p>
        </w:tc>
      </w:tr>
      <w:tr w:rsidR="000368C6" w14:paraId="6E97DEC2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834A46C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66948B2A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BABB27B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nwy_sms_storage_type_e</w:t>
            </w:r>
            <w:proofErr w:type="spellEnd"/>
            <w:r>
              <w:t xml:space="preserve"> </w:t>
            </w:r>
            <w:proofErr w:type="spellStart"/>
            <w:r>
              <w:t>sms_storage</w:t>
            </w:r>
            <w:proofErr w:type="spellEnd"/>
          </w:p>
          <w:p w14:paraId="34EB0BED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t>存储位置为设备侧</w:t>
            </w:r>
          </w:p>
          <w:p w14:paraId="383544A9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>
              <w:t>存储位置为</w:t>
            </w:r>
            <w:r>
              <w:t>SIM</w:t>
            </w:r>
            <w:r>
              <w:t>卡</w:t>
            </w:r>
          </w:p>
        </w:tc>
      </w:tr>
      <w:tr w:rsidR="000368C6" w14:paraId="2EBC0AF4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349B0BC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4D0E0AAA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7EFCFB64" w14:textId="77777777" w:rsidR="000368C6" w:rsidRDefault="000368C6" w:rsidP="00EB157E">
      <w:pPr>
        <w:pStyle w:val="20"/>
      </w:pPr>
      <w:proofErr w:type="spellStart"/>
      <w:r>
        <w:t>nwy_sms_storage_get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204DE384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A4539D7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5CC8D986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nwy_sms_storage_get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nwy_sms_storage_type_e</w:t>
            </w:r>
            <w:proofErr w:type="spellEnd"/>
            <w:r>
              <w:t xml:space="preserve"> *</w:t>
            </w:r>
            <w:proofErr w:type="spellStart"/>
            <w:r>
              <w:t>sms_storage</w:t>
            </w:r>
            <w:proofErr w:type="spellEnd"/>
            <w:r>
              <w:t>)</w:t>
            </w:r>
          </w:p>
        </w:tc>
      </w:tr>
      <w:tr w:rsidR="000368C6" w14:paraId="1B5ABBC8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71DFFC4" w14:textId="77777777" w:rsidR="000368C6" w:rsidRDefault="000368C6" w:rsidP="0083420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4E9E09E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获取短信存储位置。</w:t>
            </w:r>
          </w:p>
        </w:tc>
      </w:tr>
      <w:tr w:rsidR="000368C6" w14:paraId="55B3D00D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2E2ABD8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4CE73C2F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5DFCB230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nwy_sms_storage_type_e</w:t>
            </w:r>
            <w:proofErr w:type="spellEnd"/>
            <w:r>
              <w:t xml:space="preserve"> </w:t>
            </w:r>
            <w:proofErr w:type="spellStart"/>
            <w:r>
              <w:t>sms_storage</w:t>
            </w:r>
            <w:proofErr w:type="spellEnd"/>
          </w:p>
          <w:p w14:paraId="424CC77C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t>存储位置为设备侧</w:t>
            </w:r>
          </w:p>
          <w:p w14:paraId="168DB70B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>
              <w:t>存储位置为</w:t>
            </w:r>
            <w:r>
              <w:t>SIM</w:t>
            </w:r>
            <w:r>
              <w:t>卡</w:t>
            </w:r>
          </w:p>
        </w:tc>
      </w:tr>
      <w:tr w:rsidR="000368C6" w14:paraId="09D36E27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E415F42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5CF04D54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0F359175" w14:textId="77777777" w:rsidR="000368C6" w:rsidRDefault="000368C6" w:rsidP="00EB157E">
      <w:pPr>
        <w:pStyle w:val="20"/>
      </w:pPr>
      <w:proofErr w:type="spellStart"/>
      <w:r>
        <w:t>nwy_sms_report_set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3E66C69B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519ED54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1EB26F5B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nwy_sms_report_set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nwy_sms_report_para_t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report_para</w:t>
            </w:r>
            <w:proofErr w:type="spellEnd"/>
            <w:r>
              <w:t>)</w:t>
            </w:r>
          </w:p>
        </w:tc>
      </w:tr>
      <w:tr w:rsidR="000368C6" w14:paraId="6A3621F2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7DE0C44" w14:textId="77777777" w:rsidR="000368C6" w:rsidRDefault="000368C6" w:rsidP="0083420B">
            <w:pPr>
              <w:pStyle w:val="TableHeading"/>
              <w:keepNext w:val="0"/>
            </w:pPr>
            <w:r>
              <w:lastRenderedPageBreak/>
              <w:t>描述</w:t>
            </w:r>
          </w:p>
        </w:tc>
        <w:tc>
          <w:tcPr>
            <w:tcW w:w="8469" w:type="dxa"/>
          </w:tcPr>
          <w:p w14:paraId="6C894C04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设置短信上报方式。</w:t>
            </w:r>
          </w:p>
        </w:tc>
      </w:tr>
      <w:tr w:rsidR="000368C6" w14:paraId="1FEF72CF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9C141B7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4602EC89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939228D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nwy_sms_report_para_t</w:t>
            </w:r>
            <w:proofErr w:type="spellEnd"/>
            <w:r>
              <w:t xml:space="preserve"> </w:t>
            </w:r>
            <w:proofErr w:type="spellStart"/>
            <w:r>
              <w:t>report_para</w:t>
            </w:r>
            <w:proofErr w:type="spellEnd"/>
            <w:r>
              <w:t>：新短信上报方式相关参数。</w:t>
            </w:r>
          </w:p>
        </w:tc>
      </w:tr>
      <w:tr w:rsidR="000368C6" w14:paraId="69D6C569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0144524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64AD5D07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6F602E40" w14:textId="77777777" w:rsidR="000368C6" w:rsidRDefault="000368C6" w:rsidP="00EB157E">
      <w:pPr>
        <w:pStyle w:val="20"/>
      </w:pPr>
      <w:proofErr w:type="spellStart"/>
      <w:r>
        <w:t>nwy_sms_sca_set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5324220F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7DB36AC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0FCD5435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nwy_sms_sca_set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nwy_sms_sca_t</w:t>
            </w:r>
            <w:proofErr w:type="spellEnd"/>
            <w:r>
              <w:t xml:space="preserve"> </w:t>
            </w:r>
            <w:proofErr w:type="spellStart"/>
            <w:r>
              <w:t>sca</w:t>
            </w:r>
            <w:proofErr w:type="spellEnd"/>
            <w:r>
              <w:t>)</w:t>
            </w:r>
          </w:p>
        </w:tc>
      </w:tr>
      <w:tr w:rsidR="000368C6" w14:paraId="664D3D34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C3B8B1E" w14:textId="77777777" w:rsidR="000368C6" w:rsidRDefault="000368C6" w:rsidP="0083420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354C66F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设置短信中心号码。</w:t>
            </w:r>
          </w:p>
        </w:tc>
      </w:tr>
      <w:tr w:rsidR="000368C6" w14:paraId="4AF71806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C31EC87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624BD274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11D59D10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nwy_sms_sca_t</w:t>
            </w:r>
            <w:proofErr w:type="spellEnd"/>
            <w:r>
              <w:t xml:space="preserve"> </w:t>
            </w:r>
            <w:proofErr w:type="spellStart"/>
            <w:r>
              <w:t>sca</w:t>
            </w:r>
            <w:proofErr w:type="spellEnd"/>
            <w:r>
              <w:t>：短信中心号码相关信息</w:t>
            </w:r>
          </w:p>
        </w:tc>
      </w:tr>
      <w:tr w:rsidR="000368C6" w14:paraId="56F1CB44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4617447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29B66FF5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  <w:tr w:rsidR="000368C6" w14:paraId="3428AC50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50FD190" w14:textId="77777777" w:rsidR="000368C6" w:rsidRDefault="000368C6" w:rsidP="0083420B">
            <w:pPr>
              <w:pStyle w:val="TableHeading"/>
              <w:keepNext w:val="0"/>
            </w:pPr>
            <w:r>
              <w:t>说明</w:t>
            </w:r>
          </w:p>
        </w:tc>
        <w:tc>
          <w:tcPr>
            <w:tcW w:w="8469" w:type="dxa"/>
          </w:tcPr>
          <w:p w14:paraId="1AE73D55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设置前需和当地运营商确认短信中心号码是否正确</w:t>
            </w:r>
            <w:r>
              <w:t>.</w:t>
            </w:r>
          </w:p>
        </w:tc>
      </w:tr>
    </w:tbl>
    <w:p w14:paraId="17674904" w14:textId="77777777" w:rsidR="000368C6" w:rsidRDefault="000368C6" w:rsidP="00EB157E">
      <w:pPr>
        <w:pStyle w:val="20"/>
      </w:pPr>
      <w:proofErr w:type="spellStart"/>
      <w:r>
        <w:t>nwy_sms_sca_get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7901F76B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068CAA8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7F3395AD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OLE_LINK47"/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nwy_sms_sca_get</w:t>
            </w:r>
            <w:bookmarkEnd w:id="23"/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nwy_sms_sca_t</w:t>
            </w:r>
            <w:proofErr w:type="spellEnd"/>
            <w:r>
              <w:t xml:space="preserve"> *</w:t>
            </w:r>
            <w:proofErr w:type="spellStart"/>
            <w:r>
              <w:t>sca</w:t>
            </w:r>
            <w:proofErr w:type="spellEnd"/>
            <w:r>
              <w:t>)</w:t>
            </w:r>
          </w:p>
        </w:tc>
      </w:tr>
      <w:tr w:rsidR="000368C6" w14:paraId="092B5662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B7DC186" w14:textId="77777777" w:rsidR="000368C6" w:rsidRDefault="000368C6" w:rsidP="0083420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276230D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获取短信中心号码。</w:t>
            </w:r>
          </w:p>
        </w:tc>
      </w:tr>
      <w:tr w:rsidR="000368C6" w14:paraId="6C957700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E9DAAF8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61B4D3DC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1307F6D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nwy_sms_sca_t</w:t>
            </w:r>
            <w:proofErr w:type="spellEnd"/>
            <w:r>
              <w:t xml:space="preserve"> </w:t>
            </w:r>
            <w:proofErr w:type="spellStart"/>
            <w:r>
              <w:t>sca</w:t>
            </w:r>
            <w:proofErr w:type="spellEnd"/>
            <w:r>
              <w:t>：短信中心号码相关信息</w:t>
            </w:r>
          </w:p>
        </w:tc>
      </w:tr>
      <w:tr w:rsidR="000368C6" w14:paraId="07918481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D032553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3CBBB167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7494F24C" w14:textId="77777777" w:rsidR="000368C6" w:rsidRDefault="000368C6" w:rsidP="00EB157E">
      <w:pPr>
        <w:pStyle w:val="20"/>
      </w:pPr>
      <w:proofErr w:type="spellStart"/>
      <w:r>
        <w:t>nwy_sms_msg_send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57FD2621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120389C" w14:textId="77777777" w:rsidR="000368C6" w:rsidRDefault="000368C6" w:rsidP="0083420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1C287AD6" w14:textId="77777777" w:rsidR="000368C6" w:rsidRDefault="000368C6" w:rsidP="008342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nwy_sms_msg_send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 xml:space="preserve">, </w:t>
            </w:r>
            <w:proofErr w:type="spellStart"/>
            <w:r>
              <w:t>nwy_sms_info_type_t</w:t>
            </w:r>
            <w:proofErr w:type="spellEnd"/>
            <w:r>
              <w:t xml:space="preserve"> *</w:t>
            </w:r>
            <w:proofErr w:type="spellStart"/>
            <w:r>
              <w:t>p_sms_data</w:t>
            </w:r>
            <w:proofErr w:type="spellEnd"/>
            <w:r>
              <w:t>)</w:t>
            </w:r>
          </w:p>
        </w:tc>
      </w:tr>
      <w:tr w:rsidR="000368C6" w14:paraId="1BBCC80C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5AC9748" w14:textId="77777777" w:rsidR="000368C6" w:rsidRDefault="000368C6" w:rsidP="0083420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69347015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发送短信。</w:t>
            </w:r>
          </w:p>
        </w:tc>
      </w:tr>
      <w:tr w:rsidR="000368C6" w14:paraId="190CC8B3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45335D9" w14:textId="77777777" w:rsidR="000368C6" w:rsidRDefault="000368C6" w:rsidP="0083420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7745963A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43A12B74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nwy_sms_info_type_t</w:t>
            </w:r>
            <w:proofErr w:type="spellEnd"/>
            <w:r>
              <w:t xml:space="preserve"> *</w:t>
            </w:r>
            <w:proofErr w:type="spellStart"/>
            <w:r>
              <w:t>p_sms_data</w:t>
            </w:r>
            <w:proofErr w:type="spellEnd"/>
            <w:r>
              <w:t>：发送的短信的相关信息</w:t>
            </w:r>
          </w:p>
        </w:tc>
      </w:tr>
      <w:tr w:rsidR="000368C6" w14:paraId="7AA62906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A7C406A" w14:textId="77777777" w:rsidR="000368C6" w:rsidRDefault="000368C6" w:rsidP="0083420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2BBFDDA1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  <w:tr w:rsidR="000368C6" w14:paraId="08A314F2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380CC94" w14:textId="77777777" w:rsidR="000368C6" w:rsidRDefault="000368C6" w:rsidP="0083420B">
            <w:pPr>
              <w:pStyle w:val="TableHeading"/>
              <w:keepNext w:val="0"/>
            </w:pPr>
            <w:r>
              <w:t>说明</w:t>
            </w:r>
          </w:p>
        </w:tc>
        <w:tc>
          <w:tcPr>
            <w:tcW w:w="8469" w:type="dxa"/>
          </w:tcPr>
          <w:p w14:paraId="0F353E48" w14:textId="77777777" w:rsidR="000368C6" w:rsidRDefault="000368C6" w:rsidP="0083420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返回结果只代表发送短信动作成功</w:t>
            </w:r>
            <w:r>
              <w:t>,</w:t>
            </w:r>
            <w:r>
              <w:t>不代表短信在网络上是否发送成功。</w:t>
            </w:r>
          </w:p>
        </w:tc>
      </w:tr>
    </w:tbl>
    <w:p w14:paraId="736731A5" w14:textId="77777777" w:rsidR="000368C6" w:rsidRDefault="000368C6" w:rsidP="00EB157E">
      <w:pPr>
        <w:pStyle w:val="20"/>
      </w:pPr>
      <w:proofErr w:type="spellStart"/>
      <w:r>
        <w:t>nwy_sms_recv_cb_reg</w:t>
      </w:r>
      <w:proofErr w:type="spellEnd"/>
    </w:p>
    <w:tbl>
      <w:tblPr>
        <w:tblStyle w:val="TableV"/>
        <w:tblW w:w="9630" w:type="dxa"/>
        <w:tblLayout w:type="fixed"/>
        <w:tblLook w:val="04A0" w:firstRow="1" w:lastRow="0" w:firstColumn="1" w:lastColumn="0" w:noHBand="0" w:noVBand="1"/>
      </w:tblPr>
      <w:tblGrid>
        <w:gridCol w:w="1159"/>
        <w:gridCol w:w="8471"/>
      </w:tblGrid>
      <w:tr w:rsidR="000368C6" w14:paraId="3442CA32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58E88DD0" w14:textId="77777777" w:rsidR="000368C6" w:rsidRDefault="000368C6" w:rsidP="00701272">
            <w:pPr>
              <w:pStyle w:val="TableText"/>
            </w:pPr>
            <w:r>
              <w:t>格式</w:t>
            </w:r>
          </w:p>
        </w:tc>
        <w:tc>
          <w:tcPr>
            <w:tcW w:w="8471" w:type="dxa"/>
            <w:hideMark/>
          </w:tcPr>
          <w:p w14:paraId="6C953C9A" w14:textId="77777777" w:rsidR="000368C6" w:rsidRPr="00701272" w:rsidRDefault="00CD61BB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nwy_sms_recv_cb_reg</w:t>
            </w:r>
            <w:proofErr w:type="spellEnd"/>
            <w:r w:rsidRPr="00701272">
              <w:t xml:space="preserve"> (</w:t>
            </w: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 xml:space="preserve">, </w:t>
            </w:r>
            <w:proofErr w:type="spellStart"/>
            <w:r w:rsidRPr="00701272">
              <w:t>nwy_sms_evt_handler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evt_handler</w:t>
            </w:r>
            <w:proofErr w:type="spellEnd"/>
            <w:r w:rsidRPr="00701272">
              <w:t>)</w:t>
            </w:r>
          </w:p>
        </w:tc>
      </w:tr>
      <w:tr w:rsidR="000368C6" w14:paraId="382054B7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0153A986" w14:textId="77777777" w:rsidR="000368C6" w:rsidRDefault="000368C6" w:rsidP="00701272">
            <w:pPr>
              <w:pStyle w:val="TableText"/>
            </w:pPr>
            <w:r>
              <w:t>描述</w:t>
            </w:r>
          </w:p>
        </w:tc>
        <w:tc>
          <w:tcPr>
            <w:tcW w:w="8471" w:type="dxa"/>
            <w:hideMark/>
          </w:tcPr>
          <w:p w14:paraId="019B267E" w14:textId="77777777" w:rsidR="000368C6" w:rsidRPr="00701272" w:rsidRDefault="0002197F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注册</w:t>
            </w:r>
            <w:r w:rsidR="000368C6" w:rsidRPr="00701272">
              <w:t>接收短信上报的回</w:t>
            </w:r>
            <w:proofErr w:type="gramStart"/>
            <w:r w:rsidR="000368C6" w:rsidRPr="00701272">
              <w:t>调函数</w:t>
            </w:r>
            <w:proofErr w:type="gramEnd"/>
          </w:p>
        </w:tc>
      </w:tr>
      <w:tr w:rsidR="000368C6" w14:paraId="2E4A46D6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4B5EC483" w14:textId="77777777" w:rsidR="000368C6" w:rsidRDefault="000368C6" w:rsidP="00701272">
            <w:pPr>
              <w:pStyle w:val="TableText"/>
            </w:pPr>
            <w:r>
              <w:t>参数说明</w:t>
            </w:r>
          </w:p>
        </w:tc>
        <w:tc>
          <w:tcPr>
            <w:tcW w:w="8471" w:type="dxa"/>
            <w:hideMark/>
          </w:tcPr>
          <w:p w14:paraId="0DA5A086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  <w:r w:rsidRPr="00701272">
              <w:t>，可以通过</w:t>
            </w:r>
            <w:r w:rsidRPr="00701272">
              <w:t>sim</w:t>
            </w:r>
            <w:r w:rsidRPr="00701272">
              <w:t>分别绑定多张卡的短信接收处理函数</w:t>
            </w:r>
          </w:p>
          <w:p w14:paraId="260BDA5F" w14:textId="77777777" w:rsidR="000368C6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lastRenderedPageBreak/>
              <w:t>nwy_sms_evt_handler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evt_handler</w:t>
            </w:r>
            <w:proofErr w:type="spellEnd"/>
            <w:r w:rsidR="000368C6" w:rsidRPr="00701272">
              <w:t>：客户需要实现的函数指针，短信内容会通过函数指针的入参传入</w:t>
            </w:r>
          </w:p>
          <w:p w14:paraId="2FC53000" w14:textId="77777777" w:rsidR="00CD61BB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typedef void (*</w:t>
            </w:r>
            <w:proofErr w:type="spellStart"/>
            <w:r w:rsidRPr="00701272">
              <w:t>nwy_sms_evt_handler</w:t>
            </w:r>
            <w:proofErr w:type="spellEnd"/>
            <w:r w:rsidRPr="00701272">
              <w:t>)</w:t>
            </w:r>
          </w:p>
          <w:p w14:paraId="3ACF4066" w14:textId="77777777" w:rsidR="00CD61BB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(</w:t>
            </w:r>
          </w:p>
          <w:p w14:paraId="3BE65F13" w14:textId="77777777" w:rsidR="00CD61BB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,</w:t>
            </w:r>
          </w:p>
          <w:p w14:paraId="0FDA2376" w14:textId="77777777" w:rsidR="00CD61BB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nwy_mt_sms_event_e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urc_type</w:t>
            </w:r>
            <w:proofErr w:type="spellEnd"/>
            <w:r w:rsidRPr="00701272">
              <w:t>,</w:t>
            </w:r>
          </w:p>
          <w:p w14:paraId="3E8F2B40" w14:textId="77777777" w:rsidR="00CD61BB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nwy_sms_info_ind_t</w:t>
            </w:r>
            <w:proofErr w:type="spellEnd"/>
            <w:r w:rsidRPr="00701272">
              <w:t xml:space="preserve"> *</w:t>
            </w:r>
            <w:proofErr w:type="spellStart"/>
            <w:r w:rsidRPr="00701272">
              <w:t>ind_struct</w:t>
            </w:r>
            <w:proofErr w:type="spellEnd"/>
          </w:p>
          <w:p w14:paraId="157B17BC" w14:textId="77777777" w:rsidR="000368C6" w:rsidRPr="00701272" w:rsidRDefault="00CD61BB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);</w:t>
            </w:r>
          </w:p>
        </w:tc>
      </w:tr>
      <w:tr w:rsidR="000368C6" w14:paraId="07BB8244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728C5AC7" w14:textId="77777777" w:rsidR="000368C6" w:rsidRDefault="000368C6" w:rsidP="00701272">
            <w:pPr>
              <w:pStyle w:val="TableText"/>
            </w:pPr>
            <w:r>
              <w:lastRenderedPageBreak/>
              <w:t>返回值</w:t>
            </w:r>
          </w:p>
        </w:tc>
        <w:tc>
          <w:tcPr>
            <w:tcW w:w="8471" w:type="dxa"/>
            <w:hideMark/>
          </w:tcPr>
          <w:p w14:paraId="0D8378BC" w14:textId="77777777" w:rsidR="000368C6" w:rsidRDefault="000368C6" w:rsidP="0083420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Hei" w:cs="Book Antiqua"/>
              </w:rPr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3F81267F" w14:textId="77777777" w:rsidR="0002197F" w:rsidRDefault="0002197F" w:rsidP="00EB157E">
      <w:pPr>
        <w:pStyle w:val="20"/>
      </w:pPr>
      <w:proofErr w:type="spellStart"/>
      <w:r w:rsidRPr="0002197F">
        <w:t>nwy_sms_recv_cb_unreg</w:t>
      </w:r>
      <w:proofErr w:type="spellEnd"/>
    </w:p>
    <w:tbl>
      <w:tblPr>
        <w:tblStyle w:val="TableV"/>
        <w:tblW w:w="9630" w:type="dxa"/>
        <w:tblLayout w:type="fixed"/>
        <w:tblLook w:val="04A0" w:firstRow="1" w:lastRow="0" w:firstColumn="1" w:lastColumn="0" w:noHBand="0" w:noVBand="1"/>
      </w:tblPr>
      <w:tblGrid>
        <w:gridCol w:w="1159"/>
        <w:gridCol w:w="8471"/>
      </w:tblGrid>
      <w:tr w:rsidR="0002197F" w14:paraId="69478901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58AEAE07" w14:textId="77777777" w:rsidR="0002197F" w:rsidRPr="00701272" w:rsidRDefault="0002197F" w:rsidP="00701272">
            <w:pPr>
              <w:pStyle w:val="TableText"/>
            </w:pPr>
            <w:r w:rsidRPr="00701272">
              <w:t>格式</w:t>
            </w:r>
          </w:p>
        </w:tc>
        <w:tc>
          <w:tcPr>
            <w:tcW w:w="8471" w:type="dxa"/>
            <w:hideMark/>
          </w:tcPr>
          <w:p w14:paraId="40571EDB" w14:textId="77777777" w:rsidR="0002197F" w:rsidRPr="00701272" w:rsidRDefault="0002197F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nwy_sms_recv_cb_unreg</w:t>
            </w:r>
            <w:proofErr w:type="spellEnd"/>
            <w:r w:rsidRPr="00701272">
              <w:t xml:space="preserve"> (</w:t>
            </w: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 xml:space="preserve">, </w:t>
            </w:r>
            <w:proofErr w:type="spellStart"/>
            <w:r w:rsidRPr="00701272">
              <w:t>nwy_sms_evt_handler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evt_handler</w:t>
            </w:r>
            <w:proofErr w:type="spellEnd"/>
            <w:r w:rsidRPr="00701272">
              <w:t>)</w:t>
            </w:r>
          </w:p>
        </w:tc>
      </w:tr>
      <w:tr w:rsidR="0002197F" w14:paraId="7BD9ABF4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785FD635" w14:textId="77777777" w:rsidR="0002197F" w:rsidRPr="00701272" w:rsidRDefault="0002197F" w:rsidP="00701272">
            <w:pPr>
              <w:pStyle w:val="TableText"/>
            </w:pPr>
            <w:r w:rsidRPr="00701272">
              <w:t>描述</w:t>
            </w:r>
          </w:p>
        </w:tc>
        <w:tc>
          <w:tcPr>
            <w:tcW w:w="8471" w:type="dxa"/>
            <w:hideMark/>
          </w:tcPr>
          <w:p w14:paraId="0FA9B035" w14:textId="77777777" w:rsidR="0002197F" w:rsidRPr="00701272" w:rsidRDefault="0002197F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去注册接收短信上报的回</w:t>
            </w:r>
            <w:proofErr w:type="gramStart"/>
            <w:r w:rsidRPr="00701272">
              <w:t>调函数</w:t>
            </w:r>
            <w:proofErr w:type="gramEnd"/>
          </w:p>
        </w:tc>
      </w:tr>
      <w:tr w:rsidR="0002197F" w14:paraId="25449471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68A6B383" w14:textId="77777777" w:rsidR="0002197F" w:rsidRPr="00701272" w:rsidRDefault="0002197F" w:rsidP="00701272">
            <w:pPr>
              <w:pStyle w:val="TableText"/>
            </w:pPr>
            <w:r w:rsidRPr="00701272">
              <w:t>参数说明</w:t>
            </w:r>
          </w:p>
        </w:tc>
        <w:tc>
          <w:tcPr>
            <w:tcW w:w="8471" w:type="dxa"/>
            <w:hideMark/>
          </w:tcPr>
          <w:p w14:paraId="5E419CCD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  <w:r w:rsidRPr="00701272">
              <w:t>，可以通过</w:t>
            </w:r>
            <w:r w:rsidRPr="00701272">
              <w:t>sim</w:t>
            </w:r>
            <w:r w:rsidRPr="00701272">
              <w:t>分别绑定多张卡的短信接收处理函数</w:t>
            </w:r>
          </w:p>
          <w:p w14:paraId="16295A1D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nwy_sms_evt_handler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evt_handler</w:t>
            </w:r>
            <w:proofErr w:type="spellEnd"/>
            <w:r w:rsidRPr="00701272">
              <w:t>：客户需要实现的函数指针，短信内容会通过函数指针的入参传入</w:t>
            </w:r>
          </w:p>
          <w:p w14:paraId="4B72C4C1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typedef void (*</w:t>
            </w:r>
            <w:proofErr w:type="spellStart"/>
            <w:r w:rsidRPr="00701272">
              <w:t>nwy_sms_evt_handler</w:t>
            </w:r>
            <w:proofErr w:type="spellEnd"/>
            <w:r w:rsidRPr="00701272">
              <w:t>)</w:t>
            </w:r>
          </w:p>
          <w:p w14:paraId="0CF2FF20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(</w:t>
            </w:r>
          </w:p>
          <w:p w14:paraId="61322E63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,</w:t>
            </w:r>
          </w:p>
          <w:p w14:paraId="5D2A7BE8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nwy_mt_sms_event_e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urc_type</w:t>
            </w:r>
            <w:proofErr w:type="spellEnd"/>
            <w:r w:rsidRPr="00701272">
              <w:t>,</w:t>
            </w:r>
          </w:p>
          <w:p w14:paraId="41E05B5B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 xml:space="preserve">    </w:t>
            </w:r>
            <w:proofErr w:type="spellStart"/>
            <w:r w:rsidRPr="00701272">
              <w:t>nwy_sms_info_ind_t</w:t>
            </w:r>
            <w:proofErr w:type="spellEnd"/>
            <w:r w:rsidRPr="00701272">
              <w:t xml:space="preserve"> *</w:t>
            </w:r>
            <w:proofErr w:type="spellStart"/>
            <w:r w:rsidRPr="00701272">
              <w:t>ind_struct</w:t>
            </w:r>
            <w:proofErr w:type="spellEnd"/>
          </w:p>
          <w:p w14:paraId="571D975C" w14:textId="77777777" w:rsidR="0002197F" w:rsidRPr="00701272" w:rsidRDefault="0002197F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);</w:t>
            </w:r>
          </w:p>
        </w:tc>
      </w:tr>
      <w:tr w:rsidR="0002197F" w14:paraId="189DC6EE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hideMark/>
          </w:tcPr>
          <w:p w14:paraId="52FF7BBB" w14:textId="77777777" w:rsidR="0002197F" w:rsidRPr="00701272" w:rsidRDefault="0002197F" w:rsidP="00701272">
            <w:pPr>
              <w:pStyle w:val="TableText"/>
            </w:pPr>
            <w:r w:rsidRPr="00701272">
              <w:t>返回值</w:t>
            </w:r>
          </w:p>
        </w:tc>
        <w:tc>
          <w:tcPr>
            <w:tcW w:w="8471" w:type="dxa"/>
            <w:hideMark/>
          </w:tcPr>
          <w:p w14:paraId="2E3A961E" w14:textId="77777777" w:rsidR="0002197F" w:rsidRPr="00701272" w:rsidRDefault="0002197F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执行结果，成功返回</w:t>
            </w:r>
            <w:r w:rsidRPr="00701272">
              <w:t>NWY_SUCCESS</w:t>
            </w:r>
            <w:r w:rsidRPr="00701272">
              <w:t>，失败返回其他枚举值。</w:t>
            </w:r>
          </w:p>
        </w:tc>
      </w:tr>
    </w:tbl>
    <w:p w14:paraId="77E55D9E" w14:textId="77777777" w:rsidR="000368C6" w:rsidRDefault="000368C6" w:rsidP="00EB157E">
      <w:pPr>
        <w:pStyle w:val="20"/>
      </w:pPr>
      <w:proofErr w:type="spellStart"/>
      <w:r>
        <w:t>nwy_sms_msg_del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322AE6E2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5456957" w14:textId="77777777" w:rsidR="000368C6" w:rsidRPr="00701272" w:rsidRDefault="000368C6" w:rsidP="00701272">
            <w:pPr>
              <w:pStyle w:val="TableText"/>
            </w:pPr>
            <w:r w:rsidRPr="00701272">
              <w:t>格式</w:t>
            </w:r>
          </w:p>
        </w:tc>
        <w:tc>
          <w:tcPr>
            <w:tcW w:w="8469" w:type="dxa"/>
          </w:tcPr>
          <w:p w14:paraId="42E6FAA8" w14:textId="77777777" w:rsidR="000368C6" w:rsidRPr="00701272" w:rsidRDefault="000368C6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nwy_sms_msg_</w:t>
            </w:r>
            <w:proofErr w:type="gramStart"/>
            <w:r w:rsidRPr="00701272">
              <w:t>del</w:t>
            </w:r>
            <w:proofErr w:type="spellEnd"/>
            <w:r w:rsidRPr="00701272">
              <w:t>(</w:t>
            </w:r>
            <w:proofErr w:type="spellStart"/>
            <w:proofErr w:type="gramEnd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, uint16_t index)</w:t>
            </w:r>
          </w:p>
        </w:tc>
      </w:tr>
      <w:tr w:rsidR="000368C6" w14:paraId="66FD45DF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2E83C80" w14:textId="77777777" w:rsidR="000368C6" w:rsidRPr="00701272" w:rsidRDefault="000368C6" w:rsidP="00701272">
            <w:pPr>
              <w:pStyle w:val="TableText"/>
            </w:pPr>
            <w:r w:rsidRPr="00701272">
              <w:t>描述</w:t>
            </w:r>
          </w:p>
        </w:tc>
        <w:tc>
          <w:tcPr>
            <w:tcW w:w="8469" w:type="dxa"/>
          </w:tcPr>
          <w:p w14:paraId="1265D085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删除一条短信。</w:t>
            </w:r>
          </w:p>
        </w:tc>
      </w:tr>
      <w:tr w:rsidR="000368C6" w14:paraId="2B541952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D6E67C3" w14:textId="77777777" w:rsidR="000368C6" w:rsidRPr="00701272" w:rsidRDefault="000368C6" w:rsidP="00701272">
            <w:pPr>
              <w:pStyle w:val="TableText"/>
            </w:pPr>
            <w:r w:rsidRPr="00701272">
              <w:t>参数说明</w:t>
            </w:r>
          </w:p>
        </w:tc>
        <w:tc>
          <w:tcPr>
            <w:tcW w:w="8469" w:type="dxa"/>
          </w:tcPr>
          <w:p w14:paraId="2F8F5EF6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</w:p>
          <w:p w14:paraId="2A3AC2E8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uint16_t index:</w:t>
            </w:r>
            <w:r w:rsidRPr="00701272">
              <w:t>短信索引号</w:t>
            </w:r>
          </w:p>
        </w:tc>
      </w:tr>
      <w:tr w:rsidR="000368C6" w14:paraId="6BFBEF73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45C2CDD" w14:textId="77777777" w:rsidR="000368C6" w:rsidRPr="00701272" w:rsidRDefault="000368C6" w:rsidP="00701272">
            <w:pPr>
              <w:pStyle w:val="TableText"/>
            </w:pPr>
            <w:r w:rsidRPr="00701272">
              <w:t>返回值</w:t>
            </w:r>
          </w:p>
        </w:tc>
        <w:tc>
          <w:tcPr>
            <w:tcW w:w="8469" w:type="dxa"/>
          </w:tcPr>
          <w:p w14:paraId="6F31FE76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执行结果，成功返回</w:t>
            </w:r>
            <w:r w:rsidRPr="00701272">
              <w:t>NWY_SUCCESS</w:t>
            </w:r>
            <w:r w:rsidRPr="00701272">
              <w:t>，失败返回其他枚举值。</w:t>
            </w:r>
          </w:p>
        </w:tc>
      </w:tr>
    </w:tbl>
    <w:p w14:paraId="3B1DEEE9" w14:textId="77777777" w:rsidR="000368C6" w:rsidRDefault="000368C6" w:rsidP="00EB157E">
      <w:pPr>
        <w:pStyle w:val="20"/>
      </w:pPr>
      <w:proofErr w:type="spellStart"/>
      <w:r>
        <w:t>nwy_sms_msg_read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0108F19D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6633C49" w14:textId="77777777" w:rsidR="000368C6" w:rsidRPr="00701272" w:rsidRDefault="000368C6" w:rsidP="00701272">
            <w:pPr>
              <w:pStyle w:val="TableText"/>
            </w:pPr>
            <w:r w:rsidRPr="00701272">
              <w:t>格式</w:t>
            </w:r>
          </w:p>
        </w:tc>
        <w:tc>
          <w:tcPr>
            <w:tcW w:w="8469" w:type="dxa"/>
          </w:tcPr>
          <w:p w14:paraId="280C759E" w14:textId="77777777" w:rsidR="000368C6" w:rsidRPr="00701272" w:rsidRDefault="000368C6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OLE_LINK49"/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nwy_sms_msg_</w:t>
            </w:r>
            <w:proofErr w:type="gramStart"/>
            <w:r w:rsidRPr="00701272">
              <w:t>read</w:t>
            </w:r>
            <w:bookmarkEnd w:id="24"/>
            <w:proofErr w:type="spellEnd"/>
            <w:r w:rsidRPr="00701272">
              <w:t>(</w:t>
            </w:r>
            <w:proofErr w:type="spellStart"/>
            <w:proofErr w:type="gramEnd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 xml:space="preserve">, uint16_t index, </w:t>
            </w:r>
            <w:proofErr w:type="spellStart"/>
            <w:r w:rsidRPr="00701272">
              <w:t>nwy_sms_recv_info_type_t</w:t>
            </w:r>
            <w:proofErr w:type="spellEnd"/>
            <w:r w:rsidRPr="00701272">
              <w:t xml:space="preserve"> *</w:t>
            </w:r>
            <w:proofErr w:type="spellStart"/>
            <w:r w:rsidRPr="00701272">
              <w:t>sms_data</w:t>
            </w:r>
            <w:proofErr w:type="spellEnd"/>
            <w:r w:rsidRPr="00701272">
              <w:t>);</w:t>
            </w:r>
          </w:p>
        </w:tc>
      </w:tr>
      <w:tr w:rsidR="000368C6" w14:paraId="2C0A7B06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F29C4E3" w14:textId="77777777" w:rsidR="000368C6" w:rsidRPr="00701272" w:rsidRDefault="000368C6" w:rsidP="00701272">
            <w:pPr>
              <w:pStyle w:val="TableText"/>
            </w:pPr>
            <w:r w:rsidRPr="00701272">
              <w:t>描述</w:t>
            </w:r>
          </w:p>
        </w:tc>
        <w:tc>
          <w:tcPr>
            <w:tcW w:w="8469" w:type="dxa"/>
          </w:tcPr>
          <w:p w14:paraId="107322CB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读取一条短信。</w:t>
            </w:r>
          </w:p>
        </w:tc>
      </w:tr>
      <w:tr w:rsidR="000368C6" w14:paraId="7B685087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91E4E47" w14:textId="77777777" w:rsidR="000368C6" w:rsidRPr="00701272" w:rsidRDefault="000368C6" w:rsidP="00701272">
            <w:pPr>
              <w:pStyle w:val="TableText"/>
            </w:pPr>
            <w:r w:rsidRPr="00701272">
              <w:t>参数说明</w:t>
            </w:r>
          </w:p>
        </w:tc>
        <w:tc>
          <w:tcPr>
            <w:tcW w:w="8469" w:type="dxa"/>
          </w:tcPr>
          <w:p w14:paraId="0AADBD02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</w:p>
          <w:p w14:paraId="4638A694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72">
              <w:t>uint16_t index:</w:t>
            </w:r>
            <w:r w:rsidRPr="00701272">
              <w:t>短信索引号</w:t>
            </w:r>
          </w:p>
          <w:p w14:paraId="065B6618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lastRenderedPageBreak/>
              <w:t>nwy_sms_recv_info_type_t</w:t>
            </w:r>
            <w:proofErr w:type="spellEnd"/>
            <w:r w:rsidRPr="00701272">
              <w:t xml:space="preserve"> *</w:t>
            </w:r>
            <w:proofErr w:type="spellStart"/>
            <w:r w:rsidRPr="00701272">
              <w:t>sms_data</w:t>
            </w:r>
            <w:proofErr w:type="spellEnd"/>
            <w:r w:rsidRPr="00701272">
              <w:t>:</w:t>
            </w:r>
            <w:r w:rsidRPr="00701272">
              <w:t>读取到的短信的内容信息</w:t>
            </w:r>
          </w:p>
        </w:tc>
      </w:tr>
      <w:tr w:rsidR="000368C6" w14:paraId="4B72845D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BE63284" w14:textId="77777777" w:rsidR="000368C6" w:rsidRPr="00701272" w:rsidRDefault="000368C6" w:rsidP="00701272">
            <w:pPr>
              <w:pStyle w:val="TableText"/>
            </w:pPr>
            <w:r w:rsidRPr="00701272">
              <w:lastRenderedPageBreak/>
              <w:t>返回值</w:t>
            </w:r>
          </w:p>
        </w:tc>
        <w:tc>
          <w:tcPr>
            <w:tcW w:w="8469" w:type="dxa"/>
          </w:tcPr>
          <w:p w14:paraId="792CEC4F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执行结果，成功返回</w:t>
            </w:r>
            <w:r w:rsidRPr="00701272">
              <w:t>NWY_SUCCESS</w:t>
            </w:r>
            <w:r w:rsidRPr="00701272">
              <w:t>，失败返回其他枚举值。</w:t>
            </w:r>
          </w:p>
        </w:tc>
      </w:tr>
    </w:tbl>
    <w:p w14:paraId="034CD2C2" w14:textId="77777777" w:rsidR="000368C6" w:rsidRDefault="000368C6" w:rsidP="00EB157E">
      <w:pPr>
        <w:pStyle w:val="20"/>
      </w:pPr>
      <w:bookmarkStart w:id="25" w:name="_Toc522818663"/>
      <w:bookmarkStart w:id="26" w:name="_Toc11856"/>
      <w:bookmarkStart w:id="27" w:name="_Toc519537911"/>
      <w:bookmarkStart w:id="28" w:name="_Toc33448517"/>
      <w:bookmarkStart w:id="29" w:name="_Toc519949978"/>
      <w:bookmarkStart w:id="30" w:name="_Toc517451275"/>
      <w:bookmarkEnd w:id="20"/>
      <w:bookmarkEnd w:id="21"/>
      <w:bookmarkEnd w:id="22"/>
      <w:proofErr w:type="spellStart"/>
      <w:r>
        <w:t>nwy_sms_msg_del_ext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47C25FE8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53E1054" w14:textId="77777777" w:rsidR="000368C6" w:rsidRPr="00701272" w:rsidRDefault="000368C6" w:rsidP="00701272">
            <w:pPr>
              <w:pStyle w:val="TableText"/>
            </w:pPr>
            <w:r w:rsidRPr="00701272">
              <w:t>格式</w:t>
            </w:r>
          </w:p>
        </w:tc>
        <w:tc>
          <w:tcPr>
            <w:tcW w:w="8469" w:type="dxa"/>
          </w:tcPr>
          <w:p w14:paraId="290534AB" w14:textId="77777777" w:rsidR="000368C6" w:rsidRPr="00701272" w:rsidRDefault="000368C6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nwy_sms_msg_del_</w:t>
            </w:r>
            <w:proofErr w:type="gramStart"/>
            <w:r w:rsidRPr="00701272">
              <w:t>ext</w:t>
            </w:r>
            <w:proofErr w:type="spellEnd"/>
            <w:r w:rsidRPr="00701272">
              <w:t>(</w:t>
            </w:r>
            <w:proofErr w:type="spellStart"/>
            <w:proofErr w:type="gramEnd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 xml:space="preserve">, </w:t>
            </w:r>
            <w:proofErr w:type="spellStart"/>
            <w:r w:rsidRPr="00701272">
              <w:t>nwy_sms_msg_dflag</w:t>
            </w:r>
            <w:proofErr w:type="gramStart"/>
            <w:r w:rsidRPr="00701272">
              <w:t>_e</w:t>
            </w:r>
            <w:proofErr w:type="spellEnd"/>
            <w:r w:rsidRPr="00701272">
              <w:t xml:space="preserve"> </w:t>
            </w:r>
            <w:proofErr w:type="spellStart"/>
            <w:proofErr w:type="gramEnd"/>
            <w:r w:rsidRPr="00701272">
              <w:t>delflag</w:t>
            </w:r>
            <w:proofErr w:type="spellEnd"/>
            <w:r w:rsidRPr="00701272">
              <w:t>)</w:t>
            </w:r>
          </w:p>
        </w:tc>
      </w:tr>
      <w:tr w:rsidR="000368C6" w14:paraId="65E366AD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6E634AE" w14:textId="77777777" w:rsidR="000368C6" w:rsidRPr="00701272" w:rsidRDefault="000368C6" w:rsidP="00701272">
            <w:pPr>
              <w:pStyle w:val="TableText"/>
            </w:pPr>
            <w:r w:rsidRPr="00701272">
              <w:t>描述</w:t>
            </w:r>
          </w:p>
        </w:tc>
        <w:tc>
          <w:tcPr>
            <w:tcW w:w="8469" w:type="dxa"/>
          </w:tcPr>
          <w:p w14:paraId="487FB22E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删除一个类型的短信。</w:t>
            </w:r>
          </w:p>
        </w:tc>
      </w:tr>
      <w:tr w:rsidR="000368C6" w14:paraId="38785C96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FE6DE20" w14:textId="77777777" w:rsidR="000368C6" w:rsidRPr="00701272" w:rsidRDefault="000368C6" w:rsidP="00701272">
            <w:pPr>
              <w:pStyle w:val="TableText"/>
            </w:pPr>
            <w:r w:rsidRPr="00701272">
              <w:t>参数说明</w:t>
            </w:r>
          </w:p>
        </w:tc>
        <w:tc>
          <w:tcPr>
            <w:tcW w:w="8469" w:type="dxa"/>
          </w:tcPr>
          <w:p w14:paraId="36E46551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</w:p>
          <w:p w14:paraId="730F9948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nwy_sms_msg_dflag_e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delflag</w:t>
            </w:r>
            <w:proofErr w:type="spellEnd"/>
            <w:r w:rsidRPr="00701272">
              <w:t>：删除的短信的类型</w:t>
            </w:r>
          </w:p>
        </w:tc>
      </w:tr>
      <w:tr w:rsidR="000368C6" w14:paraId="466034D3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C84C306" w14:textId="77777777" w:rsidR="000368C6" w:rsidRPr="00701272" w:rsidRDefault="000368C6" w:rsidP="00701272">
            <w:pPr>
              <w:pStyle w:val="TableText"/>
            </w:pPr>
            <w:r w:rsidRPr="00701272">
              <w:t>返回值</w:t>
            </w:r>
          </w:p>
        </w:tc>
        <w:tc>
          <w:tcPr>
            <w:tcW w:w="8469" w:type="dxa"/>
          </w:tcPr>
          <w:p w14:paraId="0C3AC9E6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执行结果，成功返回</w:t>
            </w:r>
            <w:r w:rsidRPr="00701272">
              <w:t>NWY_SUCCESS</w:t>
            </w:r>
            <w:r w:rsidRPr="00701272">
              <w:t>，失败返回其他枚举值。</w:t>
            </w:r>
          </w:p>
        </w:tc>
      </w:tr>
    </w:tbl>
    <w:p w14:paraId="73D76C4C" w14:textId="77777777" w:rsidR="000368C6" w:rsidRDefault="000368C6" w:rsidP="00EB157E">
      <w:pPr>
        <w:pStyle w:val="20"/>
      </w:pPr>
      <w:proofErr w:type="spellStart"/>
      <w:r>
        <w:t>nwy_sms_msg_list_read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0368C6" w14:paraId="356774B7" w14:textId="77777777" w:rsidTr="0070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A62A429" w14:textId="77777777" w:rsidR="000368C6" w:rsidRPr="00701272" w:rsidRDefault="000368C6" w:rsidP="00701272">
            <w:pPr>
              <w:pStyle w:val="TableText"/>
            </w:pPr>
            <w:r w:rsidRPr="00701272">
              <w:t>格式</w:t>
            </w:r>
          </w:p>
        </w:tc>
        <w:tc>
          <w:tcPr>
            <w:tcW w:w="8469" w:type="dxa"/>
          </w:tcPr>
          <w:p w14:paraId="254078CF" w14:textId="77777777" w:rsidR="000368C6" w:rsidRPr="00701272" w:rsidRDefault="000368C6" w:rsidP="0070127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nwy_error_e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nwy_sms_msg_list_</w:t>
            </w:r>
            <w:proofErr w:type="gramStart"/>
            <w:r w:rsidRPr="00701272">
              <w:t>read</w:t>
            </w:r>
            <w:proofErr w:type="spellEnd"/>
            <w:r w:rsidRPr="00701272">
              <w:t>(</w:t>
            </w:r>
            <w:proofErr w:type="spellStart"/>
            <w:proofErr w:type="gramEnd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 xml:space="preserve">, </w:t>
            </w:r>
            <w:proofErr w:type="spellStart"/>
            <w:r w:rsidRPr="00701272">
              <w:t>nwy_sms_msg_list_t</w:t>
            </w:r>
            <w:proofErr w:type="spellEnd"/>
            <w:r w:rsidRPr="00701272">
              <w:t xml:space="preserve">  *</w:t>
            </w:r>
            <w:proofErr w:type="spellStart"/>
            <w:r w:rsidRPr="00701272">
              <w:t>sms_list</w:t>
            </w:r>
            <w:proofErr w:type="spellEnd"/>
            <w:r w:rsidRPr="00701272">
              <w:t>)</w:t>
            </w:r>
          </w:p>
        </w:tc>
      </w:tr>
      <w:tr w:rsidR="000368C6" w14:paraId="6532A882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CF57050" w14:textId="77777777" w:rsidR="000368C6" w:rsidRPr="00701272" w:rsidRDefault="000368C6" w:rsidP="00701272">
            <w:pPr>
              <w:pStyle w:val="TableText"/>
            </w:pPr>
            <w:r w:rsidRPr="00701272">
              <w:t>描述</w:t>
            </w:r>
          </w:p>
        </w:tc>
        <w:tc>
          <w:tcPr>
            <w:tcW w:w="8469" w:type="dxa"/>
          </w:tcPr>
          <w:p w14:paraId="4EE2931D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获取所有短信的下标和类型</w:t>
            </w:r>
          </w:p>
        </w:tc>
      </w:tr>
      <w:tr w:rsidR="000368C6" w14:paraId="314316C3" w14:textId="77777777" w:rsidTr="0070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3776F6C" w14:textId="77777777" w:rsidR="000368C6" w:rsidRPr="00701272" w:rsidRDefault="000368C6" w:rsidP="00701272">
            <w:pPr>
              <w:pStyle w:val="TableText"/>
            </w:pPr>
            <w:r w:rsidRPr="00701272">
              <w:t>参数说明</w:t>
            </w:r>
          </w:p>
        </w:tc>
        <w:tc>
          <w:tcPr>
            <w:tcW w:w="8469" w:type="dxa"/>
          </w:tcPr>
          <w:p w14:paraId="77FA6729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nwy_sim_id_e</w:t>
            </w:r>
            <w:proofErr w:type="spellEnd"/>
            <w:r w:rsidRPr="00701272">
              <w:t xml:space="preserve"> </w:t>
            </w:r>
            <w:proofErr w:type="spellStart"/>
            <w:r w:rsidRPr="00701272">
              <w:t>sim_id</w:t>
            </w:r>
            <w:proofErr w:type="spellEnd"/>
            <w:r w:rsidRPr="00701272">
              <w:t>：指定要操作</w:t>
            </w:r>
            <w:r w:rsidRPr="00701272">
              <w:t>SIM</w:t>
            </w:r>
            <w:r w:rsidRPr="00701272">
              <w:t>卡的</w:t>
            </w:r>
            <w:r w:rsidRPr="00701272">
              <w:t>ID</w:t>
            </w:r>
          </w:p>
          <w:p w14:paraId="5C54836F" w14:textId="77777777" w:rsidR="000368C6" w:rsidRPr="00701272" w:rsidRDefault="000368C6" w:rsidP="0070127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272">
              <w:t>nwy_sms_msg_list_t</w:t>
            </w:r>
            <w:proofErr w:type="spellEnd"/>
            <w:r w:rsidRPr="00701272">
              <w:t xml:space="preserve"> *</w:t>
            </w:r>
            <w:proofErr w:type="spellStart"/>
            <w:r w:rsidRPr="00701272">
              <w:t>sms_list</w:t>
            </w:r>
            <w:proofErr w:type="spellEnd"/>
            <w:r w:rsidRPr="00701272">
              <w:t>：获取的短信列表</w:t>
            </w:r>
          </w:p>
        </w:tc>
      </w:tr>
      <w:tr w:rsidR="000368C6" w14:paraId="1562753B" w14:textId="77777777" w:rsidTr="0070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5CCFDB8" w14:textId="77777777" w:rsidR="000368C6" w:rsidRPr="00701272" w:rsidRDefault="000368C6" w:rsidP="00701272">
            <w:pPr>
              <w:pStyle w:val="TableText"/>
            </w:pPr>
            <w:r w:rsidRPr="00701272">
              <w:t>返回值</w:t>
            </w:r>
          </w:p>
        </w:tc>
        <w:tc>
          <w:tcPr>
            <w:tcW w:w="8469" w:type="dxa"/>
          </w:tcPr>
          <w:p w14:paraId="542E759A" w14:textId="77777777" w:rsidR="000368C6" w:rsidRPr="00701272" w:rsidRDefault="000368C6" w:rsidP="0070127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272">
              <w:t>执行结果，成功返回</w:t>
            </w:r>
            <w:r w:rsidRPr="00701272">
              <w:t>NWY_SUCCESS</w:t>
            </w:r>
            <w:r w:rsidRPr="00701272">
              <w:t>，失败返回其他枚举值。</w:t>
            </w:r>
          </w:p>
        </w:tc>
      </w:tr>
      <w:bookmarkEnd w:id="25"/>
      <w:bookmarkEnd w:id="26"/>
      <w:bookmarkEnd w:id="27"/>
      <w:bookmarkEnd w:id="28"/>
      <w:bookmarkEnd w:id="29"/>
      <w:bookmarkEnd w:id="30"/>
    </w:tbl>
    <w:p w14:paraId="7D381B91" w14:textId="15D3A1F7" w:rsidR="00F25587" w:rsidRPr="008B15BB" w:rsidRDefault="00F25587" w:rsidP="00701272">
      <w:pPr>
        <w:pStyle w:val="afc"/>
      </w:pPr>
    </w:p>
    <w:sectPr w:rsidR="00F25587" w:rsidRPr="008B15BB">
      <w:headerReference w:type="even" r:id="rId23"/>
      <w:headerReference w:type="default" r:id="rId24"/>
      <w:headerReference w:type="first" r:id="rId25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A77BA" w14:textId="77777777" w:rsidR="00516E3E" w:rsidRDefault="00516E3E">
      <w:pPr>
        <w:spacing w:line="240" w:lineRule="auto"/>
      </w:pPr>
      <w:r>
        <w:separator/>
      </w:r>
    </w:p>
  </w:endnote>
  <w:endnote w:type="continuationSeparator" w:id="0">
    <w:p w14:paraId="7EE7CE44" w14:textId="77777777" w:rsidR="00516E3E" w:rsidRDefault="00516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A8E0" w14:textId="77777777" w:rsidR="00F077CD" w:rsidRDefault="00F077CD">
    <w:pPr>
      <w:pStyle w:val="aff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76DF15" wp14:editId="15FA5A77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F077CD" w14:paraId="2CDE8216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49F830FE" w14:textId="77777777" w:rsidR="00F077CD" w:rsidRDefault="00F077C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17C693F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2B3B">
            <w:rPr>
              <w:noProof/>
            </w:rPr>
            <w:t>5</w:t>
          </w:r>
          <w:r>
            <w:fldChar w:fldCharType="end"/>
          </w:r>
        </w:p>
      </w:tc>
    </w:tr>
  </w:tbl>
  <w:p w14:paraId="6F31448E" w14:textId="77777777" w:rsidR="00F077CD" w:rsidRDefault="00F077C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F077CD" w14:paraId="693385DE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0553206" w14:textId="77777777" w:rsidR="00F077CD" w:rsidRDefault="00F077C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5F6CBA4A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78A38DD5" w14:textId="77777777" w:rsidR="00F077CD" w:rsidRDefault="00F077C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C574B" w14:textId="77777777" w:rsidR="00516E3E" w:rsidRDefault="00516E3E">
      <w:pPr>
        <w:spacing w:before="0" w:after="0"/>
      </w:pPr>
      <w:r>
        <w:separator/>
      </w:r>
    </w:p>
  </w:footnote>
  <w:footnote w:type="continuationSeparator" w:id="0">
    <w:p w14:paraId="05CA0E05" w14:textId="77777777" w:rsidR="00516E3E" w:rsidRDefault="00516E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5FD7F" w14:textId="77777777" w:rsidR="00F077CD" w:rsidRDefault="00000000">
    <w:pPr>
      <w:pStyle w:val="affd"/>
    </w:pPr>
    <w:r>
      <w:pict w14:anchorId="5B36D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F077CD" w14:paraId="1F241587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783A5F8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59D3155" wp14:editId="4A7A53D6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0830A10" w14:textId="77777777" w:rsidR="00F077CD" w:rsidRDefault="00F077CD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7E25E206" w14:textId="7DB58618" w:rsidR="00F077CD" w:rsidRDefault="00066C5F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SMS 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0E5CF4B2" w14:textId="5227D1D0" w:rsidR="00F077CD" w:rsidRDefault="00F077CD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960A4F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 w:rsidR="00701272">
            <w:rPr>
              <w:rFonts w:ascii="Arial" w:eastAsia="NSimSun" w:hAnsi="Arial"/>
              <w:color w:val="000000"/>
            </w:rPr>
            <w:fldChar w:fldCharType="separate"/>
          </w:r>
          <w:r w:rsidR="00960A4F">
            <w:rPr>
              <w:rFonts w:ascii="Arial" w:eastAsia="NSimSun" w:hAnsi="Arial" w:hint="eastAsia"/>
              <w:noProof/>
              <w:color w:val="000000"/>
            </w:rPr>
            <w:t>函数（</w:t>
          </w:r>
          <w:r w:rsidR="00960A4F">
            <w:rPr>
              <w:rFonts w:ascii="Arial" w:eastAsia="NSimSun" w:hAnsi="Arial" w:hint="eastAsia"/>
              <w:noProof/>
              <w:color w:val="000000"/>
            </w:rPr>
            <w:t>SMS</w:t>
          </w:r>
          <w:r w:rsidR="00960A4F">
            <w:rPr>
              <w:rFonts w:ascii="Arial" w:eastAsia="NSimSun" w:hAnsi="Arial" w:hint="eastAsia"/>
              <w:noProof/>
              <w:color w:val="000000"/>
            </w:rPr>
            <w:t>）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465A8CBF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1EF026F" wp14:editId="174039E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89594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F026F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5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7D589594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21F59" w14:textId="77777777" w:rsidR="00F077CD" w:rsidRDefault="00000000">
    <w:pPr>
      <w:pStyle w:val="affd"/>
    </w:pPr>
    <w:r>
      <w:pict w14:anchorId="1D2591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49536" behindDoc="1" locked="0" layoutInCell="0" allowOverlap="1" wp14:anchorId="454B47DE" wp14:editId="5FE6105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9BD7" w14:textId="77777777" w:rsidR="00F077CD" w:rsidRDefault="00F077CD">
    <w:pPr>
      <w:pStyle w:val="affd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1606D85" wp14:editId="406D5143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6C4FF1" w14:textId="77777777" w:rsidR="00F077CD" w:rsidRDefault="00F077CD">
    <w:pPr>
      <w:pStyle w:val="affd"/>
      <w:jc w:val="right"/>
    </w:pPr>
  </w:p>
  <w:p w14:paraId="3C4389F2" w14:textId="77777777" w:rsidR="00F077CD" w:rsidRDefault="00F077CD">
    <w:pPr>
      <w:pStyle w:val="affd"/>
      <w:jc w:val="right"/>
    </w:pPr>
  </w:p>
  <w:p w14:paraId="060FE800" w14:textId="77777777" w:rsidR="00F077CD" w:rsidRDefault="00F077CD">
    <w:pPr>
      <w:pStyle w:val="affd"/>
      <w:jc w:val="right"/>
    </w:pPr>
  </w:p>
  <w:p w14:paraId="2B440EBC" w14:textId="77777777" w:rsidR="00F077CD" w:rsidRDefault="00F077C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5F90" w14:textId="77777777" w:rsidR="00F077CD" w:rsidRDefault="00000000">
    <w:pPr>
      <w:pStyle w:val="affd"/>
      <w:ind w:firstLine="40"/>
    </w:pPr>
    <w:r>
      <w:pict w14:anchorId="4F5804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8240" behindDoc="1" locked="0" layoutInCell="1" allowOverlap="1" wp14:anchorId="7EC40146" wp14:editId="17F46E82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77CD">
      <w:rPr>
        <w:noProof/>
      </w:rPr>
      <w:drawing>
        <wp:anchor distT="0" distB="0" distL="114300" distR="114300" simplePos="0" relativeHeight="251656192" behindDoc="0" locked="0" layoutInCell="1" allowOverlap="1" wp14:anchorId="69565C2F" wp14:editId="149AF6A2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3F43" w14:textId="77777777" w:rsidR="00F077CD" w:rsidRDefault="00000000">
    <w:pPr>
      <w:pStyle w:val="affd"/>
    </w:pPr>
    <w:r>
      <w:pict w14:anchorId="6FBBA1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6E3D481D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9741402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0C1F2FF8" wp14:editId="237FFD76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53055BD" w14:textId="095A0505" w:rsidR="00F077CD" w:rsidRDefault="008409F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SMS</w:t>
          </w:r>
          <w:r w:rsidR="00F077CD">
            <w:rPr>
              <w:rFonts w:ascii="Arial" w:eastAsia="NSimSun" w:hAnsi="Arial"/>
              <w:color w:val="auto"/>
            </w:rPr>
            <w:t xml:space="preserve"> 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1A55F24E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40048010" w14:textId="77777777" w:rsidR="00F077CD" w:rsidRDefault="00000000">
    <w:pPr>
      <w:pStyle w:val="HeadingRight"/>
    </w:pPr>
    <w:r>
      <w:pict w14:anchorId="002B4C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F077CD" w14:paraId="5D6F5766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4257C0F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18215EB4" wp14:editId="533AE154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5D1538B1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22CD836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1378BE59" w14:textId="77777777" w:rsidR="00F077CD" w:rsidRDefault="00000000">
    <w:pPr>
      <w:pStyle w:val="HeadingRight"/>
    </w:pPr>
    <w:r>
      <w:pict w14:anchorId="14E335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6B91074B" wp14:editId="3CD33C80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5D6EC" w14:textId="77777777" w:rsidR="00F077CD" w:rsidRDefault="00F077C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0E830610" w14:textId="77777777" w:rsidR="00F077CD" w:rsidRDefault="00F077C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074B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A35D6EC" w14:textId="77777777" w:rsidR="00F077CD" w:rsidRDefault="00F077C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0E830610" w14:textId="77777777" w:rsidR="00F077CD" w:rsidRDefault="00F077C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2394210A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C1EE4D0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C2ED3A9" wp14:editId="3B7ACA45">
                <wp:extent cx="1684020" cy="252095"/>
                <wp:effectExtent l="0" t="0" r="11430" b="14605"/>
                <wp:docPr id="7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83CD308" w14:textId="40B5F361" w:rsidR="00F077CD" w:rsidRDefault="008409F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SMS 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3078C115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4C45161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70AE84AB" wp14:editId="51421F8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4E43D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E84AB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31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4624E43D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28FB8347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E66A651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C3095CD" wp14:editId="6EEFD3AE">
                <wp:extent cx="1684020" cy="252095"/>
                <wp:effectExtent l="0" t="0" r="11430" b="14605"/>
                <wp:docPr id="8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3072640" w14:textId="35809F1B" w:rsidR="00F077CD" w:rsidRDefault="008409F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SMS API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24534144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53E80FC3" w14:textId="77777777" w:rsidR="00F077CD" w:rsidRDefault="00F077C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01989DF2" wp14:editId="70C0196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605E4" w14:textId="77777777" w:rsidR="00F077CD" w:rsidRDefault="00F077C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89DF2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5414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202605E4" w14:textId="77777777" w:rsidR="00F077CD" w:rsidRDefault="00F077C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772E" w14:textId="77777777" w:rsidR="00F077CD" w:rsidRDefault="00000000">
    <w:pPr>
      <w:pStyle w:val="affd"/>
    </w:pPr>
    <w:r>
      <w:pict w14:anchorId="4EF2DD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0560" behindDoc="1" locked="0" layoutInCell="0" allowOverlap="1" wp14:anchorId="562917F9" wp14:editId="180D4CA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03D06B1"/>
    <w:multiLevelType w:val="multilevel"/>
    <w:tmpl w:val="CD667E78"/>
    <w:lvl w:ilvl="0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32" w15:restartNumberingAfterBreak="0">
    <w:nsid w:val="513853C6"/>
    <w:multiLevelType w:val="singleLevel"/>
    <w:tmpl w:val="513853C6"/>
    <w:lvl w:ilvl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3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71E2D59"/>
    <w:multiLevelType w:val="singleLevel"/>
    <w:tmpl w:val="671E2D5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7" w15:restartNumberingAfterBreak="0">
    <w:nsid w:val="6769F5EA"/>
    <w:multiLevelType w:val="singleLevel"/>
    <w:tmpl w:val="6769F5EA"/>
    <w:lvl w:ilvl="0">
      <w:start w:val="1"/>
      <w:numFmt w:val="decimal"/>
      <w:pStyle w:val="a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8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AF915"/>
    <w:multiLevelType w:val="singleLevel"/>
    <w:tmpl w:val="788AF915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2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2738728">
    <w:abstractNumId w:val="14"/>
  </w:num>
  <w:num w:numId="2" w16cid:durableId="951667581">
    <w:abstractNumId w:val="15"/>
  </w:num>
  <w:num w:numId="3" w16cid:durableId="1422336967">
    <w:abstractNumId w:val="30"/>
  </w:num>
  <w:num w:numId="4" w16cid:durableId="1311206150">
    <w:abstractNumId w:val="32"/>
  </w:num>
  <w:num w:numId="5" w16cid:durableId="1845902852">
    <w:abstractNumId w:val="21"/>
  </w:num>
  <w:num w:numId="6" w16cid:durableId="1975715193">
    <w:abstractNumId w:val="37"/>
  </w:num>
  <w:num w:numId="7" w16cid:durableId="2107573315">
    <w:abstractNumId w:val="20"/>
  </w:num>
  <w:num w:numId="8" w16cid:durableId="2099711874">
    <w:abstractNumId w:val="1"/>
  </w:num>
  <w:num w:numId="9" w16cid:durableId="51387695">
    <w:abstractNumId w:val="0"/>
  </w:num>
  <w:num w:numId="10" w16cid:durableId="34165601">
    <w:abstractNumId w:val="25"/>
  </w:num>
  <w:num w:numId="11" w16cid:durableId="1648625454">
    <w:abstractNumId w:val="36"/>
  </w:num>
  <w:num w:numId="12" w16cid:durableId="74404868">
    <w:abstractNumId w:val="41"/>
  </w:num>
  <w:num w:numId="13" w16cid:durableId="1599830956">
    <w:abstractNumId w:val="22"/>
  </w:num>
  <w:num w:numId="14" w16cid:durableId="333999056">
    <w:abstractNumId w:val="13"/>
  </w:num>
  <w:num w:numId="15" w16cid:durableId="1401559902">
    <w:abstractNumId w:val="12"/>
  </w:num>
  <w:num w:numId="16" w16cid:durableId="1144078392">
    <w:abstractNumId w:val="23"/>
  </w:num>
  <w:num w:numId="17" w16cid:durableId="746264800">
    <w:abstractNumId w:val="35"/>
  </w:num>
  <w:num w:numId="18" w16cid:durableId="638650202">
    <w:abstractNumId w:val="29"/>
  </w:num>
  <w:num w:numId="19" w16cid:durableId="1014266527">
    <w:abstractNumId w:val="17"/>
  </w:num>
  <w:num w:numId="20" w16cid:durableId="260770505">
    <w:abstractNumId w:val="27"/>
  </w:num>
  <w:num w:numId="21" w16cid:durableId="1535269835">
    <w:abstractNumId w:val="16"/>
  </w:num>
  <w:num w:numId="22" w16cid:durableId="140270999">
    <w:abstractNumId w:val="28"/>
  </w:num>
  <w:num w:numId="23" w16cid:durableId="2058121035">
    <w:abstractNumId w:val="11"/>
  </w:num>
  <w:num w:numId="24" w16cid:durableId="1343241853">
    <w:abstractNumId w:val="14"/>
  </w:num>
  <w:num w:numId="25" w16cid:durableId="1787432732">
    <w:abstractNumId w:val="14"/>
  </w:num>
  <w:num w:numId="26" w16cid:durableId="981495368">
    <w:abstractNumId w:val="14"/>
  </w:num>
  <w:num w:numId="27" w16cid:durableId="238638520">
    <w:abstractNumId w:val="14"/>
  </w:num>
  <w:num w:numId="28" w16cid:durableId="1346594156">
    <w:abstractNumId w:val="14"/>
  </w:num>
  <w:num w:numId="29" w16cid:durableId="1895311407">
    <w:abstractNumId w:val="14"/>
  </w:num>
  <w:num w:numId="30" w16cid:durableId="1751272956">
    <w:abstractNumId w:val="14"/>
  </w:num>
  <w:num w:numId="31" w16cid:durableId="1138108321">
    <w:abstractNumId w:val="14"/>
  </w:num>
  <w:num w:numId="32" w16cid:durableId="1810633488">
    <w:abstractNumId w:val="14"/>
  </w:num>
  <w:num w:numId="33" w16cid:durableId="1883445751">
    <w:abstractNumId w:val="14"/>
  </w:num>
  <w:num w:numId="34" w16cid:durableId="1822305881">
    <w:abstractNumId w:val="38"/>
  </w:num>
  <w:num w:numId="35" w16cid:durableId="541090765">
    <w:abstractNumId w:val="40"/>
  </w:num>
  <w:num w:numId="36" w16cid:durableId="368263820">
    <w:abstractNumId w:val="19"/>
  </w:num>
  <w:num w:numId="37" w16cid:durableId="10399337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57148481">
    <w:abstractNumId w:val="31"/>
  </w:num>
  <w:num w:numId="39" w16cid:durableId="1664552426">
    <w:abstractNumId w:val="9"/>
  </w:num>
  <w:num w:numId="40" w16cid:durableId="1306662597">
    <w:abstractNumId w:val="8"/>
  </w:num>
  <w:num w:numId="41" w16cid:durableId="1009143177">
    <w:abstractNumId w:val="7"/>
  </w:num>
  <w:num w:numId="42" w16cid:durableId="1178807292">
    <w:abstractNumId w:val="6"/>
  </w:num>
  <w:num w:numId="43" w16cid:durableId="1351445167">
    <w:abstractNumId w:val="5"/>
  </w:num>
  <w:num w:numId="44" w16cid:durableId="706486873">
    <w:abstractNumId w:val="4"/>
  </w:num>
  <w:num w:numId="45" w16cid:durableId="1664897810">
    <w:abstractNumId w:val="3"/>
  </w:num>
  <w:num w:numId="46" w16cid:durableId="1408728659">
    <w:abstractNumId w:val="2"/>
  </w:num>
  <w:num w:numId="47" w16cid:durableId="1562597026">
    <w:abstractNumId w:val="26"/>
  </w:num>
  <w:num w:numId="48" w16cid:durableId="1327169612">
    <w:abstractNumId w:val="18"/>
  </w:num>
  <w:num w:numId="49" w16cid:durableId="468934911">
    <w:abstractNumId w:val="39"/>
  </w:num>
  <w:num w:numId="50" w16cid:durableId="137646503">
    <w:abstractNumId w:val="33"/>
  </w:num>
  <w:num w:numId="51" w16cid:durableId="1889797715">
    <w:abstractNumId w:val="24"/>
  </w:num>
  <w:num w:numId="52" w16cid:durableId="1905338254">
    <w:abstractNumId w:val="34"/>
  </w:num>
  <w:num w:numId="53" w16cid:durableId="697704978">
    <w:abstractNumId w:val="42"/>
  </w:num>
  <w:num w:numId="54" w16cid:durableId="1335109922">
    <w:abstractNumId w:val="10"/>
  </w:num>
  <w:num w:numId="55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2197F"/>
    <w:rsid w:val="000247F8"/>
    <w:rsid w:val="000368C6"/>
    <w:rsid w:val="000378C6"/>
    <w:rsid w:val="000403DC"/>
    <w:rsid w:val="00042156"/>
    <w:rsid w:val="0004721D"/>
    <w:rsid w:val="00054AEC"/>
    <w:rsid w:val="0006439B"/>
    <w:rsid w:val="00065D24"/>
    <w:rsid w:val="00066C5F"/>
    <w:rsid w:val="00083E32"/>
    <w:rsid w:val="000852F9"/>
    <w:rsid w:val="00085BA3"/>
    <w:rsid w:val="00093D45"/>
    <w:rsid w:val="000B7DF3"/>
    <w:rsid w:val="000C54FD"/>
    <w:rsid w:val="000D1507"/>
    <w:rsid w:val="000E75C0"/>
    <w:rsid w:val="000F22EE"/>
    <w:rsid w:val="00112CCE"/>
    <w:rsid w:val="0013056F"/>
    <w:rsid w:val="00140ED7"/>
    <w:rsid w:val="00142731"/>
    <w:rsid w:val="00143FDB"/>
    <w:rsid w:val="00154890"/>
    <w:rsid w:val="00156D30"/>
    <w:rsid w:val="0016506E"/>
    <w:rsid w:val="00166C4F"/>
    <w:rsid w:val="00167CE0"/>
    <w:rsid w:val="00171306"/>
    <w:rsid w:val="00172A27"/>
    <w:rsid w:val="00186D06"/>
    <w:rsid w:val="001A3D15"/>
    <w:rsid w:val="001D1A9E"/>
    <w:rsid w:val="001D2382"/>
    <w:rsid w:val="001E36E4"/>
    <w:rsid w:val="001F1551"/>
    <w:rsid w:val="001F1CAB"/>
    <w:rsid w:val="001F3BBF"/>
    <w:rsid w:val="001F450E"/>
    <w:rsid w:val="00213B84"/>
    <w:rsid w:val="002232B8"/>
    <w:rsid w:val="00233AFA"/>
    <w:rsid w:val="002434A8"/>
    <w:rsid w:val="00246AD0"/>
    <w:rsid w:val="00256324"/>
    <w:rsid w:val="00256D8E"/>
    <w:rsid w:val="002619DC"/>
    <w:rsid w:val="00266E04"/>
    <w:rsid w:val="00275AD6"/>
    <w:rsid w:val="00292D3E"/>
    <w:rsid w:val="002B0211"/>
    <w:rsid w:val="002B75F1"/>
    <w:rsid w:val="002D1B7C"/>
    <w:rsid w:val="002D2637"/>
    <w:rsid w:val="002D5D43"/>
    <w:rsid w:val="002E454D"/>
    <w:rsid w:val="002F2F55"/>
    <w:rsid w:val="00317C9F"/>
    <w:rsid w:val="00322764"/>
    <w:rsid w:val="00326744"/>
    <w:rsid w:val="003330DC"/>
    <w:rsid w:val="00340CC6"/>
    <w:rsid w:val="003431AF"/>
    <w:rsid w:val="003443CD"/>
    <w:rsid w:val="0035538D"/>
    <w:rsid w:val="0035604F"/>
    <w:rsid w:val="00360B74"/>
    <w:rsid w:val="0036319E"/>
    <w:rsid w:val="003706A6"/>
    <w:rsid w:val="00371CEB"/>
    <w:rsid w:val="003774F0"/>
    <w:rsid w:val="00380EDE"/>
    <w:rsid w:val="0039086C"/>
    <w:rsid w:val="003A3609"/>
    <w:rsid w:val="003B4E6D"/>
    <w:rsid w:val="003C32E1"/>
    <w:rsid w:val="003C5443"/>
    <w:rsid w:val="003E2BD4"/>
    <w:rsid w:val="003F1109"/>
    <w:rsid w:val="003F2D32"/>
    <w:rsid w:val="003F698A"/>
    <w:rsid w:val="004019B9"/>
    <w:rsid w:val="00404124"/>
    <w:rsid w:val="004075AC"/>
    <w:rsid w:val="00411AA5"/>
    <w:rsid w:val="00426645"/>
    <w:rsid w:val="004328B3"/>
    <w:rsid w:val="00443D6D"/>
    <w:rsid w:val="00452EFD"/>
    <w:rsid w:val="0046120F"/>
    <w:rsid w:val="0046648B"/>
    <w:rsid w:val="00470E4E"/>
    <w:rsid w:val="004712A8"/>
    <w:rsid w:val="004B4421"/>
    <w:rsid w:val="004C1B13"/>
    <w:rsid w:val="004C37FB"/>
    <w:rsid w:val="004D5303"/>
    <w:rsid w:val="004F1CF3"/>
    <w:rsid w:val="004F27F7"/>
    <w:rsid w:val="004F2DAE"/>
    <w:rsid w:val="005014A4"/>
    <w:rsid w:val="00505674"/>
    <w:rsid w:val="00514E63"/>
    <w:rsid w:val="0051570F"/>
    <w:rsid w:val="00516E3E"/>
    <w:rsid w:val="00520A62"/>
    <w:rsid w:val="00523FC0"/>
    <w:rsid w:val="00527B8B"/>
    <w:rsid w:val="005315A1"/>
    <w:rsid w:val="00550267"/>
    <w:rsid w:val="00553FF6"/>
    <w:rsid w:val="00554072"/>
    <w:rsid w:val="00554E3B"/>
    <w:rsid w:val="00561A9A"/>
    <w:rsid w:val="005630A2"/>
    <w:rsid w:val="00571228"/>
    <w:rsid w:val="005774B9"/>
    <w:rsid w:val="005839D2"/>
    <w:rsid w:val="005A60AD"/>
    <w:rsid w:val="005B73DC"/>
    <w:rsid w:val="00600090"/>
    <w:rsid w:val="00617639"/>
    <w:rsid w:val="006266CF"/>
    <w:rsid w:val="00627FA1"/>
    <w:rsid w:val="006304AA"/>
    <w:rsid w:val="00652992"/>
    <w:rsid w:val="0065484A"/>
    <w:rsid w:val="0065615E"/>
    <w:rsid w:val="0066021A"/>
    <w:rsid w:val="00665277"/>
    <w:rsid w:val="0066762D"/>
    <w:rsid w:val="006747E0"/>
    <w:rsid w:val="00683A0E"/>
    <w:rsid w:val="0069097E"/>
    <w:rsid w:val="006951F4"/>
    <w:rsid w:val="0069713A"/>
    <w:rsid w:val="006A186A"/>
    <w:rsid w:val="006A252F"/>
    <w:rsid w:val="006B0575"/>
    <w:rsid w:val="006B4485"/>
    <w:rsid w:val="006E0555"/>
    <w:rsid w:val="006E282A"/>
    <w:rsid w:val="006F34B1"/>
    <w:rsid w:val="006F69F6"/>
    <w:rsid w:val="00701272"/>
    <w:rsid w:val="00701B15"/>
    <w:rsid w:val="00710845"/>
    <w:rsid w:val="00731B9A"/>
    <w:rsid w:val="0073353A"/>
    <w:rsid w:val="007402A0"/>
    <w:rsid w:val="007522E1"/>
    <w:rsid w:val="0075352E"/>
    <w:rsid w:val="007623F7"/>
    <w:rsid w:val="007632BE"/>
    <w:rsid w:val="0078072F"/>
    <w:rsid w:val="007878B3"/>
    <w:rsid w:val="00791E05"/>
    <w:rsid w:val="00792FFA"/>
    <w:rsid w:val="0079728E"/>
    <w:rsid w:val="00797995"/>
    <w:rsid w:val="007A64E9"/>
    <w:rsid w:val="007B640D"/>
    <w:rsid w:val="007C0EEE"/>
    <w:rsid w:val="007D33B7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2D42"/>
    <w:rsid w:val="00840040"/>
    <w:rsid w:val="008409F1"/>
    <w:rsid w:val="008425FD"/>
    <w:rsid w:val="008443D0"/>
    <w:rsid w:val="00852AFA"/>
    <w:rsid w:val="008631D4"/>
    <w:rsid w:val="00864356"/>
    <w:rsid w:val="00867B42"/>
    <w:rsid w:val="00871FA1"/>
    <w:rsid w:val="008742E0"/>
    <w:rsid w:val="00880383"/>
    <w:rsid w:val="008950C1"/>
    <w:rsid w:val="008B15BB"/>
    <w:rsid w:val="008B1EB3"/>
    <w:rsid w:val="008B6DB9"/>
    <w:rsid w:val="008C3958"/>
    <w:rsid w:val="008E055F"/>
    <w:rsid w:val="008E7606"/>
    <w:rsid w:val="008F2607"/>
    <w:rsid w:val="0090343C"/>
    <w:rsid w:val="009063B1"/>
    <w:rsid w:val="009064B3"/>
    <w:rsid w:val="009076D6"/>
    <w:rsid w:val="00922FB9"/>
    <w:rsid w:val="00924B60"/>
    <w:rsid w:val="00945D05"/>
    <w:rsid w:val="00946478"/>
    <w:rsid w:val="00947205"/>
    <w:rsid w:val="00947966"/>
    <w:rsid w:val="00954B67"/>
    <w:rsid w:val="00957D02"/>
    <w:rsid w:val="00960A4F"/>
    <w:rsid w:val="00961842"/>
    <w:rsid w:val="00962A89"/>
    <w:rsid w:val="00966C2B"/>
    <w:rsid w:val="00971CDA"/>
    <w:rsid w:val="00972204"/>
    <w:rsid w:val="009735A5"/>
    <w:rsid w:val="0097425C"/>
    <w:rsid w:val="00991241"/>
    <w:rsid w:val="00994BFD"/>
    <w:rsid w:val="009969E3"/>
    <w:rsid w:val="009A67D2"/>
    <w:rsid w:val="009A720E"/>
    <w:rsid w:val="009B5F81"/>
    <w:rsid w:val="009C60D7"/>
    <w:rsid w:val="009D30A8"/>
    <w:rsid w:val="009D5C77"/>
    <w:rsid w:val="009E22B2"/>
    <w:rsid w:val="00A00440"/>
    <w:rsid w:val="00A04D9A"/>
    <w:rsid w:val="00A13290"/>
    <w:rsid w:val="00A17F45"/>
    <w:rsid w:val="00A23576"/>
    <w:rsid w:val="00A30EC1"/>
    <w:rsid w:val="00A43A13"/>
    <w:rsid w:val="00A46797"/>
    <w:rsid w:val="00A743A3"/>
    <w:rsid w:val="00A831EB"/>
    <w:rsid w:val="00A8793D"/>
    <w:rsid w:val="00A9390A"/>
    <w:rsid w:val="00A943B8"/>
    <w:rsid w:val="00AA0DFB"/>
    <w:rsid w:val="00AA632C"/>
    <w:rsid w:val="00AC4C3F"/>
    <w:rsid w:val="00AE2A75"/>
    <w:rsid w:val="00AE5945"/>
    <w:rsid w:val="00AF145A"/>
    <w:rsid w:val="00AF71C3"/>
    <w:rsid w:val="00B05FAC"/>
    <w:rsid w:val="00B1056E"/>
    <w:rsid w:val="00B11B9A"/>
    <w:rsid w:val="00B124F9"/>
    <w:rsid w:val="00B248B2"/>
    <w:rsid w:val="00B27320"/>
    <w:rsid w:val="00B378F4"/>
    <w:rsid w:val="00B556E1"/>
    <w:rsid w:val="00B57C35"/>
    <w:rsid w:val="00B608B8"/>
    <w:rsid w:val="00B70DBC"/>
    <w:rsid w:val="00B727D7"/>
    <w:rsid w:val="00B73E47"/>
    <w:rsid w:val="00B81E96"/>
    <w:rsid w:val="00B9273F"/>
    <w:rsid w:val="00B97A28"/>
    <w:rsid w:val="00BA4108"/>
    <w:rsid w:val="00BA4FD4"/>
    <w:rsid w:val="00BB3139"/>
    <w:rsid w:val="00BB3B60"/>
    <w:rsid w:val="00BD33F1"/>
    <w:rsid w:val="00BE243A"/>
    <w:rsid w:val="00BE7A3C"/>
    <w:rsid w:val="00BF5AD7"/>
    <w:rsid w:val="00BF633B"/>
    <w:rsid w:val="00BF64FE"/>
    <w:rsid w:val="00C01D60"/>
    <w:rsid w:val="00C072C9"/>
    <w:rsid w:val="00C204A2"/>
    <w:rsid w:val="00C23124"/>
    <w:rsid w:val="00C24C46"/>
    <w:rsid w:val="00C52C0A"/>
    <w:rsid w:val="00C54229"/>
    <w:rsid w:val="00C57112"/>
    <w:rsid w:val="00C6381E"/>
    <w:rsid w:val="00C647E5"/>
    <w:rsid w:val="00C6569E"/>
    <w:rsid w:val="00C80B28"/>
    <w:rsid w:val="00C817CD"/>
    <w:rsid w:val="00C83999"/>
    <w:rsid w:val="00C93459"/>
    <w:rsid w:val="00CA270B"/>
    <w:rsid w:val="00CA33D4"/>
    <w:rsid w:val="00CC1B5B"/>
    <w:rsid w:val="00CC689B"/>
    <w:rsid w:val="00CD61BB"/>
    <w:rsid w:val="00CE5617"/>
    <w:rsid w:val="00D007A8"/>
    <w:rsid w:val="00D02B7C"/>
    <w:rsid w:val="00D05737"/>
    <w:rsid w:val="00D13C01"/>
    <w:rsid w:val="00D1773E"/>
    <w:rsid w:val="00D34326"/>
    <w:rsid w:val="00D374B3"/>
    <w:rsid w:val="00D4014B"/>
    <w:rsid w:val="00D40B4D"/>
    <w:rsid w:val="00D47BD6"/>
    <w:rsid w:val="00D51EA0"/>
    <w:rsid w:val="00D56343"/>
    <w:rsid w:val="00D579EB"/>
    <w:rsid w:val="00D630E7"/>
    <w:rsid w:val="00D81853"/>
    <w:rsid w:val="00D91AB7"/>
    <w:rsid w:val="00D9453D"/>
    <w:rsid w:val="00D945D6"/>
    <w:rsid w:val="00DA003E"/>
    <w:rsid w:val="00DA5AF8"/>
    <w:rsid w:val="00DB184A"/>
    <w:rsid w:val="00DB609C"/>
    <w:rsid w:val="00DD033F"/>
    <w:rsid w:val="00DD41FE"/>
    <w:rsid w:val="00DE0F65"/>
    <w:rsid w:val="00DE5941"/>
    <w:rsid w:val="00DF75DE"/>
    <w:rsid w:val="00E03928"/>
    <w:rsid w:val="00E05814"/>
    <w:rsid w:val="00E067B5"/>
    <w:rsid w:val="00E22B3B"/>
    <w:rsid w:val="00E27214"/>
    <w:rsid w:val="00E31C8A"/>
    <w:rsid w:val="00E50B26"/>
    <w:rsid w:val="00E529B2"/>
    <w:rsid w:val="00E53B85"/>
    <w:rsid w:val="00E5734F"/>
    <w:rsid w:val="00E679D7"/>
    <w:rsid w:val="00EB0084"/>
    <w:rsid w:val="00EB157E"/>
    <w:rsid w:val="00EC0344"/>
    <w:rsid w:val="00EC722A"/>
    <w:rsid w:val="00ED344A"/>
    <w:rsid w:val="00EE3B7F"/>
    <w:rsid w:val="00EF0E3A"/>
    <w:rsid w:val="00EF5F84"/>
    <w:rsid w:val="00F0096D"/>
    <w:rsid w:val="00F012C6"/>
    <w:rsid w:val="00F03F55"/>
    <w:rsid w:val="00F048B8"/>
    <w:rsid w:val="00F077CD"/>
    <w:rsid w:val="00F11EB4"/>
    <w:rsid w:val="00F154E6"/>
    <w:rsid w:val="00F17BB8"/>
    <w:rsid w:val="00F25587"/>
    <w:rsid w:val="00F27000"/>
    <w:rsid w:val="00F3253F"/>
    <w:rsid w:val="00F425B8"/>
    <w:rsid w:val="00F52023"/>
    <w:rsid w:val="00F63029"/>
    <w:rsid w:val="00F65BA7"/>
    <w:rsid w:val="00F74E26"/>
    <w:rsid w:val="00F755F9"/>
    <w:rsid w:val="00F763CF"/>
    <w:rsid w:val="00F84122"/>
    <w:rsid w:val="00F84842"/>
    <w:rsid w:val="00F95C81"/>
    <w:rsid w:val="00F977EA"/>
    <w:rsid w:val="00FA1BBE"/>
    <w:rsid w:val="00FA273F"/>
    <w:rsid w:val="00FA2FF6"/>
    <w:rsid w:val="00FA6E5D"/>
    <w:rsid w:val="00FC14CB"/>
    <w:rsid w:val="00FD5C52"/>
    <w:rsid w:val="00FE175E"/>
    <w:rsid w:val="00FE3C10"/>
    <w:rsid w:val="00FE5909"/>
    <w:rsid w:val="00FE707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513F8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rsid w:val="0070127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4"/>
    <w:next w:val="20"/>
    <w:link w:val="10"/>
    <w:autoRedefine/>
    <w:qFormat/>
    <w:rsid w:val="00701272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4"/>
    <w:next w:val="31"/>
    <w:link w:val="23"/>
    <w:autoRedefine/>
    <w:qFormat/>
    <w:rsid w:val="00701272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4"/>
    <w:next w:val="a4"/>
    <w:link w:val="33"/>
    <w:autoRedefine/>
    <w:qFormat/>
    <w:rsid w:val="00701272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4"/>
    <w:next w:val="a4"/>
    <w:link w:val="43"/>
    <w:qFormat/>
    <w:rsid w:val="00701272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4"/>
    <w:next w:val="a4"/>
    <w:link w:val="52"/>
    <w:qFormat/>
    <w:rsid w:val="00701272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701272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701272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701272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4"/>
    <w:link w:val="90"/>
    <w:qFormat/>
    <w:rsid w:val="00701272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semiHidden/>
    <w:unhideWhenUsed/>
    <w:rsid w:val="00701272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701272"/>
  </w:style>
  <w:style w:type="paragraph" w:styleId="a8">
    <w:name w:val="macro"/>
    <w:link w:val="a9"/>
    <w:qFormat/>
    <w:rsid w:val="007012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4"/>
    <w:qFormat/>
    <w:rsid w:val="00701272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4"/>
    <w:next w:val="a4"/>
    <w:autoRedefine/>
    <w:uiPriority w:val="39"/>
    <w:rsid w:val="00701272"/>
    <w:pPr>
      <w:ind w:left="2520"/>
    </w:pPr>
    <w:rPr>
      <w:color w:val="595959"/>
      <w:sz w:val="24"/>
    </w:rPr>
  </w:style>
  <w:style w:type="paragraph" w:styleId="22">
    <w:name w:val="List Number 2"/>
    <w:basedOn w:val="a4"/>
    <w:rsid w:val="00701272"/>
    <w:pPr>
      <w:tabs>
        <w:tab w:val="num" w:pos="780"/>
      </w:tabs>
      <w:ind w:left="780" w:hanging="360"/>
    </w:pPr>
    <w:rPr>
      <w:color w:val="595959"/>
    </w:rPr>
  </w:style>
  <w:style w:type="paragraph" w:styleId="aa">
    <w:name w:val="table of authorities"/>
    <w:basedOn w:val="a4"/>
    <w:next w:val="a4"/>
    <w:rsid w:val="00701272"/>
    <w:pPr>
      <w:ind w:left="420"/>
    </w:pPr>
    <w:rPr>
      <w:color w:val="595959"/>
    </w:rPr>
  </w:style>
  <w:style w:type="paragraph" w:styleId="ab">
    <w:name w:val="Note Heading"/>
    <w:basedOn w:val="a4"/>
    <w:next w:val="a4"/>
    <w:link w:val="ac"/>
    <w:rsid w:val="00701272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4"/>
    <w:autoRedefine/>
    <w:qFormat/>
    <w:rsid w:val="00701272"/>
    <w:pPr>
      <w:numPr>
        <w:numId w:val="42"/>
      </w:numPr>
    </w:pPr>
    <w:rPr>
      <w:color w:val="595959"/>
    </w:rPr>
  </w:style>
  <w:style w:type="paragraph" w:styleId="81">
    <w:name w:val="index 8"/>
    <w:basedOn w:val="a4"/>
    <w:next w:val="a4"/>
    <w:autoRedefine/>
    <w:rsid w:val="00701272"/>
    <w:pPr>
      <w:ind w:left="1680" w:hanging="210"/>
    </w:pPr>
    <w:rPr>
      <w:color w:val="595959"/>
      <w:sz w:val="20"/>
      <w:szCs w:val="20"/>
    </w:rPr>
  </w:style>
  <w:style w:type="paragraph" w:styleId="ad">
    <w:name w:val="E-mail Signature"/>
    <w:basedOn w:val="a4"/>
    <w:link w:val="ae"/>
    <w:qFormat/>
    <w:rsid w:val="00701272"/>
    <w:rPr>
      <w:rFonts w:ascii="Arial" w:eastAsiaTheme="minorEastAsia" w:hAnsi="Arial"/>
      <w:lang w:val="x-none" w:eastAsia="x-none"/>
    </w:rPr>
  </w:style>
  <w:style w:type="paragraph" w:styleId="a3">
    <w:name w:val="List Number"/>
    <w:basedOn w:val="a4"/>
    <w:rsid w:val="00701272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4"/>
    <w:qFormat/>
    <w:rsid w:val="00701272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4"/>
    <w:next w:val="a4"/>
    <w:qFormat/>
    <w:rsid w:val="00701272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4"/>
    <w:next w:val="a4"/>
    <w:autoRedefine/>
    <w:qFormat/>
    <w:rsid w:val="00701272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4"/>
    <w:link w:val="af1"/>
    <w:autoRedefine/>
    <w:rsid w:val="00701272"/>
    <w:pPr>
      <w:numPr>
        <w:numId w:val="39"/>
      </w:numPr>
    </w:pPr>
    <w:rPr>
      <w:color w:val="595959"/>
    </w:rPr>
  </w:style>
  <w:style w:type="paragraph" w:styleId="af2">
    <w:name w:val="envelope address"/>
    <w:basedOn w:val="a4"/>
    <w:rsid w:val="00701272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4"/>
    <w:link w:val="af4"/>
    <w:uiPriority w:val="99"/>
    <w:rsid w:val="00701272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4"/>
    <w:next w:val="a4"/>
    <w:rsid w:val="00701272"/>
    <w:pPr>
      <w:spacing w:before="120"/>
    </w:pPr>
    <w:rPr>
      <w:color w:val="595959"/>
    </w:rPr>
  </w:style>
  <w:style w:type="paragraph" w:styleId="af6">
    <w:name w:val="annotation text"/>
    <w:basedOn w:val="a4"/>
    <w:link w:val="af7"/>
    <w:qFormat/>
    <w:rsid w:val="00701272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4"/>
    <w:next w:val="a4"/>
    <w:autoRedefine/>
    <w:rsid w:val="00701272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4"/>
    <w:next w:val="a4"/>
    <w:link w:val="af9"/>
    <w:rsid w:val="00701272"/>
    <w:rPr>
      <w:rFonts w:ascii="Arial" w:eastAsiaTheme="minorEastAsia" w:hAnsi="Arial"/>
      <w:lang w:val="x-none" w:eastAsia="x-none"/>
    </w:rPr>
  </w:style>
  <w:style w:type="paragraph" w:styleId="35">
    <w:name w:val="Body Text 3"/>
    <w:basedOn w:val="a4"/>
    <w:link w:val="36"/>
    <w:rsid w:val="00701272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4"/>
    <w:link w:val="afb"/>
    <w:qFormat/>
    <w:rsid w:val="00701272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4"/>
    <w:autoRedefine/>
    <w:rsid w:val="00701272"/>
    <w:pPr>
      <w:numPr>
        <w:numId w:val="41"/>
      </w:numPr>
    </w:pPr>
    <w:rPr>
      <w:color w:val="595959"/>
    </w:rPr>
  </w:style>
  <w:style w:type="paragraph" w:styleId="afc">
    <w:name w:val="Body Text"/>
    <w:basedOn w:val="a4"/>
    <w:link w:val="afd"/>
    <w:autoRedefine/>
    <w:rsid w:val="00701272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4"/>
    <w:link w:val="aff"/>
    <w:rsid w:val="00701272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4"/>
    <w:rsid w:val="00701272"/>
    <w:pPr>
      <w:numPr>
        <w:numId w:val="44"/>
      </w:numPr>
    </w:pPr>
    <w:rPr>
      <w:color w:val="595959"/>
    </w:rPr>
  </w:style>
  <w:style w:type="paragraph" w:styleId="24">
    <w:name w:val="List 2"/>
    <w:basedOn w:val="a4"/>
    <w:qFormat/>
    <w:rsid w:val="00701272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4"/>
    <w:rsid w:val="00701272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4"/>
    <w:qFormat/>
    <w:rsid w:val="00701272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4"/>
    <w:autoRedefine/>
    <w:qFormat/>
    <w:rsid w:val="00701272"/>
    <w:pPr>
      <w:numPr>
        <w:numId w:val="40"/>
      </w:numPr>
    </w:pPr>
    <w:rPr>
      <w:color w:val="595959"/>
    </w:rPr>
  </w:style>
  <w:style w:type="paragraph" w:styleId="HTML">
    <w:name w:val="HTML Address"/>
    <w:basedOn w:val="a4"/>
    <w:link w:val="HTML0"/>
    <w:qFormat/>
    <w:rsid w:val="00701272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4"/>
    <w:next w:val="a4"/>
    <w:autoRedefine/>
    <w:rsid w:val="00701272"/>
    <w:pPr>
      <w:ind w:left="1260"/>
    </w:pPr>
    <w:rPr>
      <w:color w:val="595959"/>
    </w:rPr>
  </w:style>
  <w:style w:type="paragraph" w:styleId="TOC5">
    <w:name w:val="toc 5"/>
    <w:basedOn w:val="a4"/>
    <w:next w:val="a4"/>
    <w:autoRedefine/>
    <w:uiPriority w:val="39"/>
    <w:qFormat/>
    <w:rsid w:val="00701272"/>
    <w:pPr>
      <w:ind w:left="1680"/>
    </w:pPr>
    <w:rPr>
      <w:color w:val="595959"/>
      <w:sz w:val="24"/>
    </w:rPr>
  </w:style>
  <w:style w:type="paragraph" w:styleId="TOC3">
    <w:name w:val="toc 3"/>
    <w:basedOn w:val="a4"/>
    <w:next w:val="a4"/>
    <w:autoRedefine/>
    <w:uiPriority w:val="39"/>
    <w:qFormat/>
    <w:rsid w:val="00701272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4"/>
    <w:link w:val="aff3"/>
    <w:uiPriority w:val="99"/>
    <w:qFormat/>
    <w:rsid w:val="00701272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4"/>
    <w:autoRedefine/>
    <w:qFormat/>
    <w:rsid w:val="00701272"/>
    <w:pPr>
      <w:numPr>
        <w:numId w:val="43"/>
      </w:numPr>
    </w:pPr>
    <w:rPr>
      <w:color w:val="595959"/>
    </w:rPr>
  </w:style>
  <w:style w:type="paragraph" w:styleId="4">
    <w:name w:val="List Number 4"/>
    <w:basedOn w:val="a4"/>
    <w:qFormat/>
    <w:rsid w:val="00701272"/>
    <w:pPr>
      <w:numPr>
        <w:numId w:val="45"/>
      </w:numPr>
    </w:pPr>
    <w:rPr>
      <w:color w:val="595959"/>
    </w:rPr>
  </w:style>
  <w:style w:type="paragraph" w:styleId="TOC8">
    <w:name w:val="toc 8"/>
    <w:basedOn w:val="a4"/>
    <w:next w:val="a4"/>
    <w:autoRedefine/>
    <w:uiPriority w:val="39"/>
    <w:rsid w:val="00701272"/>
    <w:pPr>
      <w:ind w:left="2940"/>
    </w:pPr>
    <w:rPr>
      <w:color w:val="595959"/>
      <w:sz w:val="24"/>
    </w:rPr>
  </w:style>
  <w:style w:type="paragraph" w:styleId="37">
    <w:name w:val="index 3"/>
    <w:basedOn w:val="a4"/>
    <w:next w:val="a4"/>
    <w:autoRedefine/>
    <w:qFormat/>
    <w:rsid w:val="00701272"/>
    <w:pPr>
      <w:ind w:leftChars="400" w:left="400"/>
    </w:pPr>
    <w:rPr>
      <w:color w:val="595959"/>
      <w:sz w:val="24"/>
    </w:rPr>
  </w:style>
  <w:style w:type="paragraph" w:styleId="aff4">
    <w:name w:val="Date"/>
    <w:basedOn w:val="a4"/>
    <w:next w:val="a4"/>
    <w:link w:val="aff5"/>
    <w:rsid w:val="00701272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4"/>
    <w:link w:val="26"/>
    <w:qFormat/>
    <w:rsid w:val="00701272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4"/>
    <w:link w:val="aff7"/>
    <w:rsid w:val="00701272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4"/>
    <w:qFormat/>
    <w:rsid w:val="00701272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4"/>
    <w:link w:val="aff9"/>
    <w:qFormat/>
    <w:rsid w:val="00701272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701272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4"/>
    <w:rsid w:val="00701272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4"/>
    <w:rsid w:val="00701272"/>
    <w:rPr>
      <w:color w:val="595959"/>
    </w:rPr>
  </w:style>
  <w:style w:type="paragraph" w:styleId="affd">
    <w:name w:val="header"/>
    <w:basedOn w:val="a4"/>
    <w:link w:val="affe"/>
    <w:autoRedefine/>
    <w:qFormat/>
    <w:rsid w:val="00701272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4"/>
    <w:link w:val="afff0"/>
    <w:qFormat/>
    <w:rsid w:val="00701272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4"/>
    <w:next w:val="a4"/>
    <w:link w:val="TOC10"/>
    <w:autoRedefine/>
    <w:uiPriority w:val="39"/>
    <w:qFormat/>
    <w:rsid w:val="00701272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4"/>
    <w:qFormat/>
    <w:rsid w:val="00701272"/>
    <w:pPr>
      <w:spacing w:after="120"/>
      <w:ind w:leftChars="800" w:left="1680"/>
    </w:pPr>
    <w:rPr>
      <w:color w:val="595959"/>
    </w:rPr>
  </w:style>
  <w:style w:type="paragraph" w:styleId="TOC4">
    <w:name w:val="toc 4"/>
    <w:basedOn w:val="a4"/>
    <w:next w:val="a4"/>
    <w:autoRedefine/>
    <w:uiPriority w:val="39"/>
    <w:qFormat/>
    <w:rsid w:val="00701272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4"/>
    <w:next w:val="11"/>
    <w:qFormat/>
    <w:rsid w:val="00701272"/>
    <w:rPr>
      <w:b/>
      <w:bCs/>
      <w:color w:val="595959"/>
    </w:rPr>
  </w:style>
  <w:style w:type="paragraph" w:styleId="11">
    <w:name w:val="index 1"/>
    <w:basedOn w:val="a4"/>
    <w:next w:val="a4"/>
    <w:autoRedefine/>
    <w:rsid w:val="00701272"/>
    <w:rPr>
      <w:color w:val="595959"/>
      <w:sz w:val="24"/>
    </w:rPr>
  </w:style>
  <w:style w:type="paragraph" w:styleId="afff2">
    <w:name w:val="Subtitle"/>
    <w:basedOn w:val="a4"/>
    <w:link w:val="afff3"/>
    <w:qFormat/>
    <w:rsid w:val="00701272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4"/>
    <w:qFormat/>
    <w:rsid w:val="00701272"/>
    <w:pPr>
      <w:numPr>
        <w:numId w:val="46"/>
      </w:numPr>
    </w:pPr>
    <w:rPr>
      <w:color w:val="595959"/>
    </w:rPr>
  </w:style>
  <w:style w:type="paragraph" w:styleId="afff4">
    <w:name w:val="List"/>
    <w:basedOn w:val="a4"/>
    <w:qFormat/>
    <w:rsid w:val="00701272"/>
    <w:pPr>
      <w:ind w:left="200" w:hangingChars="200" w:hanging="200"/>
    </w:pPr>
    <w:rPr>
      <w:color w:val="595959"/>
    </w:rPr>
  </w:style>
  <w:style w:type="paragraph" w:styleId="afff5">
    <w:name w:val="footnote text"/>
    <w:basedOn w:val="a4"/>
    <w:link w:val="afff6"/>
    <w:rsid w:val="00701272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4"/>
    <w:next w:val="a4"/>
    <w:autoRedefine/>
    <w:uiPriority w:val="39"/>
    <w:rsid w:val="00701272"/>
    <w:pPr>
      <w:ind w:left="2100"/>
    </w:pPr>
    <w:rPr>
      <w:color w:val="595959"/>
      <w:sz w:val="24"/>
    </w:rPr>
  </w:style>
  <w:style w:type="paragraph" w:styleId="55">
    <w:name w:val="List 5"/>
    <w:basedOn w:val="a4"/>
    <w:rsid w:val="00701272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4"/>
    <w:link w:val="39"/>
    <w:rsid w:val="00701272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4"/>
    <w:next w:val="a4"/>
    <w:autoRedefine/>
    <w:rsid w:val="00701272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4"/>
    <w:next w:val="a4"/>
    <w:autoRedefine/>
    <w:qFormat/>
    <w:rsid w:val="00701272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4"/>
    <w:next w:val="a4"/>
    <w:autoRedefine/>
    <w:uiPriority w:val="99"/>
    <w:rsid w:val="00701272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701272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4"/>
    <w:next w:val="a4"/>
    <w:autoRedefine/>
    <w:uiPriority w:val="39"/>
    <w:qFormat/>
    <w:rsid w:val="00701272"/>
    <w:pPr>
      <w:ind w:left="3360"/>
    </w:pPr>
    <w:rPr>
      <w:color w:val="595959"/>
      <w:sz w:val="24"/>
    </w:rPr>
  </w:style>
  <w:style w:type="paragraph" w:styleId="27">
    <w:name w:val="Body Text 2"/>
    <w:basedOn w:val="a4"/>
    <w:link w:val="28"/>
    <w:rsid w:val="00701272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4"/>
    <w:qFormat/>
    <w:rsid w:val="00701272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4"/>
    <w:rsid w:val="00701272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4"/>
    <w:link w:val="afff9"/>
    <w:rsid w:val="007012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4"/>
    <w:link w:val="HTML2"/>
    <w:rsid w:val="00701272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4"/>
    <w:uiPriority w:val="99"/>
    <w:rsid w:val="00701272"/>
    <w:rPr>
      <w:color w:val="595959"/>
    </w:rPr>
  </w:style>
  <w:style w:type="paragraph" w:styleId="3a">
    <w:name w:val="List Continue 3"/>
    <w:basedOn w:val="a4"/>
    <w:rsid w:val="00701272"/>
    <w:pPr>
      <w:spacing w:after="120"/>
      <w:ind w:leftChars="600" w:left="1260"/>
    </w:pPr>
    <w:rPr>
      <w:color w:val="595959"/>
    </w:rPr>
  </w:style>
  <w:style w:type="paragraph" w:styleId="2a">
    <w:name w:val="index 2"/>
    <w:basedOn w:val="a4"/>
    <w:next w:val="a4"/>
    <w:autoRedefine/>
    <w:qFormat/>
    <w:rsid w:val="00701272"/>
    <w:pPr>
      <w:ind w:leftChars="200" w:left="200"/>
    </w:pPr>
    <w:rPr>
      <w:color w:val="595959"/>
      <w:sz w:val="24"/>
    </w:rPr>
  </w:style>
  <w:style w:type="paragraph" w:styleId="afffb">
    <w:name w:val="Title"/>
    <w:basedOn w:val="a4"/>
    <w:link w:val="afffc"/>
    <w:qFormat/>
    <w:rsid w:val="00701272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701272"/>
    <w:rPr>
      <w:b/>
      <w:bCs/>
    </w:rPr>
  </w:style>
  <w:style w:type="paragraph" w:styleId="2b">
    <w:name w:val="Body Text First Indent 2"/>
    <w:basedOn w:val="afe"/>
    <w:link w:val="2c"/>
    <w:qFormat/>
    <w:rsid w:val="00701272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701272"/>
    <w:rPr>
      <w:b/>
      <w:bCs/>
    </w:rPr>
  </w:style>
  <w:style w:type="character" w:styleId="affff0">
    <w:name w:val="endnote reference"/>
    <w:rsid w:val="00701272"/>
    <w:rPr>
      <w:vertAlign w:val="superscript"/>
    </w:rPr>
  </w:style>
  <w:style w:type="character" w:styleId="affff1">
    <w:name w:val="page number"/>
    <w:qFormat/>
    <w:rsid w:val="00701272"/>
  </w:style>
  <w:style w:type="character" w:styleId="affff2">
    <w:name w:val="FollowedHyperlink"/>
    <w:qFormat/>
    <w:rsid w:val="00701272"/>
    <w:rPr>
      <w:color w:val="954F72"/>
      <w:u w:val="single"/>
    </w:rPr>
  </w:style>
  <w:style w:type="character" w:styleId="affff3">
    <w:name w:val="Emphasis"/>
    <w:qFormat/>
    <w:rsid w:val="00701272"/>
    <w:rPr>
      <w:i/>
      <w:iCs/>
    </w:rPr>
  </w:style>
  <w:style w:type="character" w:styleId="affff4">
    <w:name w:val="line number"/>
    <w:qFormat/>
    <w:rsid w:val="00701272"/>
  </w:style>
  <w:style w:type="character" w:styleId="HTML3">
    <w:name w:val="HTML Definition"/>
    <w:qFormat/>
    <w:rsid w:val="00701272"/>
    <w:rPr>
      <w:i/>
      <w:iCs/>
    </w:rPr>
  </w:style>
  <w:style w:type="character" w:styleId="HTML4">
    <w:name w:val="HTML Typewriter"/>
    <w:qFormat/>
    <w:rsid w:val="00701272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701272"/>
  </w:style>
  <w:style w:type="character" w:styleId="HTML6">
    <w:name w:val="HTML Variable"/>
    <w:qFormat/>
    <w:rsid w:val="00701272"/>
    <w:rPr>
      <w:i/>
      <w:iCs/>
    </w:rPr>
  </w:style>
  <w:style w:type="character" w:styleId="affff5">
    <w:name w:val="Hyperlink"/>
    <w:uiPriority w:val="99"/>
    <w:rsid w:val="00701272"/>
    <w:rPr>
      <w:color w:val="0000FF"/>
      <w:u w:val="none"/>
    </w:rPr>
  </w:style>
  <w:style w:type="character" w:styleId="HTML7">
    <w:name w:val="HTML Code"/>
    <w:qFormat/>
    <w:rsid w:val="00701272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701272"/>
    <w:rPr>
      <w:sz w:val="21"/>
      <w:szCs w:val="21"/>
    </w:rPr>
  </w:style>
  <w:style w:type="character" w:styleId="HTML8">
    <w:name w:val="HTML Cite"/>
    <w:qFormat/>
    <w:rsid w:val="00701272"/>
    <w:rPr>
      <w:i/>
      <w:iCs/>
    </w:rPr>
  </w:style>
  <w:style w:type="character" w:styleId="affff7">
    <w:name w:val="footnote reference"/>
    <w:qFormat/>
    <w:rsid w:val="00701272"/>
    <w:rPr>
      <w:vertAlign w:val="superscript"/>
    </w:rPr>
  </w:style>
  <w:style w:type="character" w:styleId="HTML9">
    <w:name w:val="HTML Keyboard"/>
    <w:qFormat/>
    <w:rsid w:val="00701272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701272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4"/>
    <w:link w:val="TableHeadingCharChar"/>
    <w:autoRedefine/>
    <w:qFormat/>
    <w:rsid w:val="00701272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701272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701272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701272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4"/>
    <w:autoRedefine/>
    <w:rsid w:val="00701272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701272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4"/>
    <w:autoRedefine/>
    <w:qFormat/>
    <w:rsid w:val="00701272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701272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701272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4"/>
    <w:next w:val="a4"/>
    <w:qFormat/>
    <w:rsid w:val="00701272"/>
    <w:rPr>
      <w:color w:val="595959"/>
    </w:rPr>
  </w:style>
  <w:style w:type="paragraph" w:customStyle="1" w:styleId="FigureText1">
    <w:name w:val="Figure Text1"/>
    <w:next w:val="FigureText"/>
    <w:autoRedefine/>
    <w:qFormat/>
    <w:rsid w:val="00701272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701272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4"/>
    <w:qFormat/>
    <w:rsid w:val="00701272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701272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4"/>
    <w:next w:val="a4"/>
    <w:qFormat/>
    <w:rsid w:val="00701272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4"/>
    <w:next w:val="a4"/>
    <w:qFormat/>
    <w:rsid w:val="00701272"/>
    <w:pPr>
      <w:ind w:left="420"/>
    </w:pPr>
    <w:rPr>
      <w:color w:val="595959"/>
    </w:rPr>
  </w:style>
  <w:style w:type="paragraph" w:customStyle="1" w:styleId="affffa">
    <w:name w:val="主标题"/>
    <w:basedOn w:val="a4"/>
    <w:next w:val="a4"/>
    <w:qFormat/>
    <w:rsid w:val="00701272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4"/>
    <w:rsid w:val="00701272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701272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701272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701272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4"/>
    <w:next w:val="a4"/>
    <w:qFormat/>
    <w:rsid w:val="00701272"/>
    <w:pPr>
      <w:ind w:leftChars="2500" w:left="100"/>
    </w:pPr>
    <w:rPr>
      <w:color w:val="595959"/>
    </w:rPr>
  </w:style>
  <w:style w:type="paragraph" w:customStyle="1" w:styleId="text-bold">
    <w:name w:val="text-bold"/>
    <w:basedOn w:val="a4"/>
    <w:qFormat/>
    <w:rsid w:val="00701272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4"/>
    <w:next w:val="a4"/>
    <w:autoRedefine/>
    <w:qFormat/>
    <w:rsid w:val="00701272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4"/>
    <w:rsid w:val="00701272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4"/>
    <w:autoRedefine/>
    <w:qFormat/>
    <w:rsid w:val="00701272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4"/>
    <w:qFormat/>
    <w:rsid w:val="00701272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701272"/>
    <w:pPr>
      <w:ind w:left="374"/>
    </w:pPr>
  </w:style>
  <w:style w:type="paragraph" w:customStyle="1" w:styleId="CAUTIONText">
    <w:name w:val="CAUTION Text"/>
    <w:basedOn w:val="a4"/>
    <w:next w:val="CAUTIONTextList"/>
    <w:autoRedefine/>
    <w:qFormat/>
    <w:rsid w:val="00701272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701272"/>
    <w:pPr>
      <w:numPr>
        <w:numId w:val="55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4"/>
    <w:autoRedefine/>
    <w:qFormat/>
    <w:rsid w:val="00701272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701272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4"/>
    <w:autoRedefine/>
    <w:qFormat/>
    <w:rsid w:val="00701272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4"/>
    <w:autoRedefine/>
    <w:qFormat/>
    <w:rsid w:val="00701272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4"/>
    <w:qFormat/>
    <w:rsid w:val="00701272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4"/>
    <w:next w:val="a4"/>
    <w:rsid w:val="00701272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701272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701272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4"/>
    <w:rsid w:val="00701272"/>
    <w:rPr>
      <w:i/>
      <w:color w:val="0000FF"/>
    </w:rPr>
  </w:style>
  <w:style w:type="paragraph" w:customStyle="1" w:styleId="FigureDescription">
    <w:name w:val="Figure Description"/>
    <w:next w:val="Figure"/>
    <w:qFormat/>
    <w:rsid w:val="00701272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4"/>
    <w:rsid w:val="00701272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4"/>
    <w:qFormat/>
    <w:rsid w:val="00701272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4"/>
    <w:rsid w:val="00701272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4"/>
    <w:qFormat/>
    <w:rsid w:val="00701272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701272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4"/>
    <w:autoRedefine/>
    <w:qFormat/>
    <w:rsid w:val="00701272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701272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4"/>
    <w:rsid w:val="007012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701272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4"/>
    <w:autoRedefine/>
    <w:rsid w:val="00701272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4"/>
    <w:next w:val="a4"/>
    <w:rsid w:val="00701272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701272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7012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4"/>
    <w:qFormat/>
    <w:rsid w:val="00701272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701272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701272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4"/>
    <w:next w:val="a4"/>
    <w:autoRedefine/>
    <w:qFormat/>
    <w:rsid w:val="00701272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4"/>
    <w:next w:val="a4"/>
    <w:link w:val="TableDescriptionChar"/>
    <w:autoRedefine/>
    <w:qFormat/>
    <w:rsid w:val="00701272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4"/>
    <w:rsid w:val="00701272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4"/>
    <w:qFormat/>
    <w:rsid w:val="00701272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4"/>
    <w:next w:val="a4"/>
    <w:qFormat/>
    <w:rsid w:val="00701272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701272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4"/>
    <w:rsid w:val="00701272"/>
    <w:pPr>
      <w:ind w:firstLine="420"/>
    </w:pPr>
    <w:rPr>
      <w:color w:val="595959"/>
    </w:rPr>
  </w:style>
  <w:style w:type="paragraph" w:customStyle="1" w:styleId="212">
    <w:name w:val="列表编号 21"/>
    <w:basedOn w:val="a4"/>
    <w:qFormat/>
    <w:rsid w:val="00701272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4"/>
    <w:rsid w:val="00701272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4"/>
    <w:qFormat/>
    <w:rsid w:val="00701272"/>
    <w:pPr>
      <w:ind w:leftChars="2100" w:left="100"/>
    </w:pPr>
    <w:rPr>
      <w:color w:val="595959"/>
    </w:rPr>
  </w:style>
  <w:style w:type="paragraph" w:customStyle="1" w:styleId="411">
    <w:name w:val="列表接续 41"/>
    <w:basedOn w:val="a4"/>
    <w:qFormat/>
    <w:rsid w:val="00701272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701272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4"/>
    <w:qFormat/>
    <w:rsid w:val="00701272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4"/>
    <w:rsid w:val="00701272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4"/>
    <w:next w:val="a4"/>
    <w:rsid w:val="00701272"/>
    <w:pPr>
      <w:jc w:val="center"/>
    </w:pPr>
    <w:rPr>
      <w:color w:val="595959"/>
    </w:rPr>
  </w:style>
  <w:style w:type="paragraph" w:customStyle="1" w:styleId="810">
    <w:name w:val="索引 81"/>
    <w:basedOn w:val="a4"/>
    <w:next w:val="a4"/>
    <w:qFormat/>
    <w:rsid w:val="00701272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701272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4"/>
    <w:next w:val="110"/>
    <w:rsid w:val="00701272"/>
    <w:rPr>
      <w:b/>
      <w:bCs/>
      <w:color w:val="595959"/>
    </w:rPr>
  </w:style>
  <w:style w:type="paragraph" w:customStyle="1" w:styleId="110">
    <w:name w:val="索引 11"/>
    <w:basedOn w:val="a4"/>
    <w:next w:val="a4"/>
    <w:rsid w:val="00701272"/>
    <w:rPr>
      <w:color w:val="595959"/>
      <w:sz w:val="24"/>
    </w:rPr>
  </w:style>
  <w:style w:type="paragraph" w:customStyle="1" w:styleId="HTML10">
    <w:name w:val="HTML 地址1"/>
    <w:basedOn w:val="a4"/>
    <w:rsid w:val="00701272"/>
    <w:rPr>
      <w:i/>
      <w:iCs/>
      <w:color w:val="595959"/>
    </w:rPr>
  </w:style>
  <w:style w:type="paragraph" w:customStyle="1" w:styleId="1f0">
    <w:name w:val="寄信人地址1"/>
    <w:basedOn w:val="a4"/>
    <w:rsid w:val="00701272"/>
    <w:rPr>
      <w:color w:val="595959"/>
    </w:rPr>
  </w:style>
  <w:style w:type="paragraph" w:customStyle="1" w:styleId="610">
    <w:name w:val="索引 61"/>
    <w:basedOn w:val="a4"/>
    <w:next w:val="a4"/>
    <w:qFormat/>
    <w:rsid w:val="00701272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4"/>
    <w:next w:val="a4"/>
    <w:rsid w:val="00701272"/>
    <w:pPr>
      <w:ind w:left="1260"/>
    </w:pPr>
    <w:rPr>
      <w:color w:val="595959"/>
    </w:rPr>
  </w:style>
  <w:style w:type="paragraph" w:customStyle="1" w:styleId="NotesHeadinginTable">
    <w:name w:val="Notes Heading in Table"/>
    <w:next w:val="a4"/>
    <w:qFormat/>
    <w:rsid w:val="00701272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4"/>
    <w:rsid w:val="00701272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4"/>
    <w:autoRedefine/>
    <w:rsid w:val="00701272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4"/>
    <w:qFormat/>
    <w:rsid w:val="00701272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701272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4"/>
    <w:rsid w:val="00701272"/>
    <w:rPr>
      <w:color w:val="595959"/>
    </w:rPr>
  </w:style>
  <w:style w:type="paragraph" w:customStyle="1" w:styleId="Code">
    <w:name w:val="Code"/>
    <w:basedOn w:val="a4"/>
    <w:rsid w:val="00701272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4"/>
    <w:qFormat/>
    <w:rsid w:val="00701272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4"/>
    <w:rsid w:val="00701272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4"/>
    <w:next w:val="a4"/>
    <w:qFormat/>
    <w:rsid w:val="00701272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701272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4"/>
    <w:autoRedefine/>
    <w:rsid w:val="00701272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701272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4"/>
    <w:qFormat/>
    <w:rsid w:val="00701272"/>
    <w:pPr>
      <w:ind w:leftChars="1400" w:left="100"/>
    </w:pPr>
    <w:rPr>
      <w:color w:val="595959"/>
    </w:rPr>
  </w:style>
  <w:style w:type="paragraph" w:customStyle="1" w:styleId="213">
    <w:name w:val="索引 21"/>
    <w:basedOn w:val="a4"/>
    <w:next w:val="a4"/>
    <w:qFormat/>
    <w:rsid w:val="00701272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701272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4"/>
    <w:autoRedefine/>
    <w:qFormat/>
    <w:rsid w:val="00701272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4"/>
    <w:next w:val="a4"/>
    <w:qFormat/>
    <w:rsid w:val="00701272"/>
    <w:pPr>
      <w:spacing w:before="120"/>
    </w:pPr>
    <w:rPr>
      <w:color w:val="595959"/>
    </w:rPr>
  </w:style>
  <w:style w:type="paragraph" w:customStyle="1" w:styleId="1f4">
    <w:name w:val="文档结构图1"/>
    <w:basedOn w:val="a4"/>
    <w:qFormat/>
    <w:rsid w:val="00701272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4"/>
    <w:rsid w:val="00701272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701272"/>
    <w:rPr>
      <w:b/>
      <w:bCs/>
      <w:color w:val="595959"/>
    </w:rPr>
  </w:style>
  <w:style w:type="paragraph" w:customStyle="1" w:styleId="1f6">
    <w:name w:val="结束语1"/>
    <w:basedOn w:val="a4"/>
    <w:qFormat/>
    <w:rsid w:val="00701272"/>
    <w:pPr>
      <w:ind w:leftChars="2100" w:left="100"/>
    </w:pPr>
    <w:rPr>
      <w:color w:val="595959"/>
    </w:rPr>
  </w:style>
  <w:style w:type="paragraph" w:customStyle="1" w:styleId="1f7">
    <w:name w:val="纯文本1"/>
    <w:basedOn w:val="a4"/>
    <w:qFormat/>
    <w:rsid w:val="00701272"/>
    <w:rPr>
      <w:rFonts w:ascii="SimSun" w:hAnsi="Courier New" w:cs="Courier New"/>
      <w:color w:val="595959"/>
    </w:rPr>
  </w:style>
  <w:style w:type="paragraph" w:customStyle="1" w:styleId="affffc">
    <w:name w:val="目录"/>
    <w:basedOn w:val="a4"/>
    <w:next w:val="a4"/>
    <w:qFormat/>
    <w:rsid w:val="00701272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701272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4"/>
    <w:uiPriority w:val="34"/>
    <w:qFormat/>
    <w:rsid w:val="00701272"/>
    <w:pPr>
      <w:ind w:firstLineChars="200" w:firstLine="420"/>
    </w:pPr>
    <w:rPr>
      <w:color w:val="595959"/>
    </w:rPr>
  </w:style>
  <w:style w:type="paragraph" w:customStyle="1" w:styleId="1f8">
    <w:name w:val="文本块1"/>
    <w:basedOn w:val="a4"/>
    <w:rsid w:val="00701272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4"/>
    <w:qFormat/>
    <w:rsid w:val="00701272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701272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701272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4"/>
    <w:rsid w:val="00701272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4"/>
    <w:rsid w:val="00701272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4"/>
    <w:autoRedefine/>
    <w:qFormat/>
    <w:rsid w:val="00701272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4"/>
    <w:autoRedefine/>
    <w:rsid w:val="00701272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4"/>
    <w:autoRedefine/>
    <w:qFormat/>
    <w:rsid w:val="00701272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4"/>
    <w:next w:val="a4"/>
    <w:qFormat/>
    <w:rsid w:val="00701272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4"/>
    <w:qFormat/>
    <w:rsid w:val="00701272"/>
    <w:rPr>
      <w:color w:val="595959"/>
    </w:rPr>
  </w:style>
  <w:style w:type="paragraph" w:customStyle="1" w:styleId="mb0">
    <w:name w:val="mb0"/>
    <w:basedOn w:val="a4"/>
    <w:rsid w:val="00701272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4"/>
    <w:qFormat/>
    <w:rsid w:val="00701272"/>
    <w:rPr>
      <w:color w:val="595959"/>
      <w:kern w:val="0"/>
    </w:rPr>
  </w:style>
  <w:style w:type="paragraph" w:customStyle="1" w:styleId="ManualTitle1">
    <w:name w:val="Manual Title1"/>
    <w:rsid w:val="00701272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4"/>
    <w:qFormat/>
    <w:rsid w:val="00701272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4"/>
    <w:next w:val="a4"/>
    <w:qFormat/>
    <w:rsid w:val="00701272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4"/>
    <w:rsid w:val="00701272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4"/>
    <w:qFormat/>
    <w:rsid w:val="00701272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4"/>
    <w:rsid w:val="00701272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4"/>
    <w:qFormat/>
    <w:rsid w:val="00701272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4"/>
    <w:qFormat/>
    <w:rsid w:val="00701272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70127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4"/>
    <w:qFormat/>
    <w:rsid w:val="00701272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701272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701272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701272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701272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701272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4"/>
    <w:next w:val="a4"/>
    <w:autoRedefine/>
    <w:qFormat/>
    <w:rsid w:val="00701272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4"/>
    <w:qFormat/>
    <w:rsid w:val="00701272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4"/>
    <w:qFormat/>
    <w:rsid w:val="00701272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4"/>
    <w:autoRedefine/>
    <w:rsid w:val="00701272"/>
    <w:pPr>
      <w:jc w:val="center"/>
    </w:pPr>
    <w:rPr>
      <w:b/>
      <w:sz w:val="18"/>
    </w:rPr>
  </w:style>
  <w:style w:type="paragraph" w:customStyle="1" w:styleId="afffff5">
    <w:name w:val="表格文本"/>
    <w:basedOn w:val="a4"/>
    <w:rsid w:val="00701272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4"/>
    <w:rsid w:val="00701272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4"/>
    <w:link w:val="Char0"/>
    <w:rsid w:val="00701272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4"/>
    <w:next w:val="a4"/>
    <w:autoRedefine/>
    <w:rsid w:val="00701272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4"/>
    <w:autoRedefine/>
    <w:qFormat/>
    <w:rsid w:val="00701272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4"/>
    <w:autoRedefine/>
    <w:rsid w:val="00701272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4"/>
    <w:autoRedefine/>
    <w:qFormat/>
    <w:rsid w:val="00701272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4"/>
    <w:autoRedefine/>
    <w:qFormat/>
    <w:rsid w:val="00701272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4"/>
    <w:autoRedefine/>
    <w:qFormat/>
    <w:rsid w:val="00701272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qFormat/>
    <w:rsid w:val="00701272"/>
    <w:pPr>
      <w:jc w:val="right"/>
    </w:pPr>
    <w:rPr>
      <w:sz w:val="18"/>
    </w:rPr>
  </w:style>
  <w:style w:type="paragraph" w:customStyle="1" w:styleId="referance">
    <w:name w:val="referance"/>
    <w:basedOn w:val="a4"/>
    <w:autoRedefine/>
    <w:qFormat/>
    <w:rsid w:val="00701272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4"/>
    <w:autoRedefine/>
    <w:qFormat/>
    <w:rsid w:val="00701272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4"/>
    <w:autoRedefine/>
    <w:qFormat/>
    <w:rsid w:val="00701272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01272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4"/>
    <w:autoRedefine/>
    <w:qFormat/>
    <w:rsid w:val="00701272"/>
    <w:pPr>
      <w:ind w:left="198" w:hanging="113"/>
    </w:pPr>
  </w:style>
  <w:style w:type="paragraph" w:customStyle="1" w:styleId="catalog2">
    <w:name w:val="catalog 2"/>
    <w:basedOn w:val="a4"/>
    <w:qFormat/>
    <w:rsid w:val="00701272"/>
    <w:pPr>
      <w:ind w:left="453" w:hanging="283"/>
    </w:pPr>
  </w:style>
  <w:style w:type="paragraph" w:customStyle="1" w:styleId="catalog4">
    <w:name w:val="catalog 4"/>
    <w:basedOn w:val="a4"/>
    <w:autoRedefine/>
    <w:qFormat/>
    <w:rsid w:val="00701272"/>
    <w:pPr>
      <w:ind w:left="1134" w:hanging="567"/>
    </w:pPr>
  </w:style>
  <w:style w:type="paragraph" w:customStyle="1" w:styleId="catalog5">
    <w:name w:val="catalog 5"/>
    <w:basedOn w:val="a4"/>
    <w:rsid w:val="00701272"/>
    <w:pPr>
      <w:ind w:left="680"/>
    </w:pPr>
  </w:style>
  <w:style w:type="paragraph" w:customStyle="1" w:styleId="catalog6">
    <w:name w:val="catalog 6"/>
    <w:basedOn w:val="a4"/>
    <w:autoRedefine/>
    <w:qFormat/>
    <w:rsid w:val="00701272"/>
    <w:pPr>
      <w:ind w:left="1757" w:hanging="907"/>
    </w:pPr>
  </w:style>
  <w:style w:type="paragraph" w:customStyle="1" w:styleId="catalog7">
    <w:name w:val="catalog 7"/>
    <w:basedOn w:val="a4"/>
    <w:autoRedefine/>
    <w:rsid w:val="00701272"/>
    <w:pPr>
      <w:ind w:left="2041" w:hanging="1077"/>
    </w:pPr>
    <w:rPr>
      <w:rFonts w:ascii="SimSun"/>
    </w:rPr>
  </w:style>
  <w:style w:type="paragraph" w:customStyle="1" w:styleId="catalog8">
    <w:name w:val="catalog 8"/>
    <w:basedOn w:val="a4"/>
    <w:autoRedefine/>
    <w:qFormat/>
    <w:rsid w:val="00701272"/>
    <w:pPr>
      <w:ind w:left="113"/>
    </w:pPr>
  </w:style>
  <w:style w:type="paragraph" w:customStyle="1" w:styleId="catalog9">
    <w:name w:val="catalog 9"/>
    <w:basedOn w:val="a4"/>
    <w:autoRedefine/>
    <w:rsid w:val="00701272"/>
    <w:pPr>
      <w:ind w:left="113"/>
    </w:pPr>
  </w:style>
  <w:style w:type="paragraph" w:customStyle="1" w:styleId="figuredescriptionwithoutautonumbering">
    <w:name w:val="figure description without auto numbering"/>
    <w:basedOn w:val="a4"/>
    <w:autoRedefine/>
    <w:rsid w:val="00701272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4"/>
    <w:autoRedefine/>
    <w:qFormat/>
    <w:rsid w:val="00701272"/>
    <w:rPr>
      <w:sz w:val="18"/>
    </w:rPr>
  </w:style>
  <w:style w:type="paragraph" w:customStyle="1" w:styleId="textindentation">
    <w:name w:val="text indentation"/>
    <w:basedOn w:val="a4"/>
    <w:autoRedefine/>
    <w:rsid w:val="00701272"/>
    <w:pPr>
      <w:spacing w:line="360" w:lineRule="auto"/>
      <w:ind w:left="1134"/>
    </w:pPr>
  </w:style>
  <w:style w:type="paragraph" w:customStyle="1" w:styleId="keywords">
    <w:name w:val="keywords"/>
    <w:basedOn w:val="a4"/>
    <w:autoRedefine/>
    <w:qFormat/>
    <w:rsid w:val="00701272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4"/>
    <w:autoRedefine/>
    <w:qFormat/>
    <w:rsid w:val="00701272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4"/>
    <w:autoRedefine/>
    <w:qFormat/>
    <w:rsid w:val="00701272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4"/>
    <w:autoRedefine/>
    <w:qFormat/>
    <w:rsid w:val="00701272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4"/>
    <w:autoRedefine/>
    <w:qFormat/>
    <w:rsid w:val="00701272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4"/>
    <w:autoRedefine/>
    <w:qFormat/>
    <w:rsid w:val="00701272"/>
    <w:pPr>
      <w:spacing w:line="360" w:lineRule="auto"/>
    </w:pPr>
  </w:style>
  <w:style w:type="paragraph" w:customStyle="1" w:styleId="afffff9">
    <w:name w:val="图号"/>
    <w:basedOn w:val="a4"/>
    <w:autoRedefine/>
    <w:rsid w:val="00701272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4"/>
    <w:autoRedefine/>
    <w:rsid w:val="00701272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4"/>
    <w:autoRedefine/>
    <w:rsid w:val="00701272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4"/>
    <w:rsid w:val="00701272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4"/>
    <w:autoRedefine/>
    <w:rsid w:val="00701272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701272"/>
  </w:style>
  <w:style w:type="paragraph" w:customStyle="1" w:styleId="afffffe">
    <w:name w:val="内容说明"/>
    <w:autoRedefine/>
    <w:qFormat/>
    <w:rsid w:val="00701272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4"/>
    <w:qFormat/>
    <w:rsid w:val="00701272"/>
    <w:pPr>
      <w:jc w:val="center"/>
    </w:pPr>
    <w:rPr>
      <w:sz w:val="18"/>
    </w:rPr>
  </w:style>
  <w:style w:type="paragraph" w:customStyle="1" w:styleId="DefaultText0">
    <w:name w:val="Default Text"/>
    <w:basedOn w:val="a4"/>
    <w:rsid w:val="00701272"/>
    <w:rPr>
      <w:sz w:val="24"/>
    </w:rPr>
  </w:style>
  <w:style w:type="paragraph" w:customStyle="1" w:styleId="affffff0">
    <w:name w:val="缺省文本"/>
    <w:basedOn w:val="a4"/>
    <w:autoRedefine/>
    <w:qFormat/>
    <w:rsid w:val="00701272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4"/>
    <w:next w:val="affffff1"/>
    <w:autoRedefine/>
    <w:rsid w:val="00701272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4"/>
    <w:autoRedefine/>
    <w:qFormat/>
    <w:rsid w:val="00701272"/>
    <w:pPr>
      <w:jc w:val="center"/>
    </w:pPr>
    <w:rPr>
      <w:rFonts w:ascii="Arial" w:hAnsi="Arial"/>
    </w:rPr>
  </w:style>
  <w:style w:type="paragraph" w:customStyle="1" w:styleId="affffff3">
    <w:name w:val="修订记录"/>
    <w:basedOn w:val="a4"/>
    <w:autoRedefine/>
    <w:rsid w:val="00701272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4"/>
    <w:link w:val="CharCharChar"/>
    <w:qFormat/>
    <w:rsid w:val="00701272"/>
    <w:pPr>
      <w:jc w:val="center"/>
    </w:pPr>
    <w:rPr>
      <w:b/>
    </w:rPr>
  </w:style>
  <w:style w:type="paragraph" w:customStyle="1" w:styleId="affffff4">
    <w:name w:val="参考资料清单+倾斜+蓝色"/>
    <w:basedOn w:val="a4"/>
    <w:autoRedefine/>
    <w:qFormat/>
    <w:rsid w:val="00701272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701272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4"/>
    <w:qFormat/>
    <w:rsid w:val="00701272"/>
    <w:pPr>
      <w:keepLines/>
    </w:pPr>
    <w:rPr>
      <w:sz w:val="24"/>
      <w:szCs w:val="24"/>
    </w:rPr>
  </w:style>
  <w:style w:type="paragraph" w:customStyle="1" w:styleId="1fb">
    <w:name w:val="正文1"/>
    <w:basedOn w:val="a4"/>
    <w:qFormat/>
    <w:rsid w:val="00701272"/>
    <w:rPr>
      <w:rFonts w:ascii="Times New Roman" w:hAnsi="Times New Roman"/>
      <w:sz w:val="24"/>
    </w:rPr>
  </w:style>
  <w:style w:type="paragraph" w:customStyle="1" w:styleId="Char1">
    <w:name w:val="表头样式 Char"/>
    <w:basedOn w:val="a4"/>
    <w:autoRedefine/>
    <w:qFormat/>
    <w:rsid w:val="00701272"/>
    <w:pPr>
      <w:jc w:val="center"/>
    </w:pPr>
    <w:rPr>
      <w:rFonts w:ascii="Arial" w:hAnsi="Arial"/>
      <w:b/>
    </w:rPr>
  </w:style>
  <w:style w:type="paragraph" w:customStyle="1" w:styleId="Affffff7">
    <w:name w:val="A"/>
    <w:basedOn w:val="a4"/>
    <w:rsid w:val="00701272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701272"/>
  </w:style>
  <w:style w:type="paragraph" w:customStyle="1" w:styleId="DKBA">
    <w:name w:val="DKBA"/>
    <w:basedOn w:val="a4"/>
    <w:autoRedefine/>
    <w:qFormat/>
    <w:rsid w:val="00701272"/>
    <w:pPr>
      <w:jc w:val="right"/>
    </w:pPr>
    <w:rPr>
      <w:sz w:val="72"/>
      <w:szCs w:val="72"/>
    </w:rPr>
  </w:style>
  <w:style w:type="paragraph" w:customStyle="1" w:styleId="affffff8">
    <w:name w:val="文档编号"/>
    <w:basedOn w:val="a4"/>
    <w:autoRedefine/>
    <w:qFormat/>
    <w:rsid w:val="00701272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4"/>
    <w:qFormat/>
    <w:rsid w:val="00701272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70127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4"/>
    <w:next w:val="afc"/>
    <w:qFormat/>
    <w:rsid w:val="00701272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701272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3">
    <w:name w:val="标题 2 字符"/>
    <w:link w:val="20"/>
    <w:qFormat/>
    <w:rsid w:val="00701272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701272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701272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701272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701272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701272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701272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701272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9">
    <w:name w:val="宏文本 字符"/>
    <w:link w:val="a8"/>
    <w:qFormat/>
    <w:rsid w:val="00701272"/>
    <w:rPr>
      <w:rFonts w:ascii="Courier New" w:hAnsi="Courier New"/>
      <w:kern w:val="2"/>
      <w:sz w:val="24"/>
      <w:szCs w:val="24"/>
    </w:rPr>
  </w:style>
  <w:style w:type="character" w:customStyle="1" w:styleId="ac">
    <w:name w:val="注释标题 字符"/>
    <w:link w:val="ab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e">
    <w:name w:val="电子邮件签名 字符"/>
    <w:link w:val="ad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701272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701272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701272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701272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701272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701272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701272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701272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701272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701272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701272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70127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701272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701272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701272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701272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701272"/>
    <w:rPr>
      <w:rFonts w:cs="Arial"/>
    </w:rPr>
  </w:style>
  <w:style w:type="character" w:customStyle="1" w:styleId="HTML12">
    <w:name w:val="HTML 变量1"/>
    <w:rsid w:val="00701272"/>
    <w:rPr>
      <w:i/>
      <w:iCs/>
    </w:rPr>
  </w:style>
  <w:style w:type="character" w:customStyle="1" w:styleId="1fd">
    <w:name w:val="页码1"/>
    <w:rsid w:val="00701272"/>
  </w:style>
  <w:style w:type="character" w:customStyle="1" w:styleId="HTML13">
    <w:name w:val="HTML 键盘1"/>
    <w:rsid w:val="00701272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701272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701272"/>
  </w:style>
  <w:style w:type="character" w:customStyle="1" w:styleId="1fe">
    <w:name w:val="行号1"/>
    <w:rsid w:val="00701272"/>
  </w:style>
  <w:style w:type="character" w:customStyle="1" w:styleId="commandkeywords">
    <w:name w:val="command keywords"/>
    <w:rsid w:val="00701272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701272"/>
    <w:rPr>
      <w:rFonts w:ascii="Courier New" w:hAnsi="Courier New" w:cs="Courier New"/>
    </w:rPr>
  </w:style>
  <w:style w:type="character" w:customStyle="1" w:styleId="1ff">
    <w:name w:val="批注引用1"/>
    <w:rsid w:val="00701272"/>
    <w:rPr>
      <w:sz w:val="21"/>
      <w:szCs w:val="21"/>
    </w:rPr>
  </w:style>
  <w:style w:type="character" w:customStyle="1" w:styleId="commandparameter">
    <w:name w:val="command parameter"/>
    <w:qFormat/>
    <w:rsid w:val="00701272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701272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701272"/>
  </w:style>
  <w:style w:type="character" w:customStyle="1" w:styleId="CommentTextChar">
    <w:name w:val="Comment Text Char"/>
    <w:qFormat/>
    <w:rsid w:val="00701272"/>
    <w:rPr>
      <w:rFonts w:cs="Times New Roman"/>
      <w:kern w:val="2"/>
      <w:sz w:val="21"/>
    </w:rPr>
  </w:style>
  <w:style w:type="character" w:customStyle="1" w:styleId="HTML17">
    <w:name w:val="HTML 定义1"/>
    <w:rsid w:val="00701272"/>
    <w:rPr>
      <w:i/>
      <w:iCs/>
    </w:rPr>
  </w:style>
  <w:style w:type="character" w:customStyle="1" w:styleId="affff9">
    <w:name w:val="无间隔 字符"/>
    <w:link w:val="affff8"/>
    <w:uiPriority w:val="1"/>
    <w:rsid w:val="00701272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701272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701272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701272"/>
    <w:rPr>
      <w:i/>
      <w:iCs/>
    </w:rPr>
  </w:style>
  <w:style w:type="character" w:customStyle="1" w:styleId="CharChar8">
    <w:name w:val="Char Char8"/>
    <w:qFormat/>
    <w:rsid w:val="00701272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701272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701272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701272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701272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701272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701272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701272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701272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701272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5"/>
    <w:uiPriority w:val="99"/>
    <w:rsid w:val="00701272"/>
    <w:rPr>
      <w:color w:val="808080"/>
    </w:rPr>
  </w:style>
  <w:style w:type="character" w:customStyle="1" w:styleId="1ff0">
    <w:name w:val="未处理的提及1"/>
    <w:basedOn w:val="a5"/>
    <w:uiPriority w:val="99"/>
    <w:unhideWhenUsed/>
    <w:rsid w:val="00701272"/>
    <w:rPr>
      <w:color w:val="605E5C"/>
      <w:shd w:val="clear" w:color="auto" w:fill="E1DFDD"/>
    </w:rPr>
  </w:style>
  <w:style w:type="table" w:styleId="2d">
    <w:name w:val="Plain Table 2"/>
    <w:basedOn w:val="a6"/>
    <w:uiPriority w:val="42"/>
    <w:rsid w:val="00701272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701272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701272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701272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4"/>
    <w:uiPriority w:val="39"/>
    <w:qFormat/>
    <w:rsid w:val="00701272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701272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6"/>
    <w:qFormat/>
    <w:rsid w:val="00701272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701272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6"/>
    <w:uiPriority w:val="99"/>
    <w:unhideWhenUsed/>
    <w:rsid w:val="00701272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701272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6"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6"/>
    <w:qFormat/>
    <w:rsid w:val="0070127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7"/>
    <w:semiHidden/>
    <w:rsid w:val="00701272"/>
    <w:pPr>
      <w:numPr>
        <w:numId w:val="47"/>
      </w:numPr>
    </w:pPr>
  </w:style>
  <w:style w:type="numbering" w:customStyle="1" w:styleId="21">
    <w:name w:val="样式2"/>
    <w:uiPriority w:val="99"/>
    <w:rsid w:val="00701272"/>
    <w:pPr>
      <w:numPr>
        <w:numId w:val="48"/>
      </w:numPr>
    </w:pPr>
  </w:style>
  <w:style w:type="numbering" w:customStyle="1" w:styleId="32">
    <w:name w:val="样式3"/>
    <w:uiPriority w:val="99"/>
    <w:rsid w:val="00701272"/>
    <w:pPr>
      <w:numPr>
        <w:numId w:val="49"/>
      </w:numPr>
    </w:pPr>
  </w:style>
  <w:style w:type="numbering" w:customStyle="1" w:styleId="41">
    <w:name w:val="样式4"/>
    <w:uiPriority w:val="99"/>
    <w:rsid w:val="00701272"/>
    <w:pPr>
      <w:numPr>
        <w:numId w:val="50"/>
      </w:numPr>
    </w:pPr>
  </w:style>
  <w:style w:type="table" w:customStyle="1" w:styleId="afffffff1">
    <w:name w:val="正文中的表格"/>
    <w:basedOn w:val="affffffc"/>
    <w:qFormat/>
    <w:rsid w:val="00701272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6"/>
    <w:rsid w:val="00701272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701272"/>
  </w:style>
  <w:style w:type="table" w:customStyle="1" w:styleId="TableV">
    <w:name w:val="Table V"/>
    <w:basedOn w:val="TableNoFrame"/>
    <w:uiPriority w:val="99"/>
    <w:rsid w:val="00701272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6"/>
    <w:uiPriority w:val="99"/>
    <w:rsid w:val="00701272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6"/>
    <w:uiPriority w:val="42"/>
    <w:qFormat/>
    <w:rsid w:val="00701272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701272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4"/>
    <w:uiPriority w:val="34"/>
    <w:qFormat/>
    <w:rsid w:val="00701272"/>
    <w:pPr>
      <w:ind w:firstLineChars="200" w:firstLine="420"/>
    </w:pPr>
    <w:rPr>
      <w:color w:val="595959"/>
    </w:rPr>
  </w:style>
  <w:style w:type="paragraph" w:customStyle="1" w:styleId="Style281">
    <w:name w:val="_Style 281"/>
    <w:rsid w:val="0070127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701272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5"/>
    <w:semiHidden/>
    <w:locked/>
    <w:rsid w:val="00701272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5"/>
    <w:uiPriority w:val="99"/>
    <w:semiHidden/>
    <w:unhideWhenUsed/>
    <w:rsid w:val="00701272"/>
    <w:rPr>
      <w:color w:val="605E5C"/>
      <w:shd w:val="clear" w:color="auto" w:fill="E1DFDD"/>
    </w:rPr>
  </w:style>
  <w:style w:type="character" w:customStyle="1" w:styleId="afffffff4">
    <w:name w:val="标题制式小类"/>
    <w:basedOn w:val="a5"/>
    <w:uiPriority w:val="1"/>
    <w:rsid w:val="00701272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5"/>
    <w:uiPriority w:val="99"/>
    <w:semiHidden/>
    <w:unhideWhenUsed/>
    <w:rsid w:val="0070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36524</TotalTime>
  <Pages>12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351</cp:revision>
  <cp:lastPrinted>2025-02-26T02:30:00Z</cp:lastPrinted>
  <dcterms:created xsi:type="dcterms:W3CDTF">2023-02-15T10:00:00Z</dcterms:created>
  <dcterms:modified xsi:type="dcterms:W3CDTF">2025-02-26T02:31:00Z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